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9F411" w14:textId="77777777" w:rsidR="00B87F31" w:rsidRDefault="00B87F31" w:rsidP="00B87F31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0A466A">
        <w:rPr>
          <w:rFonts w:hint="eastAsia"/>
        </w:rPr>
        <w:t>議案編號：</w:t>
      </w:r>
      <w:r w:rsidR="000A466A">
        <w:rPr>
          <w:rFonts w:hint="eastAsia"/>
        </w:rPr>
        <w:t>202110075200000</w:t>
      </w:r>
    </w:p>
    <w:p w14:paraId="37150884" w14:textId="77777777" w:rsidR="00B87F31" w:rsidRDefault="00B87F31" w:rsidP="00B87F31">
      <w:pPr>
        <w:snapToGrid w:val="0"/>
        <w:ind w:leftChars="400" w:left="844"/>
        <w:rPr>
          <w:rFonts w:ascii="細明體" w:hAnsi="細明體" w:hint="eastAsia"/>
        </w:rPr>
      </w:pPr>
      <w:r w:rsidRPr="00B87F31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\o\ad(\s\up5(（中華民國41年9月起編號）),\s\do5(中華民國113年11月6日印發))</w:instrText>
      </w:r>
      <w:r>
        <w:rPr>
          <w:rFonts w:ascii="細明體" w:hAnsi="細明體"/>
        </w:rPr>
        <w:fldChar w:fldCharType="end"/>
      </w:r>
    </w:p>
    <w:p w14:paraId="3CF48FB6" w14:textId="77777777" w:rsidR="00B87F31" w:rsidRDefault="00B87F31" w:rsidP="00B87F31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B87F31" w14:paraId="079FE8E3" w14:textId="77777777" w:rsidTr="00A0641B">
        <w:tc>
          <w:tcPr>
            <w:tcW w:w="0" w:type="auto"/>
            <w:vAlign w:val="center"/>
          </w:tcPr>
          <w:p w14:paraId="0D3A1834" w14:textId="77777777" w:rsidR="00B87F31" w:rsidRDefault="00B87F31" w:rsidP="00A0641B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8BF49A0" w14:textId="77777777" w:rsidR="00B87F31" w:rsidRDefault="00B87F31" w:rsidP="00A0641B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2D784496" w14:textId="77777777" w:rsidR="00B87F31" w:rsidRDefault="00B87F31" w:rsidP="00A0641B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79EBF093" w14:textId="77777777" w:rsidR="00B87F31" w:rsidRDefault="00B87F31" w:rsidP="00A0641B">
            <w:pPr>
              <w:pStyle w:val="affff5"/>
              <w:jc w:val="distribute"/>
              <w:rPr>
                <w:rFonts w:hint="eastAsia"/>
              </w:rPr>
            </w:pPr>
            <w:r>
              <w:t>11007520</w:t>
            </w:r>
          </w:p>
        </w:tc>
        <w:tc>
          <w:tcPr>
            <w:tcW w:w="0" w:type="auto"/>
            <w:vAlign w:val="center"/>
          </w:tcPr>
          <w:p w14:paraId="6B793F8B" w14:textId="77777777" w:rsidR="00B87F31" w:rsidRDefault="00B87F31" w:rsidP="00A0641B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587B959" w14:textId="77777777" w:rsidR="00B87F31" w:rsidRDefault="00B87F31" w:rsidP="00A0641B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2DE5CED" w14:textId="77777777" w:rsidR="00B87F31" w:rsidRDefault="00B87F31" w:rsidP="00A0641B">
            <w:pPr>
              <w:pStyle w:val="affff5"/>
              <w:rPr>
                <w:rFonts w:hint="eastAsia"/>
              </w:rPr>
            </w:pPr>
          </w:p>
        </w:tc>
      </w:tr>
    </w:tbl>
    <w:p w14:paraId="1CB5F873" w14:textId="77777777" w:rsidR="00B87F31" w:rsidRDefault="00B87F31" w:rsidP="00B87F31">
      <w:pPr>
        <w:pStyle w:val="afb"/>
        <w:spacing w:line="600" w:lineRule="exact"/>
        <w:ind w:left="1382" w:hanging="855"/>
        <w:rPr>
          <w:rFonts w:hint="eastAsia"/>
        </w:rPr>
      </w:pPr>
    </w:p>
    <w:p w14:paraId="0C091F29" w14:textId="77777777" w:rsidR="00B87F31" w:rsidRDefault="00B87F31" w:rsidP="00B87F31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E47408">
        <w:rPr>
          <w:rFonts w:hint="eastAsia"/>
          <w:spacing w:val="8"/>
        </w:rPr>
        <w:t>院委員王鴻薇、徐欣瑩、林沛祥、羅廷瑋等</w:t>
      </w:r>
      <w:r w:rsidRPr="00E47408">
        <w:rPr>
          <w:rFonts w:hint="eastAsia"/>
          <w:spacing w:val="8"/>
        </w:rPr>
        <w:t>19</w:t>
      </w:r>
      <w:r w:rsidRPr="00E47408">
        <w:rPr>
          <w:rFonts w:hint="eastAsia"/>
          <w:spacing w:val="8"/>
        </w:rPr>
        <w:t>人，民間積</w:t>
      </w:r>
      <w:r>
        <w:rPr>
          <w:rFonts w:hint="eastAsia"/>
        </w:rPr>
        <w:t>極舉辦運動賽事或活動漸漸興起並為社會所接受，然目前國</w:t>
      </w:r>
      <w:r w:rsidRPr="00E47408">
        <w:rPr>
          <w:rFonts w:hint="eastAsia"/>
          <w:spacing w:val="0"/>
        </w:rPr>
        <w:t>內現狀仍有需積極扶植，也限制民間團體參與。為促進運</w:t>
      </w:r>
      <w:r>
        <w:rPr>
          <w:rFonts w:hint="eastAsia"/>
        </w:rPr>
        <w:t>動發展之賽事及活動，提升民眾之運動參與度，爰擬具「運動產</w:t>
      </w:r>
      <w:r w:rsidRPr="00E47408">
        <w:rPr>
          <w:rFonts w:hint="eastAsia"/>
          <w:spacing w:val="8"/>
        </w:rPr>
        <w:t>業發展條例第二十四條及第二十六條條文修正草案」。</w:t>
      </w:r>
      <w:r>
        <w:rPr>
          <w:rFonts w:hint="eastAsia"/>
        </w:rPr>
        <w:t>是否有當？敬請公決。</w:t>
      </w:r>
    </w:p>
    <w:p w14:paraId="54FD1107" w14:textId="77777777" w:rsidR="00B87F31" w:rsidRPr="00B87F31" w:rsidRDefault="00B87F31" w:rsidP="00B87F31">
      <w:pPr>
        <w:pStyle w:val="afb"/>
        <w:ind w:left="1382" w:hanging="855"/>
        <w:rPr>
          <w:rFonts w:hint="eastAsia"/>
        </w:rPr>
      </w:pPr>
    </w:p>
    <w:p w14:paraId="0B832F09" w14:textId="77777777" w:rsidR="00B87F31" w:rsidRDefault="00B87F31" w:rsidP="00B87F31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42B0188D" w14:textId="77777777" w:rsidR="00B87F31" w:rsidRDefault="00B87F31" w:rsidP="00B87F31">
      <w:pPr>
        <w:pStyle w:val="afffff0"/>
        <w:ind w:left="633" w:hanging="422"/>
      </w:pPr>
      <w:r>
        <w:rPr>
          <w:rFonts w:hint="eastAsia"/>
        </w:rPr>
        <w:t>一、有</w:t>
      </w:r>
      <w:r w:rsidRPr="00E47408">
        <w:rPr>
          <w:rFonts w:hint="eastAsia"/>
          <w:spacing w:val="4"/>
        </w:rPr>
        <w:t>現行《運動產業發展條例》第二十四條，雖就體育團體舉辦運動賽事或活動，其門票收</w:t>
      </w:r>
      <w:r>
        <w:rPr>
          <w:rFonts w:hint="eastAsia"/>
        </w:rPr>
        <w:t>入免徵營業稅，然由民間企業自行發起之體育活動無法適用相關優惠，可能阻礙民間企業參與度。</w:t>
      </w:r>
    </w:p>
    <w:p w14:paraId="78AAC079" w14:textId="77777777" w:rsidR="00B87F31" w:rsidRDefault="00B87F31" w:rsidP="00B87F31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二、現行《運動產業發展條例》第二十六條，亦規定營利事業捐贈體育團體、培養支援運動團隊或運動員等活動，給予營利事業所得稅優惠措施，但民間事業推行體育活動，卻無法適用稅賦優惠。</w:t>
      </w:r>
    </w:p>
    <w:p w14:paraId="49A6C756" w14:textId="77777777" w:rsidR="00B87F31" w:rsidRDefault="00B87F31" w:rsidP="00B87F31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三、為提升民間企業舉辦運動賽事或活動，促進運動發展之賽事及活動，提升民眾之運動參與度，爰修正《運動產業發展條例》第二十四條及第二十六條條文。</w:t>
      </w:r>
    </w:p>
    <w:p w14:paraId="1E39FEF1" w14:textId="77777777" w:rsidR="00B87F31" w:rsidRDefault="00B87F31" w:rsidP="00B87F31"/>
    <w:p w14:paraId="31F62F14" w14:textId="77777777" w:rsidR="00B87F31" w:rsidRDefault="00B87F31" w:rsidP="00B87F31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提案人：王鴻薇　　徐欣瑩　　林沛祥　　羅廷瑋　　</w:t>
      </w:r>
    </w:p>
    <w:p w14:paraId="4C78EFB3" w14:textId="77777777" w:rsidR="00B87F31" w:rsidRDefault="00B87F31" w:rsidP="00B87F31">
      <w:pPr>
        <w:pStyle w:val="-"/>
        <w:ind w:left="3165" w:right="633" w:hanging="844"/>
      </w:pPr>
      <w:r>
        <w:rPr>
          <w:rFonts w:hint="eastAsia"/>
        </w:rPr>
        <w:t>連署人：盧縣一　　蘇清泉　　洪孟楷　　羅明才　　林德福　　鄭天財</w:t>
      </w:r>
      <w: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羅智強　　陳玉珍　　傅崐萁　　牛煦庭　　翁曉玲　　柯志恩　　陳超明　　馬文君　　謝龍介　　</w:t>
      </w:r>
    </w:p>
    <w:p w14:paraId="56909346" w14:textId="77777777" w:rsidR="00B87F31" w:rsidRDefault="00B87F31" w:rsidP="00B87F31">
      <w:pPr>
        <w:pStyle w:val="affffe"/>
        <w:ind w:firstLine="422"/>
        <w:sectPr w:rsidR="00B87F31" w:rsidSect="004C5F85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43"/>
          <w:cols w:space="720"/>
          <w:docGrid w:type="linesAndChars" w:linePitch="335" w:charSpace="200"/>
        </w:sectPr>
      </w:pPr>
    </w:p>
    <w:p w14:paraId="036EB7D4" w14:textId="77777777" w:rsidR="00B87F31" w:rsidRDefault="00B87F31" w:rsidP="00910714">
      <w:pPr>
        <w:spacing w:line="14" w:lineRule="exact"/>
        <w:sectPr w:rsidR="00B87F31" w:rsidSect="00B87F31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87F31" w14:paraId="0D144F75" w14:textId="77777777" w:rsidTr="00A0641B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EF9DC" w14:textId="77777777" w:rsidR="00B87F31" w:rsidRPr="00A0641B" w:rsidRDefault="00B87F31" w:rsidP="00A0641B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A0641B">
              <w:rPr>
                <w:rFonts w:ascii="標楷體" w:eastAsia="標楷體" w:hAnsi="標楷體"/>
                <w:sz w:val="28"/>
              </w:rPr>
              <w:br w:type="page"/>
              <w:t>運動產業發展條例第二十四條及第二十六條條文</w:t>
            </w:r>
            <w:r w:rsidR="00910714">
              <w:rPr>
                <w:rFonts w:ascii="標楷體" w:eastAsia="標楷體" w:hAnsi="標楷體" w:hint="eastAsia"/>
                <w:sz w:val="28"/>
              </w:rPr>
              <w:t>修正</w:t>
            </w:r>
            <w:r w:rsidRPr="00A0641B">
              <w:rPr>
                <w:rFonts w:ascii="標楷體" w:eastAsia="標楷體" w:hAnsi="標楷體"/>
                <w:sz w:val="28"/>
              </w:rPr>
              <w:t>草案對照表</w:t>
            </w:r>
            <w:bookmarkStart w:id="0" w:name="TA1265832"/>
            <w:bookmarkEnd w:id="0"/>
          </w:p>
        </w:tc>
      </w:tr>
      <w:tr w:rsidR="00B87F31" w14:paraId="791C1FB3" w14:textId="77777777" w:rsidTr="00A0641B">
        <w:tc>
          <w:tcPr>
            <w:tcW w:w="3042" w:type="dxa"/>
            <w:tcBorders>
              <w:top w:val="nil"/>
            </w:tcBorders>
          </w:tcPr>
          <w:p w14:paraId="5F38E982" w14:textId="77777777" w:rsidR="00B87F31" w:rsidRDefault="00B87F31" w:rsidP="00A0641B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1067A1B4">
                <v:line id="DW304921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5630E4C" w14:textId="77777777" w:rsidR="00B87F31" w:rsidRDefault="00B87F31" w:rsidP="00A0641B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64284CEE" w14:textId="77777777" w:rsidR="00B87F31" w:rsidRDefault="00B87F31" w:rsidP="00A0641B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87F31" w14:paraId="2B05B527" w14:textId="77777777" w:rsidTr="00A0641B">
        <w:tc>
          <w:tcPr>
            <w:tcW w:w="3042" w:type="dxa"/>
          </w:tcPr>
          <w:p w14:paraId="46F8FCAE" w14:textId="77777777" w:rsidR="00B87F31" w:rsidRDefault="00B87F31" w:rsidP="00A0641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A0641B">
              <w:rPr>
                <w:rFonts w:hint="eastAsia"/>
                <w:u w:val="single"/>
              </w:rPr>
              <w:t>運動相關事業</w:t>
            </w:r>
            <w:r>
              <w:rPr>
                <w:rFonts w:hint="eastAsia"/>
              </w:rPr>
              <w:t>及體育團體舉辦之運動賽事或活動，符合加值型及非加值型營業稅法第八條第一項第五款規定者，其門票收入免徵營業稅。</w:t>
            </w:r>
          </w:p>
          <w:p w14:paraId="5902735B" w14:textId="77777777" w:rsidR="00B87F31" w:rsidRDefault="00B87F31" w:rsidP="00A0641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4E104339" w14:textId="77777777" w:rsidR="00B87F31" w:rsidRDefault="00B87F31" w:rsidP="00A0641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60EFC164" w14:textId="77777777" w:rsidR="00B87F31" w:rsidRDefault="00B87F31" w:rsidP="00A0641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68DAF171" w14:textId="77777777" w:rsidR="00B87F31" w:rsidRDefault="00B87F31" w:rsidP="00A0641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326D6D45" w14:textId="77777777" w:rsidR="00B87F31" w:rsidRDefault="00B87F31" w:rsidP="00A0641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二、為促進民間運動相關事業舉辦運動賽事或相關活動，提升民眾之運動參與度，爰增訂運動事業舉辦運動賽事或活動，符合規定者，其門票免徵營業稅。</w:t>
            </w:r>
          </w:p>
        </w:tc>
      </w:tr>
      <w:tr w:rsidR="00B87F31" w14:paraId="3EB97BC9" w14:textId="77777777" w:rsidTr="00A0641B">
        <w:tc>
          <w:tcPr>
            <w:tcW w:w="3042" w:type="dxa"/>
          </w:tcPr>
          <w:p w14:paraId="15035EC8" w14:textId="77777777" w:rsidR="00B87F31" w:rsidRDefault="00B87F31" w:rsidP="00A0641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3D57C851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6BACA4F6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594173E4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3F07DBDA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2B8A14DC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6B4F0D84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A0641B">
              <w:rPr>
                <w:rFonts w:hint="eastAsia"/>
                <w:u w:val="single"/>
              </w:rPr>
              <w:t>六、推行及提升全民運動發展之賽事或活動。</w:t>
            </w:r>
          </w:p>
          <w:p w14:paraId="52C679BD" w14:textId="77777777" w:rsidR="00B87F31" w:rsidRDefault="00B87F31" w:rsidP="00A0641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23391A02" w14:textId="77777777" w:rsidR="00B87F31" w:rsidRDefault="00B87F31" w:rsidP="00A0641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60A78A1A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1669FD4F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7B278ED2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379F074D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6AE7D5EF" w14:textId="77777777" w:rsidR="00B87F31" w:rsidRDefault="00B87F31" w:rsidP="00A0641B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5B071E2B" w14:textId="77777777" w:rsidR="00B87F31" w:rsidRDefault="00B87F31" w:rsidP="00A0641B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3B1D4AA3" w14:textId="77777777" w:rsidR="00B87F31" w:rsidRDefault="00B87F31" w:rsidP="00A0641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一、增訂第一項六款。</w:t>
            </w:r>
          </w:p>
          <w:p w14:paraId="6DC52215" w14:textId="77777777" w:rsidR="00B87F31" w:rsidRDefault="00B87F31" w:rsidP="00A0641B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二、為提升民間企業舉辦運動賽事或相關活動，提升民眾之運動參與度，爰增訂營利事業「推行及提升全民運動發展之賽事或活動」，亦享有所得稅法之優惠。</w:t>
            </w:r>
          </w:p>
        </w:tc>
      </w:tr>
    </w:tbl>
    <w:p w14:paraId="6CCEA71B" w14:textId="77777777" w:rsidR="00D22A25" w:rsidRDefault="00B87F31" w:rsidP="00B87F31">
      <w:pPr>
        <w:rPr>
          <w:rFonts w:hint="eastAsia"/>
        </w:rPr>
      </w:pPr>
      <w:r>
        <w:rPr>
          <w:rFonts w:hint="eastAsia"/>
        </w:rPr>
        <w:pict w14:anchorId="72B340DE">
          <v:line id="DW1884380" o:spid="_x0000_s1026" style="position:absolute;left:0;text-align:left;z-index:251657216;mso-position-horizontal-relative:text;mso-position-vertical-relative:text" from="-2pt,.55pt" to="455.8pt,.55pt" strokeweight="1.5pt"/>
        </w:pict>
      </w:r>
    </w:p>
    <w:p w14:paraId="4EEDB5E3" w14:textId="77777777" w:rsidR="00B87F31" w:rsidRPr="00441B24" w:rsidRDefault="00B87F31" w:rsidP="00B87F31">
      <w:pPr>
        <w:rPr>
          <w:rFonts w:hint="eastAsia"/>
        </w:rPr>
      </w:pPr>
    </w:p>
    <w:sectPr w:rsidR="00B87F31" w:rsidRPr="00441B24" w:rsidSect="00B87F31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2A595" w14:textId="77777777" w:rsidR="0014147A" w:rsidRDefault="0014147A">
      <w:r>
        <w:separator/>
      </w:r>
    </w:p>
  </w:endnote>
  <w:endnote w:type="continuationSeparator" w:id="0">
    <w:p w14:paraId="62020D55" w14:textId="77777777" w:rsidR="0014147A" w:rsidRDefault="0014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F99A" w14:textId="77777777" w:rsidR="000A466A" w:rsidRPr="004C5F85" w:rsidRDefault="004C5F85" w:rsidP="004C5F8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4870DB">
      <w:t>144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E6E3" w14:textId="77777777" w:rsidR="000A466A" w:rsidRPr="004C5F85" w:rsidRDefault="004C5F85" w:rsidP="004C5F8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14147A">
      <w:t>143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C4EAF" w14:textId="77777777" w:rsidR="0014147A" w:rsidRDefault="0014147A">
      <w:r>
        <w:separator/>
      </w:r>
    </w:p>
  </w:footnote>
  <w:footnote w:type="continuationSeparator" w:id="0">
    <w:p w14:paraId="365A7F1D" w14:textId="77777777" w:rsidR="0014147A" w:rsidRDefault="00141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4167B" w14:textId="77777777" w:rsidR="000A466A" w:rsidRPr="004C5F85" w:rsidRDefault="004C5F85" w:rsidP="004C5F85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F0BD1" w14:textId="77777777" w:rsidR="000A466A" w:rsidRPr="004C5F85" w:rsidRDefault="004C5F85" w:rsidP="004C5F85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8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022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7F31"/>
    <w:rsid w:val="00021974"/>
    <w:rsid w:val="000322E4"/>
    <w:rsid w:val="00034179"/>
    <w:rsid w:val="0006260D"/>
    <w:rsid w:val="0007483B"/>
    <w:rsid w:val="00092EFA"/>
    <w:rsid w:val="000A466A"/>
    <w:rsid w:val="000B190B"/>
    <w:rsid w:val="000C6344"/>
    <w:rsid w:val="000D2076"/>
    <w:rsid w:val="000E3372"/>
    <w:rsid w:val="000F48AA"/>
    <w:rsid w:val="001132D3"/>
    <w:rsid w:val="00113C1F"/>
    <w:rsid w:val="001166AB"/>
    <w:rsid w:val="00123301"/>
    <w:rsid w:val="00130626"/>
    <w:rsid w:val="001346DF"/>
    <w:rsid w:val="0014147A"/>
    <w:rsid w:val="00152E55"/>
    <w:rsid w:val="00153AD0"/>
    <w:rsid w:val="00174DC3"/>
    <w:rsid w:val="001776A7"/>
    <w:rsid w:val="00185586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84036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3F1C"/>
    <w:rsid w:val="00485C17"/>
    <w:rsid w:val="004870DB"/>
    <w:rsid w:val="004C459D"/>
    <w:rsid w:val="004C5F85"/>
    <w:rsid w:val="004D78BA"/>
    <w:rsid w:val="004E74DF"/>
    <w:rsid w:val="004F17A8"/>
    <w:rsid w:val="00542984"/>
    <w:rsid w:val="00552448"/>
    <w:rsid w:val="00572D70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2105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10714"/>
    <w:rsid w:val="00926F56"/>
    <w:rsid w:val="0096287F"/>
    <w:rsid w:val="00963798"/>
    <w:rsid w:val="00992003"/>
    <w:rsid w:val="00996A72"/>
    <w:rsid w:val="009C16B2"/>
    <w:rsid w:val="009C3904"/>
    <w:rsid w:val="009D3F34"/>
    <w:rsid w:val="009E10F6"/>
    <w:rsid w:val="009F221D"/>
    <w:rsid w:val="00A05B7F"/>
    <w:rsid w:val="00A0600A"/>
    <w:rsid w:val="00A0641B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8619D"/>
    <w:rsid w:val="00B87F31"/>
    <w:rsid w:val="00BA14CD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6CE8"/>
    <w:rsid w:val="00D07EA1"/>
    <w:rsid w:val="00D22A25"/>
    <w:rsid w:val="00D32121"/>
    <w:rsid w:val="00D42AD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47408"/>
    <w:rsid w:val="00E51C63"/>
    <w:rsid w:val="00E62000"/>
    <w:rsid w:val="00E67FFE"/>
    <w:rsid w:val="00E72EE7"/>
    <w:rsid w:val="00E74D25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620D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F00B7D"/>
  <w15:chartTrackingRefBased/>
  <w15:docId w15:val="{33E13B14-6044-46F0-9825-1B96CBBB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78C8E-4F53-483E-B9C6-2A8C2C62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1號</dc:creator>
  <cp:keywords>11;2;8</cp:keywords>
  <dc:description>委143;委144;2;議案202110075200000;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