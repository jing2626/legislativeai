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592B2" w14:textId="77777777" w:rsidR="00062889" w:rsidRDefault="00062889" w:rsidP="00062889">
      <w:pPr>
        <w:spacing w:afterLines="50" w:after="167"/>
      </w:pPr>
      <w:r>
        <w:rPr>
          <w:rFonts w:hint="eastAsia"/>
        </w:rPr>
        <w:t xml:space="preserve">　　　　　　　　　　　　　　　　　　　　　　　　　　　　　</w:t>
      </w:r>
      <w:r w:rsidR="00045ADA">
        <w:rPr>
          <w:rFonts w:hint="eastAsia"/>
        </w:rPr>
        <w:t>議案編號：</w:t>
      </w:r>
      <w:r w:rsidR="00045ADA">
        <w:rPr>
          <w:rFonts w:hint="eastAsia"/>
        </w:rPr>
        <w:t>202110047810000</w:t>
      </w:r>
    </w:p>
    <w:p w14:paraId="2FE975FB" w14:textId="77777777" w:rsidR="00062889" w:rsidRDefault="00062889" w:rsidP="00062889">
      <w:pPr>
        <w:snapToGrid w:val="0"/>
        <w:ind w:leftChars="400" w:left="844"/>
        <w:rPr>
          <w:rFonts w:ascii="細明體" w:hAnsi="細明體" w:hint="eastAsia"/>
        </w:rPr>
      </w:pPr>
      <w:r w:rsidRPr="00062889">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\o\ad(\s\up5(（中華民國41年9月起編號）),\s\do5(中華民國113年5月15日印發))</w:instrText>
      </w:r>
      <w:r>
        <w:rPr>
          <w:rFonts w:ascii="細明體" w:hAnsi="細明體"/>
        </w:rPr>
        <w:fldChar w:fldCharType="end"/>
      </w:r>
    </w:p>
    <w:p w14:paraId="2A5FE451" w14:textId="77777777" w:rsidR="00062889" w:rsidRDefault="00062889" w:rsidP="0006288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62889" w14:paraId="7A50BB71" w14:textId="77777777" w:rsidTr="001E552D">
        <w:tc>
          <w:tcPr>
            <w:tcW w:w="0" w:type="auto"/>
            <w:vAlign w:val="center"/>
          </w:tcPr>
          <w:p w14:paraId="3BC6D1DD" w14:textId="77777777" w:rsidR="00062889" w:rsidRDefault="00062889" w:rsidP="001E552D">
            <w:pPr>
              <w:pStyle w:val="affff"/>
              <w:rPr>
                <w:rFonts w:hint="eastAsia"/>
              </w:rPr>
            </w:pPr>
            <w:r>
              <w:rPr>
                <w:rFonts w:hint="eastAsia"/>
              </w:rPr>
              <w:t>院總第</w:t>
            </w:r>
            <w:r>
              <w:rPr>
                <w:rFonts w:hint="eastAsia"/>
              </w:rPr>
              <w:t>20</w:t>
            </w:r>
            <w:r>
              <w:rPr>
                <w:rFonts w:hint="eastAsia"/>
              </w:rPr>
              <w:t>號</w:t>
            </w:r>
          </w:p>
        </w:tc>
        <w:tc>
          <w:tcPr>
            <w:tcW w:w="0" w:type="auto"/>
            <w:vAlign w:val="center"/>
          </w:tcPr>
          <w:p w14:paraId="556DEE57" w14:textId="77777777" w:rsidR="00062889" w:rsidRDefault="00062889" w:rsidP="001E552D">
            <w:pPr>
              <w:pStyle w:val="affff5"/>
              <w:ind w:leftChars="200" w:left="422"/>
              <w:rPr>
                <w:rFonts w:hint="eastAsia"/>
              </w:rPr>
            </w:pPr>
            <w:r>
              <w:rPr>
                <w:rFonts w:hint="eastAsia"/>
              </w:rPr>
              <w:t>委員</w:t>
            </w:r>
          </w:p>
        </w:tc>
        <w:tc>
          <w:tcPr>
            <w:tcW w:w="0" w:type="auto"/>
            <w:vAlign w:val="center"/>
          </w:tcPr>
          <w:p w14:paraId="755D5E63" w14:textId="77777777" w:rsidR="00062889" w:rsidRDefault="00062889" w:rsidP="001E552D">
            <w:pPr>
              <w:pStyle w:val="affff5"/>
              <w:rPr>
                <w:rFonts w:hint="eastAsia"/>
              </w:rPr>
            </w:pPr>
            <w:r>
              <w:rPr>
                <w:rFonts w:hint="eastAsia"/>
              </w:rPr>
              <w:t>提案第</w:t>
            </w:r>
          </w:p>
        </w:tc>
        <w:tc>
          <w:tcPr>
            <w:tcW w:w="0" w:type="auto"/>
            <w:tcMar>
              <w:left w:w="113" w:type="dxa"/>
              <w:right w:w="113" w:type="dxa"/>
            </w:tcMar>
            <w:vAlign w:val="center"/>
          </w:tcPr>
          <w:p w14:paraId="19FAF38E" w14:textId="77777777" w:rsidR="00062889" w:rsidRDefault="00062889" w:rsidP="001E552D">
            <w:pPr>
              <w:pStyle w:val="affff5"/>
              <w:jc w:val="distribute"/>
              <w:rPr>
                <w:rFonts w:hint="eastAsia"/>
              </w:rPr>
            </w:pPr>
            <w:r>
              <w:t>11004781</w:t>
            </w:r>
          </w:p>
        </w:tc>
        <w:tc>
          <w:tcPr>
            <w:tcW w:w="0" w:type="auto"/>
            <w:vAlign w:val="center"/>
          </w:tcPr>
          <w:p w14:paraId="4B5E3E2A" w14:textId="77777777" w:rsidR="00062889" w:rsidRDefault="00062889" w:rsidP="001E552D">
            <w:pPr>
              <w:pStyle w:val="affff5"/>
              <w:rPr>
                <w:rFonts w:hint="eastAsia"/>
              </w:rPr>
            </w:pPr>
            <w:r>
              <w:rPr>
                <w:rFonts w:hint="eastAsia"/>
              </w:rPr>
              <w:t>號</w:t>
            </w:r>
          </w:p>
        </w:tc>
        <w:tc>
          <w:tcPr>
            <w:tcW w:w="0" w:type="auto"/>
            <w:vAlign w:val="center"/>
          </w:tcPr>
          <w:p w14:paraId="7983B835" w14:textId="77777777" w:rsidR="00062889" w:rsidRDefault="00062889" w:rsidP="001E552D">
            <w:pPr>
              <w:pStyle w:val="affff5"/>
              <w:rPr>
                <w:rFonts w:hint="eastAsia"/>
              </w:rPr>
            </w:pPr>
          </w:p>
        </w:tc>
        <w:tc>
          <w:tcPr>
            <w:tcW w:w="0" w:type="auto"/>
            <w:tcMar>
              <w:left w:w="113" w:type="dxa"/>
            </w:tcMar>
            <w:vAlign w:val="center"/>
          </w:tcPr>
          <w:p w14:paraId="4D3EB91F" w14:textId="77777777" w:rsidR="00062889" w:rsidRDefault="00062889" w:rsidP="001E552D">
            <w:pPr>
              <w:pStyle w:val="affff5"/>
              <w:rPr>
                <w:rFonts w:hint="eastAsia"/>
              </w:rPr>
            </w:pPr>
          </w:p>
        </w:tc>
      </w:tr>
    </w:tbl>
    <w:p w14:paraId="0633CE72" w14:textId="77777777" w:rsidR="00062889" w:rsidRDefault="00062889" w:rsidP="00062889">
      <w:pPr>
        <w:pStyle w:val="afb"/>
        <w:spacing w:line="600" w:lineRule="exact"/>
        <w:ind w:left="1382" w:hanging="855"/>
        <w:rPr>
          <w:rFonts w:hint="eastAsia"/>
        </w:rPr>
      </w:pPr>
    </w:p>
    <w:p w14:paraId="0C83B094" w14:textId="77777777" w:rsidR="00062889" w:rsidRDefault="00062889" w:rsidP="00062889">
      <w:pPr>
        <w:pStyle w:val="afb"/>
        <w:ind w:left="1382" w:hanging="855"/>
        <w:rPr>
          <w:rFonts w:hint="eastAsia"/>
        </w:rPr>
      </w:pPr>
      <w:r>
        <w:rPr>
          <w:rFonts w:hint="eastAsia"/>
        </w:rPr>
        <w:t>案由：</w:t>
      </w:r>
      <w:r w:rsidRPr="00796B76">
        <w:rPr>
          <w:rFonts w:hint="eastAsia"/>
          <w:spacing w:val="0"/>
        </w:rPr>
        <w:t>本院委員牛煦庭、黃建賓、吳宗憲、游顥等</w:t>
      </w:r>
      <w:r w:rsidRPr="00796B76">
        <w:rPr>
          <w:rFonts w:hint="eastAsia"/>
          <w:spacing w:val="0"/>
        </w:rPr>
        <w:t>17</w:t>
      </w:r>
      <w:r w:rsidRPr="00796B76">
        <w:rPr>
          <w:rFonts w:hint="eastAsia"/>
          <w:spacing w:val="0"/>
        </w:rPr>
        <w:t>人，鑑於現行行</w:t>
      </w:r>
      <w:r w:rsidRPr="00796B76">
        <w:rPr>
          <w:rFonts w:hint="eastAsia"/>
          <w:spacing w:val="-6"/>
        </w:rPr>
        <w:t>政區域之新設、廢止或調整，除村（里）、鄰之編組及調整</w:t>
      </w:r>
      <w:r w:rsidRPr="00796B76">
        <w:rPr>
          <w:rFonts w:hint="eastAsia"/>
          <w:spacing w:val="0"/>
        </w:rPr>
        <w:t>，或縣（市）合併改制直轄市等事項於地方制度法已有規定外，迄</w:t>
      </w:r>
      <w:r w:rsidRPr="00796B76">
        <w:rPr>
          <w:rFonts w:hint="eastAsia"/>
          <w:spacing w:val="-6"/>
        </w:rPr>
        <w:t>今仍未有法源依據，然歷經時代更迭、社會變遷、人口流動</w:t>
      </w:r>
      <w:r w:rsidRPr="00796B76">
        <w:rPr>
          <w:rFonts w:hint="eastAsia"/>
          <w:spacing w:val="0"/>
        </w:rPr>
        <w:t>、產業結構轉變、區域發展等因素所形成之空間變遷，部分行政區域亟待調整以符合實際生活圈及產業發展趨勢，俾提升地方治理品質與施政效能及建立公平合理之行政區劃程序，以因應未</w:t>
      </w:r>
      <w:r w:rsidRPr="00796B76">
        <w:rPr>
          <w:rFonts w:hint="eastAsia"/>
          <w:spacing w:val="6"/>
        </w:rPr>
        <w:t>來推動行政區劃之迫切需求；復憲法第一百零八條第一</w:t>
      </w:r>
      <w:r w:rsidRPr="00796B76">
        <w:rPr>
          <w:rFonts w:hint="eastAsia"/>
          <w:spacing w:val="0"/>
        </w:rPr>
        <w:t>項第二款規定將行政區劃事項之立法工作交由中央為之，為完成憲法委託事項，爰擬具「行政區劃法草案」。是否有當？敬請公決。</w:t>
      </w:r>
    </w:p>
    <w:p w14:paraId="3319C3FB" w14:textId="77777777" w:rsidR="00062889" w:rsidRPr="00062889" w:rsidRDefault="00062889" w:rsidP="00062889">
      <w:pPr>
        <w:pStyle w:val="afb"/>
        <w:ind w:left="1382" w:hanging="855"/>
        <w:rPr>
          <w:rFonts w:hint="eastAsia"/>
        </w:rPr>
      </w:pPr>
    </w:p>
    <w:p w14:paraId="7E804015" w14:textId="77777777" w:rsidR="00062889" w:rsidRDefault="00062889" w:rsidP="00062889"/>
    <w:p w14:paraId="192765E9" w14:textId="77777777" w:rsidR="00062889" w:rsidRDefault="00062889" w:rsidP="00062889">
      <w:pPr>
        <w:pStyle w:val="-"/>
        <w:ind w:left="3165" w:right="633" w:hanging="844"/>
        <w:rPr>
          <w:rFonts w:hint="eastAsia"/>
        </w:rPr>
      </w:pPr>
      <w:r>
        <w:rPr>
          <w:rFonts w:hint="eastAsia"/>
        </w:rPr>
        <w:t xml:space="preserve">提案人：牛煦庭　　黃建賓　　吳宗憲　　游　顥　　</w:t>
      </w:r>
    </w:p>
    <w:p w14:paraId="177D4DED" w14:textId="77777777" w:rsidR="00062889" w:rsidRDefault="00062889" w:rsidP="00062889">
      <w:pPr>
        <w:pStyle w:val="-"/>
        <w:ind w:left="3165" w:right="633" w:hanging="844"/>
        <w:rPr>
          <w:rFonts w:hint="eastAsia"/>
        </w:rPr>
      </w:pPr>
      <w:r>
        <w:rPr>
          <w:rFonts w:hint="eastAsia"/>
        </w:rPr>
        <w:t xml:space="preserve">連署人：馬文君　　洪孟楷　　羅智強　　柯志恩　　廖先翔　　邱鎮軍　　羅廷瑋　　楊瓊瓔　　謝龍介　　林沛祥　　吳春城　　林倩綺　　涂權吉　　</w:t>
      </w:r>
    </w:p>
    <w:p w14:paraId="3D232C01" w14:textId="77777777" w:rsidR="00062889" w:rsidRDefault="00062889" w:rsidP="00062889">
      <w:pPr>
        <w:pStyle w:val="afffff9"/>
        <w:spacing w:after="167" w:line="500" w:lineRule="exact"/>
        <w:ind w:left="1055" w:firstLineChars="0" w:firstLine="0"/>
        <w:sectPr w:rsidR="00062889" w:rsidSect="00CC6A1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77"/>
          <w:cols w:space="720"/>
          <w:docGrid w:type="linesAndChars" w:linePitch="335" w:charSpace="200"/>
        </w:sectPr>
      </w:pPr>
    </w:p>
    <w:p w14:paraId="095BF0F7" w14:textId="77777777" w:rsidR="00062889" w:rsidRDefault="00062889" w:rsidP="00062889">
      <w:pPr>
        <w:pStyle w:val="afffff9"/>
        <w:spacing w:after="167" w:line="500" w:lineRule="exact"/>
        <w:ind w:left="1055" w:firstLineChars="0" w:firstLine="0"/>
        <w:rPr>
          <w:rFonts w:hint="eastAsia"/>
        </w:rPr>
      </w:pPr>
      <w:r>
        <w:rPr>
          <w:rFonts w:hint="eastAsia"/>
        </w:rPr>
        <w:lastRenderedPageBreak/>
        <w:t>行政區劃法草案總說明</w:t>
      </w:r>
    </w:p>
    <w:p w14:paraId="2737FBF7" w14:textId="77777777" w:rsidR="00062889" w:rsidRDefault="00062889" w:rsidP="00062889">
      <w:pPr>
        <w:pStyle w:val="afffff3"/>
        <w:ind w:firstLine="422"/>
        <w:rPr>
          <w:rFonts w:hint="eastAsia"/>
        </w:rPr>
      </w:pPr>
      <w:r>
        <w:rPr>
          <w:rFonts w:hint="eastAsia"/>
        </w:rPr>
        <w:t>憲法第一百零八條第一項第二款規定，行政區劃事項，應由中央立法並執行之，或交由省縣執行之。然現行行政區域之新設、廢止或調整，除村（里）、鄰之編組及調整，或縣（市）合併改制直轄市等事項於地方制度法已有規定外，迄今仍未有法源依據，然歷經時代更迭、社會變遷、人口流動、產業結構轉變、區域發展等因素所形成之空間變遷，部分行政區域亟待調整以符合實際生活圈及產業發展趨勢，俾提升地方治理品質與施政效能，及建立公平合理之行政區劃程序，以因應未來推動行政區劃之迫切需求，爰擬具「行政區劃法」草案，其要點如下：</w:t>
      </w:r>
    </w:p>
    <w:p w14:paraId="29C9EA1B" w14:textId="77777777" w:rsidR="00062889" w:rsidRDefault="00062889" w:rsidP="00062889">
      <w:pPr>
        <w:pStyle w:val="afffff1"/>
        <w:ind w:left="422" w:hanging="422"/>
        <w:rPr>
          <w:rFonts w:hint="eastAsia"/>
        </w:rPr>
      </w:pPr>
      <w:r>
        <w:rPr>
          <w:rFonts w:hint="eastAsia"/>
        </w:rPr>
        <w:t>一、行政區劃之主管機關、定義、行政區劃原因及考量因素。（草案第二條至第六條）</w:t>
      </w:r>
    </w:p>
    <w:p w14:paraId="4226CA33" w14:textId="77777777" w:rsidR="00062889" w:rsidRDefault="00062889" w:rsidP="00062889">
      <w:pPr>
        <w:pStyle w:val="afffff1"/>
        <w:ind w:left="422" w:hanging="422"/>
        <w:rPr>
          <w:rFonts w:hint="eastAsia"/>
        </w:rPr>
      </w:pPr>
      <w:r>
        <w:rPr>
          <w:rFonts w:hint="eastAsia"/>
        </w:rPr>
        <w:t>二、提出行政區劃之機關及人民之建議與回覆程序。（草案第七條）</w:t>
      </w:r>
    </w:p>
    <w:p w14:paraId="6527EFCD" w14:textId="77777777" w:rsidR="00062889" w:rsidRDefault="00062889" w:rsidP="00062889">
      <w:pPr>
        <w:pStyle w:val="afffff1"/>
        <w:ind w:left="422" w:hanging="422"/>
        <w:rPr>
          <w:rFonts w:hint="eastAsia"/>
        </w:rPr>
      </w:pPr>
      <w:r>
        <w:rPr>
          <w:rFonts w:hint="eastAsia"/>
        </w:rPr>
        <w:t>三、為落實地方自治精神，擴大地方民意參與決策，應使相關人民及團體表示意見後擬訂行政區劃計畫草案，並於相關行政區域內辦理公開展覽、地方公民民意調查及公聽會並參酌相關意見後，提出行政區劃計畫；另於一定情形得免辦理之。（草案第八條）</w:t>
      </w:r>
    </w:p>
    <w:p w14:paraId="48276D2E" w14:textId="77777777" w:rsidR="00062889" w:rsidRDefault="00062889" w:rsidP="00062889">
      <w:pPr>
        <w:pStyle w:val="afffff1"/>
        <w:ind w:left="422" w:hanging="422"/>
        <w:rPr>
          <w:rFonts w:hint="eastAsia"/>
        </w:rPr>
      </w:pPr>
      <w:r>
        <w:rPr>
          <w:rFonts w:hint="eastAsia"/>
        </w:rPr>
        <w:t>四、擬訂行政區劃計畫時應徵詢地方政府，民意機關之意見，涉及原住民族地區者應徵詢原住民族中</w:t>
      </w:r>
      <w:r w:rsidRPr="0076127B">
        <w:rPr>
          <w:rFonts w:hint="eastAsia"/>
          <w:spacing w:val="8"/>
        </w:rPr>
        <w:t>央主管機關及關係部落之意見之意見，及規範行政區劃計畫之內容。（草案第九條及</w:t>
      </w:r>
      <w:r w:rsidRPr="0076127B">
        <w:rPr>
          <w:rFonts w:hint="eastAsia"/>
          <w:spacing w:val="6"/>
        </w:rPr>
        <w:t>第</w:t>
      </w:r>
      <w:r w:rsidRPr="0076127B">
        <w:rPr>
          <w:rFonts w:hint="eastAsia"/>
          <w:spacing w:val="4"/>
        </w:rPr>
        <w:t>十</w:t>
      </w:r>
      <w:r>
        <w:rPr>
          <w:rFonts w:hint="eastAsia"/>
        </w:rPr>
        <w:t>條）</w:t>
      </w:r>
    </w:p>
    <w:p w14:paraId="2B945228" w14:textId="77777777" w:rsidR="00062889" w:rsidRDefault="00062889" w:rsidP="00062889">
      <w:pPr>
        <w:pStyle w:val="afffff1"/>
        <w:ind w:left="422" w:hanging="422"/>
      </w:pPr>
      <w:r>
        <w:rPr>
          <w:rFonts w:hint="eastAsia"/>
        </w:rPr>
        <w:t>五、行政區劃計畫審議及報核之程序及期限。（草案第十一條）</w:t>
      </w:r>
    </w:p>
    <w:p w14:paraId="74209734" w14:textId="77777777" w:rsidR="00062889" w:rsidRDefault="00062889" w:rsidP="00062889">
      <w:pPr>
        <w:pStyle w:val="afffff1"/>
        <w:ind w:left="422" w:hanging="422"/>
      </w:pPr>
      <w:r>
        <w:rPr>
          <w:rFonts w:hint="eastAsia"/>
        </w:rPr>
        <w:t>六、行政院或中央主管機關不予核定之處理。（草案第十二條）</w:t>
      </w:r>
    </w:p>
    <w:p w14:paraId="21559B75" w14:textId="77777777" w:rsidR="00062889" w:rsidRDefault="00062889" w:rsidP="00062889">
      <w:pPr>
        <w:pStyle w:val="afffff1"/>
        <w:ind w:left="422" w:hanging="422"/>
        <w:rPr>
          <w:rFonts w:hint="eastAsia"/>
        </w:rPr>
      </w:pPr>
      <w:r>
        <w:rPr>
          <w:rFonts w:hint="eastAsia"/>
        </w:rPr>
        <w:t>七、各</w:t>
      </w:r>
      <w:r w:rsidRPr="0076127B">
        <w:rPr>
          <w:rFonts w:hint="eastAsia"/>
          <w:spacing w:val="2"/>
        </w:rPr>
        <w:t>級主管機關為審議行政區劃計畫，應設行政區劃計畫審議委員會，其會議</w:t>
      </w:r>
      <w:r w:rsidR="00555DA5">
        <w:rPr>
          <w:rFonts w:hint="eastAsia"/>
          <w:spacing w:val="2"/>
        </w:rPr>
        <w:t>紀</w:t>
      </w:r>
      <w:r w:rsidRPr="0076127B">
        <w:rPr>
          <w:rFonts w:hint="eastAsia"/>
          <w:spacing w:val="2"/>
        </w:rPr>
        <w:t>錄應予公開。（</w:t>
      </w:r>
      <w:r>
        <w:rPr>
          <w:rFonts w:hint="eastAsia"/>
        </w:rPr>
        <w:t>草案第十三條）</w:t>
      </w:r>
    </w:p>
    <w:p w14:paraId="6C398AD4" w14:textId="77777777" w:rsidR="00062889" w:rsidRDefault="00062889" w:rsidP="00062889">
      <w:pPr>
        <w:pStyle w:val="afffff1"/>
        <w:ind w:left="422" w:hanging="422"/>
        <w:rPr>
          <w:rFonts w:hint="eastAsia"/>
        </w:rPr>
      </w:pPr>
      <w:r>
        <w:rPr>
          <w:rFonts w:hint="eastAsia"/>
        </w:rPr>
        <w:t>八、</w:t>
      </w:r>
      <w:r w:rsidRPr="0076127B">
        <w:rPr>
          <w:rFonts w:hint="eastAsia"/>
          <w:spacing w:val="-4"/>
        </w:rPr>
        <w:t>行政區劃計畫經核定後，主管機關應發布行政區劃計畫，並公告其實施日期。（草案第十四條</w:t>
      </w:r>
      <w:r>
        <w:rPr>
          <w:rFonts w:hint="eastAsia"/>
        </w:rPr>
        <w:t>）</w:t>
      </w:r>
    </w:p>
    <w:p w14:paraId="768FD11C" w14:textId="77777777" w:rsidR="00062889" w:rsidRDefault="00062889" w:rsidP="00062889">
      <w:pPr>
        <w:pStyle w:val="afffff1"/>
        <w:ind w:left="422" w:hanging="422"/>
        <w:rPr>
          <w:rFonts w:hint="eastAsia"/>
        </w:rPr>
      </w:pPr>
      <w:r>
        <w:rPr>
          <w:rFonts w:hint="eastAsia"/>
        </w:rPr>
        <w:t>九、行政區劃計畫發布後，各級主管機關應會同相關機關辦理有關業務及財產之改隸，並規定移轉、交接事項及有關財產產權移轉歸屬之劃分原則。（草案第十五條）</w:t>
      </w:r>
    </w:p>
    <w:p w14:paraId="0656272C" w14:textId="77777777" w:rsidR="00062889" w:rsidRDefault="00062889" w:rsidP="00062889">
      <w:pPr>
        <w:pStyle w:val="afffff1"/>
        <w:ind w:left="422" w:hanging="422"/>
        <w:rPr>
          <w:rFonts w:hint="eastAsia"/>
        </w:rPr>
      </w:pPr>
      <w:r>
        <w:rPr>
          <w:rFonts w:hint="eastAsia"/>
        </w:rPr>
        <w:t>十、行政區劃計畫實施後，由相關直轄市、縣（市）主管機關會同相關機關依行政區劃計畫，辦理豎立界標、測繪界線及計算面積等事項，報中央主管機關備查。（草案第十六條）</w:t>
      </w:r>
    </w:p>
    <w:p w14:paraId="32296A2C" w14:textId="77777777" w:rsidR="00062889" w:rsidRDefault="00062889" w:rsidP="00062889">
      <w:pPr>
        <w:pStyle w:val="afffff1"/>
        <w:ind w:left="422" w:hanging="422"/>
        <w:rPr>
          <w:rFonts w:hint="eastAsia"/>
        </w:rPr>
      </w:pPr>
      <w:r>
        <w:rPr>
          <w:rFonts w:hint="eastAsia"/>
        </w:rPr>
        <w:t>十一、行政區劃計畫實施後，自治法規之處理原則。（草案第十七條）</w:t>
      </w:r>
    </w:p>
    <w:p w14:paraId="79DAF3BF" w14:textId="77777777" w:rsidR="00062889" w:rsidRDefault="00062889" w:rsidP="00062889">
      <w:pPr>
        <w:pStyle w:val="afffff1"/>
        <w:ind w:left="422" w:hanging="422"/>
        <w:rPr>
          <w:rFonts w:hint="eastAsia"/>
        </w:rPr>
      </w:pPr>
      <w:r>
        <w:rPr>
          <w:rFonts w:hint="eastAsia"/>
        </w:rPr>
        <w:t>十二、行政區劃計畫實施後，相關機關（構）、學校之預算執行及處理程序。（草案第十八條）</w:t>
      </w:r>
    </w:p>
    <w:p w14:paraId="5FC5D774" w14:textId="77777777" w:rsidR="00062889" w:rsidRDefault="00062889" w:rsidP="00062889">
      <w:pPr>
        <w:pStyle w:val="afffff1"/>
        <w:ind w:left="422" w:hanging="422"/>
        <w:rPr>
          <w:rFonts w:hint="eastAsia"/>
        </w:rPr>
      </w:pPr>
      <w:r>
        <w:rPr>
          <w:rFonts w:hint="eastAsia"/>
        </w:rPr>
        <w:t>十三、行政區劃計畫實施後，相關行政區域之財政收支劃分調整日期、中央法律與命令之適用、公務人員移撥等事項過渡期間之適用原則。（草案第十九條）</w:t>
      </w:r>
    </w:p>
    <w:p w14:paraId="43E75ABA" w14:textId="77777777" w:rsidR="00062889" w:rsidRDefault="00062889" w:rsidP="00062889">
      <w:pPr>
        <w:pStyle w:val="afffff8"/>
        <w:ind w:leftChars="200" w:left="422" w:firstLineChars="200" w:firstLine="422"/>
        <w:sectPr w:rsidR="00062889" w:rsidSect="00062889">
          <w:pgSz w:w="11906" w:h="16838" w:code="9"/>
          <w:pgMar w:top="1984" w:right="1417" w:bottom="1417" w:left="1417" w:header="1417" w:footer="850" w:gutter="0"/>
          <w:cols w:space="720"/>
          <w:docGrid w:type="linesAndChars" w:linePitch="335" w:charSpace="200"/>
        </w:sectPr>
      </w:pPr>
    </w:p>
    <w:p w14:paraId="1D906664" w14:textId="77777777" w:rsidR="00062889" w:rsidRDefault="00062889" w:rsidP="0076127B">
      <w:pPr>
        <w:spacing w:line="14" w:lineRule="exact"/>
        <w:sectPr w:rsidR="00062889" w:rsidSect="0006288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062889" w14:paraId="7F6EB0A3" w14:textId="77777777" w:rsidTr="001E552D">
        <w:tc>
          <w:tcPr>
            <w:tcW w:w="9128" w:type="dxa"/>
            <w:gridSpan w:val="2"/>
            <w:tcBorders>
              <w:top w:val="nil"/>
              <w:left w:val="nil"/>
              <w:bottom w:val="nil"/>
              <w:right w:val="nil"/>
            </w:tcBorders>
          </w:tcPr>
          <w:p w14:paraId="47B4D57B" w14:textId="77777777" w:rsidR="00062889" w:rsidRPr="001E552D" w:rsidRDefault="00062889" w:rsidP="001E552D">
            <w:pPr>
              <w:spacing w:before="105" w:after="105" w:line="480" w:lineRule="exact"/>
              <w:ind w:leftChars="500" w:left="1055"/>
              <w:rPr>
                <w:rFonts w:ascii="標楷體" w:eastAsia="標楷體" w:hAnsi="標楷體" w:hint="eastAsia"/>
                <w:sz w:val="28"/>
              </w:rPr>
            </w:pPr>
            <w:r w:rsidRPr="001E552D">
              <w:rPr>
                <w:rFonts w:ascii="標楷體" w:eastAsia="標楷體" w:hAnsi="標楷體"/>
                <w:sz w:val="28"/>
              </w:rPr>
              <w:br w:type="page"/>
              <w:t>行政區劃法草案</w:t>
            </w:r>
            <w:bookmarkStart w:id="0" w:name="TA6881222"/>
            <w:bookmarkEnd w:id="0"/>
          </w:p>
        </w:tc>
      </w:tr>
      <w:tr w:rsidR="00062889" w14:paraId="028DDE5B" w14:textId="77777777" w:rsidTr="001E552D">
        <w:tc>
          <w:tcPr>
            <w:tcW w:w="4564" w:type="dxa"/>
            <w:tcBorders>
              <w:top w:val="nil"/>
            </w:tcBorders>
          </w:tcPr>
          <w:p w14:paraId="547B5F11" w14:textId="77777777" w:rsidR="00062889" w:rsidRDefault="009922D8" w:rsidP="001E552D">
            <w:pPr>
              <w:pStyle w:val="aff8"/>
              <w:ind w:left="105" w:right="105"/>
              <w:rPr>
                <w:rFonts w:hint="eastAsia"/>
              </w:rPr>
            </w:pPr>
            <w:r>
              <w:rPr>
                <w:rFonts w:hint="eastAsia"/>
              </w:rPr>
              <w:pict w14:anchorId="3B316BF6">
                <v:line id="DW2845684" o:spid="_x0000_s1034" style="position:absolute;left:0;text-align:left;z-index:251658240;mso-position-horizontal-relative:text;mso-position-vertical-relative:text" from="-2pt,-.7pt" to="455.8pt,-.7pt" strokeweight="1.5pt"/>
              </w:pict>
            </w:r>
            <w:r w:rsidR="00062889">
              <w:rPr>
                <w:rFonts w:hint="eastAsia"/>
              </w:rPr>
              <w:t>條文</w:t>
            </w:r>
          </w:p>
        </w:tc>
        <w:tc>
          <w:tcPr>
            <w:tcW w:w="4564" w:type="dxa"/>
            <w:tcBorders>
              <w:top w:val="nil"/>
            </w:tcBorders>
          </w:tcPr>
          <w:p w14:paraId="1BFAE0C6" w14:textId="77777777" w:rsidR="00062889" w:rsidRDefault="00062889" w:rsidP="001E552D">
            <w:pPr>
              <w:pStyle w:val="aff8"/>
              <w:ind w:left="105" w:right="105"/>
              <w:rPr>
                <w:rFonts w:hint="eastAsia"/>
              </w:rPr>
            </w:pPr>
            <w:r>
              <w:rPr>
                <w:rFonts w:hint="eastAsia"/>
              </w:rPr>
              <w:t>說明</w:t>
            </w:r>
          </w:p>
        </w:tc>
      </w:tr>
      <w:tr w:rsidR="00062889" w14:paraId="1550B361" w14:textId="77777777" w:rsidTr="001E552D">
        <w:tc>
          <w:tcPr>
            <w:tcW w:w="4564" w:type="dxa"/>
          </w:tcPr>
          <w:p w14:paraId="1797F50B" w14:textId="77777777" w:rsidR="00062889" w:rsidRDefault="00062889" w:rsidP="001E552D">
            <w:pPr>
              <w:spacing w:line="315" w:lineRule="exact"/>
              <w:ind w:leftChars="50" w:left="316" w:rightChars="50" w:right="105" w:hangingChars="100" w:hanging="211"/>
              <w:rPr>
                <w:rFonts w:hint="eastAsia"/>
              </w:rPr>
            </w:pPr>
            <w:r>
              <w:rPr>
                <w:rFonts w:hint="eastAsia"/>
              </w:rPr>
              <w:t>第一條　本法依中華民國憲法第一百零八條第一項第二款規定制定之。</w:t>
            </w:r>
          </w:p>
        </w:tc>
        <w:tc>
          <w:tcPr>
            <w:tcW w:w="4564" w:type="dxa"/>
          </w:tcPr>
          <w:p w14:paraId="3BA07260" w14:textId="77777777" w:rsidR="00062889" w:rsidRDefault="00062889" w:rsidP="001E552D">
            <w:pPr>
              <w:spacing w:line="315" w:lineRule="exact"/>
              <w:ind w:leftChars="50" w:left="105" w:rightChars="50" w:right="105"/>
              <w:rPr>
                <w:rFonts w:hint="eastAsia"/>
              </w:rPr>
            </w:pPr>
            <w:r>
              <w:rPr>
                <w:rFonts w:hint="eastAsia"/>
              </w:rPr>
              <w:t>本法制定之依據。</w:t>
            </w:r>
          </w:p>
        </w:tc>
      </w:tr>
      <w:tr w:rsidR="00062889" w14:paraId="6D356770" w14:textId="77777777" w:rsidTr="001E552D">
        <w:tc>
          <w:tcPr>
            <w:tcW w:w="4564" w:type="dxa"/>
          </w:tcPr>
          <w:p w14:paraId="53FE564C" w14:textId="77777777" w:rsidR="00062889" w:rsidRDefault="00062889" w:rsidP="001E552D">
            <w:pPr>
              <w:spacing w:line="315" w:lineRule="exact"/>
              <w:ind w:leftChars="50" w:left="316" w:rightChars="50" w:right="105" w:hangingChars="100" w:hanging="211"/>
              <w:rPr>
                <w:rFonts w:hint="eastAsia"/>
              </w:rPr>
            </w:pPr>
            <w:r>
              <w:rPr>
                <w:rFonts w:hint="eastAsia"/>
              </w:rPr>
              <w:t>第二條　本法所稱主管機關：在中央為內政部；在直轄市為直轄市政府；在縣（市）為縣（市）政府。</w:t>
            </w:r>
          </w:p>
        </w:tc>
        <w:tc>
          <w:tcPr>
            <w:tcW w:w="4564" w:type="dxa"/>
          </w:tcPr>
          <w:p w14:paraId="5F417514" w14:textId="77777777" w:rsidR="00062889" w:rsidRDefault="00062889" w:rsidP="001E552D">
            <w:pPr>
              <w:spacing w:line="315" w:lineRule="exact"/>
              <w:ind w:leftChars="50" w:left="105" w:rightChars="50" w:right="105"/>
              <w:rPr>
                <w:rFonts w:hint="eastAsia"/>
              </w:rPr>
            </w:pPr>
            <w:r>
              <w:rPr>
                <w:rFonts w:hint="eastAsia"/>
              </w:rPr>
              <w:t>明定行政區劃之主管機關。</w:t>
            </w:r>
          </w:p>
        </w:tc>
      </w:tr>
      <w:tr w:rsidR="00062889" w14:paraId="1660B96D" w14:textId="77777777" w:rsidTr="001E552D">
        <w:tc>
          <w:tcPr>
            <w:tcW w:w="4564" w:type="dxa"/>
          </w:tcPr>
          <w:p w14:paraId="34CE3876" w14:textId="77777777" w:rsidR="00062889" w:rsidRDefault="00062889" w:rsidP="001E552D">
            <w:pPr>
              <w:spacing w:line="315" w:lineRule="exact"/>
              <w:ind w:leftChars="50" w:left="316" w:rightChars="50" w:right="105" w:hangingChars="100" w:hanging="211"/>
              <w:rPr>
                <w:rFonts w:hint="eastAsia"/>
              </w:rPr>
            </w:pPr>
            <w:r>
              <w:rPr>
                <w:rFonts w:hint="eastAsia"/>
              </w:rPr>
              <w:t>第三條　本法所稱行政區劃，指行政區域之新設、廢止或調整。</w:t>
            </w:r>
          </w:p>
          <w:p w14:paraId="6658DB9C" w14:textId="77777777" w:rsidR="00062889" w:rsidRDefault="00062889" w:rsidP="001E552D">
            <w:pPr>
              <w:spacing w:line="315" w:lineRule="exact"/>
              <w:ind w:leftChars="150" w:left="316" w:rightChars="50" w:right="105" w:firstLineChars="200" w:firstLine="422"/>
              <w:rPr>
                <w:rFonts w:hint="eastAsia"/>
              </w:rPr>
            </w:pPr>
            <w:r>
              <w:rPr>
                <w:rFonts w:hint="eastAsia"/>
              </w:rPr>
              <w:t>前項所稱行政區域，指省、直轄市、縣（市）或鄉（鎮、市、區）。</w:t>
            </w:r>
          </w:p>
        </w:tc>
        <w:tc>
          <w:tcPr>
            <w:tcW w:w="4564" w:type="dxa"/>
          </w:tcPr>
          <w:p w14:paraId="79EDDA37" w14:textId="77777777" w:rsidR="00062889" w:rsidRDefault="00062889" w:rsidP="001E552D">
            <w:pPr>
              <w:spacing w:line="315" w:lineRule="exact"/>
              <w:ind w:leftChars="50" w:left="527" w:rightChars="50" w:right="105" w:hangingChars="200" w:hanging="422"/>
              <w:rPr>
                <w:rFonts w:hint="eastAsia"/>
              </w:rPr>
            </w:pPr>
            <w:r>
              <w:rPr>
                <w:rFonts w:hint="eastAsia"/>
              </w:rPr>
              <w:t>一、明定行政區劃及行政區域之定義。</w:t>
            </w:r>
          </w:p>
          <w:p w14:paraId="34D97B6C" w14:textId="77777777" w:rsidR="00062889" w:rsidRDefault="00062889" w:rsidP="001E552D">
            <w:pPr>
              <w:spacing w:line="315" w:lineRule="exact"/>
              <w:ind w:leftChars="50" w:left="527" w:rightChars="50" w:right="105" w:hangingChars="200" w:hanging="422"/>
              <w:rPr>
                <w:rFonts w:hint="eastAsia"/>
              </w:rPr>
            </w:pPr>
            <w:r>
              <w:rPr>
                <w:rFonts w:hint="eastAsia"/>
              </w:rPr>
              <w:t>二、村（里）、鄰之編組及調整事項，現行地方制度法第七條第三項已有規定由直轄市、縣（市）另定相關辦法，故未納入本法規範，併予說明。</w:t>
            </w:r>
          </w:p>
        </w:tc>
      </w:tr>
      <w:tr w:rsidR="00062889" w14:paraId="64474C94" w14:textId="77777777" w:rsidTr="001E552D">
        <w:tc>
          <w:tcPr>
            <w:tcW w:w="4564" w:type="dxa"/>
          </w:tcPr>
          <w:p w14:paraId="17B64040" w14:textId="77777777" w:rsidR="00062889" w:rsidRDefault="00062889" w:rsidP="001E552D">
            <w:pPr>
              <w:spacing w:line="315" w:lineRule="exact"/>
              <w:ind w:leftChars="50" w:left="316" w:rightChars="50" w:right="105" w:hangingChars="100" w:hanging="211"/>
              <w:rPr>
                <w:rFonts w:hint="eastAsia"/>
              </w:rPr>
            </w:pPr>
            <w:r>
              <w:rPr>
                <w:rFonts w:hint="eastAsia"/>
              </w:rPr>
              <w:t>第四條　本法所稱行政區域之調整，指下列情形：</w:t>
            </w:r>
          </w:p>
          <w:p w14:paraId="45CB8CD3" w14:textId="77777777" w:rsidR="00062889" w:rsidRDefault="00062889" w:rsidP="001E552D">
            <w:pPr>
              <w:spacing w:line="315" w:lineRule="exact"/>
              <w:ind w:leftChars="150" w:left="527" w:rightChars="50" w:right="105" w:hangingChars="100" w:hanging="211"/>
              <w:rPr>
                <w:rFonts w:hint="eastAsia"/>
              </w:rPr>
            </w:pPr>
            <w:r>
              <w:rPr>
                <w:rFonts w:hint="eastAsia"/>
              </w:rPr>
              <w:t>一、劃分一行政區域為二以上之行政區域。</w:t>
            </w:r>
          </w:p>
          <w:p w14:paraId="2CE64F9F" w14:textId="77777777" w:rsidR="00062889" w:rsidRDefault="00062889" w:rsidP="001E552D">
            <w:pPr>
              <w:spacing w:line="315" w:lineRule="exact"/>
              <w:ind w:leftChars="150" w:left="527" w:rightChars="50" w:right="105" w:hangingChars="100" w:hanging="211"/>
              <w:rPr>
                <w:rFonts w:hint="eastAsia"/>
              </w:rPr>
            </w:pPr>
            <w:r>
              <w:rPr>
                <w:rFonts w:hint="eastAsia"/>
              </w:rPr>
              <w:t>二、合併二以上行政區域之一部或全部為一行政區域。</w:t>
            </w:r>
          </w:p>
          <w:p w14:paraId="1A895FDB" w14:textId="77777777" w:rsidR="00062889" w:rsidRDefault="00062889" w:rsidP="001E552D">
            <w:pPr>
              <w:spacing w:line="315" w:lineRule="exact"/>
              <w:ind w:leftChars="150" w:left="527" w:rightChars="50" w:right="105" w:hangingChars="100" w:hanging="211"/>
              <w:rPr>
                <w:rFonts w:hint="eastAsia"/>
              </w:rPr>
            </w:pPr>
            <w:r>
              <w:rPr>
                <w:rFonts w:hint="eastAsia"/>
              </w:rPr>
              <w:t>三、劃分一行政區域之一部併入另一行政區域。</w:t>
            </w:r>
          </w:p>
          <w:p w14:paraId="232F06EA" w14:textId="77777777" w:rsidR="00062889" w:rsidRDefault="00062889" w:rsidP="001E552D">
            <w:pPr>
              <w:spacing w:line="315" w:lineRule="exact"/>
              <w:ind w:leftChars="150" w:left="527" w:rightChars="50" w:right="105" w:hangingChars="100" w:hanging="211"/>
              <w:rPr>
                <w:rFonts w:hint="eastAsia"/>
              </w:rPr>
            </w:pPr>
            <w:r>
              <w:rPr>
                <w:rFonts w:hint="eastAsia"/>
              </w:rPr>
              <w:t>四、其他有關行政區域之調整。</w:t>
            </w:r>
          </w:p>
        </w:tc>
        <w:tc>
          <w:tcPr>
            <w:tcW w:w="4564" w:type="dxa"/>
          </w:tcPr>
          <w:p w14:paraId="5E28F4E1" w14:textId="77777777" w:rsidR="00062889" w:rsidRDefault="00062889" w:rsidP="001E552D">
            <w:pPr>
              <w:spacing w:line="315" w:lineRule="exact"/>
              <w:ind w:leftChars="50" w:left="105" w:rightChars="50" w:right="105"/>
              <w:rPr>
                <w:rFonts w:hint="eastAsia"/>
              </w:rPr>
            </w:pPr>
            <w:r>
              <w:rPr>
                <w:rFonts w:hint="eastAsia"/>
              </w:rPr>
              <w:t>明定行政區域調整之情形。</w:t>
            </w:r>
          </w:p>
        </w:tc>
      </w:tr>
      <w:tr w:rsidR="00062889" w14:paraId="4B97BA7A" w14:textId="77777777" w:rsidTr="001E552D">
        <w:tc>
          <w:tcPr>
            <w:tcW w:w="4564" w:type="dxa"/>
          </w:tcPr>
          <w:p w14:paraId="1E51B8BD" w14:textId="77777777" w:rsidR="00062889" w:rsidRDefault="00062889" w:rsidP="001E552D">
            <w:pPr>
              <w:spacing w:line="315" w:lineRule="exact"/>
              <w:ind w:leftChars="50" w:left="316" w:rightChars="50" w:right="105" w:hangingChars="100" w:hanging="211"/>
              <w:rPr>
                <w:rFonts w:hint="eastAsia"/>
              </w:rPr>
            </w:pPr>
            <w:r>
              <w:rPr>
                <w:rFonts w:hint="eastAsia"/>
              </w:rPr>
              <w:t>第五條　行政區域有下列情形之一者，除依地方制度法第七條之一規定辦理改制者外，得依本法規定辦理行政區劃：</w:t>
            </w:r>
          </w:p>
          <w:p w14:paraId="4028DE83" w14:textId="77777777" w:rsidR="00062889" w:rsidRDefault="00062889" w:rsidP="001E552D">
            <w:pPr>
              <w:spacing w:line="315" w:lineRule="exact"/>
              <w:ind w:leftChars="150" w:left="527" w:rightChars="50" w:right="105" w:hangingChars="100" w:hanging="211"/>
              <w:rPr>
                <w:rFonts w:hint="eastAsia"/>
              </w:rPr>
            </w:pPr>
            <w:r>
              <w:rPr>
                <w:rFonts w:hint="eastAsia"/>
              </w:rPr>
              <w:t>一、配合政府層級或組織變更。</w:t>
            </w:r>
          </w:p>
          <w:p w14:paraId="7AED15BD" w14:textId="77777777" w:rsidR="00062889" w:rsidRDefault="00062889" w:rsidP="001E552D">
            <w:pPr>
              <w:spacing w:line="315" w:lineRule="exact"/>
              <w:ind w:leftChars="150" w:left="527" w:rightChars="50" w:right="105" w:hangingChars="100" w:hanging="211"/>
              <w:rPr>
                <w:rFonts w:hint="eastAsia"/>
              </w:rPr>
            </w:pPr>
            <w:r>
              <w:rPr>
                <w:rFonts w:hint="eastAsia"/>
              </w:rPr>
              <w:t>二、因行政管轄之需要。</w:t>
            </w:r>
          </w:p>
          <w:p w14:paraId="7467DECE" w14:textId="77777777" w:rsidR="00062889" w:rsidRDefault="00062889" w:rsidP="001E552D">
            <w:pPr>
              <w:spacing w:line="315" w:lineRule="exact"/>
              <w:ind w:leftChars="150" w:left="527" w:rightChars="50" w:right="105" w:hangingChars="100" w:hanging="211"/>
              <w:rPr>
                <w:rFonts w:hint="eastAsia"/>
              </w:rPr>
            </w:pPr>
            <w:r>
              <w:rPr>
                <w:rFonts w:hint="eastAsia"/>
              </w:rPr>
              <w:t>三、配合國土整體規劃。</w:t>
            </w:r>
          </w:p>
          <w:p w14:paraId="4FDB7B72" w14:textId="77777777" w:rsidR="00062889" w:rsidRDefault="00062889" w:rsidP="001E552D">
            <w:pPr>
              <w:spacing w:line="315" w:lineRule="exact"/>
              <w:ind w:leftChars="150" w:left="527" w:rightChars="50" w:right="105" w:hangingChars="100" w:hanging="211"/>
              <w:rPr>
                <w:rFonts w:hint="eastAsia"/>
              </w:rPr>
            </w:pPr>
            <w:r>
              <w:rPr>
                <w:rFonts w:hint="eastAsia"/>
              </w:rPr>
              <w:t>四、因地理環境變遷。</w:t>
            </w:r>
          </w:p>
          <w:p w14:paraId="321BB2EF" w14:textId="77777777" w:rsidR="00062889" w:rsidRDefault="00062889" w:rsidP="001E552D">
            <w:pPr>
              <w:spacing w:line="315" w:lineRule="exact"/>
              <w:ind w:leftChars="150" w:left="527" w:rightChars="50" w:right="105" w:hangingChars="100" w:hanging="211"/>
              <w:rPr>
                <w:rFonts w:hint="eastAsia"/>
              </w:rPr>
            </w:pPr>
            <w:r>
              <w:rPr>
                <w:rFonts w:hint="eastAsia"/>
              </w:rPr>
              <w:t>五、因政治、經濟、社會、文化或其他特殊情勢變更。</w:t>
            </w:r>
          </w:p>
        </w:tc>
        <w:tc>
          <w:tcPr>
            <w:tcW w:w="4564" w:type="dxa"/>
          </w:tcPr>
          <w:p w14:paraId="6BAC5197" w14:textId="77777777" w:rsidR="00062889" w:rsidRDefault="00062889" w:rsidP="001E552D">
            <w:pPr>
              <w:spacing w:line="315" w:lineRule="exact"/>
              <w:ind w:leftChars="50" w:left="527" w:rightChars="50" w:right="105" w:hangingChars="200" w:hanging="422"/>
              <w:rPr>
                <w:rFonts w:hint="eastAsia"/>
              </w:rPr>
            </w:pPr>
            <w:r>
              <w:rPr>
                <w:rFonts w:hint="eastAsia"/>
              </w:rPr>
              <w:t>一、明定得辦理行政區劃之情形。另考量縣（市）改制或與其他直轄市、縣（市）合併改制為直轄市，雖涉及行政區域之調整，為簡併其行政程序，地方制度法已有相關規範，爰不適用本法；至於改制後如需辦理區之行政區劃，仍依本法規定。</w:t>
            </w:r>
          </w:p>
          <w:p w14:paraId="4CC2F4BB" w14:textId="77777777" w:rsidR="00062889" w:rsidRDefault="00062889" w:rsidP="001E552D">
            <w:pPr>
              <w:spacing w:line="315" w:lineRule="exact"/>
              <w:ind w:leftChars="50" w:left="527" w:rightChars="50" w:right="105" w:hangingChars="200" w:hanging="422"/>
              <w:rPr>
                <w:rFonts w:hint="eastAsia"/>
              </w:rPr>
            </w:pPr>
            <w:r>
              <w:rPr>
                <w:rFonts w:hint="eastAsia"/>
              </w:rPr>
              <w:t>二、辦理直轄市、縣（市）之行政區劃時，如涉及鄉（鎮、市、區）之行政區劃，原則先完成直轄市、縣（市）行政區劃之程序</w:t>
            </w:r>
            <w:r w:rsidRPr="000E6878">
              <w:rPr>
                <w:rFonts w:hint="eastAsia"/>
                <w:spacing w:val="4"/>
                <w:kern w:val="0"/>
              </w:rPr>
              <w:t>後，以行政區劃後之行政區域辦理其鄉</w:t>
            </w:r>
            <w:r>
              <w:rPr>
                <w:rFonts w:hint="eastAsia"/>
              </w:rPr>
              <w:t>（鎮、市、區）之行政區劃。</w:t>
            </w:r>
          </w:p>
          <w:p w14:paraId="6E3392E8" w14:textId="77777777" w:rsidR="00062889" w:rsidRDefault="00062889" w:rsidP="001E552D">
            <w:pPr>
              <w:spacing w:line="315" w:lineRule="exact"/>
              <w:ind w:leftChars="50" w:left="527" w:rightChars="50" w:right="105" w:hangingChars="200" w:hanging="422"/>
              <w:rPr>
                <w:rFonts w:hint="eastAsia"/>
              </w:rPr>
            </w:pPr>
            <w:r>
              <w:rPr>
                <w:rFonts w:hint="eastAsia"/>
              </w:rPr>
              <w:t>三、行政區劃，對於社會與政治秩序影響甚大，故除特定原因外，行政區域以保持相當穩定性為宜。</w:t>
            </w:r>
          </w:p>
        </w:tc>
      </w:tr>
      <w:tr w:rsidR="00062889" w14:paraId="445C1C53" w14:textId="77777777" w:rsidTr="001E552D">
        <w:tc>
          <w:tcPr>
            <w:tcW w:w="4564" w:type="dxa"/>
          </w:tcPr>
          <w:p w14:paraId="16D9BF40" w14:textId="77777777" w:rsidR="00062889" w:rsidRDefault="00062889" w:rsidP="001E552D">
            <w:pPr>
              <w:spacing w:line="315" w:lineRule="exact"/>
              <w:ind w:leftChars="50" w:left="316" w:rightChars="50" w:right="105" w:hangingChars="100" w:hanging="211"/>
              <w:rPr>
                <w:rFonts w:hint="eastAsia"/>
              </w:rPr>
            </w:pPr>
            <w:r>
              <w:rPr>
                <w:rFonts w:hint="eastAsia"/>
              </w:rPr>
              <w:t>第六條　行政區劃應配合國土整體規劃，並考量下列因素：</w:t>
            </w:r>
          </w:p>
          <w:p w14:paraId="3A8AC76D" w14:textId="77777777" w:rsidR="00062889" w:rsidRDefault="00062889" w:rsidP="001E552D">
            <w:pPr>
              <w:spacing w:line="315" w:lineRule="exact"/>
              <w:ind w:leftChars="150" w:left="527" w:rightChars="50" w:right="105" w:hangingChars="100" w:hanging="211"/>
              <w:rPr>
                <w:rFonts w:hint="eastAsia"/>
              </w:rPr>
            </w:pPr>
            <w:r>
              <w:rPr>
                <w:rFonts w:hint="eastAsia"/>
              </w:rPr>
              <w:t>一、人口規模及成長趨勢。</w:t>
            </w:r>
          </w:p>
          <w:p w14:paraId="79117DE1" w14:textId="77777777" w:rsidR="00062889" w:rsidRDefault="00062889" w:rsidP="001E552D">
            <w:pPr>
              <w:spacing w:line="315" w:lineRule="exact"/>
              <w:ind w:leftChars="150" w:left="527" w:rightChars="50" w:right="105" w:hangingChars="100" w:hanging="211"/>
              <w:rPr>
                <w:rFonts w:hint="eastAsia"/>
              </w:rPr>
            </w:pPr>
            <w:r>
              <w:rPr>
                <w:rFonts w:hint="eastAsia"/>
              </w:rPr>
              <w:t>二、自然及人文資源之合理分配。</w:t>
            </w:r>
          </w:p>
          <w:p w14:paraId="2F172669" w14:textId="77777777" w:rsidR="00062889" w:rsidRDefault="00062889" w:rsidP="001E552D">
            <w:pPr>
              <w:spacing w:line="315" w:lineRule="exact"/>
              <w:ind w:leftChars="150" w:left="527" w:rightChars="50" w:right="105" w:hangingChars="100" w:hanging="211"/>
              <w:rPr>
                <w:rFonts w:hint="eastAsia"/>
              </w:rPr>
            </w:pPr>
            <w:r>
              <w:rPr>
                <w:rFonts w:hint="eastAsia"/>
              </w:rPr>
              <w:t>三、山川、湖泊、海岸及海域之分布。</w:t>
            </w:r>
          </w:p>
          <w:p w14:paraId="262965C9" w14:textId="77777777" w:rsidR="00062889" w:rsidRDefault="00062889" w:rsidP="001E552D">
            <w:pPr>
              <w:spacing w:line="315" w:lineRule="exact"/>
              <w:ind w:leftChars="150" w:left="527" w:rightChars="50" w:right="105" w:hangingChars="100" w:hanging="211"/>
              <w:rPr>
                <w:rFonts w:hint="eastAsia"/>
              </w:rPr>
            </w:pPr>
            <w:r>
              <w:rPr>
                <w:rFonts w:hint="eastAsia"/>
              </w:rPr>
              <w:t>四、族群特性及人文歷史脈絡。</w:t>
            </w:r>
          </w:p>
          <w:p w14:paraId="1D32891E" w14:textId="77777777" w:rsidR="00062889" w:rsidRDefault="00062889" w:rsidP="001E552D">
            <w:pPr>
              <w:spacing w:line="315" w:lineRule="exact"/>
              <w:ind w:leftChars="150" w:left="527" w:rightChars="50" w:right="105" w:hangingChars="100" w:hanging="211"/>
              <w:rPr>
                <w:rFonts w:hint="eastAsia"/>
              </w:rPr>
            </w:pPr>
            <w:r>
              <w:rPr>
                <w:rFonts w:hint="eastAsia"/>
              </w:rPr>
              <w:t>五、地方財政。</w:t>
            </w:r>
          </w:p>
          <w:p w14:paraId="36C3071C" w14:textId="77777777" w:rsidR="00062889" w:rsidRDefault="00062889" w:rsidP="001E552D">
            <w:pPr>
              <w:spacing w:line="315" w:lineRule="exact"/>
              <w:ind w:leftChars="150" w:left="527" w:rightChars="50" w:right="105" w:hangingChars="100" w:hanging="211"/>
              <w:rPr>
                <w:rFonts w:hint="eastAsia"/>
              </w:rPr>
            </w:pPr>
            <w:r>
              <w:rPr>
                <w:rFonts w:hint="eastAsia"/>
              </w:rPr>
              <w:t>六、產業、交通、教育、文化之發展。</w:t>
            </w:r>
          </w:p>
          <w:p w14:paraId="72F49463" w14:textId="77777777" w:rsidR="00062889" w:rsidRDefault="00062889" w:rsidP="001E552D">
            <w:pPr>
              <w:spacing w:line="315" w:lineRule="exact"/>
              <w:ind w:leftChars="150" w:left="527" w:rightChars="50" w:right="105" w:hangingChars="100" w:hanging="211"/>
              <w:rPr>
                <w:rFonts w:hint="eastAsia"/>
              </w:rPr>
            </w:pPr>
            <w:r>
              <w:rPr>
                <w:rFonts w:hint="eastAsia"/>
              </w:rPr>
              <w:t>七、環境保護及生態保育。</w:t>
            </w:r>
          </w:p>
          <w:p w14:paraId="2BED844A" w14:textId="77777777" w:rsidR="00062889" w:rsidRDefault="00062889" w:rsidP="001E552D">
            <w:pPr>
              <w:spacing w:line="315" w:lineRule="exact"/>
              <w:ind w:leftChars="150" w:left="527" w:rightChars="50" w:right="105" w:hangingChars="100" w:hanging="211"/>
              <w:rPr>
                <w:rFonts w:hint="eastAsia"/>
              </w:rPr>
            </w:pPr>
            <w:r>
              <w:rPr>
                <w:rFonts w:hint="eastAsia"/>
              </w:rPr>
              <w:t>八、災害防救。</w:t>
            </w:r>
          </w:p>
          <w:p w14:paraId="51F8DB21" w14:textId="77777777" w:rsidR="00062889" w:rsidRDefault="00062889" w:rsidP="001E552D">
            <w:pPr>
              <w:spacing w:line="315" w:lineRule="exact"/>
              <w:ind w:leftChars="150" w:left="527" w:rightChars="50" w:right="105" w:hangingChars="100" w:hanging="211"/>
              <w:rPr>
                <w:rFonts w:hint="eastAsia"/>
              </w:rPr>
            </w:pPr>
            <w:r>
              <w:rPr>
                <w:rFonts w:hint="eastAsia"/>
              </w:rPr>
              <w:t>九、都會區、生活圈或生態圈之歸屬。</w:t>
            </w:r>
          </w:p>
          <w:p w14:paraId="52FB6F6F" w14:textId="77777777" w:rsidR="00062889" w:rsidRDefault="00062889" w:rsidP="001E552D">
            <w:pPr>
              <w:spacing w:line="315" w:lineRule="exact"/>
              <w:ind w:leftChars="150" w:left="527" w:rightChars="50" w:right="105" w:hangingChars="100" w:hanging="211"/>
              <w:rPr>
                <w:rFonts w:hint="eastAsia"/>
              </w:rPr>
            </w:pPr>
            <w:r>
              <w:rPr>
                <w:rFonts w:hint="eastAsia"/>
              </w:rPr>
              <w:t>十、地方民意。</w:t>
            </w:r>
          </w:p>
          <w:p w14:paraId="12EEC520" w14:textId="77777777" w:rsidR="00062889" w:rsidRDefault="00062889" w:rsidP="001E552D">
            <w:pPr>
              <w:spacing w:line="315" w:lineRule="exact"/>
              <w:ind w:leftChars="150" w:left="527" w:rightChars="50" w:right="105" w:hangingChars="100" w:hanging="211"/>
              <w:rPr>
                <w:rFonts w:hint="eastAsia"/>
              </w:rPr>
            </w:pPr>
            <w:r>
              <w:rPr>
                <w:rFonts w:hint="eastAsia"/>
              </w:rPr>
              <w:t>十一、選舉區之劃分。</w:t>
            </w:r>
          </w:p>
          <w:p w14:paraId="6D0D2142" w14:textId="77777777" w:rsidR="00062889" w:rsidRDefault="00062889" w:rsidP="001E552D">
            <w:pPr>
              <w:spacing w:line="315" w:lineRule="exact"/>
              <w:ind w:leftChars="150" w:left="527" w:rightChars="50" w:right="105" w:hangingChars="100" w:hanging="211"/>
              <w:rPr>
                <w:rFonts w:hint="eastAsia"/>
              </w:rPr>
            </w:pPr>
            <w:r>
              <w:rPr>
                <w:rFonts w:hint="eastAsia"/>
              </w:rPr>
              <w:t>十二、其他影響地方治理之事項。</w:t>
            </w:r>
          </w:p>
        </w:tc>
        <w:tc>
          <w:tcPr>
            <w:tcW w:w="4564" w:type="dxa"/>
          </w:tcPr>
          <w:p w14:paraId="2BC1C981" w14:textId="77777777" w:rsidR="00062889" w:rsidRDefault="00062889" w:rsidP="001E552D">
            <w:pPr>
              <w:spacing w:line="315" w:lineRule="exact"/>
              <w:ind w:leftChars="50" w:left="105" w:rightChars="50" w:right="105"/>
              <w:rPr>
                <w:rFonts w:hint="eastAsia"/>
              </w:rPr>
            </w:pPr>
            <w:r>
              <w:rPr>
                <w:rFonts w:hint="eastAsia"/>
              </w:rPr>
              <w:t>行政區劃涉及國家整體資源之重新分配，為使國土資源合理配置及有效利用，並確保國土永續及區域均衡發展，除應配合國土整體規劃外，並考量行政轄區人口規模及成長趨勢、自然及人文資源、地理分布、族群特性及人文歷史脈絡、地方財政、產業、交通、教育、文化之發展、環境保護及生態保育、災害防救、都會區、生活圈或生態圈之歸屬、地方民意及選舉區等影響地方治理因素，審慎評估，爰明定行政區劃考量之因素。</w:t>
            </w:r>
          </w:p>
        </w:tc>
      </w:tr>
      <w:tr w:rsidR="00062889" w14:paraId="4C05F793" w14:textId="77777777" w:rsidTr="001E552D">
        <w:tc>
          <w:tcPr>
            <w:tcW w:w="4564" w:type="dxa"/>
          </w:tcPr>
          <w:p w14:paraId="1CB77A6A" w14:textId="77777777" w:rsidR="00062889" w:rsidRDefault="00062889" w:rsidP="001E552D">
            <w:pPr>
              <w:spacing w:line="315" w:lineRule="exact"/>
              <w:ind w:leftChars="50" w:left="316" w:rightChars="50" w:right="105" w:hangingChars="100" w:hanging="211"/>
              <w:rPr>
                <w:rFonts w:hint="eastAsia"/>
              </w:rPr>
            </w:pPr>
            <w:r>
              <w:rPr>
                <w:rFonts w:hint="eastAsia"/>
              </w:rPr>
              <w:t>第七條　行政區劃計畫，由下列機關擬訂後提出。但直轄市山地原住民區之行政區劃，由直轄市主管機關或直轄市山地原住民區公所擬訂後提出：</w:t>
            </w:r>
          </w:p>
          <w:p w14:paraId="45DFFB51" w14:textId="77777777" w:rsidR="00062889" w:rsidRDefault="00062889" w:rsidP="001E552D">
            <w:pPr>
              <w:spacing w:line="315" w:lineRule="exact"/>
              <w:ind w:leftChars="150" w:left="527" w:rightChars="50" w:right="105" w:hangingChars="100" w:hanging="211"/>
              <w:rPr>
                <w:rFonts w:hint="eastAsia"/>
              </w:rPr>
            </w:pPr>
            <w:r>
              <w:rPr>
                <w:rFonts w:hint="eastAsia"/>
              </w:rPr>
              <w:t>一、涉及省、直轄市或縣（市）之行政區劃者：中央主管機關或相關直轄市、縣（市）主管機關。</w:t>
            </w:r>
          </w:p>
          <w:p w14:paraId="3CB91EDA" w14:textId="77777777" w:rsidR="00062889" w:rsidRDefault="00062889" w:rsidP="001E552D">
            <w:pPr>
              <w:spacing w:line="315" w:lineRule="exact"/>
              <w:ind w:leftChars="150" w:left="527" w:rightChars="50" w:right="105" w:hangingChars="100" w:hanging="211"/>
              <w:rPr>
                <w:rFonts w:hint="eastAsia"/>
              </w:rPr>
            </w:pPr>
            <w:r>
              <w:rPr>
                <w:rFonts w:hint="eastAsia"/>
              </w:rPr>
              <w:t>二、涉及鄉（鎮、市）之行政區劃者：縣主管機關或相關鄉（鎮、市）公所。</w:t>
            </w:r>
          </w:p>
          <w:p w14:paraId="24E17587" w14:textId="77777777" w:rsidR="00062889" w:rsidRDefault="00062889" w:rsidP="001E552D">
            <w:pPr>
              <w:spacing w:line="315" w:lineRule="exact"/>
              <w:ind w:leftChars="150" w:left="527" w:rightChars="50" w:right="105" w:hangingChars="100" w:hanging="211"/>
              <w:rPr>
                <w:rFonts w:hint="eastAsia"/>
              </w:rPr>
            </w:pPr>
            <w:r>
              <w:rPr>
                <w:rFonts w:hint="eastAsia"/>
              </w:rPr>
              <w:t>三、涉及直轄市或市之區之行政區劃者：直轄市或市主管機關。</w:t>
            </w:r>
          </w:p>
          <w:p w14:paraId="786677D5" w14:textId="77777777" w:rsidR="00062889" w:rsidRDefault="00062889" w:rsidP="001E552D">
            <w:pPr>
              <w:spacing w:line="315" w:lineRule="exact"/>
              <w:ind w:leftChars="150" w:left="316" w:rightChars="50" w:right="105" w:firstLineChars="200" w:firstLine="422"/>
              <w:rPr>
                <w:rFonts w:hint="eastAsia"/>
              </w:rPr>
            </w:pPr>
            <w:r>
              <w:rPr>
                <w:rFonts w:hint="eastAsia"/>
              </w:rPr>
              <w:t>人民或團體得檢附相關資料以書面或網際網路方式向該管機關提出行政區劃之建議；該管機關應於收到建議後六十日內回覆，並公告之。</w:t>
            </w:r>
          </w:p>
        </w:tc>
        <w:tc>
          <w:tcPr>
            <w:tcW w:w="4564" w:type="dxa"/>
          </w:tcPr>
          <w:p w14:paraId="0E1024A3" w14:textId="77777777" w:rsidR="00062889" w:rsidRDefault="00062889" w:rsidP="001E552D">
            <w:pPr>
              <w:spacing w:line="315" w:lineRule="exact"/>
              <w:ind w:leftChars="50" w:left="527" w:rightChars="50" w:right="105" w:hangingChars="200" w:hanging="422"/>
              <w:rPr>
                <w:rFonts w:hint="eastAsia"/>
              </w:rPr>
            </w:pPr>
            <w:r>
              <w:rPr>
                <w:rFonts w:hint="eastAsia"/>
              </w:rPr>
              <w:t>一、第一項明定行政區劃計畫之擬訂及提出之機關。復依地方制度法第八十三條之二規定，直轄市山地原住民區為地方自治團體，爰但書規定直轄市山地原住民區為擬訂及提出行政區劃之權責機關。</w:t>
            </w:r>
          </w:p>
          <w:p w14:paraId="1C5A373E" w14:textId="77777777" w:rsidR="00062889" w:rsidRDefault="00062889" w:rsidP="0076127B">
            <w:pPr>
              <w:spacing w:line="315" w:lineRule="exact"/>
              <w:ind w:leftChars="50" w:left="527" w:rightChars="50" w:right="105" w:hangingChars="200" w:hanging="422"/>
              <w:rPr>
                <w:rFonts w:hint="eastAsia"/>
              </w:rPr>
            </w:pPr>
            <w:r>
              <w:rPr>
                <w:rFonts w:hint="eastAsia"/>
              </w:rPr>
              <w:t>二、為使人民或團體亦得對於行政區劃提出建議，落實由下而上之政策形成過程，爰於第二項明</w:t>
            </w:r>
            <w:r w:rsidR="0076127B">
              <w:rPr>
                <w:rFonts w:hint="eastAsia"/>
              </w:rPr>
              <w:t>定</w:t>
            </w:r>
            <w:r>
              <w:rPr>
                <w:rFonts w:hint="eastAsia"/>
              </w:rPr>
              <w:t>相關規定及處理機制。</w:t>
            </w:r>
          </w:p>
        </w:tc>
      </w:tr>
      <w:tr w:rsidR="00062889" w14:paraId="69F62A33" w14:textId="77777777" w:rsidTr="001E552D">
        <w:tc>
          <w:tcPr>
            <w:tcW w:w="4564" w:type="dxa"/>
          </w:tcPr>
          <w:p w14:paraId="1BF7A922" w14:textId="77777777" w:rsidR="00062889" w:rsidRDefault="00062889" w:rsidP="001E552D">
            <w:pPr>
              <w:spacing w:line="315" w:lineRule="exact"/>
              <w:ind w:leftChars="50" w:left="316" w:rightChars="50" w:right="105" w:hangingChars="100" w:hanging="211"/>
              <w:rPr>
                <w:rFonts w:hint="eastAsia"/>
              </w:rPr>
            </w:pPr>
            <w:r>
              <w:rPr>
                <w:rFonts w:hint="eastAsia"/>
              </w:rPr>
              <w:t>第八條　各級主管機關、鄉（鎮、市）公所或直轄市山地原住民區公所應邀集學者、專家、民間團體、地方居民代表、原住民族代表及關係部落代表表示意見，並以適當方式廣徵意見後，擬訂行政區劃計畫草案，載明第九條第一款至第七款、第九款、第十一款至第十三款規定之事項。</w:t>
            </w:r>
          </w:p>
          <w:p w14:paraId="072031F4" w14:textId="77777777" w:rsidR="00062889" w:rsidRDefault="00062889" w:rsidP="001E552D">
            <w:pPr>
              <w:spacing w:line="315" w:lineRule="exact"/>
              <w:ind w:leftChars="150" w:left="316" w:rightChars="50" w:right="105" w:firstLineChars="200" w:firstLine="422"/>
              <w:rPr>
                <w:rFonts w:hint="eastAsia"/>
              </w:rPr>
            </w:pPr>
            <w:r>
              <w:rPr>
                <w:rFonts w:hint="eastAsia"/>
              </w:rPr>
              <w:t>行政區劃計畫草案擬訂後，應於各該直轄市、縣（市）政府及鄉（鎮、市、區）公所公開展覽六十日，並辦理地方公民民意調查及公聽會。</w:t>
            </w:r>
          </w:p>
          <w:p w14:paraId="792924BF" w14:textId="77777777" w:rsidR="00062889" w:rsidRDefault="00062889" w:rsidP="001E552D">
            <w:pPr>
              <w:spacing w:line="315" w:lineRule="exact"/>
              <w:ind w:leftChars="150" w:left="316" w:rightChars="50" w:right="105" w:firstLineChars="200" w:firstLine="422"/>
              <w:rPr>
                <w:rFonts w:hint="eastAsia"/>
              </w:rPr>
            </w:pPr>
            <w:r>
              <w:rPr>
                <w:rFonts w:hint="eastAsia"/>
              </w:rPr>
              <w:t>行政區劃計畫草案擬訂機關應將公開展覽及公聽會之日期及地點刊登政府公報或新聞紙；任何人或團體得於公開展覽期間內，以書面載明姓名或名稱及地址，向該機關提出意見。</w:t>
            </w:r>
          </w:p>
          <w:p w14:paraId="3A739BB0" w14:textId="77777777" w:rsidR="00062889" w:rsidRDefault="00062889" w:rsidP="001E552D">
            <w:pPr>
              <w:spacing w:line="315" w:lineRule="exact"/>
              <w:ind w:leftChars="150" w:left="316" w:rightChars="50" w:right="105" w:firstLineChars="200" w:firstLine="422"/>
              <w:rPr>
                <w:rFonts w:hint="eastAsia"/>
              </w:rPr>
            </w:pPr>
            <w:r>
              <w:rPr>
                <w:rFonts w:hint="eastAsia"/>
              </w:rPr>
              <w:t>行政區劃計畫草案擬訂機關應參酌第二項地方公民民意調查及公聽會之意見提出行政區劃計畫，送交該管主管機關審議，並刊登政府公報或新聞紙。</w:t>
            </w:r>
          </w:p>
          <w:p w14:paraId="002882C9" w14:textId="77777777" w:rsidR="00062889" w:rsidRDefault="00062889" w:rsidP="001E552D">
            <w:pPr>
              <w:spacing w:line="315" w:lineRule="exact"/>
              <w:ind w:leftChars="150" w:left="316" w:rightChars="50" w:right="105" w:firstLineChars="200" w:firstLine="422"/>
              <w:rPr>
                <w:rFonts w:hint="eastAsia"/>
              </w:rPr>
            </w:pPr>
            <w:r>
              <w:rPr>
                <w:rFonts w:hint="eastAsia"/>
              </w:rPr>
              <w:t>有下列情形之一，須辦理直轄市、縣（市）或鄉（鎮、市、區）行政區域調整者，得免依第二項規定辦理地方公民民意調查：</w:t>
            </w:r>
          </w:p>
          <w:p w14:paraId="2D2E1650" w14:textId="77777777" w:rsidR="00062889" w:rsidRDefault="00062889" w:rsidP="001E552D">
            <w:pPr>
              <w:spacing w:line="315" w:lineRule="exact"/>
              <w:ind w:leftChars="150" w:left="527" w:rightChars="50" w:right="105" w:hangingChars="100" w:hanging="211"/>
              <w:rPr>
                <w:rFonts w:hint="eastAsia"/>
              </w:rPr>
            </w:pPr>
            <w:r>
              <w:rPr>
                <w:rFonts w:hint="eastAsia"/>
              </w:rPr>
              <w:t>一、行政區域界線不整，有礙行政管理。</w:t>
            </w:r>
          </w:p>
          <w:p w14:paraId="5C1AC4DE" w14:textId="77777777" w:rsidR="00062889" w:rsidRDefault="00062889" w:rsidP="001E552D">
            <w:pPr>
              <w:spacing w:line="315" w:lineRule="exact"/>
              <w:ind w:leftChars="150" w:left="527" w:rightChars="50" w:right="105" w:hangingChars="100" w:hanging="211"/>
              <w:rPr>
                <w:rFonts w:hint="eastAsia"/>
              </w:rPr>
            </w:pPr>
            <w:r>
              <w:rPr>
                <w:rFonts w:hint="eastAsia"/>
              </w:rPr>
              <w:t>二、地籍、戶籍情形與行政區域界線不符。</w:t>
            </w:r>
          </w:p>
          <w:p w14:paraId="09FF5DA8" w14:textId="77777777" w:rsidR="00062889" w:rsidRDefault="00062889" w:rsidP="001E552D">
            <w:pPr>
              <w:spacing w:line="315" w:lineRule="exact"/>
              <w:ind w:leftChars="150" w:left="527" w:rightChars="50" w:right="105" w:hangingChars="100" w:hanging="211"/>
              <w:rPr>
                <w:rFonts w:hint="eastAsia"/>
              </w:rPr>
            </w:pPr>
            <w:r>
              <w:rPr>
                <w:rFonts w:hint="eastAsia"/>
              </w:rPr>
              <w:t>三、配合都市計畫或土地重劃，須調整行政區域界線。</w:t>
            </w:r>
          </w:p>
          <w:p w14:paraId="24B8A3D0" w14:textId="77777777" w:rsidR="00062889" w:rsidRDefault="00062889" w:rsidP="001E552D">
            <w:pPr>
              <w:spacing w:line="315" w:lineRule="exact"/>
              <w:ind w:leftChars="150" w:left="527" w:rightChars="50" w:right="105" w:hangingChars="100" w:hanging="211"/>
              <w:rPr>
                <w:rFonts w:hint="eastAsia"/>
              </w:rPr>
            </w:pPr>
            <w:r>
              <w:rPr>
                <w:rFonts w:hint="eastAsia"/>
              </w:rPr>
              <w:t>四、行政區域內土地面積增加或減少，須調整行政區域界線。</w:t>
            </w:r>
          </w:p>
        </w:tc>
        <w:tc>
          <w:tcPr>
            <w:tcW w:w="4564" w:type="dxa"/>
          </w:tcPr>
          <w:p w14:paraId="5A713BBA" w14:textId="77777777" w:rsidR="00062889" w:rsidRDefault="00062889" w:rsidP="001E552D">
            <w:pPr>
              <w:spacing w:line="315" w:lineRule="exact"/>
              <w:ind w:leftChars="50" w:left="527" w:rightChars="50" w:right="105" w:hangingChars="200" w:hanging="422"/>
              <w:rPr>
                <w:rFonts w:hint="eastAsia"/>
              </w:rPr>
            </w:pPr>
            <w:r>
              <w:rPr>
                <w:rFonts w:hint="eastAsia"/>
              </w:rPr>
              <w:t>一、為使相關學者專家、人民團體、地方居民、原住民族及社會各界得在相關機關擬訂行政區劃計畫草案前表示意見供其參考，以落實由下而上之政策形成過程及充實該管機關對於行政區劃多元面向之認識，爰訂定第一項並規定行政區劃計畫草案應載明之事項。</w:t>
            </w:r>
          </w:p>
          <w:p w14:paraId="450D2E41" w14:textId="77777777" w:rsidR="00062889" w:rsidRDefault="00062889" w:rsidP="001E552D">
            <w:pPr>
              <w:spacing w:line="315" w:lineRule="exact"/>
              <w:ind w:leftChars="50" w:left="527" w:rightChars="50" w:right="105" w:hangingChars="200" w:hanging="422"/>
              <w:rPr>
                <w:rFonts w:hint="eastAsia"/>
              </w:rPr>
            </w:pPr>
            <w:r>
              <w:rPr>
                <w:rFonts w:hint="eastAsia"/>
              </w:rPr>
              <w:t>二、行政區劃應考量第六條規定之相關因素為整體規劃，爰第二項規定各級主管機關等擬訂行政區劃計畫草案後，應予公開展覽，並針對相關行政區域內之公民辦理地方公民民意調查及公聽會。</w:t>
            </w:r>
          </w:p>
          <w:p w14:paraId="25B44BBB" w14:textId="77777777" w:rsidR="00062889" w:rsidRDefault="00062889" w:rsidP="001E552D">
            <w:pPr>
              <w:spacing w:line="315" w:lineRule="exact"/>
              <w:ind w:leftChars="50" w:left="527" w:rightChars="50" w:right="105" w:hangingChars="200" w:hanging="422"/>
              <w:rPr>
                <w:rFonts w:hint="eastAsia"/>
              </w:rPr>
            </w:pPr>
            <w:r>
              <w:rPr>
                <w:rFonts w:hint="eastAsia"/>
              </w:rPr>
              <w:t>三、為使相關行政區域內之公民知悉公開展覽及公聽會之相關資訊，爰參考都市計畫法關於公開展覽及說明會之規定，於第三項規定公布相關資訊及人民或團體表示意見之方式。</w:t>
            </w:r>
          </w:p>
          <w:p w14:paraId="10CA0FCA" w14:textId="77777777" w:rsidR="00062889" w:rsidRDefault="00062889" w:rsidP="001E552D">
            <w:pPr>
              <w:spacing w:line="315" w:lineRule="exact"/>
              <w:ind w:leftChars="50" w:left="527" w:rightChars="50" w:right="105" w:hangingChars="200" w:hanging="422"/>
              <w:rPr>
                <w:rFonts w:hint="eastAsia"/>
              </w:rPr>
            </w:pPr>
            <w:r>
              <w:rPr>
                <w:rFonts w:hint="eastAsia"/>
              </w:rPr>
              <w:t>四、行政區劃應尊重民意，讓民眾充分陳述意見，爰第四項規定應參酌地方公民民意調查及公聽會之意見，提出行政區劃計畫，以落實地方自治精神，擴大地方民意參與決策，且為使民眾知悉送交審議之行政區劃計畫及人民意見參採情形，爰規定應刊登政府公報或新聞紙。</w:t>
            </w:r>
          </w:p>
          <w:p w14:paraId="32CC7D78" w14:textId="77777777" w:rsidR="00062889" w:rsidRDefault="00062889" w:rsidP="001E552D">
            <w:pPr>
              <w:spacing w:line="315" w:lineRule="exact"/>
              <w:ind w:leftChars="50" w:left="527" w:rightChars="50" w:right="105" w:hangingChars="200" w:hanging="422"/>
              <w:rPr>
                <w:rFonts w:hint="eastAsia"/>
              </w:rPr>
            </w:pPr>
            <w:r>
              <w:rPr>
                <w:rFonts w:hint="eastAsia"/>
              </w:rPr>
              <w:t>五、因行政區域內原有行政區域界線不整，或因配合都市計畫，包含其後續執行手段，例如區段徵收或市地重劃，須調整行政區域界線，或因海埔新生地、河川新生地等人為或自然因素，致行政區域土地面積有增加或減少之情形，為便於行政管理之需要，須進行小規模行政區域之調整者，第五項明定得免依第二項規定辦理公民民意調查。</w:t>
            </w:r>
          </w:p>
        </w:tc>
      </w:tr>
      <w:tr w:rsidR="00062889" w14:paraId="2D4160B8" w14:textId="77777777" w:rsidTr="001E552D">
        <w:tc>
          <w:tcPr>
            <w:tcW w:w="4564" w:type="dxa"/>
          </w:tcPr>
          <w:p w14:paraId="23BDDCEB" w14:textId="77777777" w:rsidR="00062889" w:rsidRDefault="00062889" w:rsidP="001E552D">
            <w:pPr>
              <w:spacing w:line="315" w:lineRule="exact"/>
              <w:ind w:leftChars="50" w:left="316" w:rightChars="50" w:right="105" w:hangingChars="100" w:hanging="211"/>
              <w:rPr>
                <w:rFonts w:hint="eastAsia"/>
              </w:rPr>
            </w:pPr>
            <w:r>
              <w:rPr>
                <w:rFonts w:hint="eastAsia"/>
              </w:rPr>
              <w:t>第九條　行政區劃計畫，應載明下列事項：</w:t>
            </w:r>
          </w:p>
          <w:p w14:paraId="45D0D68C" w14:textId="77777777" w:rsidR="00062889" w:rsidRDefault="00062889" w:rsidP="001E552D">
            <w:pPr>
              <w:spacing w:line="315" w:lineRule="exact"/>
              <w:ind w:leftChars="150" w:left="527" w:rightChars="50" w:right="105" w:hangingChars="100" w:hanging="211"/>
              <w:rPr>
                <w:rFonts w:hint="eastAsia"/>
              </w:rPr>
            </w:pPr>
            <w:r>
              <w:rPr>
                <w:rFonts w:hint="eastAsia"/>
              </w:rPr>
              <w:t>一、行政區劃目標。</w:t>
            </w:r>
          </w:p>
          <w:p w14:paraId="77C39505" w14:textId="77777777" w:rsidR="00062889" w:rsidRDefault="00062889" w:rsidP="001E552D">
            <w:pPr>
              <w:spacing w:line="315" w:lineRule="exact"/>
              <w:ind w:leftChars="150" w:left="527" w:rightChars="50" w:right="105" w:hangingChars="100" w:hanging="211"/>
              <w:rPr>
                <w:rFonts w:hint="eastAsia"/>
              </w:rPr>
            </w:pPr>
            <w:r>
              <w:rPr>
                <w:rFonts w:hint="eastAsia"/>
              </w:rPr>
              <w:t>二、行政區劃範圍。</w:t>
            </w:r>
          </w:p>
          <w:p w14:paraId="2538CAB1" w14:textId="77777777" w:rsidR="00062889" w:rsidRDefault="00062889" w:rsidP="001E552D">
            <w:pPr>
              <w:spacing w:line="315" w:lineRule="exact"/>
              <w:ind w:leftChars="150" w:left="527" w:rightChars="50" w:right="105" w:hangingChars="100" w:hanging="211"/>
              <w:rPr>
                <w:rFonts w:hint="eastAsia"/>
              </w:rPr>
            </w:pPr>
            <w:r>
              <w:rPr>
                <w:rFonts w:hint="eastAsia"/>
              </w:rPr>
              <w:t>三、行政區劃原因。</w:t>
            </w:r>
          </w:p>
          <w:p w14:paraId="0EC4B51B" w14:textId="77777777" w:rsidR="00062889" w:rsidRDefault="00062889" w:rsidP="001E552D">
            <w:pPr>
              <w:spacing w:line="315" w:lineRule="exact"/>
              <w:ind w:leftChars="150" w:left="527" w:rightChars="50" w:right="105" w:hangingChars="100" w:hanging="211"/>
              <w:rPr>
                <w:rFonts w:hint="eastAsia"/>
              </w:rPr>
            </w:pPr>
            <w:r>
              <w:rPr>
                <w:rFonts w:hint="eastAsia"/>
              </w:rPr>
              <w:t>四、行政區劃後之行政區域名稱。</w:t>
            </w:r>
          </w:p>
          <w:p w14:paraId="2B648741" w14:textId="77777777" w:rsidR="00062889" w:rsidRDefault="00062889" w:rsidP="001E552D">
            <w:pPr>
              <w:spacing w:line="315" w:lineRule="exact"/>
              <w:ind w:leftChars="150" w:left="527" w:rightChars="50" w:right="105" w:hangingChars="100" w:hanging="211"/>
              <w:rPr>
                <w:rFonts w:hint="eastAsia"/>
              </w:rPr>
            </w:pPr>
            <w:r>
              <w:rPr>
                <w:rFonts w:hint="eastAsia"/>
              </w:rPr>
              <w:t>五、行政區劃前後行政區域人口及面積。</w:t>
            </w:r>
          </w:p>
          <w:p w14:paraId="4AA5962A" w14:textId="77777777" w:rsidR="00062889" w:rsidRDefault="00062889" w:rsidP="001E552D">
            <w:pPr>
              <w:spacing w:line="315" w:lineRule="exact"/>
              <w:ind w:leftChars="150" w:left="527" w:rightChars="50" w:right="105" w:hangingChars="100" w:hanging="211"/>
              <w:rPr>
                <w:rFonts w:hint="eastAsia"/>
              </w:rPr>
            </w:pPr>
            <w:r>
              <w:rPr>
                <w:rFonts w:hint="eastAsia"/>
              </w:rPr>
              <w:t>六、行政區劃前後利弊得失分析。</w:t>
            </w:r>
          </w:p>
          <w:p w14:paraId="4D7EA305" w14:textId="77777777" w:rsidR="00062889" w:rsidRDefault="00062889" w:rsidP="001E552D">
            <w:pPr>
              <w:spacing w:line="315" w:lineRule="exact"/>
              <w:ind w:leftChars="150" w:left="527" w:rightChars="50" w:right="105" w:hangingChars="100" w:hanging="211"/>
              <w:rPr>
                <w:rFonts w:hint="eastAsia"/>
              </w:rPr>
            </w:pPr>
            <w:r>
              <w:rPr>
                <w:rFonts w:hint="eastAsia"/>
              </w:rPr>
              <w:t>七、替代方案及其評估。</w:t>
            </w:r>
          </w:p>
          <w:p w14:paraId="0E40E7E3" w14:textId="77777777" w:rsidR="00062889" w:rsidRDefault="00062889" w:rsidP="001E552D">
            <w:pPr>
              <w:spacing w:line="315" w:lineRule="exact"/>
              <w:ind w:leftChars="150" w:left="527" w:rightChars="50" w:right="105" w:hangingChars="100" w:hanging="211"/>
              <w:rPr>
                <w:rFonts w:hint="eastAsia"/>
              </w:rPr>
            </w:pPr>
            <w:r>
              <w:rPr>
                <w:rFonts w:hint="eastAsia"/>
              </w:rPr>
              <w:t>八、地方公民民意調查之分析及公聽會意見之參採理由。</w:t>
            </w:r>
          </w:p>
          <w:p w14:paraId="6B0CA69C" w14:textId="77777777" w:rsidR="00062889" w:rsidRDefault="00062889" w:rsidP="001E552D">
            <w:pPr>
              <w:spacing w:line="315" w:lineRule="exact"/>
              <w:ind w:leftChars="150" w:left="527" w:rightChars="50" w:right="105" w:hangingChars="100" w:hanging="211"/>
              <w:rPr>
                <w:rFonts w:hint="eastAsia"/>
              </w:rPr>
            </w:pPr>
            <w:r>
              <w:rPr>
                <w:rFonts w:hint="eastAsia"/>
              </w:rPr>
              <w:t>九、標註行政區劃前後行政界線之行政區域圖。</w:t>
            </w:r>
          </w:p>
          <w:p w14:paraId="5F60A2E2" w14:textId="77777777" w:rsidR="00062889" w:rsidRDefault="00062889" w:rsidP="001E552D">
            <w:pPr>
              <w:spacing w:line="315" w:lineRule="exact"/>
              <w:ind w:leftChars="150" w:left="527" w:rightChars="50" w:right="105" w:hangingChars="100" w:hanging="211"/>
              <w:rPr>
                <w:rFonts w:hint="eastAsia"/>
              </w:rPr>
            </w:pPr>
            <w:r>
              <w:rPr>
                <w:rFonts w:hint="eastAsia"/>
              </w:rPr>
              <w:t>十、界線會勘情形。</w:t>
            </w:r>
          </w:p>
          <w:p w14:paraId="1955ADD1" w14:textId="77777777" w:rsidR="00062889" w:rsidRDefault="00062889" w:rsidP="001E552D">
            <w:pPr>
              <w:spacing w:line="315" w:lineRule="exact"/>
              <w:ind w:leftChars="150" w:left="527" w:rightChars="50" w:right="105" w:hangingChars="100" w:hanging="211"/>
              <w:rPr>
                <w:rFonts w:hint="eastAsia"/>
              </w:rPr>
            </w:pPr>
            <w:r>
              <w:rPr>
                <w:rFonts w:hint="eastAsia"/>
              </w:rPr>
              <w:t>十一、行政區劃後，相關機關（構）、學校組織變更、業務調整、人員移撥、財產移轉及自治法規處理之規劃。</w:t>
            </w:r>
          </w:p>
          <w:p w14:paraId="06F9EC1E" w14:textId="77777777" w:rsidR="00062889" w:rsidRDefault="00062889" w:rsidP="001E552D">
            <w:pPr>
              <w:spacing w:line="315" w:lineRule="exact"/>
              <w:ind w:leftChars="150" w:left="527" w:rightChars="50" w:right="105" w:hangingChars="100" w:hanging="211"/>
              <w:rPr>
                <w:rFonts w:hint="eastAsia"/>
              </w:rPr>
            </w:pPr>
            <w:r>
              <w:rPr>
                <w:rFonts w:hint="eastAsia"/>
              </w:rPr>
              <w:t>十二、行政區劃後，相關機關（構）、學校預算編製及執行等事項之規劃原則。</w:t>
            </w:r>
          </w:p>
          <w:p w14:paraId="3CE3EF6C" w14:textId="77777777" w:rsidR="00062889" w:rsidRDefault="00062889" w:rsidP="001E552D">
            <w:pPr>
              <w:spacing w:line="315" w:lineRule="exact"/>
              <w:ind w:leftChars="150" w:left="527" w:rightChars="50" w:right="105" w:hangingChars="100" w:hanging="211"/>
              <w:rPr>
                <w:rFonts w:hint="eastAsia"/>
              </w:rPr>
            </w:pPr>
            <w:r>
              <w:rPr>
                <w:rFonts w:hint="eastAsia"/>
              </w:rPr>
              <w:t>十三、其他有關行政區劃之事項。</w:t>
            </w:r>
          </w:p>
        </w:tc>
        <w:tc>
          <w:tcPr>
            <w:tcW w:w="4564" w:type="dxa"/>
          </w:tcPr>
          <w:p w14:paraId="0F64E8BD" w14:textId="77777777" w:rsidR="00062889" w:rsidRDefault="00062889" w:rsidP="001E552D">
            <w:pPr>
              <w:spacing w:line="315" w:lineRule="exact"/>
              <w:ind w:leftChars="50" w:left="105" w:rightChars="50" w:right="105"/>
              <w:rPr>
                <w:rFonts w:hint="eastAsia"/>
              </w:rPr>
            </w:pPr>
            <w:r>
              <w:rPr>
                <w:rFonts w:hint="eastAsia"/>
              </w:rPr>
              <w:t>明定行政區劃計畫應記載之內容。</w:t>
            </w:r>
          </w:p>
        </w:tc>
      </w:tr>
      <w:tr w:rsidR="00062889" w14:paraId="15840CA0" w14:textId="77777777" w:rsidTr="001E552D">
        <w:tc>
          <w:tcPr>
            <w:tcW w:w="4564" w:type="dxa"/>
          </w:tcPr>
          <w:p w14:paraId="40284650" w14:textId="77777777" w:rsidR="00062889" w:rsidRDefault="00062889" w:rsidP="001E552D">
            <w:pPr>
              <w:spacing w:line="315" w:lineRule="exact"/>
              <w:ind w:leftChars="50" w:left="316" w:rightChars="50" w:right="105" w:hangingChars="100" w:hanging="211"/>
              <w:rPr>
                <w:rFonts w:hint="eastAsia"/>
              </w:rPr>
            </w:pPr>
            <w:r>
              <w:rPr>
                <w:rFonts w:hint="eastAsia"/>
              </w:rPr>
              <w:t>第十條　涉及省、直轄市或縣（市）之行政區劃計畫，由中央主管機關擬訂者，應送相關直轄市、縣（市）主管機關徵詢其意見；由直轄市、縣（市）主管機關擬訂者，應經該直轄市、縣（市）議會同意，涉及其他直轄市、縣（市）行政區域之調整，並應送該直轄市、縣（市）政府及其議會同意。</w:t>
            </w:r>
          </w:p>
          <w:p w14:paraId="641E523D" w14:textId="77777777" w:rsidR="00062889" w:rsidRDefault="00062889" w:rsidP="001E552D">
            <w:pPr>
              <w:spacing w:line="315" w:lineRule="exact"/>
              <w:ind w:leftChars="150" w:left="316" w:rightChars="50" w:right="105" w:firstLineChars="200" w:firstLine="422"/>
              <w:rPr>
                <w:rFonts w:hint="eastAsia"/>
              </w:rPr>
            </w:pPr>
            <w:r>
              <w:rPr>
                <w:rFonts w:hint="eastAsia"/>
              </w:rPr>
              <w:t>涉及鄉（鎮、市）之行政區劃計畫，由縣主管機關擬訂者，應送相關鄉（鎮、市）公所徵詢其意見；由鄉（鎮、市）公所擬訂者，應經該鄉（鎮、市）民代表會同意，涉及其他鄉（鎮、市）行政區域之調整，並應送該鄉（鎮、市）公所及其代表會同意。</w:t>
            </w:r>
          </w:p>
          <w:p w14:paraId="7A45CC91" w14:textId="77777777" w:rsidR="00062889" w:rsidRDefault="00062889" w:rsidP="001E552D">
            <w:pPr>
              <w:spacing w:line="315" w:lineRule="exact"/>
              <w:ind w:leftChars="150" w:left="316" w:rightChars="50" w:right="105" w:firstLineChars="200" w:firstLine="422"/>
              <w:rPr>
                <w:rFonts w:hint="eastAsia"/>
              </w:rPr>
            </w:pPr>
            <w:r>
              <w:rPr>
                <w:rFonts w:hint="eastAsia"/>
              </w:rPr>
              <w:t>涉及區之行政區劃計畫，應送該直轄市或市議會徵詢其意見。但涉及直轄市山地原住民區之行政區劃計畫，由直轄市主管機關擬訂者，應送該直轄市山地原住民區公所徵詢其意見；由直轄市山地原住民區公所擬訂者，應經該直轄市山地原住民區民代表會同意，涉及其他直轄市山地原住民區行政區域之調整，並應送該直轄市山地原住民區公所及其代表會同意。</w:t>
            </w:r>
          </w:p>
          <w:p w14:paraId="62C5D1C8" w14:textId="77777777" w:rsidR="00062889" w:rsidRDefault="00062889" w:rsidP="001E552D">
            <w:pPr>
              <w:spacing w:line="315" w:lineRule="exact"/>
              <w:ind w:leftChars="150" w:left="316" w:rightChars="50" w:right="105" w:firstLineChars="200" w:firstLine="422"/>
              <w:rPr>
                <w:rFonts w:hint="eastAsia"/>
              </w:rPr>
            </w:pPr>
            <w:r>
              <w:rPr>
                <w:rFonts w:hint="eastAsia"/>
              </w:rPr>
              <w:t>受徵詢之直轄市、縣（市）主管機關或鄉（鎮、市、區）公所，應徵詢該地方議會或代表會之意見；涉及原住民族地區者，應併徵詢原住民族中央主管機關及關係部落之意見。</w:t>
            </w:r>
          </w:p>
          <w:p w14:paraId="5A0DD047" w14:textId="77777777" w:rsidR="00062889" w:rsidRDefault="00062889" w:rsidP="001E552D">
            <w:pPr>
              <w:spacing w:line="315" w:lineRule="exact"/>
              <w:ind w:leftChars="150" w:left="316" w:rightChars="50" w:right="105" w:firstLineChars="200" w:firstLine="422"/>
              <w:rPr>
                <w:rFonts w:hint="eastAsia"/>
              </w:rPr>
            </w:pPr>
            <w:r>
              <w:rPr>
                <w:rFonts w:hint="eastAsia"/>
              </w:rPr>
              <w:t>前項徵詢所得之意見，由直轄市、縣（市）主管機關或鄉（鎮、市、區）公所彙整併陳上級主管機關。</w:t>
            </w:r>
          </w:p>
        </w:tc>
        <w:tc>
          <w:tcPr>
            <w:tcW w:w="4564" w:type="dxa"/>
          </w:tcPr>
          <w:p w14:paraId="5EFC1FD7" w14:textId="77777777" w:rsidR="00062889" w:rsidRDefault="00062889" w:rsidP="001E552D">
            <w:pPr>
              <w:spacing w:line="315" w:lineRule="exact"/>
              <w:ind w:leftChars="50" w:left="527" w:rightChars="50" w:right="105" w:hangingChars="200" w:hanging="422"/>
              <w:rPr>
                <w:rFonts w:hint="eastAsia"/>
              </w:rPr>
            </w:pPr>
            <w:r>
              <w:rPr>
                <w:rFonts w:hint="eastAsia"/>
              </w:rPr>
              <w:t>一、以本法第七條規定，涉及各該行政區域之行政區劃計畫，除直轄市或市之區之行政區劃由該直轄市或市主管機關擬訂後提出並徵詢各該地方議會之意見外，餘得由該行政區域自行或由其上級機關擬訂後提出。爰第一項至第三項規範應踐行之程序如下：</w:t>
            </w:r>
          </w:p>
          <w:p w14:paraId="095E521A" w14:textId="77777777" w:rsidR="00062889" w:rsidRDefault="00062889" w:rsidP="001E552D">
            <w:pPr>
              <w:pStyle w:val="a3"/>
              <w:spacing w:line="315" w:lineRule="exact"/>
              <w:ind w:leftChars="250" w:left="949" w:rightChars="50" w:right="105" w:hangingChars="200" w:hanging="422"/>
              <w:rPr>
                <w:rFonts w:hint="eastAsia"/>
              </w:rPr>
            </w:pPr>
            <w:r w:rsidRPr="001E552D">
              <w:rPr>
                <w:rFonts w:ascii="細明體" w:hint="eastAsia"/>
              </w:rPr>
              <w:t>(</w:t>
            </w:r>
            <w:r>
              <w:rPr>
                <w:rFonts w:hint="eastAsia"/>
              </w:rPr>
              <w:t>一</w:t>
            </w:r>
            <w:r w:rsidRPr="001E552D">
              <w:rPr>
                <w:rFonts w:ascii="細明體" w:hint="eastAsia"/>
              </w:rPr>
              <w:t>)</w:t>
            </w:r>
            <w:r>
              <w:rPr>
                <w:rFonts w:hint="eastAsia"/>
              </w:rPr>
              <w:t>行政區劃計畫由該行政區域之上級機關提出者，應先徵詢相關直轄市、縣（市）主管機關、鄉（鎮、市）或直轄市原住民區公所之意見。</w:t>
            </w:r>
          </w:p>
          <w:p w14:paraId="02805E81" w14:textId="77777777" w:rsidR="00062889" w:rsidRDefault="00062889" w:rsidP="001E552D">
            <w:pPr>
              <w:pStyle w:val="a3"/>
              <w:spacing w:line="315" w:lineRule="exact"/>
              <w:ind w:leftChars="250" w:left="949" w:rightChars="50" w:right="105" w:hangingChars="200" w:hanging="422"/>
              <w:rPr>
                <w:rFonts w:hint="eastAsia"/>
              </w:rPr>
            </w:pPr>
            <w:r w:rsidRPr="001E552D">
              <w:rPr>
                <w:rFonts w:ascii="細明體" w:hint="eastAsia"/>
              </w:rPr>
              <w:t>(</w:t>
            </w:r>
            <w:r>
              <w:rPr>
                <w:rFonts w:hint="eastAsia"/>
              </w:rPr>
              <w:t>二</w:t>
            </w:r>
            <w:r w:rsidRPr="001E552D">
              <w:rPr>
                <w:rFonts w:ascii="細明體" w:hint="eastAsia"/>
              </w:rPr>
              <w:t>)</w:t>
            </w:r>
            <w:r>
              <w:rPr>
                <w:rFonts w:hint="eastAsia"/>
              </w:rPr>
              <w:t>行政區劃計畫由該直轄市、縣（市）、鄉（鎮、市）或直轄市原住民區公所自行提出者，則應經各該地方民意機關或相關地方政府及其民意機關同意。</w:t>
            </w:r>
          </w:p>
          <w:p w14:paraId="11B6310A" w14:textId="77777777" w:rsidR="00062889" w:rsidRDefault="00062889" w:rsidP="001E552D">
            <w:pPr>
              <w:spacing w:line="315" w:lineRule="exact"/>
              <w:ind w:leftChars="50" w:left="527" w:rightChars="50" w:right="105" w:hangingChars="200" w:hanging="422"/>
              <w:rPr>
                <w:rFonts w:hint="eastAsia"/>
              </w:rPr>
            </w:pPr>
            <w:r>
              <w:rPr>
                <w:rFonts w:hint="eastAsia"/>
              </w:rPr>
              <w:t>二、第四項及第五項規定前三項受徵詢之直轄市、縣（市）、鄉（鎮、市）或直轄市原住民區主管機關，應徵詢意見之對象及後續處理程序，俾供徵詢機關參考完整意見及尊重原住民族，使行政區劃計畫更為周妥。</w:t>
            </w:r>
          </w:p>
        </w:tc>
      </w:tr>
      <w:tr w:rsidR="00062889" w14:paraId="7DA10549" w14:textId="77777777" w:rsidTr="001E552D">
        <w:tc>
          <w:tcPr>
            <w:tcW w:w="4564" w:type="dxa"/>
          </w:tcPr>
          <w:p w14:paraId="05E52541" w14:textId="77777777" w:rsidR="00062889" w:rsidRDefault="00062889" w:rsidP="001E552D">
            <w:pPr>
              <w:spacing w:line="315" w:lineRule="exact"/>
              <w:ind w:leftChars="50" w:left="316" w:rightChars="50" w:right="105" w:hangingChars="100" w:hanging="211"/>
              <w:rPr>
                <w:rFonts w:hint="eastAsia"/>
              </w:rPr>
            </w:pPr>
            <w:r>
              <w:rPr>
                <w:rFonts w:hint="eastAsia"/>
              </w:rPr>
              <w:t>第十一條　行政區劃計畫，其審議及核定機關如下：</w:t>
            </w:r>
          </w:p>
          <w:p w14:paraId="42D2DAE5" w14:textId="77777777" w:rsidR="00062889" w:rsidRDefault="00062889" w:rsidP="001E552D">
            <w:pPr>
              <w:spacing w:line="315" w:lineRule="exact"/>
              <w:ind w:leftChars="150" w:left="527" w:rightChars="50" w:right="105" w:hangingChars="100" w:hanging="211"/>
              <w:rPr>
                <w:rFonts w:hint="eastAsia"/>
              </w:rPr>
            </w:pPr>
            <w:r>
              <w:rPr>
                <w:rFonts w:hint="eastAsia"/>
              </w:rPr>
              <w:t>一、涉及省、直轄市或縣（市）之行政區劃計畫：由中央主管機關審議通過後，報行政院核定。</w:t>
            </w:r>
          </w:p>
          <w:p w14:paraId="2E246A72" w14:textId="77777777" w:rsidR="00062889" w:rsidRDefault="00062889" w:rsidP="001E552D">
            <w:pPr>
              <w:spacing w:line="315" w:lineRule="exact"/>
              <w:ind w:leftChars="150" w:left="527" w:rightChars="50" w:right="105" w:hangingChars="100" w:hanging="211"/>
              <w:rPr>
                <w:rFonts w:hint="eastAsia"/>
              </w:rPr>
            </w:pPr>
            <w:r>
              <w:rPr>
                <w:rFonts w:hint="eastAsia"/>
              </w:rPr>
              <w:t>二、涉及鄉（鎮、市、區）之行政區劃計畫：由直轄市、縣（市）主管機關審議通過後，報中央主管機關核定。</w:t>
            </w:r>
          </w:p>
          <w:p w14:paraId="4614566E" w14:textId="77777777" w:rsidR="00062889" w:rsidRDefault="00062889" w:rsidP="001E552D">
            <w:pPr>
              <w:spacing w:line="315" w:lineRule="exact"/>
              <w:ind w:leftChars="150" w:left="316" w:rightChars="50" w:right="105" w:firstLineChars="200" w:firstLine="422"/>
              <w:rPr>
                <w:rFonts w:hint="eastAsia"/>
              </w:rPr>
            </w:pPr>
            <w:r>
              <w:rPr>
                <w:rFonts w:hint="eastAsia"/>
              </w:rPr>
              <w:t>前項審議及核定，各應於六十日內完成。但情形特殊者，其審議及核定期限得予延長，延長以六十日為限。</w:t>
            </w:r>
          </w:p>
          <w:p w14:paraId="15448A96" w14:textId="77777777" w:rsidR="00062889" w:rsidRDefault="00062889" w:rsidP="001E552D">
            <w:pPr>
              <w:spacing w:line="315" w:lineRule="exact"/>
              <w:ind w:leftChars="150" w:left="316" w:rightChars="50" w:right="105" w:firstLineChars="200" w:firstLine="422"/>
              <w:rPr>
                <w:rFonts w:hint="eastAsia"/>
              </w:rPr>
            </w:pPr>
            <w:r>
              <w:rPr>
                <w:rFonts w:hint="eastAsia"/>
              </w:rPr>
              <w:t>第一項核定，應包括實施日期；其日期應配合相關地方公職人員任期屆滿之日。</w:t>
            </w:r>
          </w:p>
        </w:tc>
        <w:tc>
          <w:tcPr>
            <w:tcW w:w="4564" w:type="dxa"/>
          </w:tcPr>
          <w:p w14:paraId="0185610E" w14:textId="77777777" w:rsidR="00062889" w:rsidRDefault="00062889" w:rsidP="001E552D">
            <w:pPr>
              <w:spacing w:line="315" w:lineRule="exact"/>
              <w:ind w:leftChars="50" w:left="527" w:rightChars="50" w:right="105" w:hangingChars="200" w:hanging="422"/>
              <w:rPr>
                <w:rFonts w:hint="eastAsia"/>
              </w:rPr>
            </w:pPr>
            <w:r>
              <w:rPr>
                <w:rFonts w:hint="eastAsia"/>
              </w:rPr>
              <w:t>一、第一項明定行政區劃計畫審議及核定之機關。</w:t>
            </w:r>
          </w:p>
          <w:p w14:paraId="74E91147" w14:textId="77777777" w:rsidR="00062889" w:rsidRDefault="00062889" w:rsidP="001E552D">
            <w:pPr>
              <w:spacing w:line="315" w:lineRule="exact"/>
              <w:ind w:leftChars="50" w:left="527" w:rightChars="50" w:right="105" w:hangingChars="200" w:hanging="422"/>
              <w:rPr>
                <w:rFonts w:hint="eastAsia"/>
              </w:rPr>
            </w:pPr>
            <w:r>
              <w:rPr>
                <w:rFonts w:hint="eastAsia"/>
              </w:rPr>
              <w:t>二、第二項明定審議及核定之期限。</w:t>
            </w:r>
          </w:p>
          <w:p w14:paraId="2C48BDAB" w14:textId="77777777" w:rsidR="00062889" w:rsidRDefault="00062889" w:rsidP="001E552D">
            <w:pPr>
              <w:spacing w:line="315" w:lineRule="exact"/>
              <w:ind w:leftChars="50" w:left="527" w:rightChars="50" w:right="105" w:hangingChars="200" w:hanging="422"/>
              <w:rPr>
                <w:rFonts w:hint="eastAsia"/>
              </w:rPr>
            </w:pPr>
            <w:r>
              <w:rPr>
                <w:rFonts w:hint="eastAsia"/>
              </w:rPr>
              <w:t>三、第三項明定核定之事項，應包括行政區劃計畫之實施日期；復因現行地方公職人員及民意代表任期已一致化，爰併規定行政區劃計畫實施日期，應配合相關地方公職人員任期。</w:t>
            </w:r>
          </w:p>
        </w:tc>
      </w:tr>
      <w:tr w:rsidR="00062889" w14:paraId="42D31C47" w14:textId="77777777" w:rsidTr="001E552D">
        <w:tc>
          <w:tcPr>
            <w:tcW w:w="4564" w:type="dxa"/>
          </w:tcPr>
          <w:p w14:paraId="2554BC41" w14:textId="77777777" w:rsidR="00062889" w:rsidRDefault="00062889" w:rsidP="001E552D">
            <w:pPr>
              <w:spacing w:line="315" w:lineRule="exact"/>
              <w:ind w:leftChars="50" w:left="316" w:rightChars="50" w:right="105" w:hangingChars="100" w:hanging="211"/>
              <w:rPr>
                <w:rFonts w:hint="eastAsia"/>
              </w:rPr>
            </w:pPr>
            <w:r>
              <w:rPr>
                <w:rFonts w:hint="eastAsia"/>
              </w:rPr>
              <w:t>第十二條　行政區劃計畫經該管主管機關審議通過後，行政院或中央主管機關認應不予核定者，應於六十日內交付該行政區劃計畫區域公民複決。</w:t>
            </w:r>
          </w:p>
          <w:p w14:paraId="3EC6D178" w14:textId="77777777" w:rsidR="00062889" w:rsidRDefault="00062889" w:rsidP="001E552D">
            <w:pPr>
              <w:spacing w:line="315" w:lineRule="exact"/>
              <w:ind w:leftChars="150" w:left="316" w:rightChars="50" w:right="105" w:firstLineChars="200" w:firstLine="422"/>
              <w:rPr>
                <w:rFonts w:hint="eastAsia"/>
              </w:rPr>
            </w:pPr>
            <w:r>
              <w:rPr>
                <w:rFonts w:hint="eastAsia"/>
              </w:rPr>
              <w:t>前項複決，準用公民投票法關於地方性公民投票之規定。</w:t>
            </w:r>
          </w:p>
        </w:tc>
        <w:tc>
          <w:tcPr>
            <w:tcW w:w="4564" w:type="dxa"/>
          </w:tcPr>
          <w:p w14:paraId="6C5EC9D9" w14:textId="77777777" w:rsidR="00062889" w:rsidRDefault="00062889" w:rsidP="001E552D">
            <w:pPr>
              <w:spacing w:line="315" w:lineRule="exact"/>
              <w:ind w:leftChars="50" w:left="527" w:rightChars="50" w:right="105" w:hangingChars="200" w:hanging="422"/>
              <w:rPr>
                <w:rFonts w:hint="eastAsia"/>
              </w:rPr>
            </w:pPr>
            <w:r>
              <w:rPr>
                <w:rFonts w:hint="eastAsia"/>
              </w:rPr>
              <w:t>一、行政區劃計畫自擬訂草案至審議通過尚需耗費大量人力、物力及時間，且承載人民之期待，惟倘行政院或中央主管機關最後不予核定將前功盡棄。為付諸直接民意做最後決定，行政院或中央主管機關應將行政</w:t>
            </w:r>
            <w:r w:rsidRPr="0076127B">
              <w:rPr>
                <w:rFonts w:hint="eastAsia"/>
                <w:spacing w:val="4"/>
              </w:rPr>
              <w:t>區劃計畫交付該行政區域內之公民複決</w:t>
            </w:r>
            <w:r>
              <w:rPr>
                <w:rFonts w:hint="eastAsia"/>
              </w:rPr>
              <w:t>。</w:t>
            </w:r>
          </w:p>
          <w:p w14:paraId="0B728132" w14:textId="77777777" w:rsidR="00062889" w:rsidRDefault="00062889" w:rsidP="001E552D">
            <w:pPr>
              <w:spacing w:line="315" w:lineRule="exact"/>
              <w:ind w:leftChars="50" w:left="527" w:rightChars="50" w:right="105" w:hangingChars="200" w:hanging="422"/>
              <w:rPr>
                <w:rFonts w:hint="eastAsia"/>
              </w:rPr>
            </w:pPr>
            <w:r>
              <w:rPr>
                <w:rFonts w:hint="eastAsia"/>
              </w:rPr>
              <w:t>二、因本法所稱之行政區劃非屬地方自治事項，考量行政區劃係某一行政區域之新設、廢止或調整，與地方性公民投票較為相似，爰第二項規定準用公民投票法關於地方性公民投票之規定。</w:t>
            </w:r>
          </w:p>
        </w:tc>
      </w:tr>
      <w:tr w:rsidR="00062889" w14:paraId="3E32F905" w14:textId="77777777" w:rsidTr="001E552D">
        <w:tc>
          <w:tcPr>
            <w:tcW w:w="4564" w:type="dxa"/>
          </w:tcPr>
          <w:p w14:paraId="37F0A3B7" w14:textId="77777777" w:rsidR="00062889" w:rsidRDefault="00062889" w:rsidP="001E552D">
            <w:pPr>
              <w:spacing w:line="315" w:lineRule="exact"/>
              <w:ind w:leftChars="50" w:left="316" w:rightChars="50" w:right="105" w:hangingChars="100" w:hanging="211"/>
              <w:rPr>
                <w:rFonts w:hint="eastAsia"/>
              </w:rPr>
            </w:pPr>
            <w:r>
              <w:rPr>
                <w:rFonts w:hint="eastAsia"/>
              </w:rPr>
              <w:t>第十三條　各級主管機關為審議行政區劃計畫，應設行政區劃計畫審議委員會，並置委員人數如下，其中學者、專家、社會公正人士及地方居民代表人數，不得少於總數二分之一；任一性別不得少於總數三分之一。但涉及原住民族地區者，原住民族代表或關係部落代表不得少於總數三分之一：</w:t>
            </w:r>
          </w:p>
          <w:p w14:paraId="25C567BE" w14:textId="77777777" w:rsidR="00062889" w:rsidRDefault="00062889" w:rsidP="001E552D">
            <w:pPr>
              <w:spacing w:line="315" w:lineRule="exact"/>
              <w:ind w:leftChars="150" w:left="527" w:rightChars="50" w:right="105" w:hangingChars="100" w:hanging="211"/>
              <w:rPr>
                <w:rFonts w:hint="eastAsia"/>
              </w:rPr>
            </w:pPr>
            <w:r>
              <w:rPr>
                <w:rFonts w:hint="eastAsia"/>
              </w:rPr>
              <w:t>一、涉及省、直轄市或縣（市）之行政區劃計畫者：二十一人至二十七人。</w:t>
            </w:r>
          </w:p>
          <w:p w14:paraId="2129A9B5" w14:textId="77777777" w:rsidR="00062889" w:rsidRDefault="00062889" w:rsidP="001E552D">
            <w:pPr>
              <w:spacing w:line="315" w:lineRule="exact"/>
              <w:ind w:leftChars="150" w:left="527" w:rightChars="50" w:right="105" w:hangingChars="100" w:hanging="211"/>
              <w:rPr>
                <w:rFonts w:hint="eastAsia"/>
              </w:rPr>
            </w:pPr>
            <w:r>
              <w:rPr>
                <w:rFonts w:hint="eastAsia"/>
              </w:rPr>
              <w:t>二、涉及鄉（鎮、市、區）之行政區劃計畫者：十五人至二十一人。</w:t>
            </w:r>
          </w:p>
          <w:p w14:paraId="56605BBF" w14:textId="77777777" w:rsidR="00062889" w:rsidRDefault="00062889" w:rsidP="001E552D">
            <w:pPr>
              <w:spacing w:line="315" w:lineRule="exact"/>
              <w:ind w:leftChars="150" w:left="316" w:rightChars="50" w:right="105" w:firstLineChars="200" w:firstLine="422"/>
              <w:rPr>
                <w:rFonts w:hint="eastAsia"/>
              </w:rPr>
            </w:pPr>
            <w:r>
              <w:rPr>
                <w:rFonts w:hint="eastAsia"/>
              </w:rPr>
              <w:t>行政區劃計畫審議委員會會議，應作成會議紀錄，並公開之。</w:t>
            </w:r>
          </w:p>
          <w:p w14:paraId="49AC83CE" w14:textId="77777777" w:rsidR="00062889" w:rsidRDefault="00062889" w:rsidP="001E552D">
            <w:pPr>
              <w:spacing w:line="315" w:lineRule="exact"/>
              <w:ind w:leftChars="150" w:left="316" w:rightChars="50" w:right="105" w:firstLineChars="200" w:firstLine="422"/>
              <w:rPr>
                <w:rFonts w:hint="eastAsia"/>
              </w:rPr>
            </w:pPr>
            <w:r>
              <w:rPr>
                <w:rFonts w:hint="eastAsia"/>
              </w:rPr>
              <w:t>行政區劃計畫審議委員會之設置及審議辦法，由中央主管機關定之。</w:t>
            </w:r>
          </w:p>
        </w:tc>
        <w:tc>
          <w:tcPr>
            <w:tcW w:w="4564" w:type="dxa"/>
          </w:tcPr>
          <w:p w14:paraId="7A49525F" w14:textId="77777777" w:rsidR="00062889" w:rsidRDefault="00062889" w:rsidP="001E552D">
            <w:pPr>
              <w:spacing w:line="315" w:lineRule="exact"/>
              <w:ind w:leftChars="50" w:left="527" w:rightChars="50" w:right="105" w:hangingChars="200" w:hanging="422"/>
              <w:rPr>
                <w:rFonts w:hint="eastAsia"/>
              </w:rPr>
            </w:pPr>
            <w:r>
              <w:rPr>
                <w:rFonts w:hint="eastAsia"/>
              </w:rPr>
              <w:t>一、考量行政區劃涉及各相關機關業務，爰第一項明定各級主管機關應設行政區劃計畫審議委員會，邀集學者、專家、社會公正人士及相關行政機關之代表，負責審議行政區劃計畫，並保障原住民族之參與權利，至所需工作人員，則由主管機關或相關機關人員派充或兼任。另明定委員人數及性別比例等事項。</w:t>
            </w:r>
          </w:p>
          <w:p w14:paraId="69E9ECDD" w14:textId="77777777" w:rsidR="00062889" w:rsidRDefault="00062889" w:rsidP="001E552D">
            <w:pPr>
              <w:spacing w:line="315" w:lineRule="exact"/>
              <w:ind w:leftChars="50" w:left="527" w:rightChars="50" w:right="105" w:hangingChars="200" w:hanging="422"/>
              <w:rPr>
                <w:rFonts w:hint="eastAsia"/>
              </w:rPr>
            </w:pPr>
            <w:r>
              <w:rPr>
                <w:rFonts w:hint="eastAsia"/>
              </w:rPr>
              <w:t>二、為使民眾得以知悉審議過程，爰第二項規定應將會議內容作成會議紀錄並予公開。</w:t>
            </w:r>
          </w:p>
          <w:p w14:paraId="4E30B8EB" w14:textId="77777777" w:rsidR="00062889" w:rsidRDefault="00062889" w:rsidP="001E552D">
            <w:pPr>
              <w:spacing w:line="315" w:lineRule="exact"/>
              <w:ind w:leftChars="50" w:left="527" w:rightChars="50" w:right="105" w:hangingChars="200" w:hanging="422"/>
              <w:rPr>
                <w:rFonts w:hint="eastAsia"/>
              </w:rPr>
            </w:pPr>
            <w:r>
              <w:rPr>
                <w:rFonts w:hint="eastAsia"/>
              </w:rPr>
              <w:t>三、第三項規定授權由中央主管機關訂定行政區劃計畫審議委員會之設置及審議辦法。</w:t>
            </w:r>
          </w:p>
        </w:tc>
      </w:tr>
      <w:tr w:rsidR="00062889" w14:paraId="2C0AF0A5" w14:textId="77777777" w:rsidTr="001E552D">
        <w:tc>
          <w:tcPr>
            <w:tcW w:w="4564" w:type="dxa"/>
          </w:tcPr>
          <w:p w14:paraId="44881300" w14:textId="77777777" w:rsidR="00062889" w:rsidRDefault="00062889" w:rsidP="001E552D">
            <w:pPr>
              <w:spacing w:line="315" w:lineRule="exact"/>
              <w:ind w:leftChars="50" w:left="316" w:rightChars="50" w:right="105" w:hangingChars="100" w:hanging="211"/>
              <w:rPr>
                <w:rFonts w:hint="eastAsia"/>
              </w:rPr>
            </w:pPr>
            <w:r>
              <w:rPr>
                <w:rFonts w:hint="eastAsia"/>
              </w:rPr>
              <w:t>第十四條　涉及省、直轄市或縣（市）之行政區劃計畫，中央主管機關應於收到行政院核定公文之次日起三十日內，將行政區劃計畫發布，並公告其實施日期。</w:t>
            </w:r>
          </w:p>
          <w:p w14:paraId="334DCD34" w14:textId="77777777" w:rsidR="00062889" w:rsidRDefault="00062889" w:rsidP="001E552D">
            <w:pPr>
              <w:spacing w:line="315" w:lineRule="exact"/>
              <w:ind w:leftChars="150" w:left="316" w:rightChars="50" w:right="105" w:firstLineChars="200" w:firstLine="422"/>
              <w:rPr>
                <w:rFonts w:hint="eastAsia"/>
              </w:rPr>
            </w:pPr>
            <w:r>
              <w:rPr>
                <w:rFonts w:hint="eastAsia"/>
              </w:rPr>
              <w:t>涉及鄉（鎮、市、區）之行政區劃計畫，直轄市、縣（市）主管機關應於收到中央主管機關核定公文之次日起三十日內，將行政區劃計畫發布，並公告其實施日期。</w:t>
            </w:r>
          </w:p>
        </w:tc>
        <w:tc>
          <w:tcPr>
            <w:tcW w:w="4564" w:type="dxa"/>
          </w:tcPr>
          <w:p w14:paraId="4AC61470" w14:textId="77777777" w:rsidR="00062889" w:rsidRDefault="00062889" w:rsidP="001E552D">
            <w:pPr>
              <w:spacing w:line="315" w:lineRule="exact"/>
              <w:ind w:leftChars="50" w:left="105" w:rightChars="50" w:right="105"/>
              <w:rPr>
                <w:rFonts w:hint="eastAsia"/>
              </w:rPr>
            </w:pPr>
            <w:r>
              <w:rPr>
                <w:rFonts w:hint="eastAsia"/>
              </w:rPr>
              <w:t>明定行政區劃計畫經核定後，主管機關應發布行政區劃計畫，並公告其實施日期。</w:t>
            </w:r>
          </w:p>
        </w:tc>
      </w:tr>
      <w:tr w:rsidR="00062889" w14:paraId="53CC4842" w14:textId="77777777" w:rsidTr="001E552D">
        <w:tc>
          <w:tcPr>
            <w:tcW w:w="4564" w:type="dxa"/>
          </w:tcPr>
          <w:p w14:paraId="3ABEA942" w14:textId="77777777" w:rsidR="00062889" w:rsidRDefault="00062889" w:rsidP="001E552D">
            <w:pPr>
              <w:spacing w:line="315" w:lineRule="exact"/>
              <w:ind w:leftChars="50" w:left="316" w:rightChars="50" w:right="105" w:hangingChars="100" w:hanging="211"/>
              <w:rPr>
                <w:rFonts w:hint="eastAsia"/>
              </w:rPr>
            </w:pPr>
            <w:r>
              <w:rPr>
                <w:rFonts w:hint="eastAsia"/>
              </w:rPr>
              <w:t>第十五條　各級主管機關於行政區劃計畫發布後，應會同相關機關辦理下列事項：</w:t>
            </w:r>
          </w:p>
          <w:p w14:paraId="3F700F1C" w14:textId="77777777" w:rsidR="00062889" w:rsidRDefault="00062889" w:rsidP="001E552D">
            <w:pPr>
              <w:spacing w:line="315" w:lineRule="exact"/>
              <w:ind w:leftChars="150" w:left="527" w:rightChars="50" w:right="105" w:hangingChars="100" w:hanging="211"/>
              <w:rPr>
                <w:rFonts w:hint="eastAsia"/>
              </w:rPr>
            </w:pPr>
            <w:r>
              <w:rPr>
                <w:rFonts w:hint="eastAsia"/>
              </w:rPr>
              <w:t>一、關於業務之移轉及交接之事項。</w:t>
            </w:r>
          </w:p>
          <w:p w14:paraId="49007F9C" w14:textId="77777777" w:rsidR="00062889" w:rsidRDefault="00062889" w:rsidP="001E552D">
            <w:pPr>
              <w:spacing w:line="315" w:lineRule="exact"/>
              <w:ind w:leftChars="150" w:left="527" w:rightChars="50" w:right="105" w:hangingChars="100" w:hanging="211"/>
              <w:rPr>
                <w:rFonts w:hint="eastAsia"/>
              </w:rPr>
            </w:pPr>
            <w:r>
              <w:rPr>
                <w:rFonts w:hint="eastAsia"/>
              </w:rPr>
              <w:t>二、關於財產之移轉及交接之事項。</w:t>
            </w:r>
          </w:p>
          <w:p w14:paraId="332C66BA" w14:textId="77777777" w:rsidR="00062889" w:rsidRDefault="00062889" w:rsidP="001E552D">
            <w:pPr>
              <w:spacing w:line="315" w:lineRule="exact"/>
              <w:ind w:leftChars="150" w:left="527" w:rightChars="50" w:right="105" w:hangingChars="100" w:hanging="211"/>
              <w:rPr>
                <w:rFonts w:hint="eastAsia"/>
              </w:rPr>
            </w:pPr>
            <w:r>
              <w:rPr>
                <w:rFonts w:hint="eastAsia"/>
              </w:rPr>
              <w:t>三、關於前二款之爭議協調事項。</w:t>
            </w:r>
          </w:p>
          <w:p w14:paraId="496DCC5B" w14:textId="77777777" w:rsidR="00062889" w:rsidRDefault="00062889" w:rsidP="001E552D">
            <w:pPr>
              <w:spacing w:line="315" w:lineRule="exact"/>
              <w:ind w:leftChars="150" w:left="527" w:rightChars="50" w:right="105" w:hangingChars="100" w:hanging="211"/>
              <w:rPr>
                <w:rFonts w:hint="eastAsia"/>
              </w:rPr>
            </w:pPr>
            <w:r>
              <w:rPr>
                <w:rFonts w:hint="eastAsia"/>
              </w:rPr>
              <w:t>四、其他經中央主管機關指定之事項。</w:t>
            </w:r>
          </w:p>
          <w:p w14:paraId="14459049" w14:textId="77777777" w:rsidR="00062889" w:rsidRDefault="00062889" w:rsidP="001E552D">
            <w:pPr>
              <w:spacing w:line="315" w:lineRule="exact"/>
              <w:ind w:leftChars="150" w:left="316" w:rightChars="50" w:right="105" w:firstLineChars="200" w:firstLine="422"/>
              <w:rPr>
                <w:rFonts w:hint="eastAsia"/>
              </w:rPr>
            </w:pPr>
            <w:r>
              <w:rPr>
                <w:rFonts w:hint="eastAsia"/>
              </w:rPr>
              <w:t>前項</w:t>
            </w:r>
            <w:r w:rsidRPr="0076127B">
              <w:rPr>
                <w:rFonts w:hint="eastAsia"/>
                <w:spacing w:val="4"/>
              </w:rPr>
              <w:t>第二款財產，其移轉劃分原則如下</w:t>
            </w:r>
            <w:r>
              <w:rPr>
                <w:rFonts w:hint="eastAsia"/>
              </w:rPr>
              <w:t>：</w:t>
            </w:r>
          </w:p>
          <w:p w14:paraId="4BBCF019" w14:textId="77777777" w:rsidR="00062889" w:rsidRDefault="00062889" w:rsidP="001E552D">
            <w:pPr>
              <w:spacing w:line="315" w:lineRule="exact"/>
              <w:ind w:leftChars="150" w:left="527" w:rightChars="50" w:right="105" w:hangingChars="100" w:hanging="211"/>
              <w:rPr>
                <w:rFonts w:hint="eastAsia"/>
              </w:rPr>
            </w:pPr>
            <w:r>
              <w:rPr>
                <w:rFonts w:hint="eastAsia"/>
              </w:rPr>
              <w:t>一、原行政區域所屬之機關（構）及學校改隸後，其經管之不動產，其中公用部分產權移轉行政區劃後之行政區域；非公用部分，仍屬原行政區域所有。動產部分，其屬行政區劃後之行政區域需要使用者，隨同移轉；不需使用者，仍屬原行政區域所有。</w:t>
            </w:r>
          </w:p>
          <w:p w14:paraId="2A53D609" w14:textId="77777777" w:rsidR="00062889" w:rsidRDefault="00062889" w:rsidP="001E552D">
            <w:pPr>
              <w:spacing w:line="315" w:lineRule="exact"/>
              <w:ind w:leftChars="150" w:left="527" w:rightChars="50" w:right="105" w:hangingChars="100" w:hanging="211"/>
              <w:rPr>
                <w:rFonts w:hint="eastAsia"/>
              </w:rPr>
            </w:pPr>
            <w:r>
              <w:rPr>
                <w:rFonts w:hint="eastAsia"/>
              </w:rPr>
              <w:t>二、坐落行政區劃後之行政區域內之原行政區域所屬房地，其屬公用及作公共設施使用之公用財產，其產權移轉行政區劃後之行政區域；其餘仍歸原行政區域。</w:t>
            </w:r>
          </w:p>
          <w:p w14:paraId="6D46E0C6" w14:textId="77777777" w:rsidR="00062889" w:rsidRDefault="00062889" w:rsidP="001E552D">
            <w:pPr>
              <w:spacing w:line="315" w:lineRule="exact"/>
              <w:ind w:leftChars="150" w:left="527" w:rightChars="50" w:right="105" w:hangingChars="100" w:hanging="211"/>
              <w:rPr>
                <w:rFonts w:hint="eastAsia"/>
              </w:rPr>
            </w:pPr>
            <w:r>
              <w:rPr>
                <w:rFonts w:hint="eastAsia"/>
              </w:rPr>
              <w:t>三、非屬行政區劃相關行政區域所有之財產，仍依原有權屬。</w:t>
            </w:r>
          </w:p>
          <w:p w14:paraId="5329ED09" w14:textId="77777777" w:rsidR="00062889" w:rsidRDefault="00062889" w:rsidP="001E552D">
            <w:pPr>
              <w:spacing w:line="315" w:lineRule="exact"/>
              <w:ind w:leftChars="150" w:left="527" w:rightChars="50" w:right="105" w:hangingChars="100" w:hanging="211"/>
              <w:rPr>
                <w:rFonts w:hint="eastAsia"/>
              </w:rPr>
            </w:pPr>
            <w:r>
              <w:rPr>
                <w:rFonts w:hint="eastAsia"/>
              </w:rPr>
              <w:t>四、第一款及第二款規定，於原行政區域廢止時，其屬原行政區域之財產，歸屬於行政區劃後之行政區域。</w:t>
            </w:r>
          </w:p>
          <w:p w14:paraId="0A775BB2" w14:textId="77777777" w:rsidR="00062889" w:rsidRDefault="00062889" w:rsidP="001E552D">
            <w:pPr>
              <w:spacing w:line="315" w:lineRule="exact"/>
              <w:ind w:leftChars="150" w:left="316" w:rightChars="50" w:right="105" w:firstLineChars="200" w:firstLine="422"/>
              <w:rPr>
                <w:rFonts w:hint="eastAsia"/>
              </w:rPr>
            </w:pPr>
            <w:r>
              <w:rPr>
                <w:rFonts w:hint="eastAsia"/>
              </w:rPr>
              <w:t>第一項移轉及交接之事項，應於行政區劃計畫實施前完成。</w:t>
            </w:r>
          </w:p>
          <w:p w14:paraId="200584F2" w14:textId="77777777" w:rsidR="00062889" w:rsidRDefault="00062889" w:rsidP="001E552D">
            <w:pPr>
              <w:spacing w:line="315" w:lineRule="exact"/>
              <w:ind w:leftChars="150" w:left="316" w:rightChars="50" w:right="105" w:firstLineChars="200" w:firstLine="422"/>
              <w:rPr>
                <w:rFonts w:hint="eastAsia"/>
              </w:rPr>
            </w:pPr>
            <w:r>
              <w:rPr>
                <w:rFonts w:hint="eastAsia"/>
              </w:rPr>
              <w:t>各級主管機關會同相關機關辦理第一項第三款事項，經協調仍無法解決時，得報共同上級機關決定之。</w:t>
            </w:r>
          </w:p>
          <w:p w14:paraId="0ECA041F" w14:textId="77777777" w:rsidR="00062889" w:rsidRDefault="00062889" w:rsidP="001E552D">
            <w:pPr>
              <w:spacing w:line="315" w:lineRule="exact"/>
              <w:ind w:leftChars="150" w:left="316" w:rightChars="50" w:right="105" w:firstLineChars="200" w:firstLine="422"/>
              <w:rPr>
                <w:rFonts w:hint="eastAsia"/>
              </w:rPr>
            </w:pPr>
            <w:r>
              <w:rPr>
                <w:rFonts w:hint="eastAsia"/>
              </w:rPr>
              <w:t>行政區劃後相關行政區域內業務、財產之移轉、交接、爭議協調及其他相關事項之辦法，由中央主管機關定之。</w:t>
            </w:r>
          </w:p>
        </w:tc>
        <w:tc>
          <w:tcPr>
            <w:tcW w:w="4564" w:type="dxa"/>
          </w:tcPr>
          <w:p w14:paraId="770CC252" w14:textId="77777777" w:rsidR="00062889" w:rsidRDefault="00062889" w:rsidP="001E552D">
            <w:pPr>
              <w:spacing w:line="315" w:lineRule="exact"/>
              <w:ind w:leftChars="50" w:left="527" w:rightChars="50" w:right="105" w:hangingChars="200" w:hanging="422"/>
              <w:rPr>
                <w:rFonts w:hint="eastAsia"/>
              </w:rPr>
            </w:pPr>
            <w:r>
              <w:rPr>
                <w:rFonts w:hint="eastAsia"/>
              </w:rPr>
              <w:t>一、第一項明定主管機關於行政區劃計畫發布後，應會同相關機關辦理有關業務及財產之改隸。</w:t>
            </w:r>
          </w:p>
          <w:p w14:paraId="3F87B24F" w14:textId="77777777" w:rsidR="00062889" w:rsidRDefault="00062889" w:rsidP="001E552D">
            <w:pPr>
              <w:spacing w:line="315" w:lineRule="exact"/>
              <w:ind w:leftChars="50" w:left="527" w:rightChars="50" w:right="105" w:hangingChars="200" w:hanging="422"/>
              <w:rPr>
                <w:rFonts w:hint="eastAsia"/>
              </w:rPr>
            </w:pPr>
            <w:r>
              <w:rPr>
                <w:rFonts w:hint="eastAsia"/>
              </w:rPr>
              <w:t>二、第二項明定有關財產產權移轉歸屬劃分原則。又本法規定之公用不動產移轉，非屬土地法第二十五條及地方制度法第三十五條第四款、第三十六條第四款規定之處分行</w:t>
            </w:r>
            <w:r w:rsidRPr="0076127B">
              <w:rPr>
                <w:rFonts w:hint="eastAsia"/>
                <w:spacing w:val="4"/>
              </w:rPr>
              <w:t>為，無須徵得該管區內民意機關之同意</w:t>
            </w:r>
            <w:r>
              <w:rPr>
                <w:rFonts w:hint="eastAsia"/>
              </w:rPr>
              <w:t>。</w:t>
            </w:r>
          </w:p>
          <w:p w14:paraId="53D0578A" w14:textId="77777777" w:rsidR="00062889" w:rsidRDefault="00062889" w:rsidP="001E552D">
            <w:pPr>
              <w:spacing w:line="315" w:lineRule="exact"/>
              <w:ind w:leftChars="50" w:left="527" w:rightChars="50" w:right="105" w:hangingChars="200" w:hanging="422"/>
              <w:rPr>
                <w:rFonts w:hint="eastAsia"/>
              </w:rPr>
            </w:pPr>
            <w:r>
              <w:rPr>
                <w:rFonts w:hint="eastAsia"/>
              </w:rPr>
              <w:t>三、第三項明定移轉及交接事項之完成期限。</w:t>
            </w:r>
          </w:p>
          <w:p w14:paraId="7ABB36F9" w14:textId="77777777" w:rsidR="00062889" w:rsidRDefault="00062889" w:rsidP="001E552D">
            <w:pPr>
              <w:spacing w:line="315" w:lineRule="exact"/>
              <w:ind w:leftChars="50" w:left="527" w:rightChars="50" w:right="105" w:hangingChars="200" w:hanging="422"/>
              <w:rPr>
                <w:rFonts w:hint="eastAsia"/>
              </w:rPr>
            </w:pPr>
            <w:r>
              <w:rPr>
                <w:rFonts w:hint="eastAsia"/>
              </w:rPr>
              <w:t>四、第四項明定移轉及交接事項，遇有爭議時之處理程序。</w:t>
            </w:r>
          </w:p>
          <w:p w14:paraId="7B38F998" w14:textId="77777777" w:rsidR="00062889" w:rsidRDefault="00062889" w:rsidP="001E552D">
            <w:pPr>
              <w:spacing w:line="315" w:lineRule="exact"/>
              <w:ind w:leftChars="50" w:left="527" w:rightChars="50" w:right="105" w:hangingChars="200" w:hanging="422"/>
              <w:rPr>
                <w:rFonts w:hint="eastAsia"/>
              </w:rPr>
            </w:pPr>
            <w:r>
              <w:rPr>
                <w:rFonts w:hint="eastAsia"/>
              </w:rPr>
              <w:t>五、第五項就行政區劃後相關行政區域內業務、財產之移轉、交接等事項，授權中央主管機關訂定辦法規範，以資周延。</w:t>
            </w:r>
          </w:p>
        </w:tc>
      </w:tr>
      <w:tr w:rsidR="00062889" w14:paraId="5CC2B3A3" w14:textId="77777777" w:rsidTr="001E552D">
        <w:tc>
          <w:tcPr>
            <w:tcW w:w="4564" w:type="dxa"/>
          </w:tcPr>
          <w:p w14:paraId="5EFCF88C" w14:textId="77777777" w:rsidR="00062889" w:rsidRDefault="00062889" w:rsidP="001E552D">
            <w:pPr>
              <w:spacing w:line="315" w:lineRule="exact"/>
              <w:ind w:leftChars="50" w:left="316" w:rightChars="50" w:right="105" w:hangingChars="100" w:hanging="211"/>
              <w:rPr>
                <w:rFonts w:hint="eastAsia"/>
              </w:rPr>
            </w:pPr>
            <w:r>
              <w:rPr>
                <w:rFonts w:hint="eastAsia"/>
              </w:rPr>
              <w:t>第十六條　行政區劃計畫實施後，應由相關直轄市、縣（市）主管機關會同相關機關，依該計畫豎立界標、測繪界線與界標位置及計算面積，並繪具圖說，於六個月內報中央主管機關備查。</w:t>
            </w:r>
          </w:p>
        </w:tc>
        <w:tc>
          <w:tcPr>
            <w:tcW w:w="4564" w:type="dxa"/>
          </w:tcPr>
          <w:p w14:paraId="29D7F445" w14:textId="77777777" w:rsidR="00062889" w:rsidRDefault="00062889" w:rsidP="001E552D">
            <w:pPr>
              <w:spacing w:line="315" w:lineRule="exact"/>
              <w:ind w:leftChars="50" w:left="105" w:rightChars="50" w:right="105"/>
              <w:rPr>
                <w:rFonts w:hint="eastAsia"/>
              </w:rPr>
            </w:pPr>
            <w:r w:rsidRPr="000E6878">
              <w:rPr>
                <w:rFonts w:hint="eastAsia"/>
                <w:spacing w:val="4"/>
                <w:kern w:val="0"/>
              </w:rPr>
              <w:t>明定行政區劃計畫實施後，相關直轄市、縣</w:t>
            </w:r>
            <w:r>
              <w:rPr>
                <w:rFonts w:hint="eastAsia"/>
              </w:rPr>
              <w:t>（市）主管機關依該計畫應辦理事項，並於一定期間內報中央主管機關備查，以利行政界線之管理。</w:t>
            </w:r>
          </w:p>
        </w:tc>
      </w:tr>
      <w:tr w:rsidR="00062889" w14:paraId="070C2C4D" w14:textId="77777777" w:rsidTr="001E552D">
        <w:tc>
          <w:tcPr>
            <w:tcW w:w="4564" w:type="dxa"/>
          </w:tcPr>
          <w:p w14:paraId="34725360" w14:textId="77777777" w:rsidR="00062889" w:rsidRDefault="00062889" w:rsidP="001E552D">
            <w:pPr>
              <w:spacing w:line="315" w:lineRule="exact"/>
              <w:ind w:leftChars="50" w:left="316" w:rightChars="50" w:right="105" w:hangingChars="100" w:hanging="211"/>
              <w:rPr>
                <w:rFonts w:hint="eastAsia"/>
              </w:rPr>
            </w:pPr>
            <w:r>
              <w:rPr>
                <w:rFonts w:hint="eastAsia"/>
              </w:rPr>
              <w:t>第十七條　行政區劃計畫實施後，自治法規之處理原則如下：</w:t>
            </w:r>
          </w:p>
          <w:p w14:paraId="20F55794" w14:textId="77777777" w:rsidR="00062889" w:rsidRDefault="00062889" w:rsidP="001E552D">
            <w:pPr>
              <w:spacing w:line="315" w:lineRule="exact"/>
              <w:ind w:leftChars="150" w:left="527" w:rightChars="50" w:right="105" w:hangingChars="100" w:hanging="211"/>
              <w:rPr>
                <w:rFonts w:hint="eastAsia"/>
              </w:rPr>
            </w:pPr>
            <w:r>
              <w:rPr>
                <w:rFonts w:hint="eastAsia"/>
              </w:rPr>
              <w:t>一、新設之行政區域，有繼續適用原行政區域自治法規之必要者，得由新設之地方政府核定公告後繼續適用；其繼續適用期間不得逾二年。</w:t>
            </w:r>
          </w:p>
          <w:p w14:paraId="7F2D8A19" w14:textId="77777777" w:rsidR="00062889" w:rsidRDefault="00062889" w:rsidP="001E552D">
            <w:pPr>
              <w:spacing w:line="315" w:lineRule="exact"/>
              <w:ind w:leftChars="150" w:left="527" w:rightChars="50" w:right="105" w:hangingChars="100" w:hanging="211"/>
              <w:rPr>
                <w:rFonts w:hint="eastAsia"/>
              </w:rPr>
            </w:pPr>
            <w:r>
              <w:rPr>
                <w:rFonts w:hint="eastAsia"/>
              </w:rPr>
              <w:t>二、廢止之行政區域，其自治法規，除依前款規定有繼續適用之必要者外，應由新設之地方政府廢止。</w:t>
            </w:r>
          </w:p>
          <w:p w14:paraId="1117F046" w14:textId="77777777" w:rsidR="00062889" w:rsidRDefault="00062889" w:rsidP="001E552D">
            <w:pPr>
              <w:spacing w:line="315" w:lineRule="exact"/>
              <w:ind w:leftChars="150" w:left="527" w:rightChars="50" w:right="105" w:hangingChars="100" w:hanging="211"/>
              <w:rPr>
                <w:rFonts w:hint="eastAsia"/>
              </w:rPr>
            </w:pPr>
            <w:r>
              <w:rPr>
                <w:rFonts w:hint="eastAsia"/>
              </w:rPr>
              <w:t>三、非屬前二款之情形者，原行政區域之自治</w:t>
            </w:r>
            <w:r w:rsidRPr="0076127B">
              <w:rPr>
                <w:rFonts w:hint="eastAsia"/>
                <w:spacing w:val="4"/>
              </w:rPr>
              <w:t>法規，應由該地方自治團體修正或廢止</w:t>
            </w:r>
            <w:r>
              <w:rPr>
                <w:rFonts w:hint="eastAsia"/>
              </w:rPr>
              <w:t>。</w:t>
            </w:r>
          </w:p>
        </w:tc>
        <w:tc>
          <w:tcPr>
            <w:tcW w:w="4564" w:type="dxa"/>
          </w:tcPr>
          <w:p w14:paraId="5E696566" w14:textId="77777777" w:rsidR="00062889" w:rsidRDefault="00062889" w:rsidP="001E552D">
            <w:pPr>
              <w:spacing w:line="315" w:lineRule="exact"/>
              <w:ind w:leftChars="50" w:left="527" w:rightChars="50" w:right="105" w:hangingChars="200" w:hanging="422"/>
              <w:rPr>
                <w:rFonts w:hint="eastAsia"/>
              </w:rPr>
            </w:pPr>
            <w:r>
              <w:rPr>
                <w:rFonts w:hint="eastAsia"/>
              </w:rPr>
              <w:t>一、明定行政區劃計畫實施後，自治法規之處理原則。</w:t>
            </w:r>
          </w:p>
          <w:p w14:paraId="0C63EE32" w14:textId="77777777" w:rsidR="00062889" w:rsidRDefault="00062889" w:rsidP="001E552D">
            <w:pPr>
              <w:spacing w:line="315" w:lineRule="exact"/>
              <w:ind w:leftChars="50" w:left="527" w:rightChars="50" w:right="105" w:hangingChars="200" w:hanging="422"/>
              <w:rPr>
                <w:rFonts w:hint="eastAsia"/>
              </w:rPr>
            </w:pPr>
            <w:r>
              <w:rPr>
                <w:rFonts w:hint="eastAsia"/>
              </w:rPr>
              <w:t>二、為免新設行政區域之自治法規，因立法不及而影響政務及業務推動，爰於第一款規定得繼續適用。惟為避免新設行政區域之立法怠惰，爰併規定該等自治法規繼續適用之最長期間。</w:t>
            </w:r>
          </w:p>
          <w:p w14:paraId="70B5BC78" w14:textId="77777777" w:rsidR="00062889" w:rsidRDefault="00062889" w:rsidP="001E552D">
            <w:pPr>
              <w:spacing w:line="315" w:lineRule="exact"/>
              <w:ind w:leftChars="50" w:left="527" w:rightChars="50" w:right="105" w:hangingChars="200" w:hanging="422"/>
              <w:rPr>
                <w:rFonts w:hint="eastAsia"/>
              </w:rPr>
            </w:pPr>
            <w:r>
              <w:rPr>
                <w:rFonts w:hint="eastAsia"/>
              </w:rPr>
              <w:t>三、第三款所定地方自治團體，依地方制度法第十四條規定，指直轄市、縣（市）、鄉（鎮、市）。</w:t>
            </w:r>
          </w:p>
        </w:tc>
      </w:tr>
      <w:tr w:rsidR="00062889" w14:paraId="130F25FC" w14:textId="77777777" w:rsidTr="001E552D">
        <w:tc>
          <w:tcPr>
            <w:tcW w:w="4564" w:type="dxa"/>
          </w:tcPr>
          <w:p w14:paraId="790C3E3E" w14:textId="77777777" w:rsidR="00062889" w:rsidRDefault="00062889" w:rsidP="001E552D">
            <w:pPr>
              <w:spacing w:line="315" w:lineRule="exact"/>
              <w:ind w:leftChars="50" w:left="316" w:rightChars="50" w:right="105" w:hangingChars="100" w:hanging="211"/>
              <w:rPr>
                <w:rFonts w:hint="eastAsia"/>
              </w:rPr>
            </w:pPr>
            <w:r>
              <w:rPr>
                <w:rFonts w:hint="eastAsia"/>
              </w:rPr>
              <w:t>第十八條　行政區劃計畫實施後，相關行政區域之機關及所屬機關（構）、學校預算之執行，依下列方式處理：</w:t>
            </w:r>
          </w:p>
          <w:p w14:paraId="65BCBA2C" w14:textId="77777777" w:rsidR="00062889" w:rsidRDefault="00062889" w:rsidP="001E552D">
            <w:pPr>
              <w:spacing w:line="315" w:lineRule="exact"/>
              <w:ind w:leftChars="150" w:left="527" w:rightChars="50" w:right="105" w:hangingChars="100" w:hanging="211"/>
              <w:rPr>
                <w:rFonts w:hint="eastAsia"/>
              </w:rPr>
            </w:pPr>
            <w:r>
              <w:rPr>
                <w:rFonts w:hint="eastAsia"/>
              </w:rPr>
              <w:t>一、其業務未移轉者：原機關（構）及學校依原列預算繼續執行。</w:t>
            </w:r>
          </w:p>
          <w:p w14:paraId="143F0852" w14:textId="77777777" w:rsidR="00062889" w:rsidRDefault="00062889" w:rsidP="001E552D">
            <w:pPr>
              <w:spacing w:line="315" w:lineRule="exact"/>
              <w:ind w:leftChars="150" w:left="527" w:rightChars="50" w:right="105" w:hangingChars="100" w:hanging="211"/>
              <w:rPr>
                <w:rFonts w:hint="eastAsia"/>
              </w:rPr>
            </w:pPr>
            <w:r>
              <w:rPr>
                <w:rFonts w:hint="eastAsia"/>
              </w:rPr>
              <w:t>二、其業務經移轉者：承受機關（構）及學校仍以移轉前原列相關預算繼續執行。</w:t>
            </w:r>
          </w:p>
        </w:tc>
        <w:tc>
          <w:tcPr>
            <w:tcW w:w="4564" w:type="dxa"/>
          </w:tcPr>
          <w:p w14:paraId="512EFF90" w14:textId="77777777" w:rsidR="00062889" w:rsidRDefault="00062889" w:rsidP="001E552D">
            <w:pPr>
              <w:spacing w:line="315" w:lineRule="exact"/>
              <w:ind w:leftChars="50" w:left="105" w:rightChars="50" w:right="105"/>
              <w:rPr>
                <w:rFonts w:hint="eastAsia"/>
              </w:rPr>
            </w:pPr>
            <w:r>
              <w:rPr>
                <w:rFonts w:hint="eastAsia"/>
              </w:rPr>
              <w:t>行政區劃計畫實施後，相關機關（構）及學校預算之執行及處理程序。</w:t>
            </w:r>
          </w:p>
        </w:tc>
      </w:tr>
      <w:tr w:rsidR="00062889" w14:paraId="06E321BC" w14:textId="77777777" w:rsidTr="001E552D">
        <w:tc>
          <w:tcPr>
            <w:tcW w:w="4564" w:type="dxa"/>
          </w:tcPr>
          <w:p w14:paraId="4730F2E3" w14:textId="77777777" w:rsidR="00062889" w:rsidRDefault="00062889" w:rsidP="001E552D">
            <w:pPr>
              <w:spacing w:line="315" w:lineRule="exact"/>
              <w:ind w:leftChars="50" w:left="316" w:rightChars="50" w:right="105" w:hangingChars="100" w:hanging="211"/>
              <w:rPr>
                <w:rFonts w:hint="eastAsia"/>
              </w:rPr>
            </w:pPr>
            <w:r>
              <w:rPr>
                <w:rFonts w:hint="eastAsia"/>
              </w:rPr>
              <w:t>第十九條　行政區劃計畫實施後，相關行政區域之財政收支劃分調整日期、中央法律與命令之適用及公務人員移撥等事項，準用地方制度法第八十七條之三第二項及第五項至第九項規定。</w:t>
            </w:r>
          </w:p>
        </w:tc>
        <w:tc>
          <w:tcPr>
            <w:tcW w:w="4564" w:type="dxa"/>
          </w:tcPr>
          <w:p w14:paraId="3BE2CD1A" w14:textId="77777777" w:rsidR="00062889" w:rsidRDefault="00062889" w:rsidP="001E552D">
            <w:pPr>
              <w:spacing w:line="315" w:lineRule="exact"/>
              <w:ind w:leftChars="50" w:left="105" w:rightChars="50" w:right="105"/>
              <w:rPr>
                <w:rFonts w:hint="eastAsia"/>
              </w:rPr>
            </w:pPr>
            <w:r>
              <w:rPr>
                <w:rFonts w:hint="eastAsia"/>
              </w:rPr>
              <w:t>行政區劃計畫實施後，相關行政區域之財政收支劃分調整日期、中央法律與命令（即中央法規）之適用、公務人員移撥等事項，均可能涉及中央法規之適用問題，原則上應配合修正。為解決在中央法規修正前過渡期間之適用爭議，爰規定準用地方制度法第八十七條之三第二項及第五項至第九項之規定。</w:t>
            </w:r>
          </w:p>
        </w:tc>
      </w:tr>
      <w:tr w:rsidR="00062889" w14:paraId="6C070FFE" w14:textId="77777777" w:rsidTr="001E552D">
        <w:tc>
          <w:tcPr>
            <w:tcW w:w="4564" w:type="dxa"/>
          </w:tcPr>
          <w:p w14:paraId="5291E11E" w14:textId="77777777" w:rsidR="00062889" w:rsidRDefault="00062889" w:rsidP="001E552D">
            <w:pPr>
              <w:spacing w:line="315" w:lineRule="exact"/>
              <w:ind w:leftChars="50" w:left="316" w:rightChars="50" w:right="105" w:hangingChars="100" w:hanging="211"/>
              <w:rPr>
                <w:rFonts w:hint="eastAsia"/>
              </w:rPr>
            </w:pPr>
            <w:r>
              <w:rPr>
                <w:rFonts w:hint="eastAsia"/>
              </w:rPr>
              <w:t>第二十條　本法施行細則，由中央主管機關定之。</w:t>
            </w:r>
          </w:p>
        </w:tc>
        <w:tc>
          <w:tcPr>
            <w:tcW w:w="4564" w:type="dxa"/>
          </w:tcPr>
          <w:p w14:paraId="4176221A" w14:textId="77777777" w:rsidR="00062889" w:rsidRDefault="00062889" w:rsidP="001E552D">
            <w:pPr>
              <w:spacing w:line="315" w:lineRule="exact"/>
              <w:ind w:leftChars="50" w:left="105" w:rightChars="50" w:right="105"/>
              <w:rPr>
                <w:rFonts w:hint="eastAsia"/>
              </w:rPr>
            </w:pPr>
            <w:r>
              <w:rPr>
                <w:rFonts w:hint="eastAsia"/>
              </w:rPr>
              <w:t>本法施行細則之訂定機關。</w:t>
            </w:r>
          </w:p>
        </w:tc>
      </w:tr>
      <w:tr w:rsidR="00062889" w14:paraId="284BA8A0" w14:textId="77777777" w:rsidTr="001E552D">
        <w:tc>
          <w:tcPr>
            <w:tcW w:w="4564" w:type="dxa"/>
          </w:tcPr>
          <w:p w14:paraId="65FD673A" w14:textId="77777777" w:rsidR="00062889" w:rsidRDefault="009922D8" w:rsidP="001E552D">
            <w:pPr>
              <w:spacing w:line="315" w:lineRule="exact"/>
              <w:ind w:leftChars="50" w:left="316" w:rightChars="50" w:right="105" w:hangingChars="100" w:hanging="211"/>
              <w:rPr>
                <w:rFonts w:hint="eastAsia"/>
              </w:rPr>
            </w:pPr>
            <w:r>
              <w:rPr>
                <w:rFonts w:hint="eastAsia"/>
              </w:rPr>
              <w:pict w14:anchorId="72078ABD">
                <v:line id="DW4920617" o:spid="_x0000_s1033" style="position:absolute;left:0;text-align:left;z-index:251657216;mso-position-horizontal-relative:text;mso-position-vertical-relative:text" from="-2.2pt,17.15pt" to="455.6pt,17.15pt" strokeweight="1.5pt"/>
              </w:pict>
            </w:r>
            <w:r w:rsidR="00062889">
              <w:rPr>
                <w:rFonts w:hint="eastAsia"/>
              </w:rPr>
              <w:t>第二十一條　本法自公布日施行。</w:t>
            </w:r>
          </w:p>
        </w:tc>
        <w:tc>
          <w:tcPr>
            <w:tcW w:w="4564" w:type="dxa"/>
          </w:tcPr>
          <w:p w14:paraId="456E01E6" w14:textId="77777777" w:rsidR="00062889" w:rsidRDefault="00062889" w:rsidP="001E552D">
            <w:pPr>
              <w:spacing w:line="315" w:lineRule="exact"/>
              <w:ind w:leftChars="50" w:left="105" w:rightChars="50" w:right="105"/>
              <w:rPr>
                <w:rFonts w:hint="eastAsia"/>
              </w:rPr>
            </w:pPr>
            <w:r>
              <w:rPr>
                <w:rFonts w:hint="eastAsia"/>
              </w:rPr>
              <w:t>本法之施行日期。</w:t>
            </w:r>
          </w:p>
        </w:tc>
      </w:tr>
    </w:tbl>
    <w:p w14:paraId="7990D451" w14:textId="77777777" w:rsidR="003E17D2" w:rsidRDefault="003E17D2" w:rsidP="00062889">
      <w:pPr>
        <w:rPr>
          <w:rFonts w:hint="eastAsia"/>
        </w:rPr>
      </w:pPr>
    </w:p>
    <w:p w14:paraId="442E3198" w14:textId="77777777" w:rsidR="00062889" w:rsidRPr="00062889" w:rsidRDefault="009922D8" w:rsidP="00062889">
      <w:pPr>
        <w:rPr>
          <w:rFonts w:hint="eastAsia"/>
        </w:rPr>
      </w:pPr>
      <w:r>
        <w:br w:type="page"/>
      </w:r>
    </w:p>
    <w:sectPr w:rsidR="00062889" w:rsidRPr="00062889" w:rsidSect="0006288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EC329" w14:textId="77777777" w:rsidR="00FD6613" w:rsidRDefault="00FD6613">
      <w:r>
        <w:separator/>
      </w:r>
    </w:p>
  </w:endnote>
  <w:endnote w:type="continuationSeparator" w:id="0">
    <w:p w14:paraId="1A895CD8" w14:textId="77777777" w:rsidR="00FD6613" w:rsidRDefault="00FD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6B0BD" w14:textId="77777777" w:rsidR="00045ADA" w:rsidRPr="00CC6A1B" w:rsidRDefault="00CC6A1B" w:rsidP="00CC6A1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F0513">
      <w:t>286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98362" w14:textId="77777777" w:rsidR="00045ADA" w:rsidRPr="00CC6A1B" w:rsidRDefault="00CC6A1B" w:rsidP="00CC6A1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D6613">
      <w:t>277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4544B" w14:textId="77777777" w:rsidR="00FD6613" w:rsidRDefault="00FD6613">
      <w:r>
        <w:separator/>
      </w:r>
    </w:p>
  </w:footnote>
  <w:footnote w:type="continuationSeparator" w:id="0">
    <w:p w14:paraId="173AF568" w14:textId="77777777" w:rsidR="00FD6613" w:rsidRDefault="00FD6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E970" w14:textId="77777777" w:rsidR="00045ADA" w:rsidRPr="00CC6A1B" w:rsidRDefault="00CC6A1B" w:rsidP="00CC6A1B">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684A9" w14:textId="77777777" w:rsidR="00045ADA" w:rsidRPr="00CC6A1B" w:rsidRDefault="00CC6A1B" w:rsidP="00CC6A1B">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5689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7D2"/>
    <w:rsid w:val="00021974"/>
    <w:rsid w:val="00023C54"/>
    <w:rsid w:val="000322E4"/>
    <w:rsid w:val="00034179"/>
    <w:rsid w:val="00045ADA"/>
    <w:rsid w:val="0006260D"/>
    <w:rsid w:val="00062889"/>
    <w:rsid w:val="0007483B"/>
    <w:rsid w:val="00092EFA"/>
    <w:rsid w:val="000A2A79"/>
    <w:rsid w:val="000B190B"/>
    <w:rsid w:val="000C6344"/>
    <w:rsid w:val="000D2076"/>
    <w:rsid w:val="000E3372"/>
    <w:rsid w:val="000E6878"/>
    <w:rsid w:val="000F48AA"/>
    <w:rsid w:val="00100FEC"/>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E552D"/>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E17D2"/>
    <w:rsid w:val="004034F0"/>
    <w:rsid w:val="004047CB"/>
    <w:rsid w:val="00405CC1"/>
    <w:rsid w:val="00410FD9"/>
    <w:rsid w:val="004126B4"/>
    <w:rsid w:val="0042704C"/>
    <w:rsid w:val="0044045C"/>
    <w:rsid w:val="00441B24"/>
    <w:rsid w:val="00443AB2"/>
    <w:rsid w:val="00453F8A"/>
    <w:rsid w:val="00473B4E"/>
    <w:rsid w:val="00485C17"/>
    <w:rsid w:val="004C459D"/>
    <w:rsid w:val="004D78BA"/>
    <w:rsid w:val="004E74DF"/>
    <w:rsid w:val="004F17A8"/>
    <w:rsid w:val="00501719"/>
    <w:rsid w:val="00542984"/>
    <w:rsid w:val="00552448"/>
    <w:rsid w:val="00555DA5"/>
    <w:rsid w:val="00572D70"/>
    <w:rsid w:val="005941A4"/>
    <w:rsid w:val="005B1DB0"/>
    <w:rsid w:val="00631CC9"/>
    <w:rsid w:val="00632430"/>
    <w:rsid w:val="00651C3A"/>
    <w:rsid w:val="00655703"/>
    <w:rsid w:val="006873C4"/>
    <w:rsid w:val="006B2CB0"/>
    <w:rsid w:val="006C7F9F"/>
    <w:rsid w:val="006D7D23"/>
    <w:rsid w:val="006E23AB"/>
    <w:rsid w:val="006E2402"/>
    <w:rsid w:val="006E3C20"/>
    <w:rsid w:val="006F10CF"/>
    <w:rsid w:val="006F5861"/>
    <w:rsid w:val="00707808"/>
    <w:rsid w:val="00722A05"/>
    <w:rsid w:val="00732BD2"/>
    <w:rsid w:val="00735FD8"/>
    <w:rsid w:val="0076127B"/>
    <w:rsid w:val="007776A4"/>
    <w:rsid w:val="00781901"/>
    <w:rsid w:val="007908D5"/>
    <w:rsid w:val="00794010"/>
    <w:rsid w:val="00794FA3"/>
    <w:rsid w:val="00796B76"/>
    <w:rsid w:val="007A1C27"/>
    <w:rsid w:val="007A4599"/>
    <w:rsid w:val="007C4084"/>
    <w:rsid w:val="007D04A0"/>
    <w:rsid w:val="007E74DC"/>
    <w:rsid w:val="007F7A16"/>
    <w:rsid w:val="00861B21"/>
    <w:rsid w:val="00863C32"/>
    <w:rsid w:val="00864C67"/>
    <w:rsid w:val="00883D74"/>
    <w:rsid w:val="008A0C5D"/>
    <w:rsid w:val="008B3E41"/>
    <w:rsid w:val="008B4209"/>
    <w:rsid w:val="008E326C"/>
    <w:rsid w:val="008E5D88"/>
    <w:rsid w:val="008E6D3E"/>
    <w:rsid w:val="0090241A"/>
    <w:rsid w:val="00926F56"/>
    <w:rsid w:val="00963798"/>
    <w:rsid w:val="00992003"/>
    <w:rsid w:val="009922D8"/>
    <w:rsid w:val="009C16B2"/>
    <w:rsid w:val="009C3904"/>
    <w:rsid w:val="009D3F34"/>
    <w:rsid w:val="009E10F6"/>
    <w:rsid w:val="00A05B7F"/>
    <w:rsid w:val="00A0600A"/>
    <w:rsid w:val="00A13259"/>
    <w:rsid w:val="00A32A9C"/>
    <w:rsid w:val="00A37DB9"/>
    <w:rsid w:val="00A678DC"/>
    <w:rsid w:val="00A80A44"/>
    <w:rsid w:val="00A86BD4"/>
    <w:rsid w:val="00A876DC"/>
    <w:rsid w:val="00AA2ADF"/>
    <w:rsid w:val="00AC692A"/>
    <w:rsid w:val="00AC6A09"/>
    <w:rsid w:val="00AD6810"/>
    <w:rsid w:val="00AF1CCC"/>
    <w:rsid w:val="00B15BB5"/>
    <w:rsid w:val="00B230F2"/>
    <w:rsid w:val="00B278AB"/>
    <w:rsid w:val="00B40364"/>
    <w:rsid w:val="00BA71D7"/>
    <w:rsid w:val="00BB5684"/>
    <w:rsid w:val="00BE0A55"/>
    <w:rsid w:val="00BF63AF"/>
    <w:rsid w:val="00C16561"/>
    <w:rsid w:val="00C201E0"/>
    <w:rsid w:val="00C216C6"/>
    <w:rsid w:val="00C50091"/>
    <w:rsid w:val="00C56D95"/>
    <w:rsid w:val="00C84B2E"/>
    <w:rsid w:val="00C9556F"/>
    <w:rsid w:val="00C9653B"/>
    <w:rsid w:val="00CC6A1B"/>
    <w:rsid w:val="00CD45FB"/>
    <w:rsid w:val="00CD541C"/>
    <w:rsid w:val="00CE016C"/>
    <w:rsid w:val="00CF0513"/>
    <w:rsid w:val="00CF12AE"/>
    <w:rsid w:val="00CF6866"/>
    <w:rsid w:val="00D03570"/>
    <w:rsid w:val="00D05F85"/>
    <w:rsid w:val="00D07EA1"/>
    <w:rsid w:val="00D22A25"/>
    <w:rsid w:val="00D32121"/>
    <w:rsid w:val="00D542A5"/>
    <w:rsid w:val="00D65F9F"/>
    <w:rsid w:val="00D84D2B"/>
    <w:rsid w:val="00D922B6"/>
    <w:rsid w:val="00DA37B1"/>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0F39"/>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 w:val="00FD66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3AC550"/>
  <w15:chartTrackingRefBased/>
  <w15:docId w15:val="{ACB4BA1A-7638-40C2-869B-F8CCDEF0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39D5E-6A72-4F5C-841A-194A9288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1213</Words>
  <Characters>6917</Characters>
  <Application>Microsoft Office Word</Application>
  <DocSecurity>0</DocSecurity>
  <Lines>57</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11;1;14</cp:keywords>
  <dc:description>委277;委286;10;議案202110047810000</dc:description>
  <cp:lastModifiedBy>景濰 李</cp:lastModifiedBy>
  <cp:revision>2</cp:revision>
  <cp:lastPrinted>2024-05-13T07:44:00Z</cp:lastPrinted>
  <dcterms:created xsi:type="dcterms:W3CDTF">2025-08-05T09:35:00Z</dcterms:created>
  <dcterms:modified xsi:type="dcterms:W3CDTF">2025-08-05T09:35:00Z</dcterms:modified>
</cp:coreProperties>
</file>