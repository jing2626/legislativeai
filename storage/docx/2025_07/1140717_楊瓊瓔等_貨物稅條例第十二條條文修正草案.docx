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20686" w14:textId="77777777" w:rsidR="00AE7FC3" w:rsidRDefault="00AE7FC3" w:rsidP="00AE7FC3">
      <w:pPr>
        <w:spacing w:afterLines="50" w:after="167"/>
        <w:rPr>
          <w:rFonts w:hint="eastAsia"/>
        </w:rPr>
      </w:pPr>
      <w:r>
        <w:rPr>
          <w:rFonts w:hint="eastAsia"/>
        </w:rPr>
        <w:t xml:space="preserve">　　　　　　　　　　　　　　　　　　　　　　　　　　　　　</w:t>
      </w:r>
      <w:r w:rsidR="00AC1CD9">
        <w:rPr>
          <w:rFonts w:hint="eastAsia"/>
        </w:rPr>
        <w:t>議案編號：</w:t>
      </w:r>
      <w:r w:rsidR="00AC1CD9">
        <w:rPr>
          <w:rFonts w:hint="eastAsia"/>
        </w:rPr>
        <w:t>202110077120000</w:t>
      </w:r>
    </w:p>
    <w:p w14:paraId="72F1060A" w14:textId="77777777" w:rsidR="00AE7FC3" w:rsidRDefault="00AE7FC3" w:rsidP="00AE7FC3">
      <w:pPr>
        <w:snapToGrid w:val="0"/>
        <w:ind w:leftChars="400" w:left="844"/>
        <w:rPr>
          <w:rFonts w:ascii="細明體" w:hAnsi="細明體" w:hint="eastAsia"/>
        </w:rPr>
      </w:pPr>
      <w:r w:rsidRPr="00AE7FC3">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\o\ad(\s\up5(（中華民國41年9月起編號）),\s\do5(中華民國113年11月13日印發))</w:instrText>
      </w:r>
      <w:r>
        <w:rPr>
          <w:rFonts w:ascii="細明體" w:hAnsi="細明體"/>
        </w:rPr>
        <w:fldChar w:fldCharType="end"/>
      </w:r>
    </w:p>
    <w:p w14:paraId="238192CA" w14:textId="77777777" w:rsidR="00AE7FC3" w:rsidRDefault="00AE7FC3" w:rsidP="00AE7FC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E7FC3" w14:paraId="41CAF4D7" w14:textId="77777777" w:rsidTr="00291A5E">
        <w:tc>
          <w:tcPr>
            <w:tcW w:w="0" w:type="auto"/>
            <w:vAlign w:val="center"/>
          </w:tcPr>
          <w:p w14:paraId="3CE90B40" w14:textId="77777777" w:rsidR="00AE7FC3" w:rsidRDefault="00AE7FC3" w:rsidP="00291A5E">
            <w:pPr>
              <w:pStyle w:val="affff"/>
              <w:rPr>
                <w:rFonts w:hint="eastAsia"/>
              </w:rPr>
            </w:pPr>
            <w:r>
              <w:rPr>
                <w:rFonts w:hint="eastAsia"/>
              </w:rPr>
              <w:t>院總第</w:t>
            </w:r>
            <w:r>
              <w:rPr>
                <w:rFonts w:hint="eastAsia"/>
              </w:rPr>
              <w:t>20</w:t>
            </w:r>
            <w:r>
              <w:rPr>
                <w:rFonts w:hint="eastAsia"/>
              </w:rPr>
              <w:t>號</w:t>
            </w:r>
          </w:p>
        </w:tc>
        <w:tc>
          <w:tcPr>
            <w:tcW w:w="0" w:type="auto"/>
            <w:vAlign w:val="center"/>
          </w:tcPr>
          <w:p w14:paraId="5361751C" w14:textId="77777777" w:rsidR="00AE7FC3" w:rsidRDefault="00AE7FC3" w:rsidP="00291A5E">
            <w:pPr>
              <w:pStyle w:val="affff5"/>
              <w:ind w:leftChars="200" w:left="422"/>
              <w:rPr>
                <w:rFonts w:hint="eastAsia"/>
              </w:rPr>
            </w:pPr>
            <w:r>
              <w:rPr>
                <w:rFonts w:hint="eastAsia"/>
              </w:rPr>
              <w:t>委員</w:t>
            </w:r>
          </w:p>
        </w:tc>
        <w:tc>
          <w:tcPr>
            <w:tcW w:w="0" w:type="auto"/>
            <w:vAlign w:val="center"/>
          </w:tcPr>
          <w:p w14:paraId="5CD68B5C" w14:textId="77777777" w:rsidR="00AE7FC3" w:rsidRDefault="00AE7FC3" w:rsidP="00291A5E">
            <w:pPr>
              <w:pStyle w:val="affff5"/>
              <w:rPr>
                <w:rFonts w:hint="eastAsia"/>
              </w:rPr>
            </w:pPr>
            <w:r>
              <w:rPr>
                <w:rFonts w:hint="eastAsia"/>
              </w:rPr>
              <w:t>提案第</w:t>
            </w:r>
          </w:p>
        </w:tc>
        <w:tc>
          <w:tcPr>
            <w:tcW w:w="0" w:type="auto"/>
            <w:tcMar>
              <w:left w:w="113" w:type="dxa"/>
              <w:right w:w="113" w:type="dxa"/>
            </w:tcMar>
            <w:vAlign w:val="center"/>
          </w:tcPr>
          <w:p w14:paraId="2DAD409C" w14:textId="77777777" w:rsidR="00AE7FC3" w:rsidRDefault="00AE7FC3" w:rsidP="00291A5E">
            <w:pPr>
              <w:pStyle w:val="affff5"/>
              <w:jc w:val="distribute"/>
              <w:rPr>
                <w:rFonts w:hint="eastAsia"/>
              </w:rPr>
            </w:pPr>
            <w:r>
              <w:t>11007712</w:t>
            </w:r>
          </w:p>
        </w:tc>
        <w:tc>
          <w:tcPr>
            <w:tcW w:w="0" w:type="auto"/>
            <w:vAlign w:val="center"/>
          </w:tcPr>
          <w:p w14:paraId="6A9461A2" w14:textId="77777777" w:rsidR="00AE7FC3" w:rsidRDefault="00AE7FC3" w:rsidP="00291A5E">
            <w:pPr>
              <w:pStyle w:val="affff5"/>
              <w:rPr>
                <w:rFonts w:hint="eastAsia"/>
              </w:rPr>
            </w:pPr>
            <w:r>
              <w:rPr>
                <w:rFonts w:hint="eastAsia"/>
              </w:rPr>
              <w:t>號</w:t>
            </w:r>
          </w:p>
        </w:tc>
        <w:tc>
          <w:tcPr>
            <w:tcW w:w="0" w:type="auto"/>
            <w:vAlign w:val="center"/>
          </w:tcPr>
          <w:p w14:paraId="59727032" w14:textId="77777777" w:rsidR="00AE7FC3" w:rsidRDefault="00AE7FC3" w:rsidP="00291A5E">
            <w:pPr>
              <w:pStyle w:val="affff5"/>
              <w:rPr>
                <w:rFonts w:hint="eastAsia"/>
              </w:rPr>
            </w:pPr>
          </w:p>
        </w:tc>
        <w:tc>
          <w:tcPr>
            <w:tcW w:w="0" w:type="auto"/>
            <w:tcMar>
              <w:left w:w="113" w:type="dxa"/>
            </w:tcMar>
            <w:vAlign w:val="center"/>
          </w:tcPr>
          <w:p w14:paraId="16472108" w14:textId="77777777" w:rsidR="00AE7FC3" w:rsidRDefault="00AE7FC3" w:rsidP="00291A5E">
            <w:pPr>
              <w:pStyle w:val="affff5"/>
              <w:rPr>
                <w:rFonts w:hint="eastAsia"/>
              </w:rPr>
            </w:pPr>
          </w:p>
        </w:tc>
      </w:tr>
    </w:tbl>
    <w:p w14:paraId="221FBA25" w14:textId="77777777" w:rsidR="00AE7FC3" w:rsidRDefault="00AE7FC3" w:rsidP="00AE7FC3">
      <w:pPr>
        <w:pStyle w:val="afb"/>
        <w:spacing w:line="600" w:lineRule="exact"/>
        <w:ind w:left="1382" w:hanging="855"/>
        <w:rPr>
          <w:rFonts w:hint="eastAsia"/>
        </w:rPr>
      </w:pPr>
    </w:p>
    <w:p w14:paraId="3634CF58" w14:textId="77777777" w:rsidR="00AE7FC3" w:rsidRDefault="00AE7FC3" w:rsidP="00AE7FC3">
      <w:pPr>
        <w:pStyle w:val="afb"/>
        <w:ind w:left="1382" w:hanging="855"/>
        <w:rPr>
          <w:rFonts w:hint="eastAsia"/>
        </w:rPr>
      </w:pPr>
      <w:r>
        <w:rPr>
          <w:rFonts w:hint="eastAsia"/>
        </w:rPr>
        <w:t>案由：本</w:t>
      </w:r>
      <w:r w:rsidRPr="00AD2616">
        <w:rPr>
          <w:rFonts w:hint="eastAsia"/>
          <w:spacing w:val="0"/>
        </w:rPr>
        <w:t>院委員楊瓊瓔、羅廷瑋、廖偉翔、蘇清泉、萬美玲、邱若華</w:t>
      </w:r>
      <w:r>
        <w:rPr>
          <w:rFonts w:hint="eastAsia"/>
        </w:rPr>
        <w:t>等</w:t>
      </w:r>
      <w:r w:rsidRPr="00AD2616">
        <w:rPr>
          <w:rFonts w:hint="eastAsia"/>
          <w:spacing w:val="8"/>
        </w:rPr>
        <w:t>20</w:t>
      </w:r>
      <w:r w:rsidRPr="00AD2616">
        <w:rPr>
          <w:rFonts w:hint="eastAsia"/>
          <w:spacing w:val="8"/>
        </w:rPr>
        <w:t>人，有鑑國人壽命的延長，我國老年人口快速增加，</w:t>
      </w:r>
      <w:r>
        <w:rPr>
          <w:rFonts w:hint="eastAsia"/>
        </w:rPr>
        <w:t>占總人口比率持續攀升中，已經在民國</w:t>
      </w:r>
      <w:r>
        <w:rPr>
          <w:rFonts w:hint="eastAsia"/>
        </w:rPr>
        <w:t>107</w:t>
      </w:r>
      <w:r>
        <w:rPr>
          <w:rFonts w:hint="eastAsia"/>
        </w:rPr>
        <w:t>年超過</w:t>
      </w:r>
      <w:r>
        <w:rPr>
          <w:rFonts w:hint="eastAsia"/>
        </w:rPr>
        <w:t>14%</w:t>
      </w:r>
      <w:r>
        <w:rPr>
          <w:rFonts w:hint="eastAsia"/>
        </w:rPr>
        <w:t>成為高</w:t>
      </w:r>
      <w:r w:rsidRPr="00AD2616">
        <w:rPr>
          <w:rFonts w:hint="eastAsia"/>
          <w:spacing w:val="8"/>
        </w:rPr>
        <w:t>齡社會，而明年預計將會以超過</w:t>
      </w:r>
      <w:r w:rsidRPr="00AD2616">
        <w:rPr>
          <w:rFonts w:hint="eastAsia"/>
          <w:spacing w:val="8"/>
        </w:rPr>
        <w:t>20%</w:t>
      </w:r>
      <w:r w:rsidRPr="00AD2616">
        <w:rPr>
          <w:rFonts w:hint="eastAsia"/>
          <w:spacing w:val="8"/>
        </w:rPr>
        <w:t>老年人口，我國將</w:t>
      </w:r>
      <w:r>
        <w:rPr>
          <w:rFonts w:hint="eastAsia"/>
        </w:rPr>
        <w:t>邁</w:t>
      </w:r>
      <w:r w:rsidRPr="00AD2616">
        <w:rPr>
          <w:rFonts w:hint="eastAsia"/>
          <w:spacing w:val="0"/>
        </w:rPr>
        <w:t>向超高齡化社會，為打造無障礙友善乘車環境，促進長者</w:t>
      </w:r>
      <w:r>
        <w:rPr>
          <w:rFonts w:hint="eastAsia"/>
        </w:rPr>
        <w:t>、身</w:t>
      </w:r>
      <w:r w:rsidRPr="00AD2616">
        <w:rPr>
          <w:rFonts w:hint="eastAsia"/>
          <w:spacing w:val="8"/>
        </w:rPr>
        <w:t>心障礙者及行動不便者生活便利，有延長復康巴士免徵</w:t>
      </w:r>
      <w:r>
        <w:rPr>
          <w:rFonts w:hint="eastAsia"/>
        </w:rPr>
        <w:t>貨物稅實施期間之必要，爰擬具「貨物稅條例第十二條條文修正草案」，將身心障礙者復康巴士免徵貨物稅之期限延長至民國</w:t>
      </w:r>
      <w:r>
        <w:rPr>
          <w:rFonts w:hint="eastAsia"/>
        </w:rPr>
        <w:t>118</w:t>
      </w:r>
      <w:r>
        <w:rPr>
          <w:rFonts w:hint="eastAsia"/>
        </w:rPr>
        <w:t>年</w:t>
      </w:r>
      <w:r>
        <w:rPr>
          <w:rFonts w:hint="eastAsia"/>
        </w:rPr>
        <w:t>12</w:t>
      </w:r>
      <w:r>
        <w:rPr>
          <w:rFonts w:hint="eastAsia"/>
        </w:rPr>
        <w:t>月</w:t>
      </w:r>
      <w:r>
        <w:rPr>
          <w:rFonts w:hint="eastAsia"/>
        </w:rPr>
        <w:t>31</w:t>
      </w:r>
      <w:r>
        <w:rPr>
          <w:rFonts w:hint="eastAsia"/>
        </w:rPr>
        <w:t>日止。是否有當？敬請公決。</w:t>
      </w:r>
    </w:p>
    <w:p w14:paraId="23033BC3" w14:textId="77777777" w:rsidR="00AE7FC3" w:rsidRPr="00AE7FC3" w:rsidRDefault="00AE7FC3" w:rsidP="00AE7FC3">
      <w:pPr>
        <w:pStyle w:val="afb"/>
        <w:ind w:left="1382" w:hanging="855"/>
        <w:rPr>
          <w:rFonts w:hint="eastAsia"/>
        </w:rPr>
      </w:pPr>
    </w:p>
    <w:p w14:paraId="4E1864AE" w14:textId="77777777" w:rsidR="00AE7FC3" w:rsidRDefault="00AE7FC3" w:rsidP="00AE7FC3">
      <w:pPr>
        <w:pStyle w:val="a4"/>
        <w:ind w:left="633" w:hanging="633"/>
        <w:rPr>
          <w:rFonts w:hint="eastAsia"/>
        </w:rPr>
      </w:pPr>
      <w:r>
        <w:rPr>
          <w:rFonts w:hint="eastAsia"/>
        </w:rPr>
        <w:t>說明：我國老年人口快速增加，在民國</w:t>
      </w:r>
      <w:r>
        <w:rPr>
          <w:rFonts w:hint="eastAsia"/>
        </w:rPr>
        <w:t>107</w:t>
      </w:r>
      <w:r>
        <w:rPr>
          <w:rFonts w:hint="eastAsia"/>
        </w:rPr>
        <w:t>年超過</w:t>
      </w:r>
      <w:r>
        <w:rPr>
          <w:rFonts w:hint="eastAsia"/>
        </w:rPr>
        <w:t>14%</w:t>
      </w:r>
      <w:r>
        <w:rPr>
          <w:rFonts w:hint="eastAsia"/>
        </w:rPr>
        <w:t>成為高齡社會，而明年預計將會以超過</w:t>
      </w:r>
      <w:r>
        <w:rPr>
          <w:rFonts w:hint="eastAsia"/>
        </w:rPr>
        <w:t>20%</w:t>
      </w:r>
      <w:r>
        <w:rPr>
          <w:rFonts w:hint="eastAsia"/>
        </w:rPr>
        <w:t>老年人口，我國將邁向超高齡化社會，為打造無障礙友善乘車環境，促進長者、身心障礙者及行動不便者生活便利，延長復康巴士免徵貨物稅實施期間至</w:t>
      </w:r>
      <w:r>
        <w:rPr>
          <w:rFonts w:hint="eastAsia"/>
        </w:rPr>
        <w:t>118</w:t>
      </w:r>
      <w:r>
        <w:rPr>
          <w:rFonts w:hint="eastAsia"/>
        </w:rPr>
        <w:t>年</w:t>
      </w:r>
      <w:r>
        <w:rPr>
          <w:rFonts w:hint="eastAsia"/>
        </w:rPr>
        <w:t>12</w:t>
      </w:r>
      <w:r>
        <w:rPr>
          <w:rFonts w:hint="eastAsia"/>
        </w:rPr>
        <w:t>月</w:t>
      </w:r>
      <w:r>
        <w:rPr>
          <w:rFonts w:hint="eastAsia"/>
        </w:rPr>
        <w:t>31</w:t>
      </w:r>
      <w:r>
        <w:rPr>
          <w:rFonts w:hint="eastAsia"/>
        </w:rPr>
        <w:t>日止，爰修訂本條例第十二條第一項第一款。</w:t>
      </w:r>
    </w:p>
    <w:p w14:paraId="18DB53EF" w14:textId="77777777" w:rsidR="00AE7FC3" w:rsidRDefault="00AE7FC3" w:rsidP="00AE7FC3">
      <w:pPr>
        <w:rPr>
          <w:rFonts w:hint="eastAsia"/>
        </w:rPr>
      </w:pPr>
    </w:p>
    <w:p w14:paraId="312FC0CE" w14:textId="77777777" w:rsidR="00AE7FC3" w:rsidRDefault="00AE7FC3" w:rsidP="00AE7FC3">
      <w:pPr>
        <w:pStyle w:val="-"/>
        <w:ind w:left="3165" w:right="633" w:hanging="844"/>
        <w:rPr>
          <w:rFonts w:hint="eastAsia"/>
        </w:rPr>
      </w:pPr>
      <w:r>
        <w:rPr>
          <w:rFonts w:hint="eastAsia"/>
        </w:rPr>
        <w:t xml:space="preserve">提案人：楊瓊瓔　　羅廷瑋　　廖偉翔　　蘇清泉　　萬美玲　　邱若華　　</w:t>
      </w:r>
    </w:p>
    <w:p w14:paraId="10047588" w14:textId="77777777" w:rsidR="00AE7FC3" w:rsidRDefault="00AE7FC3" w:rsidP="00AE7FC3">
      <w:pPr>
        <w:pStyle w:val="-"/>
        <w:ind w:left="3165" w:right="633" w:hanging="844"/>
        <w:rPr>
          <w:rFonts w:hint="eastAsia"/>
        </w:rPr>
      </w:pPr>
      <w:r>
        <w:rPr>
          <w:rFonts w:hint="eastAsia"/>
        </w:rPr>
        <w:t>連署人：呂玉玲　　邱鎮軍　　鄭天財</w:t>
      </w:r>
      <w:r>
        <w:rPr>
          <w:rFonts w:hint="eastAsia"/>
        </w:rPr>
        <w:t>Sra Kacaw</w:t>
      </w:r>
      <w:r>
        <w:rPr>
          <w:rFonts w:hint="eastAsia"/>
        </w:rPr>
        <w:t xml:space="preserve">　　</w:t>
      </w:r>
      <w:r w:rsidRPr="00AE7FC3">
        <w:rPr>
          <w:rFonts w:ascii="細明體" w:hAnsi="細明體" w:hint="eastAsia"/>
          <w:spacing w:val="-61"/>
        </w:rPr>
        <w:t xml:space="preserve">　</w:t>
      </w:r>
      <w:r>
        <w:rPr>
          <w:rFonts w:hint="eastAsia"/>
        </w:rPr>
        <w:t xml:space="preserve">鄭正鈐　　羅智強　　張智倫　　盧縣一　　陳永康　　牛煦庭　　洪孟楷　　高金素梅　林德福　　廖先翔　　林倩綺　　</w:t>
      </w:r>
    </w:p>
    <w:p w14:paraId="161D9BF4" w14:textId="77777777" w:rsidR="00AE7FC3" w:rsidRDefault="00AE7FC3" w:rsidP="00AE7FC3"/>
    <w:p w14:paraId="08F4A64D" w14:textId="77777777" w:rsidR="00AE7FC3" w:rsidRDefault="00AE7FC3" w:rsidP="00AE7FC3">
      <w:pPr>
        <w:pStyle w:val="affffe"/>
        <w:ind w:firstLine="422"/>
        <w:sectPr w:rsidR="00AE7FC3" w:rsidSect="00C22CD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73"/>
          <w:cols w:space="720"/>
          <w:docGrid w:type="linesAndChars" w:linePitch="335" w:charSpace="200"/>
        </w:sectPr>
      </w:pPr>
    </w:p>
    <w:p w14:paraId="2C9C9677" w14:textId="77777777" w:rsidR="00AE7FC3" w:rsidRDefault="00AE7FC3" w:rsidP="00AC1CD9">
      <w:pPr>
        <w:spacing w:line="14" w:lineRule="exact"/>
        <w:sectPr w:rsidR="00AE7FC3" w:rsidSect="00AE7FC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AE7FC3" w14:paraId="0BEDBF19" w14:textId="77777777" w:rsidTr="00291A5E">
        <w:tc>
          <w:tcPr>
            <w:tcW w:w="9128" w:type="dxa"/>
            <w:gridSpan w:val="3"/>
            <w:tcBorders>
              <w:top w:val="nil"/>
              <w:left w:val="nil"/>
              <w:bottom w:val="nil"/>
              <w:right w:val="nil"/>
            </w:tcBorders>
          </w:tcPr>
          <w:p w14:paraId="0E451971" w14:textId="77777777" w:rsidR="00AE7FC3" w:rsidRPr="00291A5E" w:rsidRDefault="00AE7FC3" w:rsidP="00291A5E">
            <w:pPr>
              <w:spacing w:before="105" w:after="105" w:line="480" w:lineRule="exact"/>
              <w:ind w:leftChars="500" w:left="1055"/>
              <w:rPr>
                <w:rFonts w:ascii="標楷體" w:eastAsia="標楷體" w:hAnsi="標楷體" w:hint="eastAsia"/>
                <w:sz w:val="28"/>
              </w:rPr>
            </w:pPr>
            <w:r w:rsidRPr="00291A5E">
              <w:rPr>
                <w:rFonts w:ascii="標楷體" w:eastAsia="標楷體" w:hAnsi="標楷體"/>
                <w:sz w:val="28"/>
              </w:rPr>
              <w:br w:type="page"/>
              <w:t>貨物稅條例第十二條條文修正草案對照表</w:t>
            </w:r>
            <w:bookmarkStart w:id="0" w:name="TA1442144"/>
            <w:bookmarkEnd w:id="0"/>
          </w:p>
        </w:tc>
      </w:tr>
      <w:tr w:rsidR="00AE7FC3" w14:paraId="7C136D2E" w14:textId="77777777" w:rsidTr="00291A5E">
        <w:tc>
          <w:tcPr>
            <w:tcW w:w="3042" w:type="dxa"/>
            <w:tcBorders>
              <w:top w:val="nil"/>
            </w:tcBorders>
          </w:tcPr>
          <w:p w14:paraId="3AC8DAA7" w14:textId="77777777" w:rsidR="00AE7FC3" w:rsidRDefault="00AE7FC3" w:rsidP="00291A5E">
            <w:pPr>
              <w:pStyle w:val="aff8"/>
              <w:ind w:left="105" w:right="105"/>
              <w:rPr>
                <w:rFonts w:hint="eastAsia"/>
              </w:rPr>
            </w:pPr>
            <w:r>
              <w:rPr>
                <w:rFonts w:hint="eastAsia"/>
              </w:rPr>
              <w:pict w14:anchorId="5C0BD106">
                <v:line id="DW8170413" o:spid="_x0000_s1035"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467917D4" w14:textId="77777777" w:rsidR="00AE7FC3" w:rsidRDefault="00AE7FC3" w:rsidP="00291A5E">
            <w:pPr>
              <w:pStyle w:val="aff8"/>
              <w:ind w:left="105" w:right="105"/>
              <w:rPr>
                <w:rFonts w:hint="eastAsia"/>
              </w:rPr>
            </w:pPr>
            <w:r>
              <w:rPr>
                <w:rFonts w:hint="eastAsia"/>
              </w:rPr>
              <w:t>現行條文</w:t>
            </w:r>
          </w:p>
        </w:tc>
        <w:tc>
          <w:tcPr>
            <w:tcW w:w="3043" w:type="dxa"/>
            <w:tcBorders>
              <w:top w:val="nil"/>
            </w:tcBorders>
          </w:tcPr>
          <w:p w14:paraId="2E93EDB8" w14:textId="77777777" w:rsidR="00AE7FC3" w:rsidRDefault="00AE7FC3" w:rsidP="00291A5E">
            <w:pPr>
              <w:pStyle w:val="aff8"/>
              <w:ind w:left="105" w:right="105"/>
              <w:rPr>
                <w:rFonts w:hint="eastAsia"/>
              </w:rPr>
            </w:pPr>
            <w:r>
              <w:rPr>
                <w:rFonts w:hint="eastAsia"/>
              </w:rPr>
              <w:t>說明</w:t>
            </w:r>
          </w:p>
        </w:tc>
      </w:tr>
      <w:tr w:rsidR="00AE7FC3" w14:paraId="49CD032C" w14:textId="77777777" w:rsidTr="00291A5E">
        <w:tc>
          <w:tcPr>
            <w:tcW w:w="3042" w:type="dxa"/>
          </w:tcPr>
          <w:p w14:paraId="1050668A" w14:textId="77777777" w:rsidR="00AE7FC3" w:rsidRDefault="00AE7FC3" w:rsidP="00291A5E">
            <w:pPr>
              <w:spacing w:line="315" w:lineRule="exact"/>
              <w:ind w:leftChars="50" w:left="316" w:rightChars="50" w:right="105" w:hangingChars="100" w:hanging="211"/>
              <w:rPr>
                <w:rFonts w:hint="eastAsia"/>
              </w:rPr>
            </w:pPr>
            <w:r>
              <w:rPr>
                <w:rFonts w:hint="eastAsia"/>
              </w:rPr>
              <w:t>第十二條　車輛類之課稅項目及稅率如下：</w:t>
            </w:r>
          </w:p>
          <w:p w14:paraId="777A741A" w14:textId="77777777" w:rsidR="00AE7FC3" w:rsidRDefault="00AE7FC3" w:rsidP="00291A5E">
            <w:pPr>
              <w:spacing w:line="315" w:lineRule="exact"/>
              <w:ind w:leftChars="150" w:left="527" w:rightChars="50" w:right="105" w:hangingChars="100" w:hanging="211"/>
              <w:rPr>
                <w:rFonts w:hint="eastAsia"/>
              </w:rPr>
            </w:pPr>
            <w:r>
              <w:rPr>
                <w:rFonts w:hint="eastAsia"/>
              </w:rPr>
              <w:t>一、汽車：凡各種機動車輛、各種機動車輛之底盤與車身、牽引車及拖車均屬之</w:t>
            </w:r>
            <w:r w:rsidRPr="00291A5E">
              <w:rPr>
                <w:rFonts w:hint="eastAsia"/>
                <w:u w:val="single"/>
              </w:rPr>
              <w:t>：</w:t>
            </w:r>
          </w:p>
          <w:p w14:paraId="2FC4FD96" w14:textId="77777777" w:rsidR="00AE7FC3" w:rsidRDefault="00AE7FC3" w:rsidP="00291A5E">
            <w:pPr>
              <w:pStyle w:val="a3"/>
              <w:spacing w:line="315" w:lineRule="exact"/>
              <w:ind w:leftChars="250" w:left="949" w:rightChars="50" w:right="105" w:hangingChars="200" w:hanging="422"/>
              <w:rPr>
                <w:rFonts w:hint="eastAsia"/>
              </w:rPr>
            </w:pPr>
            <w:r w:rsidRPr="00291A5E">
              <w:rPr>
                <w:rFonts w:ascii="細明體" w:hint="eastAsia"/>
              </w:rPr>
              <w:t>(</w:t>
            </w:r>
            <w:r>
              <w:rPr>
                <w:rFonts w:hint="eastAsia"/>
              </w:rPr>
              <w:t>一</w:t>
            </w:r>
            <w:r w:rsidRPr="00291A5E">
              <w:rPr>
                <w:rFonts w:ascii="細明體" w:hint="eastAsia"/>
              </w:rPr>
              <w:t>)</w:t>
            </w:r>
            <w:r>
              <w:rPr>
                <w:rFonts w:hint="eastAsia"/>
              </w:rPr>
              <w:t>小客車：凡包括駕駛人座位在內，座位在九座以下之載人汽車均屬之</w:t>
            </w:r>
            <w:r w:rsidRPr="00291A5E">
              <w:rPr>
                <w:rFonts w:hint="eastAsia"/>
                <w:u w:val="single"/>
              </w:rPr>
              <w:t>：</w:t>
            </w:r>
          </w:p>
          <w:p w14:paraId="33412BF3" w14:textId="77777777" w:rsidR="00AE7FC3" w:rsidRDefault="00AE7FC3" w:rsidP="00291A5E">
            <w:pPr>
              <w:spacing w:line="315" w:lineRule="exact"/>
              <w:ind w:leftChars="450" w:left="1160" w:rightChars="50" w:right="105" w:hangingChars="100" w:hanging="211"/>
              <w:rPr>
                <w:rFonts w:hint="eastAsia"/>
              </w:rPr>
            </w:pPr>
            <w:r w:rsidRPr="00291A5E">
              <w:rPr>
                <w:kern w:val="0"/>
              </w:rPr>
              <w:t>1</w:t>
            </w:r>
            <w:r w:rsidRPr="00291A5E">
              <w:rPr>
                <w:rFonts w:ascii="細明體" w:hAnsi="細明體"/>
                <w:kern w:val="0"/>
              </w:rPr>
              <w:t>.</w:t>
            </w:r>
            <w:r>
              <w:rPr>
                <w:rFonts w:hint="eastAsia"/>
              </w:rPr>
              <w:t>汽缸排氣量在二千立方公分以下者，從價徵收百分之二十五。</w:t>
            </w:r>
          </w:p>
          <w:p w14:paraId="663FD58D" w14:textId="77777777" w:rsidR="00AE7FC3" w:rsidRDefault="00AE7FC3" w:rsidP="00291A5E">
            <w:pPr>
              <w:spacing w:line="315" w:lineRule="exact"/>
              <w:ind w:leftChars="450" w:left="1160" w:rightChars="50" w:right="105" w:hangingChars="100" w:hanging="211"/>
              <w:rPr>
                <w:rFonts w:hint="eastAsia"/>
              </w:rPr>
            </w:pPr>
            <w:r w:rsidRPr="00291A5E">
              <w:rPr>
                <w:kern w:val="0"/>
              </w:rPr>
              <w:t>2</w:t>
            </w:r>
            <w:r w:rsidRPr="00291A5E">
              <w:rPr>
                <w:rFonts w:ascii="細明體" w:hAnsi="細明體"/>
                <w:kern w:val="0"/>
              </w:rPr>
              <w:t>.</w:t>
            </w:r>
            <w:r>
              <w:rPr>
                <w:rFonts w:hint="eastAsia"/>
              </w:rPr>
              <w:t>汽缸排氣量在二千零一立方公分以上者，從價徵收百分之三十。</w:t>
            </w:r>
          </w:p>
          <w:p w14:paraId="39F07EFB" w14:textId="77777777" w:rsidR="00AE7FC3" w:rsidRDefault="00AE7FC3" w:rsidP="00291A5E">
            <w:pPr>
              <w:pStyle w:val="a3"/>
              <w:spacing w:line="315" w:lineRule="exact"/>
              <w:ind w:leftChars="250" w:left="949" w:rightChars="50" w:right="105" w:hangingChars="200" w:hanging="422"/>
              <w:rPr>
                <w:rFonts w:hint="eastAsia"/>
              </w:rPr>
            </w:pPr>
            <w:r w:rsidRPr="00291A5E">
              <w:rPr>
                <w:rFonts w:ascii="細明體" w:hint="eastAsia"/>
              </w:rPr>
              <w:t>(</w:t>
            </w:r>
            <w:r>
              <w:rPr>
                <w:rFonts w:hint="eastAsia"/>
              </w:rPr>
              <w:t>二</w:t>
            </w:r>
            <w:r w:rsidRPr="00291A5E">
              <w:rPr>
                <w:rFonts w:ascii="細明體" w:hint="eastAsia"/>
              </w:rPr>
              <w:t>)</w:t>
            </w:r>
            <w:r>
              <w:rPr>
                <w:rFonts w:hint="eastAsia"/>
              </w:rPr>
              <w:t>貨車、大客車及其他車輛，從價徵收百分之十五。</w:t>
            </w:r>
          </w:p>
          <w:p w14:paraId="5A442738" w14:textId="77777777" w:rsidR="00AE7FC3" w:rsidRDefault="00AE7FC3" w:rsidP="00291A5E">
            <w:pPr>
              <w:pStyle w:val="a3"/>
              <w:spacing w:line="315" w:lineRule="exact"/>
              <w:ind w:leftChars="250" w:left="949" w:rightChars="50" w:right="105" w:hangingChars="200" w:hanging="422"/>
              <w:rPr>
                <w:rFonts w:hint="eastAsia"/>
              </w:rPr>
            </w:pPr>
            <w:r w:rsidRPr="00291A5E">
              <w:rPr>
                <w:rFonts w:ascii="細明體" w:hint="eastAsia"/>
              </w:rPr>
              <w:t>(</w:t>
            </w:r>
            <w:r>
              <w:rPr>
                <w:rFonts w:hint="eastAsia"/>
              </w:rPr>
              <w:t>三</w:t>
            </w:r>
            <w:r w:rsidRPr="00291A5E">
              <w:rPr>
                <w:rFonts w:ascii="細明體" w:hint="eastAsia"/>
              </w:rPr>
              <w:t>)</w:t>
            </w:r>
            <w:r>
              <w:rPr>
                <w:rFonts w:hint="eastAsia"/>
              </w:rPr>
              <w:t>自中華民國一百零三年六月五日起至一百十</w:t>
            </w:r>
            <w:r w:rsidRPr="00291A5E">
              <w:rPr>
                <w:rFonts w:hint="eastAsia"/>
                <w:u w:val="single"/>
              </w:rPr>
              <w:t>八</w:t>
            </w:r>
            <w:r>
              <w:rPr>
                <w:rFonts w:hint="eastAsia"/>
              </w:rPr>
              <w:t>年十二月三十一日止購買身心障礙者復康巴士並完成新領牌照登記者，免徵貨物稅。</w:t>
            </w:r>
          </w:p>
          <w:p w14:paraId="03A1667D" w14:textId="77777777" w:rsidR="00AE7FC3" w:rsidRDefault="00AE7FC3" w:rsidP="00291A5E">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61E58666" w14:textId="77777777" w:rsidR="00AE7FC3" w:rsidRDefault="00AE7FC3" w:rsidP="00291A5E">
            <w:pPr>
              <w:spacing w:line="315" w:lineRule="exact"/>
              <w:ind w:leftChars="150" w:left="527" w:rightChars="50" w:right="105" w:hangingChars="100" w:hanging="211"/>
              <w:rPr>
                <w:rFonts w:hint="eastAsia"/>
              </w:rPr>
            </w:pPr>
            <w:r>
              <w:rPr>
                <w:rFonts w:hint="eastAsia"/>
              </w:rPr>
              <w:t>三、供研究發展用之進口車輛、附有特殊裝置專供公共安全</w:t>
            </w:r>
            <w:r w:rsidRPr="00291A5E">
              <w:rPr>
                <w:rFonts w:hint="eastAsia"/>
                <w:u w:val="single"/>
              </w:rPr>
              <w:t>與</w:t>
            </w:r>
            <w:r>
              <w:rPr>
                <w:rFonts w:hint="eastAsia"/>
              </w:rPr>
              <w:t>公共衛生目的使用之特種車輛、郵政供郵件運送之車輛、裝有農業工具之牽引車、符合政府</w:t>
            </w:r>
            <w:r>
              <w:rPr>
                <w:rFonts w:hint="eastAsia"/>
              </w:rPr>
              <w:lastRenderedPageBreak/>
              <w:t>規定規格之農地搬運車及不行駛公共道路之各種工程車</w:t>
            </w:r>
            <w:r w:rsidRPr="00291A5E">
              <w:rPr>
                <w:rFonts w:hint="eastAsia"/>
                <w:u w:val="single"/>
              </w:rPr>
              <w:t>，</w:t>
            </w:r>
            <w:r>
              <w:rPr>
                <w:rFonts w:hint="eastAsia"/>
              </w:rPr>
              <w:t>免徵貨物稅。</w:t>
            </w:r>
          </w:p>
          <w:p w14:paraId="3D61F1B6" w14:textId="77777777" w:rsidR="00AE7FC3" w:rsidRDefault="00AE7FC3" w:rsidP="00291A5E">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7182BA37" w14:textId="77777777" w:rsidR="00AE7FC3" w:rsidRDefault="00AE7FC3" w:rsidP="00291A5E">
            <w:pPr>
              <w:spacing w:line="315" w:lineRule="exact"/>
              <w:ind w:leftChars="150" w:left="316" w:rightChars="50" w:right="105" w:firstLineChars="200" w:firstLine="422"/>
              <w:rPr>
                <w:rFonts w:hint="eastAsia"/>
              </w:rPr>
            </w:pPr>
            <w:r>
              <w:rPr>
                <w:rFonts w:hint="eastAsia"/>
              </w:rPr>
              <w:t>第一項第三款所稱附有特殊裝置專供公共安全</w:t>
            </w:r>
            <w:r w:rsidRPr="00291A5E">
              <w:rPr>
                <w:rFonts w:hint="eastAsia"/>
                <w:u w:val="single"/>
              </w:rPr>
              <w:t>與</w:t>
            </w:r>
            <w:r>
              <w:rPr>
                <w:rFonts w:hint="eastAsia"/>
              </w:rPr>
              <w:t>公共衛生目的使用之特種車輛如下：</w:t>
            </w:r>
          </w:p>
          <w:p w14:paraId="3F2ECDC9" w14:textId="77777777" w:rsidR="00AE7FC3" w:rsidRDefault="00AE7FC3" w:rsidP="00291A5E">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019970F7" w14:textId="77777777" w:rsidR="00AE7FC3" w:rsidRDefault="00AE7FC3" w:rsidP="00291A5E">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768F5825" w14:textId="77777777" w:rsidR="00AE7FC3" w:rsidRDefault="00AE7FC3" w:rsidP="00291A5E">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電動車輛及油電混合動力車輛，按第一項第一款及第二款稅率減半徵收。但油電混合動力車輛以符合財政部公告之基準者為限。</w:t>
            </w:r>
          </w:p>
          <w:p w14:paraId="743567EB" w14:textId="77777777" w:rsidR="00AE7FC3" w:rsidRDefault="00AE7FC3" w:rsidP="00291A5E">
            <w:pPr>
              <w:spacing w:line="315" w:lineRule="exact"/>
              <w:ind w:leftChars="150" w:left="316" w:rightChars="50" w:right="105" w:firstLineChars="200" w:firstLine="422"/>
              <w:rPr>
                <w:rFonts w:hint="eastAsia"/>
              </w:rPr>
            </w:pPr>
            <w:r>
              <w:rPr>
                <w:rFonts w:hint="eastAsia"/>
              </w:rPr>
              <w:t>自中華民國一百零四年二月六日起至一百十</w:t>
            </w:r>
            <w:r w:rsidRPr="00291A5E">
              <w:rPr>
                <w:rFonts w:hint="eastAsia"/>
                <w:u w:val="single"/>
              </w:rPr>
              <w:t>八</w:t>
            </w:r>
            <w:r>
              <w:rPr>
                <w:rFonts w:hint="eastAsia"/>
              </w:rPr>
              <w:t>年十二月三十一日止購買載運輪椅使用者車輛，且完成新領牌照登記者，免徵貨物稅。</w:t>
            </w:r>
          </w:p>
          <w:p w14:paraId="3FE09E14" w14:textId="77777777" w:rsidR="00AE7FC3" w:rsidRDefault="00AE7FC3" w:rsidP="00291A5E">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271D3AE9" w14:textId="77777777" w:rsidR="00AE7FC3" w:rsidRDefault="00AE7FC3" w:rsidP="00291A5E">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2769C7B9" w14:textId="77777777" w:rsidR="00AE7FC3" w:rsidRDefault="00AE7FC3" w:rsidP="00291A5E">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201FDE33" w14:textId="77777777" w:rsidR="00AE7FC3" w:rsidRDefault="00AE7FC3" w:rsidP="00291A5E">
            <w:pPr>
              <w:pStyle w:val="a3"/>
              <w:spacing w:line="315" w:lineRule="exact"/>
              <w:ind w:leftChars="250" w:left="949" w:rightChars="50" w:right="105" w:hangingChars="200" w:hanging="422"/>
              <w:rPr>
                <w:rFonts w:hint="eastAsia"/>
              </w:rPr>
            </w:pPr>
            <w:r w:rsidRPr="00291A5E">
              <w:rPr>
                <w:rFonts w:ascii="細明體" w:hint="eastAsia"/>
              </w:rPr>
              <w:t>(</w:t>
            </w:r>
            <w:r>
              <w:rPr>
                <w:rFonts w:hint="eastAsia"/>
              </w:rPr>
              <w:t>一</w:t>
            </w:r>
            <w:r w:rsidRPr="00291A5E">
              <w:rPr>
                <w:rFonts w:ascii="細明體" w:hint="eastAsia"/>
              </w:rPr>
              <w:t>)</w:t>
            </w:r>
            <w:r>
              <w:rPr>
                <w:rFonts w:hint="eastAsia"/>
              </w:rPr>
              <w:t>小客車：凡包括駕駛人座位在內，座位在九座以下之載人汽車均屬之。</w:t>
            </w:r>
          </w:p>
          <w:p w14:paraId="019C03C7" w14:textId="77777777" w:rsidR="00AE7FC3" w:rsidRDefault="00AE7FC3" w:rsidP="00291A5E">
            <w:pPr>
              <w:spacing w:line="315" w:lineRule="exact"/>
              <w:ind w:leftChars="450" w:left="1160" w:rightChars="50" w:right="105" w:hangingChars="100" w:hanging="211"/>
              <w:rPr>
                <w:rFonts w:hint="eastAsia"/>
              </w:rPr>
            </w:pPr>
            <w:r w:rsidRPr="00291A5E">
              <w:rPr>
                <w:kern w:val="0"/>
              </w:rPr>
              <w:t>1</w:t>
            </w:r>
            <w:r w:rsidRPr="00291A5E">
              <w:rPr>
                <w:rFonts w:ascii="細明體" w:hAnsi="細明體"/>
                <w:kern w:val="0"/>
              </w:rPr>
              <w:t>.</w:t>
            </w:r>
            <w:r>
              <w:rPr>
                <w:rFonts w:hint="eastAsia"/>
              </w:rPr>
              <w:t>汽缸排氣量在二千立方公分以下者，從價徵收百分之二十五。</w:t>
            </w:r>
          </w:p>
          <w:p w14:paraId="59499413" w14:textId="77777777" w:rsidR="00AE7FC3" w:rsidRDefault="00AE7FC3" w:rsidP="00291A5E">
            <w:pPr>
              <w:spacing w:line="315" w:lineRule="exact"/>
              <w:ind w:leftChars="450" w:left="1160" w:rightChars="50" w:right="105" w:hangingChars="100" w:hanging="211"/>
              <w:rPr>
                <w:rFonts w:hint="eastAsia"/>
              </w:rPr>
            </w:pPr>
            <w:r w:rsidRPr="00291A5E">
              <w:rPr>
                <w:kern w:val="0"/>
              </w:rPr>
              <w:t>2</w:t>
            </w:r>
            <w:r w:rsidRPr="00291A5E">
              <w:rPr>
                <w:rFonts w:ascii="細明體" w:hAnsi="細明體"/>
                <w:kern w:val="0"/>
              </w:rPr>
              <w:t>.</w:t>
            </w:r>
            <w:r>
              <w:rPr>
                <w:rFonts w:hint="eastAsia"/>
              </w:rPr>
              <w:t>汽缸排氣量在二千零一立方公分以上者，從價徵收百分之三十。</w:t>
            </w:r>
          </w:p>
          <w:p w14:paraId="76C2923D" w14:textId="77777777" w:rsidR="00AE7FC3" w:rsidRDefault="00AE7FC3" w:rsidP="00291A5E">
            <w:pPr>
              <w:pStyle w:val="a3"/>
              <w:spacing w:line="315" w:lineRule="exact"/>
              <w:ind w:leftChars="250" w:left="949" w:rightChars="50" w:right="105" w:hangingChars="200" w:hanging="422"/>
              <w:rPr>
                <w:rFonts w:hint="eastAsia"/>
              </w:rPr>
            </w:pPr>
            <w:r w:rsidRPr="00291A5E">
              <w:rPr>
                <w:rFonts w:ascii="細明體" w:hint="eastAsia"/>
              </w:rPr>
              <w:t>(</w:t>
            </w:r>
            <w:r>
              <w:rPr>
                <w:rFonts w:hint="eastAsia"/>
              </w:rPr>
              <w:t>二</w:t>
            </w:r>
            <w:r w:rsidRPr="00291A5E">
              <w:rPr>
                <w:rFonts w:ascii="細明體" w:hint="eastAsia"/>
              </w:rPr>
              <w:t>)</w:t>
            </w:r>
            <w:r>
              <w:rPr>
                <w:rFonts w:hint="eastAsia"/>
              </w:rPr>
              <w:t>貨車、大客車及其他車輛，從價徵收百分之十五。但自中華民國一百零三年六月五日起至一百十三年十二月三十一日止購買</w:t>
            </w:r>
            <w:r w:rsidRPr="00291A5E">
              <w:rPr>
                <w:rFonts w:hint="eastAsia"/>
                <w:u w:val="single"/>
              </w:rPr>
              <w:t>低底盤公共汽車、天然氣公共汽車、油電混合動力公共汽車、電動公共汽車、</w:t>
            </w:r>
            <w:r>
              <w:rPr>
                <w:rFonts w:hint="eastAsia"/>
              </w:rPr>
              <w:t>身心障礙者復康巴士並完成新領牌照登記者，免徵貨物稅。</w:t>
            </w:r>
          </w:p>
          <w:p w14:paraId="217124B3" w14:textId="77777777" w:rsidR="00AE7FC3" w:rsidRDefault="00AE7FC3" w:rsidP="00291A5E">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0C99A84B" w14:textId="77777777" w:rsidR="00AE7FC3" w:rsidRDefault="00AE7FC3" w:rsidP="00291A5E">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7DDA00BC" w14:textId="77777777" w:rsidR="00AE7FC3" w:rsidRDefault="00AE7FC3" w:rsidP="00291A5E">
            <w:pPr>
              <w:spacing w:line="315" w:lineRule="exact"/>
              <w:ind w:leftChars="150" w:left="316" w:rightChars="50" w:right="105" w:firstLineChars="200" w:firstLine="422"/>
            </w:pPr>
            <w:r>
              <w:rPr>
                <w:rFonts w:hint="eastAsia"/>
              </w:rPr>
              <w:t>前項第三款所稱供研究發展用之進口車輛，指供新車種之開發設計、功能系統分析、測試或為安全性能、節約能源、防制污染等之改進及零組件開發設計等之進口汽車。</w:t>
            </w:r>
          </w:p>
          <w:p w14:paraId="2F5B350B" w14:textId="77777777" w:rsidR="00AE7FC3" w:rsidRDefault="00AE7FC3" w:rsidP="00291A5E">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590EAD81" w14:textId="77777777" w:rsidR="00AE7FC3" w:rsidRDefault="00AE7FC3" w:rsidP="00291A5E">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232304C8" w14:textId="77777777" w:rsidR="00AE7FC3" w:rsidRDefault="00AE7FC3" w:rsidP="00291A5E">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117B3B1C" w14:textId="77777777" w:rsidR="00AE7FC3" w:rsidRDefault="00AE7FC3" w:rsidP="00291A5E">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3F975B77" w14:textId="77777777" w:rsidR="00AE7FC3" w:rsidRDefault="00AE7FC3" w:rsidP="00291A5E">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w:t>
            </w:r>
            <w:r w:rsidRPr="00291A5E">
              <w:rPr>
                <w:rFonts w:hint="eastAsia"/>
                <w:u w:val="single"/>
              </w:rPr>
              <w:t>符合</w:t>
            </w:r>
            <w:r>
              <w:rPr>
                <w:rFonts w:hint="eastAsia"/>
              </w:rPr>
              <w:t>載運輪椅使用者車輛</w:t>
            </w:r>
            <w:r w:rsidRPr="00291A5E">
              <w:rPr>
                <w:rFonts w:hint="eastAsia"/>
                <w:u w:val="single"/>
              </w:rPr>
              <w:t>規定安全檢測基準之車輛</w:t>
            </w:r>
            <w:r>
              <w:rPr>
                <w:rFonts w:hint="eastAsia"/>
              </w:rPr>
              <w:t>，且完成新領牌照登記者，免徵貨物稅。</w:t>
            </w:r>
          </w:p>
          <w:p w14:paraId="2C9CCA36" w14:textId="77777777" w:rsidR="00AE7FC3" w:rsidRDefault="00AE7FC3" w:rsidP="00291A5E">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16063543" w14:textId="77777777" w:rsidR="00AE7FC3" w:rsidRDefault="00AE7FC3" w:rsidP="00291A5E">
            <w:pPr>
              <w:spacing w:line="315" w:lineRule="exact"/>
              <w:ind w:leftChars="50" w:left="316" w:rightChars="50" w:right="105" w:hangingChars="100" w:hanging="211"/>
              <w:rPr>
                <w:rFonts w:hint="eastAsia"/>
              </w:rPr>
            </w:pPr>
            <w:r>
              <w:rPr>
                <w:rFonts w:hint="eastAsia"/>
              </w:rPr>
              <w:lastRenderedPageBreak/>
              <w:t>一、為達到</w:t>
            </w:r>
            <w:r>
              <w:rPr>
                <w:rFonts w:hint="eastAsia"/>
              </w:rPr>
              <w:t>2050</w:t>
            </w:r>
            <w:r>
              <w:rPr>
                <w:rFonts w:hint="eastAsia"/>
              </w:rPr>
              <w:t>年淨零排放之目標，政府推動「運具電動化及無碳化」，另根據交通部評估，現行電動公共汽車已可提供低底盤無障礙運輸服務，故低底盤公共汽車、天然氣公共汽車、油電混合動力公共汽車已無免徵貨物稅之必要，另電動公共汽車可適用現行第十二條之三規定免徵貨物稅，無需另予規定，爰予刪除。</w:t>
            </w:r>
          </w:p>
          <w:p w14:paraId="0736154C" w14:textId="77777777" w:rsidR="00AE7FC3" w:rsidRDefault="00AE7FC3" w:rsidP="00291A5E">
            <w:pPr>
              <w:spacing w:line="315" w:lineRule="exact"/>
              <w:ind w:leftChars="50" w:left="316" w:rightChars="50" w:right="105" w:hangingChars="100" w:hanging="211"/>
              <w:rPr>
                <w:rFonts w:hint="eastAsia"/>
              </w:rPr>
            </w:pPr>
            <w:r>
              <w:rPr>
                <w:rFonts w:hint="eastAsia"/>
              </w:rPr>
              <w:t>二、為促進身心障礙者及行動不便者的自立生活，並打造無障礙友善的乘車環境，爰修正本條第五項，延長購置符合輪椅使用者車輛安全檢測規範的免徵貨物稅優惠期限，至民國</w:t>
            </w:r>
            <w:r>
              <w:rPr>
                <w:rFonts w:hint="eastAsia"/>
              </w:rPr>
              <w:t>118</w:t>
            </w:r>
            <w:r>
              <w:rPr>
                <w:rFonts w:hint="eastAsia"/>
              </w:rPr>
              <w:t>年</w:t>
            </w:r>
            <w:r>
              <w:rPr>
                <w:rFonts w:hint="eastAsia"/>
              </w:rPr>
              <w:t>12</w:t>
            </w:r>
            <w:r>
              <w:rPr>
                <w:rFonts w:hint="eastAsia"/>
              </w:rPr>
              <w:t>月</w:t>
            </w:r>
            <w:r>
              <w:rPr>
                <w:rFonts w:hint="eastAsia"/>
              </w:rPr>
              <w:t>31</w:t>
            </w:r>
            <w:r>
              <w:rPr>
                <w:rFonts w:hint="eastAsia"/>
              </w:rPr>
              <w:t>日止。</w:t>
            </w:r>
          </w:p>
          <w:p w14:paraId="40DBC2CD" w14:textId="77777777" w:rsidR="00AE7FC3" w:rsidRDefault="00AE7FC3" w:rsidP="00291A5E">
            <w:pPr>
              <w:spacing w:line="315" w:lineRule="exact"/>
              <w:ind w:leftChars="50" w:left="316" w:rightChars="50" w:right="105" w:hangingChars="100" w:hanging="211"/>
              <w:rPr>
                <w:rFonts w:hint="eastAsia"/>
              </w:rPr>
            </w:pPr>
            <w:r>
              <w:rPr>
                <w:rFonts w:hint="eastAsia"/>
              </w:rPr>
              <w:t>三、車輛安全檢測基準規範事項及內容已納入</w:t>
            </w:r>
            <w:r>
              <w:rPr>
                <w:rFonts w:hint="eastAsia"/>
              </w:rPr>
              <w:t>111</w:t>
            </w:r>
            <w:r>
              <w:rPr>
                <w:rFonts w:hint="eastAsia"/>
              </w:rPr>
              <w:t>年</w:t>
            </w:r>
            <w:r>
              <w:rPr>
                <w:rFonts w:hint="eastAsia"/>
              </w:rPr>
              <w:t>4</w:t>
            </w:r>
            <w:r>
              <w:rPr>
                <w:rFonts w:hint="eastAsia"/>
              </w:rPr>
              <w:t>月</w:t>
            </w:r>
            <w:r>
              <w:rPr>
                <w:rFonts w:hint="eastAsia"/>
              </w:rPr>
              <w:t>28</w:t>
            </w:r>
            <w:r>
              <w:rPr>
                <w:rFonts w:hint="eastAsia"/>
              </w:rPr>
              <w:t>日修正發布車輛型式安全審驗管理辦法增訂之第十四條附表，並自同年</w:t>
            </w:r>
            <w:r>
              <w:rPr>
                <w:rFonts w:hint="eastAsia"/>
              </w:rPr>
              <w:t>8</w:t>
            </w:r>
            <w:r>
              <w:rPr>
                <w:rFonts w:hint="eastAsia"/>
              </w:rPr>
              <w:t>月施行，廢止車輛安全檢測基準，且載運輪椅使用者之定義以定明於貨物稅稽徵規則第七條第五項，爰修正本條第五項。</w:t>
            </w:r>
          </w:p>
        </w:tc>
      </w:tr>
    </w:tbl>
    <w:p w14:paraId="58FF7A83" w14:textId="77777777" w:rsidR="00D22A25" w:rsidRPr="00AE7FC3" w:rsidRDefault="00AE7FC3" w:rsidP="00AE7FC3">
      <w:pPr>
        <w:rPr>
          <w:rFonts w:hint="eastAsia"/>
        </w:rPr>
      </w:pPr>
      <w:r>
        <w:rPr>
          <w:rFonts w:hint="eastAsia"/>
        </w:rPr>
        <w:pict w14:anchorId="4C5EC06D">
          <v:line id="DW9657599" o:spid="_x0000_s1034" style="position:absolute;left:0;text-align:left;z-index:251657216;mso-position-horizontal-relative:text;mso-position-vertical-relative:text" from="-2.35pt,.3pt" to="455.45pt,.3pt" strokeweight="1.5pt"/>
        </w:pict>
      </w:r>
    </w:p>
    <w:sectPr w:rsidR="00D22A25" w:rsidRPr="00AE7FC3" w:rsidSect="00AE7FC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6AF7F" w14:textId="77777777" w:rsidR="00CA377B" w:rsidRDefault="00CA377B">
      <w:r>
        <w:separator/>
      </w:r>
    </w:p>
  </w:endnote>
  <w:endnote w:type="continuationSeparator" w:id="0">
    <w:p w14:paraId="493871C7" w14:textId="77777777" w:rsidR="00CA377B" w:rsidRDefault="00CA3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29700" w14:textId="77777777" w:rsidR="00AC1CD9" w:rsidRPr="00C22CDB" w:rsidRDefault="00C22CDB" w:rsidP="00C22CD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A2021">
      <w:t>276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18296" w14:textId="77777777" w:rsidR="00AC1CD9" w:rsidRPr="00C22CDB" w:rsidRDefault="00C22CDB" w:rsidP="00C22CD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A377B">
      <w:t>273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F387B" w14:textId="77777777" w:rsidR="00CA377B" w:rsidRDefault="00CA377B">
      <w:r>
        <w:separator/>
      </w:r>
    </w:p>
  </w:footnote>
  <w:footnote w:type="continuationSeparator" w:id="0">
    <w:p w14:paraId="6116776C" w14:textId="77777777" w:rsidR="00CA377B" w:rsidRDefault="00CA3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A108A" w14:textId="77777777" w:rsidR="00AC1CD9" w:rsidRPr="00C22CDB" w:rsidRDefault="00C22CDB" w:rsidP="00C22CDB">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17FFA" w14:textId="77777777" w:rsidR="00AC1CD9" w:rsidRPr="00C22CDB" w:rsidRDefault="00C22CDB" w:rsidP="00C22CDB">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1936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23B4"/>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25938"/>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846DA"/>
    <w:rsid w:val="00291A5E"/>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F3161"/>
    <w:rsid w:val="003F430C"/>
    <w:rsid w:val="004034F0"/>
    <w:rsid w:val="004047CB"/>
    <w:rsid w:val="00405CC1"/>
    <w:rsid w:val="004126B4"/>
    <w:rsid w:val="0042704C"/>
    <w:rsid w:val="0044045C"/>
    <w:rsid w:val="00441B24"/>
    <w:rsid w:val="00443AB2"/>
    <w:rsid w:val="00453F8A"/>
    <w:rsid w:val="00473B4E"/>
    <w:rsid w:val="00474598"/>
    <w:rsid w:val="00485C17"/>
    <w:rsid w:val="004C459D"/>
    <w:rsid w:val="004D78BA"/>
    <w:rsid w:val="004E74DF"/>
    <w:rsid w:val="004F17A8"/>
    <w:rsid w:val="00542984"/>
    <w:rsid w:val="00552448"/>
    <w:rsid w:val="00572D70"/>
    <w:rsid w:val="005B1DB0"/>
    <w:rsid w:val="00632430"/>
    <w:rsid w:val="00655703"/>
    <w:rsid w:val="006873C4"/>
    <w:rsid w:val="006B2CB0"/>
    <w:rsid w:val="006C2B05"/>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C7F51"/>
    <w:rsid w:val="007D04A0"/>
    <w:rsid w:val="007E74DC"/>
    <w:rsid w:val="007F7A16"/>
    <w:rsid w:val="00861B21"/>
    <w:rsid w:val="00863C32"/>
    <w:rsid w:val="00864C67"/>
    <w:rsid w:val="00883D74"/>
    <w:rsid w:val="00895573"/>
    <w:rsid w:val="008A0C5D"/>
    <w:rsid w:val="008B4209"/>
    <w:rsid w:val="008E23EB"/>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1CD9"/>
    <w:rsid w:val="00AC692A"/>
    <w:rsid w:val="00AC6A09"/>
    <w:rsid w:val="00AD2616"/>
    <w:rsid w:val="00AD6810"/>
    <w:rsid w:val="00AE7FC3"/>
    <w:rsid w:val="00AF1CCC"/>
    <w:rsid w:val="00B15BB5"/>
    <w:rsid w:val="00B278AB"/>
    <w:rsid w:val="00B40364"/>
    <w:rsid w:val="00BA71D7"/>
    <w:rsid w:val="00BB5684"/>
    <w:rsid w:val="00BE0A55"/>
    <w:rsid w:val="00BE23B4"/>
    <w:rsid w:val="00BF63AF"/>
    <w:rsid w:val="00C201E0"/>
    <w:rsid w:val="00C216C6"/>
    <w:rsid w:val="00C22CDB"/>
    <w:rsid w:val="00C50091"/>
    <w:rsid w:val="00C56D95"/>
    <w:rsid w:val="00C62C90"/>
    <w:rsid w:val="00C84B2E"/>
    <w:rsid w:val="00C9556F"/>
    <w:rsid w:val="00C9653B"/>
    <w:rsid w:val="00CA2021"/>
    <w:rsid w:val="00CA377B"/>
    <w:rsid w:val="00CD541C"/>
    <w:rsid w:val="00CE016C"/>
    <w:rsid w:val="00CF12AE"/>
    <w:rsid w:val="00CF6866"/>
    <w:rsid w:val="00D03570"/>
    <w:rsid w:val="00D05F85"/>
    <w:rsid w:val="00D07EA1"/>
    <w:rsid w:val="00D22A25"/>
    <w:rsid w:val="00D2382F"/>
    <w:rsid w:val="00D32121"/>
    <w:rsid w:val="00D47A40"/>
    <w:rsid w:val="00D542A5"/>
    <w:rsid w:val="00D65F9F"/>
    <w:rsid w:val="00D84D2B"/>
    <w:rsid w:val="00D922B6"/>
    <w:rsid w:val="00D94A6D"/>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015CA"/>
    <w:rsid w:val="00F1464A"/>
    <w:rsid w:val="00F30B58"/>
    <w:rsid w:val="00F40C32"/>
    <w:rsid w:val="00F474B2"/>
    <w:rsid w:val="00F61EC1"/>
    <w:rsid w:val="00F712DC"/>
    <w:rsid w:val="00F71E07"/>
    <w:rsid w:val="00F82284"/>
    <w:rsid w:val="00F84521"/>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A9A5CD"/>
  <w15:chartTrackingRefBased/>
  <w15:docId w15:val="{666DD6A5-49B4-4E37-8D0C-6BD033DA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3F3161"/>
    <w:rPr>
      <w:rFonts w:ascii="Cambria" w:eastAsia="新細明體" w:hAnsi="Cambria"/>
      <w:sz w:val="18"/>
      <w:szCs w:val="18"/>
    </w:rPr>
  </w:style>
  <w:style w:type="character" w:customStyle="1" w:styleId="affffff8">
    <w:name w:val="註解方塊文字 字元"/>
    <w:link w:val="affffff7"/>
    <w:uiPriority w:val="99"/>
    <w:semiHidden/>
    <w:rsid w:val="003F3161"/>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B6FA6-0048-45D9-A717-46DDF1A79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11;2;9</cp:keywords>
  <dc:description>委273;委276;4;議案202110077120000;</dc:description>
  <cp:lastModifiedBy>景濰 李</cp:lastModifiedBy>
  <cp:revision>2</cp:revision>
  <cp:lastPrinted>2024-11-07T12:58:00Z</cp:lastPrinted>
  <dcterms:created xsi:type="dcterms:W3CDTF">2025-08-05T09:35:00Z</dcterms:created>
  <dcterms:modified xsi:type="dcterms:W3CDTF">2025-08-05T09:35:00Z</dcterms:modified>
</cp:coreProperties>
</file>