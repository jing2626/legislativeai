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9291" w14:textId="77777777" w:rsidR="00DE2688" w:rsidRDefault="00DE2688" w:rsidP="00DE2688">
      <w:pPr>
        <w:spacing w:afterLines="50" w:after="167"/>
        <w:rPr>
          <w:rFonts w:hint="eastAsia"/>
        </w:rPr>
      </w:pPr>
      <w:r>
        <w:rPr>
          <w:rFonts w:hint="eastAsia"/>
        </w:rPr>
        <w:t xml:space="preserve">　　　　　　　　　　　　　　　　　　　　　　　　　　　　　</w:t>
      </w:r>
      <w:r w:rsidR="008F3EC5">
        <w:rPr>
          <w:rFonts w:hint="eastAsia"/>
        </w:rPr>
        <w:t>議案編號：</w:t>
      </w:r>
      <w:r w:rsidR="008F3EC5">
        <w:rPr>
          <w:rFonts w:hint="eastAsia"/>
        </w:rPr>
        <w:t>202110128420000</w:t>
      </w:r>
    </w:p>
    <w:p w14:paraId="4E298D6E" w14:textId="77777777" w:rsidR="00DE2688" w:rsidRDefault="00DE2688" w:rsidP="00DE2688">
      <w:pPr>
        <w:snapToGrid w:val="0"/>
        <w:ind w:leftChars="400" w:left="844"/>
        <w:rPr>
          <w:rFonts w:ascii="細明體" w:hAnsi="細明體" w:hint="eastAsia"/>
        </w:rPr>
      </w:pPr>
      <w:r w:rsidRPr="00DE2688">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\o\ad(\s\up5(（中華民國41年9月起編號）),\s\do5(中華民國114年5月21日印發))</w:instrText>
      </w:r>
      <w:r>
        <w:rPr>
          <w:rFonts w:ascii="細明體" w:hAnsi="細明體"/>
        </w:rPr>
        <w:fldChar w:fldCharType="end"/>
      </w:r>
    </w:p>
    <w:p w14:paraId="2B239D1D" w14:textId="77777777" w:rsidR="00DE2688" w:rsidRDefault="00DE2688" w:rsidP="00DE2688">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E2688" w14:paraId="3578FEBC" w14:textId="77777777" w:rsidTr="004E3766">
        <w:tc>
          <w:tcPr>
            <w:tcW w:w="0" w:type="auto"/>
            <w:vAlign w:val="center"/>
          </w:tcPr>
          <w:p w14:paraId="104F2772" w14:textId="77777777" w:rsidR="00DE2688" w:rsidRDefault="00DE2688" w:rsidP="004E3766">
            <w:pPr>
              <w:pStyle w:val="affff"/>
              <w:rPr>
                <w:rFonts w:hint="eastAsia"/>
              </w:rPr>
            </w:pPr>
            <w:r>
              <w:rPr>
                <w:rFonts w:hint="eastAsia"/>
              </w:rPr>
              <w:t>院總第</w:t>
            </w:r>
            <w:r>
              <w:rPr>
                <w:rFonts w:hint="eastAsia"/>
              </w:rPr>
              <w:t>20</w:t>
            </w:r>
            <w:r>
              <w:rPr>
                <w:rFonts w:hint="eastAsia"/>
              </w:rPr>
              <w:t>號</w:t>
            </w:r>
          </w:p>
        </w:tc>
        <w:tc>
          <w:tcPr>
            <w:tcW w:w="0" w:type="auto"/>
            <w:vAlign w:val="center"/>
          </w:tcPr>
          <w:p w14:paraId="47A905F3" w14:textId="77777777" w:rsidR="00DE2688" w:rsidRDefault="00DE2688" w:rsidP="004E3766">
            <w:pPr>
              <w:pStyle w:val="affff5"/>
              <w:ind w:leftChars="200" w:left="422"/>
              <w:rPr>
                <w:rFonts w:hint="eastAsia"/>
              </w:rPr>
            </w:pPr>
            <w:r>
              <w:rPr>
                <w:rFonts w:hint="eastAsia"/>
              </w:rPr>
              <w:t>委員</w:t>
            </w:r>
          </w:p>
        </w:tc>
        <w:tc>
          <w:tcPr>
            <w:tcW w:w="0" w:type="auto"/>
            <w:vAlign w:val="center"/>
          </w:tcPr>
          <w:p w14:paraId="3A560455" w14:textId="77777777" w:rsidR="00DE2688" w:rsidRDefault="00DE2688" w:rsidP="004E3766">
            <w:pPr>
              <w:pStyle w:val="affff5"/>
              <w:rPr>
                <w:rFonts w:hint="eastAsia"/>
              </w:rPr>
            </w:pPr>
            <w:r>
              <w:rPr>
                <w:rFonts w:hint="eastAsia"/>
              </w:rPr>
              <w:t>提案第</w:t>
            </w:r>
          </w:p>
        </w:tc>
        <w:tc>
          <w:tcPr>
            <w:tcW w:w="0" w:type="auto"/>
            <w:tcMar>
              <w:left w:w="113" w:type="dxa"/>
              <w:right w:w="113" w:type="dxa"/>
            </w:tcMar>
            <w:vAlign w:val="center"/>
          </w:tcPr>
          <w:p w14:paraId="10F10E8B" w14:textId="77777777" w:rsidR="00DE2688" w:rsidRDefault="00DE2688" w:rsidP="004E3766">
            <w:pPr>
              <w:pStyle w:val="affff5"/>
              <w:jc w:val="distribute"/>
              <w:rPr>
                <w:rFonts w:hint="eastAsia"/>
              </w:rPr>
            </w:pPr>
            <w:r>
              <w:t>11012842</w:t>
            </w:r>
          </w:p>
        </w:tc>
        <w:tc>
          <w:tcPr>
            <w:tcW w:w="0" w:type="auto"/>
            <w:vAlign w:val="center"/>
          </w:tcPr>
          <w:p w14:paraId="0AC79FEC" w14:textId="77777777" w:rsidR="00DE2688" w:rsidRDefault="00DE2688" w:rsidP="004E3766">
            <w:pPr>
              <w:pStyle w:val="affff5"/>
              <w:rPr>
                <w:rFonts w:hint="eastAsia"/>
              </w:rPr>
            </w:pPr>
            <w:r>
              <w:rPr>
                <w:rFonts w:hint="eastAsia"/>
              </w:rPr>
              <w:t>號</w:t>
            </w:r>
          </w:p>
        </w:tc>
        <w:tc>
          <w:tcPr>
            <w:tcW w:w="0" w:type="auto"/>
            <w:vAlign w:val="center"/>
          </w:tcPr>
          <w:p w14:paraId="274EE7C5" w14:textId="77777777" w:rsidR="00DE2688" w:rsidRDefault="00DE2688" w:rsidP="004E3766">
            <w:pPr>
              <w:pStyle w:val="affff5"/>
              <w:rPr>
                <w:rFonts w:hint="eastAsia"/>
              </w:rPr>
            </w:pPr>
          </w:p>
        </w:tc>
        <w:tc>
          <w:tcPr>
            <w:tcW w:w="0" w:type="auto"/>
            <w:tcMar>
              <w:left w:w="113" w:type="dxa"/>
            </w:tcMar>
            <w:vAlign w:val="center"/>
          </w:tcPr>
          <w:p w14:paraId="191E2B8A" w14:textId="77777777" w:rsidR="00DE2688" w:rsidRDefault="00DE2688" w:rsidP="004E3766">
            <w:pPr>
              <w:pStyle w:val="affff5"/>
              <w:rPr>
                <w:rFonts w:hint="eastAsia"/>
              </w:rPr>
            </w:pPr>
          </w:p>
        </w:tc>
      </w:tr>
    </w:tbl>
    <w:p w14:paraId="7DD15593" w14:textId="77777777" w:rsidR="00DE2688" w:rsidRDefault="00DE2688" w:rsidP="00DE2688">
      <w:pPr>
        <w:pStyle w:val="afb"/>
        <w:spacing w:line="600" w:lineRule="exact"/>
        <w:ind w:left="1382" w:hanging="855"/>
        <w:rPr>
          <w:rFonts w:hint="eastAsia"/>
        </w:rPr>
      </w:pPr>
    </w:p>
    <w:p w14:paraId="62CCDC17" w14:textId="77777777" w:rsidR="00DE2688" w:rsidRDefault="00DE2688" w:rsidP="00DE2688">
      <w:pPr>
        <w:pStyle w:val="afb"/>
        <w:ind w:left="1382" w:hanging="855"/>
        <w:rPr>
          <w:rFonts w:hint="eastAsia"/>
        </w:rPr>
      </w:pPr>
      <w:r>
        <w:rPr>
          <w:rFonts w:hint="eastAsia"/>
        </w:rPr>
        <w:t>案由：本院委員林思銘、羅廷瑋等</w:t>
      </w:r>
      <w:r>
        <w:rPr>
          <w:rFonts w:hint="eastAsia"/>
        </w:rPr>
        <w:t>18</w:t>
      </w:r>
      <w:r>
        <w:rPr>
          <w:rFonts w:hint="eastAsia"/>
        </w:rPr>
        <w:t>人，鑑於為更落實保障公司經營及投資人權益，建立公平安全之市場交易環境，促進公司治</w:t>
      </w:r>
      <w:r w:rsidRPr="00D7310F">
        <w:rPr>
          <w:rFonts w:hint="eastAsia"/>
          <w:spacing w:val="8"/>
        </w:rPr>
        <w:t>理合法合規，應擴大保護機構，得提起代表訴訟及解任</w:t>
      </w:r>
      <w:r>
        <w:rPr>
          <w:rFonts w:hint="eastAsia"/>
        </w:rPr>
        <w:t>訴</w:t>
      </w:r>
      <w:r w:rsidRPr="00D7310F">
        <w:rPr>
          <w:rFonts w:hint="eastAsia"/>
          <w:spacing w:val="8"/>
        </w:rPr>
        <w:t>訟之事由，例如發生非常規之交易、侵占或背信等不法</w:t>
      </w:r>
      <w:r>
        <w:rPr>
          <w:rFonts w:hint="eastAsia"/>
        </w:rPr>
        <w:t>行</w:t>
      </w:r>
      <w:r w:rsidRPr="00D7310F">
        <w:rPr>
          <w:rFonts w:hint="eastAsia"/>
          <w:spacing w:val="8"/>
        </w:rPr>
        <w:t>為，並擴充保護機構經費來源，以因應未來業務發展，</w:t>
      </w:r>
      <w:r>
        <w:rPr>
          <w:rFonts w:hint="eastAsia"/>
        </w:rPr>
        <w:t>爰</w:t>
      </w:r>
      <w:r w:rsidRPr="00D7310F">
        <w:rPr>
          <w:rFonts w:hint="eastAsia"/>
          <w:spacing w:val="15"/>
        </w:rPr>
        <w:t>擬具「證券投資人及期貨交易人保護法第十條之一及第</w:t>
      </w:r>
      <w:r w:rsidRPr="00D7310F">
        <w:rPr>
          <w:rFonts w:hint="eastAsia"/>
          <w:spacing w:val="4"/>
        </w:rPr>
        <w:t>二十條條文修正草案」。是否有當？敬請公決</w:t>
      </w:r>
      <w:r>
        <w:rPr>
          <w:rFonts w:hint="eastAsia"/>
        </w:rPr>
        <w:t>。</w:t>
      </w:r>
    </w:p>
    <w:p w14:paraId="68244993" w14:textId="77777777" w:rsidR="00DE2688" w:rsidRPr="00DE2688" w:rsidRDefault="00DE2688" w:rsidP="00DE2688">
      <w:pPr>
        <w:pStyle w:val="afb"/>
        <w:ind w:left="1382" w:hanging="855"/>
        <w:rPr>
          <w:rFonts w:hint="eastAsia"/>
        </w:rPr>
      </w:pPr>
    </w:p>
    <w:p w14:paraId="532789D5" w14:textId="77777777" w:rsidR="00DE2688" w:rsidRDefault="00DE2688" w:rsidP="00DE2688">
      <w:pPr>
        <w:rPr>
          <w:rFonts w:hint="eastAsia"/>
        </w:rPr>
      </w:pPr>
    </w:p>
    <w:p w14:paraId="2EDF8CC4" w14:textId="77777777" w:rsidR="00DE2688" w:rsidRDefault="00DE2688" w:rsidP="00DE2688">
      <w:pPr>
        <w:pStyle w:val="-"/>
        <w:ind w:left="3165" w:right="633" w:hanging="844"/>
        <w:rPr>
          <w:rFonts w:hint="eastAsia"/>
        </w:rPr>
      </w:pPr>
      <w:r>
        <w:rPr>
          <w:rFonts w:hint="eastAsia"/>
        </w:rPr>
        <w:t xml:space="preserve">提案人：林思銘　　羅廷瑋　　　　　　　　　　　　</w:t>
      </w:r>
    </w:p>
    <w:p w14:paraId="5128139E" w14:textId="77777777" w:rsidR="00DE2688" w:rsidRDefault="00DE2688" w:rsidP="00DE2688">
      <w:pPr>
        <w:pStyle w:val="-"/>
        <w:ind w:left="3165" w:right="633" w:hanging="844"/>
        <w:rPr>
          <w:rFonts w:hint="eastAsia"/>
        </w:rPr>
      </w:pPr>
      <w:r>
        <w:rPr>
          <w:rFonts w:hint="eastAsia"/>
        </w:rPr>
        <w:t>連署人：鄭天財</w:t>
      </w:r>
      <w:r>
        <w:rPr>
          <w:rFonts w:hint="eastAsia"/>
        </w:rPr>
        <w:t>Sra Kacaw</w:t>
      </w:r>
      <w:r>
        <w:rPr>
          <w:rFonts w:hint="eastAsia"/>
        </w:rPr>
        <w:t xml:space="preserve">　　</w:t>
      </w:r>
      <w:r w:rsidRPr="00DE2688">
        <w:rPr>
          <w:rFonts w:hint="eastAsia"/>
          <w:sz w:val="8"/>
          <w:szCs w:val="8"/>
        </w:rPr>
        <w:t xml:space="preserve">　</w:t>
      </w:r>
      <w:r>
        <w:rPr>
          <w:rFonts w:hint="eastAsia"/>
        </w:rPr>
        <w:t xml:space="preserve">林沛祥　　羅明才　　李彥秀　　賴士葆　　翁曉玲　　顏寬恒　　馬文君　　蘇清泉　　廖先翔　　牛煦庭　　邱鎮軍　　楊瓊瓔　　林倩綺　　吳宗憲　　游　顥　　　　　　　　　　　　</w:t>
      </w:r>
    </w:p>
    <w:p w14:paraId="09857B21" w14:textId="77777777" w:rsidR="00DE2688" w:rsidRDefault="00DE2688" w:rsidP="00DE2688">
      <w:pPr>
        <w:sectPr w:rsidR="00DE2688" w:rsidSect="004D2B2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437"/>
          <w:cols w:space="720"/>
          <w:docGrid w:type="linesAndChars" w:linePitch="335" w:charSpace="200"/>
        </w:sectPr>
      </w:pPr>
    </w:p>
    <w:p w14:paraId="60D15596" w14:textId="77777777" w:rsidR="00DE2688" w:rsidRDefault="00DE2688" w:rsidP="008F3EC5">
      <w:pPr>
        <w:spacing w:line="14" w:lineRule="exact"/>
        <w:sectPr w:rsidR="00DE2688" w:rsidSect="00DE2688">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E2688" w14:paraId="3374EDAB" w14:textId="77777777" w:rsidTr="004E3766">
        <w:tc>
          <w:tcPr>
            <w:tcW w:w="9128" w:type="dxa"/>
            <w:gridSpan w:val="3"/>
            <w:tcBorders>
              <w:top w:val="nil"/>
              <w:left w:val="nil"/>
              <w:bottom w:val="nil"/>
              <w:right w:val="nil"/>
            </w:tcBorders>
          </w:tcPr>
          <w:p w14:paraId="59CD48F6" w14:textId="77777777" w:rsidR="00DE2688" w:rsidRPr="004E3766" w:rsidRDefault="00DE2688" w:rsidP="004E3766">
            <w:pPr>
              <w:spacing w:before="105" w:after="105" w:line="480" w:lineRule="exact"/>
              <w:ind w:leftChars="500" w:left="1055"/>
              <w:rPr>
                <w:rFonts w:ascii="標楷體" w:eastAsia="標楷體" w:hAnsi="標楷體" w:hint="eastAsia"/>
                <w:sz w:val="28"/>
              </w:rPr>
            </w:pPr>
            <w:r w:rsidRPr="004E3766">
              <w:rPr>
                <w:rFonts w:ascii="標楷體" w:eastAsia="標楷體" w:hAnsi="標楷體"/>
                <w:sz w:val="28"/>
              </w:rPr>
              <w:br w:type="page"/>
              <w:t>證券投資人及期貨交易人保護法第十條之一及第二十條條文修正草案對照表</w:t>
            </w:r>
            <w:bookmarkStart w:id="0" w:name="TA7758395"/>
            <w:bookmarkEnd w:id="0"/>
          </w:p>
        </w:tc>
      </w:tr>
      <w:tr w:rsidR="00DE2688" w14:paraId="20EF3A30" w14:textId="77777777" w:rsidTr="004E3766">
        <w:tc>
          <w:tcPr>
            <w:tcW w:w="3042" w:type="dxa"/>
            <w:tcBorders>
              <w:top w:val="nil"/>
            </w:tcBorders>
          </w:tcPr>
          <w:p w14:paraId="27CE8CF8" w14:textId="77777777" w:rsidR="00DE2688" w:rsidRDefault="00DE2688" w:rsidP="004E3766">
            <w:pPr>
              <w:pStyle w:val="aff8"/>
              <w:ind w:left="105" w:right="105"/>
              <w:rPr>
                <w:rFonts w:hint="eastAsia"/>
              </w:rPr>
            </w:pPr>
            <w:r>
              <w:rPr>
                <w:rFonts w:hint="eastAsia"/>
              </w:rPr>
              <w:pict w14:anchorId="2EA8F859">
                <v:line id="DW3731420" o:spid="_x0000_s1033"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A02C363" w14:textId="77777777" w:rsidR="00DE2688" w:rsidRDefault="00DE2688" w:rsidP="004E3766">
            <w:pPr>
              <w:pStyle w:val="aff8"/>
              <w:ind w:left="105" w:right="105"/>
              <w:rPr>
                <w:rFonts w:hint="eastAsia"/>
              </w:rPr>
            </w:pPr>
            <w:r>
              <w:rPr>
                <w:rFonts w:hint="eastAsia"/>
              </w:rPr>
              <w:t>現行條文</w:t>
            </w:r>
          </w:p>
        </w:tc>
        <w:tc>
          <w:tcPr>
            <w:tcW w:w="3043" w:type="dxa"/>
            <w:tcBorders>
              <w:top w:val="nil"/>
            </w:tcBorders>
          </w:tcPr>
          <w:p w14:paraId="170E76C6" w14:textId="77777777" w:rsidR="00DE2688" w:rsidRDefault="00DE2688" w:rsidP="004E3766">
            <w:pPr>
              <w:pStyle w:val="aff8"/>
              <w:ind w:left="105" w:right="105"/>
              <w:rPr>
                <w:rFonts w:hint="eastAsia"/>
              </w:rPr>
            </w:pPr>
            <w:r>
              <w:rPr>
                <w:rFonts w:hint="eastAsia"/>
              </w:rPr>
              <w:t>說明</w:t>
            </w:r>
          </w:p>
        </w:tc>
      </w:tr>
      <w:tr w:rsidR="00DE2688" w14:paraId="5DDA89F7" w14:textId="77777777" w:rsidTr="004E3766">
        <w:tc>
          <w:tcPr>
            <w:tcW w:w="3042" w:type="dxa"/>
          </w:tcPr>
          <w:p w14:paraId="1497F604" w14:textId="77777777" w:rsidR="00DE2688" w:rsidRDefault="00DE2688" w:rsidP="004E3766">
            <w:pPr>
              <w:spacing w:line="315" w:lineRule="exact"/>
              <w:ind w:leftChars="50" w:left="316" w:rightChars="50" w:right="105" w:hangingChars="100" w:hanging="211"/>
              <w:rPr>
                <w:rFonts w:hint="eastAsia"/>
              </w:rPr>
            </w:pPr>
            <w:r>
              <w:rPr>
                <w:rFonts w:hint="eastAsia"/>
              </w:rPr>
              <w:t>第十條之一　保護機構發現上市、上櫃或興櫃公司之董事或監察人，</w:t>
            </w:r>
            <w:r w:rsidRPr="004E3766">
              <w:rPr>
                <w:rFonts w:hint="eastAsia"/>
                <w:u w:val="single"/>
              </w:rPr>
              <w:t>或已卸任之董事或監察人</w:t>
            </w:r>
            <w:r>
              <w:rPr>
                <w:rFonts w:hint="eastAsia"/>
              </w:rPr>
              <w:t>，有</w:t>
            </w:r>
            <w:r w:rsidRPr="004E3766">
              <w:rPr>
                <w:rFonts w:hint="eastAsia"/>
                <w:u w:val="single"/>
              </w:rPr>
              <w:t>違反</w:t>
            </w:r>
            <w:r>
              <w:rPr>
                <w:rFonts w:hint="eastAsia"/>
              </w:rPr>
              <w:t>證券交易法</w:t>
            </w:r>
            <w:r w:rsidRPr="004E3766">
              <w:rPr>
                <w:rFonts w:hint="eastAsia"/>
                <w:u w:val="single"/>
              </w:rPr>
              <w:t>第二十條第一項、第二項、</w:t>
            </w:r>
            <w:r>
              <w:rPr>
                <w:rFonts w:hint="eastAsia"/>
              </w:rPr>
              <w:t>第一百五十五條</w:t>
            </w:r>
            <w:r w:rsidRPr="004E3766">
              <w:rPr>
                <w:rFonts w:hint="eastAsia"/>
                <w:u w:val="single"/>
              </w:rPr>
              <w:t>第一項、第二項</w:t>
            </w:r>
            <w:r>
              <w:rPr>
                <w:rFonts w:hint="eastAsia"/>
              </w:rPr>
              <w:t>、第一百五十七條之一</w:t>
            </w:r>
            <w:r w:rsidRPr="004E3766">
              <w:rPr>
                <w:rFonts w:hint="eastAsia"/>
                <w:u w:val="single"/>
              </w:rPr>
              <w:t>第一項、第二項</w:t>
            </w:r>
            <w:r>
              <w:rPr>
                <w:rFonts w:hint="eastAsia"/>
              </w:rPr>
              <w:t>、期貨交易法第一百零六條至第一百零八條</w:t>
            </w:r>
            <w:r w:rsidRPr="004E3766">
              <w:rPr>
                <w:rFonts w:hint="eastAsia"/>
                <w:u w:val="single"/>
              </w:rPr>
              <w:t>第一項</w:t>
            </w:r>
            <w:r>
              <w:rPr>
                <w:rFonts w:hint="eastAsia"/>
              </w:rPr>
              <w:t>規定</w:t>
            </w:r>
            <w:r w:rsidRPr="004E3766">
              <w:rPr>
                <w:rFonts w:hint="eastAsia"/>
                <w:u w:val="single"/>
              </w:rPr>
              <w:t>，或有證券交易法第三十二條第一項情事而無同條第二項免責事由、第一百七十一條第一項第二款或第三款規定</w:t>
            </w:r>
            <w:r>
              <w:rPr>
                <w:rFonts w:hint="eastAsia"/>
              </w:rPr>
              <w:t>之情事，或執行業務有重大損害公司之行為或違反法令或章程之重大事項，得依下列規定辦理：</w:t>
            </w:r>
          </w:p>
          <w:p w14:paraId="24C5C23C" w14:textId="77777777" w:rsidR="00DE2688" w:rsidRDefault="00DE2688" w:rsidP="004E3766">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51B935E9" w14:textId="77777777" w:rsidR="00DE2688" w:rsidRDefault="00DE2688" w:rsidP="004E3766">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49561BBD" w14:textId="77777777" w:rsidR="00DE2688" w:rsidRDefault="00DE2688" w:rsidP="004E3766">
            <w:pPr>
              <w:spacing w:line="315" w:lineRule="exact"/>
              <w:ind w:leftChars="150" w:left="316" w:rightChars="50" w:right="105" w:firstLineChars="200" w:firstLine="422"/>
              <w:rPr>
                <w:rFonts w:hint="eastAsia"/>
              </w:rPr>
            </w:pPr>
            <w:r>
              <w:rPr>
                <w:rFonts w:hint="eastAsia"/>
              </w:rPr>
              <w:lastRenderedPageBreak/>
              <w:t>前項第二款訴請法院裁判解任權，自保護機構知有解任事由時起，二年間不行使，或自解任事由發生時起，經過十年而消滅。</w:t>
            </w:r>
          </w:p>
          <w:p w14:paraId="0772F150" w14:textId="77777777" w:rsidR="00DE2688" w:rsidRDefault="00DE2688" w:rsidP="004E3766">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5FA040C2" w14:textId="77777777" w:rsidR="00DE2688" w:rsidRDefault="00DE2688" w:rsidP="004E3766">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21E1433F" w14:textId="77777777" w:rsidR="00DE2688" w:rsidRDefault="00DE2688" w:rsidP="004E3766">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59DD8986" w14:textId="77777777" w:rsidR="00DE2688" w:rsidRDefault="00DE2688" w:rsidP="004E3766">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22F1B804" w14:textId="77777777" w:rsidR="00DE2688" w:rsidRDefault="00DE2688" w:rsidP="004E3766">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2E2D3F3B" w14:textId="77777777" w:rsidR="00DE2688" w:rsidRDefault="00DE2688" w:rsidP="004E3766">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18DF82BE" w14:textId="77777777" w:rsidR="00DE2688" w:rsidRDefault="00DE2688" w:rsidP="004E3766">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51A7715D" w14:textId="77777777" w:rsidR="00DE2688" w:rsidRDefault="00DE2688" w:rsidP="004E3766">
            <w:pPr>
              <w:spacing w:line="315" w:lineRule="exact"/>
              <w:ind w:leftChars="50" w:left="316" w:rightChars="50" w:right="105" w:hangingChars="100" w:hanging="211"/>
              <w:rPr>
                <w:rFonts w:hint="eastAsia"/>
              </w:rPr>
            </w:pPr>
            <w:r>
              <w:rPr>
                <w:rFonts w:hint="eastAsia"/>
              </w:rPr>
              <w:lastRenderedPageBreak/>
              <w:t>第十條之一　保護機構</w:t>
            </w:r>
            <w:r w:rsidRPr="004E3766">
              <w:rPr>
                <w:rFonts w:hint="eastAsia"/>
                <w:u w:val="single"/>
              </w:rPr>
              <w:t>辦理前條第一項業務，</w:t>
            </w:r>
            <w:r>
              <w:rPr>
                <w:rFonts w:hint="eastAsia"/>
              </w:rPr>
              <w:t>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1FB4DB6C" w14:textId="77777777" w:rsidR="00DE2688" w:rsidRDefault="00DE2688" w:rsidP="004E3766">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78528184" w14:textId="77777777" w:rsidR="00DE2688" w:rsidRDefault="00DE2688" w:rsidP="004E3766">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103FA981" w14:textId="77777777" w:rsidR="00DE2688" w:rsidRDefault="00DE2688" w:rsidP="004E3766">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755679C6" w14:textId="77777777" w:rsidR="00DE2688" w:rsidRDefault="00DE2688" w:rsidP="004E3766">
            <w:pPr>
              <w:spacing w:line="315" w:lineRule="exact"/>
              <w:ind w:leftChars="150" w:left="316" w:rightChars="50" w:right="105" w:firstLineChars="200" w:firstLine="422"/>
              <w:rPr>
                <w:rFonts w:hint="eastAsia"/>
              </w:rPr>
            </w:pPr>
            <w:r>
              <w:rPr>
                <w:rFonts w:hint="eastAsia"/>
              </w:rPr>
              <w:t>第三十四條至第三十六條規定，於保護機構依第一</w:t>
            </w:r>
            <w:r>
              <w:rPr>
                <w:rFonts w:hint="eastAsia"/>
              </w:rPr>
              <w:lastRenderedPageBreak/>
              <w:t>項規定提起訴訟、上訴或聲請保全程序、執行程序時，準用之。</w:t>
            </w:r>
          </w:p>
          <w:p w14:paraId="118A9ED0" w14:textId="77777777" w:rsidR="00DE2688" w:rsidRDefault="00DE2688" w:rsidP="004E3766">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0DFB4B09" w14:textId="77777777" w:rsidR="00DE2688" w:rsidRDefault="00DE2688" w:rsidP="004E3766">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7C7A57F5" w14:textId="77777777" w:rsidR="00DE2688" w:rsidRDefault="00DE2688" w:rsidP="004E3766">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7C8D3AFA" w14:textId="77777777" w:rsidR="00DE2688" w:rsidRDefault="00DE2688" w:rsidP="004E3766">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511C7517" w14:textId="77777777" w:rsidR="00DE2688" w:rsidRDefault="00DE2688" w:rsidP="004E3766">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4BC4DF54" w14:textId="77777777" w:rsidR="00DE2688" w:rsidRDefault="00DE2688" w:rsidP="004E3766">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5AB8698A" w14:textId="77777777" w:rsidR="00DE2688" w:rsidRDefault="00DE2688" w:rsidP="004E3766">
            <w:pPr>
              <w:spacing w:line="315" w:lineRule="exact"/>
              <w:ind w:leftChars="50" w:left="316" w:rightChars="50" w:right="105" w:hangingChars="100" w:hanging="211"/>
              <w:rPr>
                <w:rFonts w:hint="eastAsia"/>
              </w:rPr>
            </w:pPr>
            <w:r>
              <w:rPr>
                <w:rFonts w:hint="eastAsia"/>
              </w:rPr>
              <w:lastRenderedPageBreak/>
              <w:t>一、為更落實保障公司經營及投資人權益，建立公平安全之市場交易環境，促進公司治理合法合規，並擴充保護機構經費來源，以因應未來業務發展，明文詳列保護機構得提起代表訴訟、解任訴訟之獨立事由。</w:t>
            </w:r>
          </w:p>
          <w:p w14:paraId="6FB5ACAB" w14:textId="77777777" w:rsidR="00DE2688" w:rsidRDefault="00DE2688" w:rsidP="004E3766">
            <w:pPr>
              <w:spacing w:line="315" w:lineRule="exact"/>
              <w:ind w:leftChars="50" w:left="316" w:rightChars="50" w:right="105" w:hangingChars="100" w:hanging="211"/>
              <w:rPr>
                <w:rFonts w:hint="eastAsia"/>
              </w:rPr>
            </w:pPr>
            <w:r>
              <w:rPr>
                <w:rFonts w:hint="eastAsia"/>
              </w:rPr>
              <w:t>二、爰提案修正本條第一項部分文字，除因實務上就保護機構依第一項所提訴訟，是否係因辦理第十條第一項業務而提起，有不同見解，為免爭議，爰刪除第一項序文「辦理前條第一項業務」之文字外，並增列若違反證券交易法第二十條、第三十二條及第一百七十一條第一項第二款、第三款等相關規定之情事者，亦屬不適合擔任董事、監察人職務之情事，不論其等是否執行所任公司業務，均有予以解任之必要，而已卸任之董事或監察人，亦照相關規定辦理。</w:t>
            </w:r>
          </w:p>
          <w:p w14:paraId="27AE1EA6" w14:textId="77777777" w:rsidR="00DE2688" w:rsidRDefault="00DE2688" w:rsidP="004E3766">
            <w:pPr>
              <w:spacing w:line="315" w:lineRule="exact"/>
              <w:ind w:leftChars="50" w:left="316" w:rightChars="50" w:right="105" w:hangingChars="100" w:hanging="211"/>
              <w:rPr>
                <w:rFonts w:hint="eastAsia"/>
              </w:rPr>
            </w:pPr>
            <w:r>
              <w:rPr>
                <w:rFonts w:hint="eastAsia"/>
              </w:rPr>
              <w:t>三、第二項至第九項文字未修正。</w:t>
            </w:r>
          </w:p>
        </w:tc>
      </w:tr>
      <w:tr w:rsidR="00DE2688" w14:paraId="34EF9721" w14:textId="77777777" w:rsidTr="004E3766">
        <w:tc>
          <w:tcPr>
            <w:tcW w:w="3042" w:type="dxa"/>
          </w:tcPr>
          <w:p w14:paraId="23EBA365" w14:textId="77777777" w:rsidR="00DE2688" w:rsidRDefault="00DE2688" w:rsidP="004E3766">
            <w:pPr>
              <w:spacing w:line="315" w:lineRule="exact"/>
              <w:ind w:leftChars="50" w:left="316" w:rightChars="50" w:right="105" w:hangingChars="100" w:hanging="211"/>
              <w:rPr>
                <w:rFonts w:hint="eastAsia"/>
              </w:rPr>
            </w:pPr>
            <w:r>
              <w:rPr>
                <w:rFonts w:hint="eastAsia"/>
              </w:rPr>
              <w:pict w14:anchorId="234C2DF3">
                <v:line id="DW5564957" o:spid="_x0000_s1032" style="position:absolute;left:0;text-align:left;z-index:251657216;mso-position-horizontal-relative:text;mso-position-vertical-relative:text" from="-2.2pt,348.05pt" to="455.6pt,348.05pt" strokeweight="1.5pt"/>
              </w:pict>
            </w:r>
            <w:r>
              <w:rPr>
                <w:rFonts w:hint="eastAsia"/>
              </w:rPr>
              <w:t>第二十條　保護基金之動用，以下列各款為限：</w:t>
            </w:r>
          </w:p>
          <w:p w14:paraId="21E82B4A" w14:textId="77777777" w:rsidR="00DE2688" w:rsidRDefault="00DE2688" w:rsidP="004E3766">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62D1884D" w14:textId="77777777" w:rsidR="00DE2688" w:rsidRDefault="00DE2688" w:rsidP="004E3766">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1B66EAAF" w14:textId="77777777" w:rsidR="00DE2688" w:rsidRDefault="00DE2688" w:rsidP="004E3766">
            <w:pPr>
              <w:spacing w:line="315" w:lineRule="exact"/>
              <w:ind w:leftChars="150" w:left="527" w:rightChars="50" w:right="105" w:hangingChars="100" w:hanging="211"/>
              <w:rPr>
                <w:rFonts w:hint="eastAsia"/>
              </w:rPr>
            </w:pPr>
            <w:r>
              <w:rPr>
                <w:rFonts w:hint="eastAsia"/>
              </w:rPr>
              <w:t>三、依本法規定提起之訴訟或提付仲裁所需之費用。</w:t>
            </w:r>
          </w:p>
          <w:p w14:paraId="564606F3" w14:textId="77777777" w:rsidR="00DE2688" w:rsidRDefault="00DE2688" w:rsidP="004E3766">
            <w:pPr>
              <w:spacing w:line="315" w:lineRule="exact"/>
              <w:ind w:leftChars="150" w:left="527" w:rightChars="50" w:right="105" w:hangingChars="100" w:hanging="211"/>
              <w:rPr>
                <w:rFonts w:hint="eastAsia"/>
              </w:rPr>
            </w:pPr>
            <w:r>
              <w:rPr>
                <w:rFonts w:hint="eastAsia"/>
              </w:rPr>
              <w:t>四、其他經主管機關核准之用途。</w:t>
            </w:r>
          </w:p>
          <w:p w14:paraId="57858E23" w14:textId="77777777" w:rsidR="00DE2688" w:rsidRDefault="00DE2688" w:rsidP="004E3766">
            <w:pPr>
              <w:spacing w:line="315" w:lineRule="exact"/>
              <w:ind w:leftChars="150" w:left="316" w:rightChars="50" w:right="105" w:firstLineChars="200" w:firstLine="422"/>
              <w:rPr>
                <w:rFonts w:hint="eastAsia"/>
              </w:rPr>
            </w:pPr>
            <w:r>
              <w:rPr>
                <w:rFonts w:hint="eastAsia"/>
              </w:rPr>
              <w:t>前項第二款之經費，以當年度保護基金孳息</w:t>
            </w:r>
            <w:r w:rsidRPr="004E3766">
              <w:rPr>
                <w:rFonts w:hint="eastAsia"/>
                <w:u w:val="single"/>
              </w:rPr>
              <w:t>及歷年保護基金孳息支應業務支出賸餘撥回基金累積數之合計</w:t>
            </w:r>
            <w:r>
              <w:rPr>
                <w:rFonts w:hint="eastAsia"/>
              </w:rPr>
              <w:t>為上限，編列預算辦理。但主管機關得視其財務、業務情況適當調整之。</w:t>
            </w:r>
          </w:p>
        </w:tc>
        <w:tc>
          <w:tcPr>
            <w:tcW w:w="3043" w:type="dxa"/>
          </w:tcPr>
          <w:p w14:paraId="39AACA34" w14:textId="77777777" w:rsidR="00DE2688" w:rsidRDefault="00DE2688" w:rsidP="004E3766">
            <w:pPr>
              <w:spacing w:line="315" w:lineRule="exact"/>
              <w:ind w:leftChars="50" w:left="316" w:rightChars="50" w:right="105" w:hangingChars="100" w:hanging="211"/>
              <w:rPr>
                <w:rFonts w:hint="eastAsia"/>
              </w:rPr>
            </w:pPr>
            <w:r>
              <w:rPr>
                <w:rFonts w:hint="eastAsia"/>
              </w:rPr>
              <w:t>第二十條　保護基金之動用，以下列各款為限：</w:t>
            </w:r>
          </w:p>
          <w:p w14:paraId="681BFF89" w14:textId="77777777" w:rsidR="00DE2688" w:rsidRDefault="00DE2688" w:rsidP="004E3766">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15271206" w14:textId="77777777" w:rsidR="00DE2688" w:rsidRDefault="00DE2688" w:rsidP="004E3766">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16EB2F32" w14:textId="77777777" w:rsidR="00DE2688" w:rsidRDefault="00DE2688" w:rsidP="004E3766">
            <w:pPr>
              <w:spacing w:line="315" w:lineRule="exact"/>
              <w:ind w:leftChars="150" w:left="527" w:rightChars="50" w:right="105" w:hangingChars="100" w:hanging="211"/>
              <w:rPr>
                <w:rFonts w:hint="eastAsia"/>
              </w:rPr>
            </w:pPr>
            <w:r>
              <w:rPr>
                <w:rFonts w:hint="eastAsia"/>
              </w:rPr>
              <w:t>三、依本法規定提起之訴訟或提付仲裁所需之費用。</w:t>
            </w:r>
          </w:p>
          <w:p w14:paraId="577E61C9" w14:textId="77777777" w:rsidR="00DE2688" w:rsidRDefault="00DE2688" w:rsidP="004E3766">
            <w:pPr>
              <w:spacing w:line="315" w:lineRule="exact"/>
              <w:ind w:leftChars="150" w:left="527" w:rightChars="50" w:right="105" w:hangingChars="100" w:hanging="211"/>
              <w:rPr>
                <w:rFonts w:hint="eastAsia"/>
              </w:rPr>
            </w:pPr>
            <w:r>
              <w:rPr>
                <w:rFonts w:hint="eastAsia"/>
              </w:rPr>
              <w:t>四、其他經主管機關核准之用途。</w:t>
            </w:r>
          </w:p>
          <w:p w14:paraId="267A46F2" w14:textId="77777777" w:rsidR="00DE2688" w:rsidRDefault="00DE2688" w:rsidP="004E3766">
            <w:pPr>
              <w:spacing w:line="315" w:lineRule="exact"/>
              <w:ind w:leftChars="150" w:left="316" w:rightChars="50" w:right="105" w:firstLineChars="200" w:firstLine="422"/>
              <w:rPr>
                <w:rFonts w:hint="eastAsia"/>
              </w:rPr>
            </w:pPr>
            <w:r>
              <w:rPr>
                <w:rFonts w:hint="eastAsia"/>
              </w:rPr>
              <w:t>前項第二款之經費，以當年度保護基金之孳息為上限，編列預算辦理。但主管機關得視其財務、業務情況適當調整之。</w:t>
            </w:r>
          </w:p>
        </w:tc>
        <w:tc>
          <w:tcPr>
            <w:tcW w:w="3043" w:type="dxa"/>
          </w:tcPr>
          <w:p w14:paraId="3C006D1C" w14:textId="77777777" w:rsidR="00DE2688" w:rsidRDefault="00DE2688" w:rsidP="004E3766">
            <w:pPr>
              <w:spacing w:line="315" w:lineRule="exact"/>
              <w:ind w:leftChars="50" w:left="316" w:rightChars="50" w:right="105" w:hangingChars="100" w:hanging="211"/>
              <w:rPr>
                <w:rFonts w:hint="eastAsia"/>
              </w:rPr>
            </w:pPr>
            <w:r>
              <w:rPr>
                <w:rFonts w:hint="eastAsia"/>
              </w:rPr>
              <w:t>一、第二項規定保護機構執行業務之支出及其他必要費用，以當年度保護基金之孳息為上限，惟此因利率變動而具不確定性，恐有不足支應保護機構執行業務所需經費之虞。為因應保護機構未來業務發展所需經費，考量歷年來保護基金孳息扣除業務支出之賸餘皆撥回保護基金，目前累積數額，應可優先提供保護機構未來年度孳息不足時之使用，且未動用依第十八條第一項規定各單位歷年來所提撥款項之總額，並不影響保護基金償付之功能，爰修正第二項，將歷年保護基金孳息支應業務支出賸餘撥回基金累積數之合計一併作為保護機構之經費來源。</w:t>
            </w:r>
          </w:p>
          <w:p w14:paraId="776691AD" w14:textId="77777777" w:rsidR="00DE2688" w:rsidRDefault="00DE2688" w:rsidP="004E3766">
            <w:pPr>
              <w:spacing w:line="315" w:lineRule="exact"/>
              <w:ind w:leftChars="50" w:left="316" w:rightChars="50" w:right="105" w:hangingChars="100" w:hanging="211"/>
              <w:rPr>
                <w:rFonts w:hint="eastAsia"/>
              </w:rPr>
            </w:pPr>
            <w:r>
              <w:rPr>
                <w:rFonts w:hint="eastAsia"/>
              </w:rPr>
              <w:t>二、第一項未修正。</w:t>
            </w:r>
          </w:p>
        </w:tc>
      </w:tr>
    </w:tbl>
    <w:p w14:paraId="66859B70" w14:textId="77777777" w:rsidR="00D22A25" w:rsidRPr="00DE2688" w:rsidRDefault="00D22A25" w:rsidP="00DE2688">
      <w:pPr>
        <w:rPr>
          <w:rFonts w:hint="eastAsia"/>
        </w:rPr>
      </w:pPr>
    </w:p>
    <w:sectPr w:rsidR="00D22A25" w:rsidRPr="00DE2688" w:rsidSect="00DE2688">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71E7B" w14:textId="77777777" w:rsidR="001D56E4" w:rsidRDefault="001D56E4">
      <w:r>
        <w:separator/>
      </w:r>
    </w:p>
  </w:endnote>
  <w:endnote w:type="continuationSeparator" w:id="0">
    <w:p w14:paraId="1A331ADC" w14:textId="77777777" w:rsidR="001D56E4" w:rsidRDefault="001D5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1F43" w14:textId="77777777" w:rsidR="008F3EC5" w:rsidRPr="004D2B26" w:rsidRDefault="004D2B26" w:rsidP="004D2B2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D29F9" w14:textId="77777777" w:rsidR="008F3EC5" w:rsidRPr="004D2B26" w:rsidRDefault="004D2B26" w:rsidP="004D2B2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90EDB0" w14:textId="77777777" w:rsidR="001D56E4" w:rsidRDefault="001D56E4">
      <w:r>
        <w:separator/>
      </w:r>
    </w:p>
  </w:footnote>
  <w:footnote w:type="continuationSeparator" w:id="0">
    <w:p w14:paraId="4E3E7B78" w14:textId="77777777" w:rsidR="001D56E4" w:rsidRDefault="001D5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AF8BB" w14:textId="77777777" w:rsidR="008F3EC5" w:rsidRPr="004D2B26" w:rsidRDefault="004D2B26" w:rsidP="004D2B2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01FFA" w14:textId="77777777" w:rsidR="008F3EC5" w:rsidRPr="004D2B26" w:rsidRDefault="004D2B26" w:rsidP="004D2B2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07710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B39"/>
    <w:rsid w:val="00014B39"/>
    <w:rsid w:val="00021974"/>
    <w:rsid w:val="000322E4"/>
    <w:rsid w:val="00034179"/>
    <w:rsid w:val="00055574"/>
    <w:rsid w:val="0006260D"/>
    <w:rsid w:val="0007483B"/>
    <w:rsid w:val="00092EFA"/>
    <w:rsid w:val="000B190B"/>
    <w:rsid w:val="000C6344"/>
    <w:rsid w:val="000D2076"/>
    <w:rsid w:val="000E3372"/>
    <w:rsid w:val="000F48AA"/>
    <w:rsid w:val="001132D3"/>
    <w:rsid w:val="001166AB"/>
    <w:rsid w:val="001223A9"/>
    <w:rsid w:val="00123301"/>
    <w:rsid w:val="00130626"/>
    <w:rsid w:val="001346DF"/>
    <w:rsid w:val="00152E55"/>
    <w:rsid w:val="00153AD0"/>
    <w:rsid w:val="00174DC3"/>
    <w:rsid w:val="001776A7"/>
    <w:rsid w:val="00192966"/>
    <w:rsid w:val="001A0A32"/>
    <w:rsid w:val="001A5138"/>
    <w:rsid w:val="001A7C69"/>
    <w:rsid w:val="001D56E4"/>
    <w:rsid w:val="001E1A19"/>
    <w:rsid w:val="001E385A"/>
    <w:rsid w:val="00235073"/>
    <w:rsid w:val="00235BD9"/>
    <w:rsid w:val="00235F62"/>
    <w:rsid w:val="00240FA3"/>
    <w:rsid w:val="0024333A"/>
    <w:rsid w:val="00243679"/>
    <w:rsid w:val="00252A12"/>
    <w:rsid w:val="00266FB4"/>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2B26"/>
    <w:rsid w:val="004D78BA"/>
    <w:rsid w:val="004E3766"/>
    <w:rsid w:val="004E74DF"/>
    <w:rsid w:val="004F17A8"/>
    <w:rsid w:val="00542984"/>
    <w:rsid w:val="00552448"/>
    <w:rsid w:val="00552803"/>
    <w:rsid w:val="00572D70"/>
    <w:rsid w:val="005B1DB0"/>
    <w:rsid w:val="006039A1"/>
    <w:rsid w:val="006303C6"/>
    <w:rsid w:val="00632430"/>
    <w:rsid w:val="00655703"/>
    <w:rsid w:val="0067116C"/>
    <w:rsid w:val="006873C4"/>
    <w:rsid w:val="006B2CB0"/>
    <w:rsid w:val="006C7F9F"/>
    <w:rsid w:val="006D7D23"/>
    <w:rsid w:val="006E2402"/>
    <w:rsid w:val="006E3C20"/>
    <w:rsid w:val="006F10CF"/>
    <w:rsid w:val="006F5861"/>
    <w:rsid w:val="00722A05"/>
    <w:rsid w:val="00732BD2"/>
    <w:rsid w:val="00735FD8"/>
    <w:rsid w:val="0075187F"/>
    <w:rsid w:val="007776A4"/>
    <w:rsid w:val="00781901"/>
    <w:rsid w:val="00782F7F"/>
    <w:rsid w:val="007908D5"/>
    <w:rsid w:val="00794FA3"/>
    <w:rsid w:val="007A1C27"/>
    <w:rsid w:val="007A4599"/>
    <w:rsid w:val="007C4084"/>
    <w:rsid w:val="007D04A0"/>
    <w:rsid w:val="007D3707"/>
    <w:rsid w:val="007E74DC"/>
    <w:rsid w:val="007F7A16"/>
    <w:rsid w:val="00842EA2"/>
    <w:rsid w:val="00861B21"/>
    <w:rsid w:val="00863C32"/>
    <w:rsid w:val="00864C67"/>
    <w:rsid w:val="00883D74"/>
    <w:rsid w:val="008A0C5D"/>
    <w:rsid w:val="008B4209"/>
    <w:rsid w:val="008E326C"/>
    <w:rsid w:val="008E5D88"/>
    <w:rsid w:val="008F3EC5"/>
    <w:rsid w:val="008F6379"/>
    <w:rsid w:val="0090241A"/>
    <w:rsid w:val="00926F56"/>
    <w:rsid w:val="00961606"/>
    <w:rsid w:val="00963798"/>
    <w:rsid w:val="00992003"/>
    <w:rsid w:val="009C16B2"/>
    <w:rsid w:val="009C3904"/>
    <w:rsid w:val="009D3F34"/>
    <w:rsid w:val="009E10F6"/>
    <w:rsid w:val="00A05B7F"/>
    <w:rsid w:val="00A0600A"/>
    <w:rsid w:val="00A13259"/>
    <w:rsid w:val="00A32A9C"/>
    <w:rsid w:val="00A678DC"/>
    <w:rsid w:val="00A765B0"/>
    <w:rsid w:val="00A80A44"/>
    <w:rsid w:val="00A86BD4"/>
    <w:rsid w:val="00A876DC"/>
    <w:rsid w:val="00AA2ADF"/>
    <w:rsid w:val="00AB6BDB"/>
    <w:rsid w:val="00AC2708"/>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75220"/>
    <w:rsid w:val="00C84B2E"/>
    <w:rsid w:val="00C9556F"/>
    <w:rsid w:val="00C9653B"/>
    <w:rsid w:val="00C9778A"/>
    <w:rsid w:val="00CD541C"/>
    <w:rsid w:val="00CE016C"/>
    <w:rsid w:val="00CE5EA3"/>
    <w:rsid w:val="00CF12AE"/>
    <w:rsid w:val="00CF6866"/>
    <w:rsid w:val="00D03570"/>
    <w:rsid w:val="00D05F85"/>
    <w:rsid w:val="00D07EA1"/>
    <w:rsid w:val="00D22A25"/>
    <w:rsid w:val="00D32121"/>
    <w:rsid w:val="00D542A5"/>
    <w:rsid w:val="00D65F9F"/>
    <w:rsid w:val="00D7310F"/>
    <w:rsid w:val="00D84D2B"/>
    <w:rsid w:val="00D922B6"/>
    <w:rsid w:val="00DA65B7"/>
    <w:rsid w:val="00DA6A2B"/>
    <w:rsid w:val="00DA7D72"/>
    <w:rsid w:val="00DC1C3F"/>
    <w:rsid w:val="00DC2697"/>
    <w:rsid w:val="00DE0D1A"/>
    <w:rsid w:val="00DE2688"/>
    <w:rsid w:val="00DF37C2"/>
    <w:rsid w:val="00DF389A"/>
    <w:rsid w:val="00E049FB"/>
    <w:rsid w:val="00E10D3F"/>
    <w:rsid w:val="00E174AB"/>
    <w:rsid w:val="00E20354"/>
    <w:rsid w:val="00E20474"/>
    <w:rsid w:val="00E21EEE"/>
    <w:rsid w:val="00E42982"/>
    <w:rsid w:val="00E51C63"/>
    <w:rsid w:val="00E62000"/>
    <w:rsid w:val="00E67FFE"/>
    <w:rsid w:val="00E72EE7"/>
    <w:rsid w:val="00EA02A7"/>
    <w:rsid w:val="00EC145C"/>
    <w:rsid w:val="00EC6E96"/>
    <w:rsid w:val="00ED580D"/>
    <w:rsid w:val="00ED5C0E"/>
    <w:rsid w:val="00ED5E9D"/>
    <w:rsid w:val="00F03FD6"/>
    <w:rsid w:val="00F1464A"/>
    <w:rsid w:val="00F30B58"/>
    <w:rsid w:val="00F474B2"/>
    <w:rsid w:val="00F61EC1"/>
    <w:rsid w:val="00F71E07"/>
    <w:rsid w:val="00F82284"/>
    <w:rsid w:val="00F85C4D"/>
    <w:rsid w:val="00F92C63"/>
    <w:rsid w:val="00F97315"/>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85050A8"/>
  <w15:chartTrackingRefBased/>
  <w15:docId w15:val="{00ACA98F-F7B7-47DA-8DDD-362C3741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creator>
  <cp:keywords>11;3;13</cp:keywords>
  <dc:description>委437;委440;4;議案202110128420000</dc:description>
  <cp:lastModifiedBy>景濰 李</cp:lastModifiedBy>
  <cp:revision>2</cp:revision>
  <cp:lastPrinted>2025-05-15T12:28:00Z</cp:lastPrinted>
  <dcterms:created xsi:type="dcterms:W3CDTF">2025-08-05T09:34:00Z</dcterms:created>
  <dcterms:modified xsi:type="dcterms:W3CDTF">2025-08-05T09:34:00Z</dcterms:modified>
</cp:coreProperties>
</file>