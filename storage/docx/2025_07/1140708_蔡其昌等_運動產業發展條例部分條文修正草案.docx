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F582C" w14:textId="77777777" w:rsidR="006C4A4E" w:rsidRDefault="006C4A4E" w:rsidP="006C4A4E">
      <w:pPr>
        <w:spacing w:afterLines="50" w:after="167"/>
        <w:rPr>
          <w:rFonts w:hint="eastAsia"/>
        </w:rPr>
      </w:pPr>
      <w:r>
        <w:rPr>
          <w:rFonts w:hint="eastAsia"/>
        </w:rPr>
        <w:t xml:space="preserve">　　　　　　　　　　　　　　　　　　　　　　　　　　　　　</w:t>
      </w:r>
      <w:r w:rsidR="00F75FBC">
        <w:rPr>
          <w:rFonts w:hint="eastAsia"/>
        </w:rPr>
        <w:t>議案編號：</w:t>
      </w:r>
      <w:r w:rsidR="00F75FBC">
        <w:rPr>
          <w:rFonts w:hint="eastAsia"/>
        </w:rPr>
        <w:t>202110129920000</w:t>
      </w:r>
    </w:p>
    <w:p w14:paraId="2F664855" w14:textId="77777777" w:rsidR="006C4A4E" w:rsidRDefault="006C4A4E" w:rsidP="006C4A4E">
      <w:pPr>
        <w:snapToGrid w:val="0"/>
        <w:ind w:leftChars="400" w:left="844"/>
        <w:rPr>
          <w:rFonts w:ascii="細明體" w:hAnsi="細明體" w:hint="eastAsia"/>
        </w:rPr>
      </w:pPr>
      <w:r w:rsidRPr="006C4A4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01F1AF23" w14:textId="77777777" w:rsidR="006C4A4E" w:rsidRDefault="006C4A4E" w:rsidP="006C4A4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C4A4E" w14:paraId="3D1E7C8C" w14:textId="77777777" w:rsidTr="000E0A39">
        <w:tc>
          <w:tcPr>
            <w:tcW w:w="0" w:type="auto"/>
            <w:vAlign w:val="center"/>
          </w:tcPr>
          <w:p w14:paraId="2FD8856B" w14:textId="77777777" w:rsidR="006C4A4E" w:rsidRDefault="006C4A4E" w:rsidP="000E0A39">
            <w:pPr>
              <w:pStyle w:val="affff"/>
              <w:rPr>
                <w:rFonts w:hint="eastAsia"/>
              </w:rPr>
            </w:pPr>
            <w:r>
              <w:rPr>
                <w:rFonts w:hint="eastAsia"/>
              </w:rPr>
              <w:t>院總第</w:t>
            </w:r>
            <w:r>
              <w:rPr>
                <w:rFonts w:hint="eastAsia"/>
              </w:rPr>
              <w:t>20</w:t>
            </w:r>
            <w:r>
              <w:rPr>
                <w:rFonts w:hint="eastAsia"/>
              </w:rPr>
              <w:t>號</w:t>
            </w:r>
          </w:p>
        </w:tc>
        <w:tc>
          <w:tcPr>
            <w:tcW w:w="0" w:type="auto"/>
            <w:vAlign w:val="center"/>
          </w:tcPr>
          <w:p w14:paraId="20831A17" w14:textId="77777777" w:rsidR="006C4A4E" w:rsidRDefault="006C4A4E" w:rsidP="000E0A39">
            <w:pPr>
              <w:pStyle w:val="affff5"/>
              <w:ind w:leftChars="200" w:left="422"/>
              <w:rPr>
                <w:rFonts w:hint="eastAsia"/>
              </w:rPr>
            </w:pPr>
            <w:r>
              <w:rPr>
                <w:rFonts w:hint="eastAsia"/>
              </w:rPr>
              <w:t>委員</w:t>
            </w:r>
          </w:p>
        </w:tc>
        <w:tc>
          <w:tcPr>
            <w:tcW w:w="0" w:type="auto"/>
            <w:vAlign w:val="center"/>
          </w:tcPr>
          <w:p w14:paraId="608CA205" w14:textId="77777777" w:rsidR="006C4A4E" w:rsidRDefault="006C4A4E" w:rsidP="000E0A39">
            <w:pPr>
              <w:pStyle w:val="affff5"/>
              <w:rPr>
                <w:rFonts w:hint="eastAsia"/>
              </w:rPr>
            </w:pPr>
            <w:r>
              <w:rPr>
                <w:rFonts w:hint="eastAsia"/>
              </w:rPr>
              <w:t>提案第</w:t>
            </w:r>
          </w:p>
        </w:tc>
        <w:tc>
          <w:tcPr>
            <w:tcW w:w="0" w:type="auto"/>
            <w:tcMar>
              <w:left w:w="113" w:type="dxa"/>
              <w:right w:w="113" w:type="dxa"/>
            </w:tcMar>
            <w:vAlign w:val="center"/>
          </w:tcPr>
          <w:p w14:paraId="0E308677" w14:textId="77777777" w:rsidR="006C4A4E" w:rsidRDefault="006C4A4E" w:rsidP="000E0A39">
            <w:pPr>
              <w:pStyle w:val="affff5"/>
              <w:jc w:val="distribute"/>
              <w:rPr>
                <w:rFonts w:hint="eastAsia"/>
              </w:rPr>
            </w:pPr>
            <w:r>
              <w:t>11012992</w:t>
            </w:r>
          </w:p>
        </w:tc>
        <w:tc>
          <w:tcPr>
            <w:tcW w:w="0" w:type="auto"/>
            <w:vAlign w:val="center"/>
          </w:tcPr>
          <w:p w14:paraId="76A3453D" w14:textId="77777777" w:rsidR="006C4A4E" w:rsidRDefault="006C4A4E" w:rsidP="000E0A39">
            <w:pPr>
              <w:pStyle w:val="affff5"/>
              <w:rPr>
                <w:rFonts w:hint="eastAsia"/>
              </w:rPr>
            </w:pPr>
            <w:r>
              <w:rPr>
                <w:rFonts w:hint="eastAsia"/>
              </w:rPr>
              <w:t>號</w:t>
            </w:r>
          </w:p>
        </w:tc>
        <w:tc>
          <w:tcPr>
            <w:tcW w:w="0" w:type="auto"/>
            <w:vAlign w:val="center"/>
          </w:tcPr>
          <w:p w14:paraId="70A43655" w14:textId="77777777" w:rsidR="006C4A4E" w:rsidRDefault="006C4A4E" w:rsidP="000E0A39">
            <w:pPr>
              <w:pStyle w:val="affff5"/>
              <w:rPr>
                <w:rFonts w:hint="eastAsia"/>
              </w:rPr>
            </w:pPr>
          </w:p>
        </w:tc>
        <w:tc>
          <w:tcPr>
            <w:tcW w:w="0" w:type="auto"/>
            <w:tcMar>
              <w:left w:w="113" w:type="dxa"/>
            </w:tcMar>
            <w:vAlign w:val="center"/>
          </w:tcPr>
          <w:p w14:paraId="66C560C6" w14:textId="77777777" w:rsidR="006C4A4E" w:rsidRDefault="006C4A4E" w:rsidP="000E0A39">
            <w:pPr>
              <w:pStyle w:val="affff5"/>
              <w:rPr>
                <w:rFonts w:hint="eastAsia"/>
              </w:rPr>
            </w:pPr>
          </w:p>
        </w:tc>
      </w:tr>
    </w:tbl>
    <w:p w14:paraId="559CE0EC" w14:textId="77777777" w:rsidR="006C4A4E" w:rsidRDefault="006C4A4E" w:rsidP="006C4A4E">
      <w:pPr>
        <w:pStyle w:val="afb"/>
        <w:spacing w:line="600" w:lineRule="exact"/>
        <w:ind w:left="1382" w:hanging="855"/>
        <w:rPr>
          <w:rFonts w:hint="eastAsia"/>
        </w:rPr>
      </w:pPr>
    </w:p>
    <w:p w14:paraId="7E6DA44F" w14:textId="77777777" w:rsidR="006C4A4E" w:rsidRDefault="006C4A4E" w:rsidP="006C4A4E">
      <w:pPr>
        <w:pStyle w:val="afb"/>
        <w:ind w:left="1382" w:hanging="855"/>
        <w:rPr>
          <w:rFonts w:hint="eastAsia"/>
        </w:rPr>
      </w:pPr>
      <w:r>
        <w:rPr>
          <w:rFonts w:hint="eastAsia"/>
        </w:rPr>
        <w:t>案由：本</w:t>
      </w:r>
      <w:r w:rsidRPr="00F63F00">
        <w:rPr>
          <w:rFonts w:hint="eastAsia"/>
          <w:spacing w:val="0"/>
        </w:rPr>
        <w:t>院委員蔡其昌、伍麗華</w:t>
      </w:r>
      <w:r w:rsidRPr="00F63F00">
        <w:rPr>
          <w:rFonts w:hint="eastAsia"/>
          <w:spacing w:val="0"/>
        </w:rPr>
        <w:t>Saidhai Tahovecahe</w:t>
      </w:r>
      <w:r w:rsidRPr="00F63F00">
        <w:rPr>
          <w:rFonts w:hint="eastAsia"/>
          <w:spacing w:val="0"/>
        </w:rPr>
        <w:t>、莊瑞雄等</w:t>
      </w:r>
      <w:r w:rsidRPr="00F63F00">
        <w:rPr>
          <w:rFonts w:hint="eastAsia"/>
          <w:spacing w:val="0"/>
        </w:rPr>
        <w:t>17</w:t>
      </w:r>
      <w:r w:rsidRPr="00F63F00">
        <w:rPr>
          <w:rFonts w:hint="eastAsia"/>
          <w:spacing w:val="0"/>
        </w:rPr>
        <w:t>人</w:t>
      </w:r>
      <w:r>
        <w:rPr>
          <w:rFonts w:hint="eastAsia"/>
        </w:rPr>
        <w:t>，</w:t>
      </w:r>
      <w:r w:rsidRPr="00F63F00">
        <w:rPr>
          <w:rFonts w:hint="eastAsia"/>
          <w:spacing w:val="0"/>
        </w:rPr>
        <w:t>鑒於去（</w:t>
      </w:r>
      <w:r w:rsidRPr="00F63F00">
        <w:rPr>
          <w:rFonts w:hint="eastAsia"/>
          <w:spacing w:val="0"/>
        </w:rPr>
        <w:t>2024</w:t>
      </w:r>
      <w:r w:rsidRPr="00F63F00">
        <w:rPr>
          <w:rFonts w:hint="eastAsia"/>
          <w:spacing w:val="0"/>
        </w:rPr>
        <w:t>）年世界棒球十二強比賽，臺灣隊以冠軍之</w:t>
      </w:r>
      <w:r>
        <w:rPr>
          <w:rFonts w:hint="eastAsia"/>
        </w:rPr>
        <w:t>姿震</w:t>
      </w:r>
      <w:r w:rsidRPr="00F63F00">
        <w:rPr>
          <w:rFonts w:hint="eastAsia"/>
          <w:spacing w:val="0"/>
        </w:rPr>
        <w:t>撼全球，不僅點燃國內棒球迷的熱情、活絡運動產業市場</w:t>
      </w:r>
      <w:r>
        <w:rPr>
          <w:rFonts w:hint="eastAsia"/>
        </w:rPr>
        <w:t>，</w:t>
      </w:r>
      <w:r w:rsidRPr="00F63F00">
        <w:rPr>
          <w:rFonts w:hint="eastAsia"/>
          <w:spacing w:val="8"/>
        </w:rPr>
        <w:t>使</w:t>
      </w:r>
      <w:r w:rsidRPr="00F63F00">
        <w:rPr>
          <w:rFonts w:hint="eastAsia"/>
          <w:spacing w:val="6"/>
        </w:rPr>
        <w:t>運動科技獲得重視，更推升體育署改制成運動部。惟</w:t>
      </w:r>
      <w:r>
        <w:rPr>
          <w:rFonts w:hint="eastAsia"/>
        </w:rPr>
        <w:t>現行運動產業發展條例針對運動產業與科技的結合付之闕如。又隨</w:t>
      </w:r>
      <w:r w:rsidRPr="00F63F00">
        <w:rPr>
          <w:rFonts w:hint="eastAsia"/>
          <w:spacing w:val="0"/>
        </w:rPr>
        <w:t>著運動風氣逐漸蓬勃，參與者之安全有維護之必要，爰擬具</w:t>
      </w:r>
      <w:r>
        <w:rPr>
          <w:rFonts w:hint="eastAsia"/>
        </w:rPr>
        <w:t>「運動產業發展條例部分條文修正草案」，新增運動科</w:t>
      </w:r>
      <w:r w:rsidRPr="00F63F00">
        <w:rPr>
          <w:rFonts w:hint="eastAsia"/>
          <w:spacing w:val="8"/>
        </w:rPr>
        <w:t>技、數據分析納入運動產業，以及舉辦運動賽事或活動應投保</w:t>
      </w:r>
      <w:r>
        <w:rPr>
          <w:rFonts w:hint="eastAsia"/>
        </w:rPr>
        <w:t>公共意外責任。是否有當？敬請公決。</w:t>
      </w:r>
    </w:p>
    <w:p w14:paraId="4F455E17" w14:textId="77777777" w:rsidR="006C4A4E" w:rsidRPr="006C4A4E" w:rsidRDefault="006C4A4E" w:rsidP="006C4A4E">
      <w:pPr>
        <w:pStyle w:val="afb"/>
        <w:ind w:left="1382" w:hanging="855"/>
        <w:rPr>
          <w:rFonts w:hint="eastAsia"/>
        </w:rPr>
      </w:pPr>
    </w:p>
    <w:p w14:paraId="333767B5" w14:textId="77777777" w:rsidR="006C4A4E" w:rsidRDefault="006C4A4E" w:rsidP="006C4A4E"/>
    <w:p w14:paraId="6F924BF0" w14:textId="77777777" w:rsidR="006C4A4E" w:rsidRDefault="006C4A4E" w:rsidP="006C4A4E">
      <w:pPr>
        <w:pStyle w:val="-"/>
        <w:ind w:left="3165" w:right="633" w:hanging="844"/>
        <w:rPr>
          <w:rFonts w:hint="eastAsia"/>
        </w:rPr>
      </w:pPr>
      <w:r>
        <w:rPr>
          <w:rFonts w:hint="eastAsia"/>
        </w:rPr>
        <w:t>提案人：蔡其昌　　伍麗華</w:t>
      </w:r>
      <w:r>
        <w:rPr>
          <w:rFonts w:hint="eastAsia"/>
        </w:rPr>
        <w:t>Saidhai Tahovecahe</w:t>
      </w:r>
      <w:r>
        <w:rPr>
          <w:rFonts w:hint="eastAsia"/>
        </w:rPr>
        <w:t xml:space="preserve">　　　</w:t>
      </w:r>
      <w:r w:rsidRPr="006C4A4E">
        <w:rPr>
          <w:rFonts w:hint="eastAsia"/>
          <w:sz w:val="12"/>
          <w:szCs w:val="12"/>
        </w:rPr>
        <w:t xml:space="preserve">　</w:t>
      </w:r>
      <w:r>
        <w:rPr>
          <w:rFonts w:hint="eastAsia"/>
        </w:rPr>
        <w:t xml:space="preserve">莊瑞雄　　</w:t>
      </w:r>
    </w:p>
    <w:p w14:paraId="5A783770" w14:textId="77777777" w:rsidR="006C4A4E" w:rsidRDefault="006C4A4E" w:rsidP="006C4A4E">
      <w:pPr>
        <w:pStyle w:val="-"/>
        <w:ind w:left="3165" w:right="633" w:hanging="844"/>
        <w:rPr>
          <w:rFonts w:hint="eastAsia"/>
        </w:rPr>
      </w:pPr>
      <w:r>
        <w:rPr>
          <w:rFonts w:hint="eastAsia"/>
        </w:rPr>
        <w:t xml:space="preserve">連署人：羅美玲　　鍾佳濱　　范　雲　　陳秀寳　　陳俊宇　　郭國文　　王義川　　李坤城　　黃　捷　　王正旭　　王美惠　　林淑芬　　林月琴　　吳沛憶　　　　　　　　</w:t>
      </w:r>
    </w:p>
    <w:p w14:paraId="50F3AA43" w14:textId="77777777" w:rsidR="006C4A4E" w:rsidRDefault="006C4A4E" w:rsidP="006C4A4E"/>
    <w:p w14:paraId="2ED7BFBB" w14:textId="77777777" w:rsidR="006C4A4E" w:rsidRDefault="006C4A4E" w:rsidP="006C4A4E">
      <w:pPr>
        <w:sectPr w:rsidR="006C4A4E" w:rsidSect="00FA753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9"/>
          <w:cols w:space="720"/>
          <w:docGrid w:type="linesAndChars" w:linePitch="335" w:charSpace="200"/>
        </w:sectPr>
      </w:pPr>
    </w:p>
    <w:p w14:paraId="25E33849" w14:textId="77777777" w:rsidR="006C4A4E" w:rsidRDefault="006C4A4E" w:rsidP="00F75FBC">
      <w:pPr>
        <w:spacing w:line="14" w:lineRule="exact"/>
        <w:sectPr w:rsidR="006C4A4E" w:rsidSect="006C4A4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C4A4E" w14:paraId="3EC83FA4" w14:textId="77777777" w:rsidTr="000E0A39">
        <w:tc>
          <w:tcPr>
            <w:tcW w:w="9128" w:type="dxa"/>
            <w:gridSpan w:val="3"/>
            <w:tcBorders>
              <w:top w:val="nil"/>
              <w:left w:val="nil"/>
              <w:bottom w:val="nil"/>
              <w:right w:val="nil"/>
            </w:tcBorders>
          </w:tcPr>
          <w:p w14:paraId="18F309B6" w14:textId="77777777" w:rsidR="006C4A4E" w:rsidRPr="000E0A39" w:rsidRDefault="006C4A4E" w:rsidP="000E0A39">
            <w:pPr>
              <w:spacing w:before="105" w:after="105" w:line="480" w:lineRule="exact"/>
              <w:ind w:leftChars="500" w:left="1055"/>
              <w:rPr>
                <w:rFonts w:ascii="標楷體" w:eastAsia="標楷體" w:hAnsi="標楷體" w:hint="eastAsia"/>
                <w:sz w:val="28"/>
              </w:rPr>
            </w:pPr>
            <w:r w:rsidRPr="000E0A39">
              <w:rPr>
                <w:rFonts w:ascii="標楷體" w:eastAsia="標楷體" w:hAnsi="標楷體"/>
                <w:sz w:val="28"/>
              </w:rPr>
              <w:br w:type="page"/>
              <w:t>運動產業發展條例部分條文修正草案對照表</w:t>
            </w:r>
            <w:bookmarkStart w:id="0" w:name="TA1335107"/>
            <w:bookmarkEnd w:id="0"/>
          </w:p>
        </w:tc>
      </w:tr>
      <w:tr w:rsidR="006C4A4E" w14:paraId="2ECA57F5" w14:textId="77777777" w:rsidTr="000E0A39">
        <w:tc>
          <w:tcPr>
            <w:tcW w:w="3042" w:type="dxa"/>
            <w:tcBorders>
              <w:top w:val="nil"/>
            </w:tcBorders>
          </w:tcPr>
          <w:p w14:paraId="233E5D15" w14:textId="77777777" w:rsidR="006C4A4E" w:rsidRDefault="006C4A4E" w:rsidP="000E0A39">
            <w:pPr>
              <w:pStyle w:val="aff8"/>
              <w:ind w:left="105" w:right="105"/>
              <w:rPr>
                <w:rFonts w:hint="eastAsia"/>
              </w:rPr>
            </w:pPr>
            <w:r>
              <w:rPr>
                <w:rFonts w:hint="eastAsia"/>
              </w:rPr>
              <w:pict w14:anchorId="1ECF1A26">
                <v:line id="DW9856007"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A85B4B0" w14:textId="77777777" w:rsidR="006C4A4E" w:rsidRDefault="006C4A4E" w:rsidP="000E0A39">
            <w:pPr>
              <w:pStyle w:val="aff8"/>
              <w:ind w:left="105" w:right="105"/>
              <w:rPr>
                <w:rFonts w:hint="eastAsia"/>
              </w:rPr>
            </w:pPr>
            <w:r>
              <w:rPr>
                <w:rFonts w:hint="eastAsia"/>
              </w:rPr>
              <w:t>現行條文</w:t>
            </w:r>
          </w:p>
        </w:tc>
        <w:tc>
          <w:tcPr>
            <w:tcW w:w="3043" w:type="dxa"/>
            <w:tcBorders>
              <w:top w:val="nil"/>
            </w:tcBorders>
          </w:tcPr>
          <w:p w14:paraId="66719768" w14:textId="77777777" w:rsidR="006C4A4E" w:rsidRDefault="006C4A4E" w:rsidP="000E0A39">
            <w:pPr>
              <w:pStyle w:val="aff8"/>
              <w:ind w:left="105" w:right="105"/>
              <w:rPr>
                <w:rFonts w:hint="eastAsia"/>
              </w:rPr>
            </w:pPr>
            <w:r>
              <w:rPr>
                <w:rFonts w:hint="eastAsia"/>
              </w:rPr>
              <w:t>說明</w:t>
            </w:r>
          </w:p>
        </w:tc>
      </w:tr>
      <w:tr w:rsidR="006C4A4E" w14:paraId="5EB6F330" w14:textId="77777777" w:rsidTr="000E0A39">
        <w:tc>
          <w:tcPr>
            <w:tcW w:w="3042" w:type="dxa"/>
          </w:tcPr>
          <w:p w14:paraId="239D306A" w14:textId="77777777" w:rsidR="006C4A4E" w:rsidRDefault="006C4A4E" w:rsidP="000E0A39">
            <w:pPr>
              <w:spacing w:line="315" w:lineRule="exact"/>
              <w:ind w:leftChars="50" w:left="316" w:rightChars="50" w:right="105" w:hangingChars="100" w:hanging="211"/>
              <w:rPr>
                <w:rFonts w:hint="eastAsia"/>
              </w:rPr>
            </w:pPr>
            <w:r>
              <w:rPr>
                <w:rFonts w:hint="eastAsia"/>
              </w:rPr>
              <w:t>第二條　本條例所稱主管機關：在</w:t>
            </w:r>
            <w:r w:rsidRPr="00F63F00">
              <w:rPr>
                <w:rFonts w:hint="eastAsia"/>
                <w:spacing w:val="2"/>
              </w:rPr>
              <w:t>中央為</w:t>
            </w:r>
            <w:r w:rsidRPr="00F63F00">
              <w:rPr>
                <w:rFonts w:hint="eastAsia"/>
                <w:spacing w:val="2"/>
                <w:u w:val="single"/>
              </w:rPr>
              <w:t>運動部</w:t>
            </w:r>
            <w:r w:rsidRPr="00F63F00">
              <w:rPr>
                <w:rFonts w:hint="eastAsia"/>
                <w:spacing w:val="2"/>
              </w:rPr>
              <w:t>；在直轄市為直轄市政府；在縣</w:t>
            </w:r>
            <w:r>
              <w:rPr>
                <w:rFonts w:hint="eastAsia"/>
              </w:rPr>
              <w:t>（市）為縣（市）政府。</w:t>
            </w:r>
          </w:p>
        </w:tc>
        <w:tc>
          <w:tcPr>
            <w:tcW w:w="3043" w:type="dxa"/>
          </w:tcPr>
          <w:p w14:paraId="60572740" w14:textId="77777777" w:rsidR="006C4A4E" w:rsidRDefault="006C4A4E" w:rsidP="000E0A39">
            <w:pPr>
              <w:spacing w:line="315" w:lineRule="exact"/>
              <w:ind w:leftChars="50" w:left="316" w:rightChars="50" w:right="105" w:hangingChars="100" w:hanging="211"/>
              <w:rPr>
                <w:rFonts w:hint="eastAsia"/>
              </w:rPr>
            </w:pPr>
            <w:r>
              <w:rPr>
                <w:rFonts w:hint="eastAsia"/>
              </w:rPr>
              <w:t>第二條　本條例所稱主管機關：在</w:t>
            </w:r>
            <w:r w:rsidRPr="00F63F00">
              <w:rPr>
                <w:rFonts w:hint="eastAsia"/>
                <w:spacing w:val="2"/>
              </w:rPr>
              <w:t>中央為</w:t>
            </w:r>
            <w:r w:rsidRPr="00F63F00">
              <w:rPr>
                <w:rFonts w:hint="eastAsia"/>
                <w:spacing w:val="2"/>
                <w:u w:val="single"/>
              </w:rPr>
              <w:t>教育部</w:t>
            </w:r>
            <w:r w:rsidRPr="00F63F00">
              <w:rPr>
                <w:rFonts w:hint="eastAsia"/>
                <w:spacing w:val="2"/>
              </w:rPr>
              <w:t>；在直轄市為直轄市政府；在縣</w:t>
            </w:r>
            <w:r>
              <w:rPr>
                <w:rFonts w:hint="eastAsia"/>
              </w:rPr>
              <w:t>（市）為縣（市）政府。</w:t>
            </w:r>
          </w:p>
        </w:tc>
        <w:tc>
          <w:tcPr>
            <w:tcW w:w="3043" w:type="dxa"/>
          </w:tcPr>
          <w:p w14:paraId="0A89ACCD" w14:textId="77777777" w:rsidR="006C4A4E" w:rsidRDefault="006C4A4E" w:rsidP="000E0A39">
            <w:pPr>
              <w:spacing w:line="315" w:lineRule="exact"/>
              <w:ind w:leftChars="50" w:left="105" w:rightChars="50" w:right="105"/>
              <w:rPr>
                <w:rFonts w:hint="eastAsia"/>
              </w:rPr>
            </w:pPr>
            <w:r>
              <w:rPr>
                <w:rFonts w:hint="eastAsia"/>
              </w:rPr>
              <w:t>配合機關改制和管轄權調整，將中央主管機關由「教育部」改為「運動部」。</w:t>
            </w:r>
          </w:p>
        </w:tc>
      </w:tr>
      <w:tr w:rsidR="006C4A4E" w14:paraId="0411B9DA" w14:textId="77777777" w:rsidTr="000E0A39">
        <w:tc>
          <w:tcPr>
            <w:tcW w:w="3042" w:type="dxa"/>
          </w:tcPr>
          <w:p w14:paraId="2B9C538D" w14:textId="77777777" w:rsidR="006C4A4E" w:rsidRDefault="006C4A4E" w:rsidP="000E0A39">
            <w:pPr>
              <w:spacing w:line="315" w:lineRule="exact"/>
              <w:ind w:leftChars="50" w:left="316" w:rightChars="50" w:right="105" w:hangingChars="100" w:hanging="211"/>
              <w:rPr>
                <w:rFonts w:hint="eastAsia"/>
              </w:rPr>
            </w:pPr>
            <w:r>
              <w:rPr>
                <w:rFonts w:hint="eastAsia"/>
              </w:rPr>
              <w:t>第四條　本條例所稱運動產業，指提供民眾從事運動或運動觀賞所需產品或服務，或可促進運動推展之支援性服務，而具有增進國民身心健康、提升體能及生活品質之下列產業：</w:t>
            </w:r>
          </w:p>
          <w:p w14:paraId="273E1D45" w14:textId="77777777" w:rsidR="006C4A4E" w:rsidRDefault="006C4A4E" w:rsidP="000E0A39">
            <w:pPr>
              <w:spacing w:line="315" w:lineRule="exact"/>
              <w:ind w:leftChars="150" w:left="527" w:rightChars="50" w:right="105" w:hangingChars="100" w:hanging="211"/>
              <w:rPr>
                <w:rFonts w:hint="eastAsia"/>
              </w:rPr>
            </w:pPr>
            <w:r>
              <w:rPr>
                <w:rFonts w:hint="eastAsia"/>
              </w:rPr>
              <w:t>一、職業或業餘運動業。</w:t>
            </w:r>
          </w:p>
          <w:p w14:paraId="14F599C4" w14:textId="77777777" w:rsidR="006C4A4E" w:rsidRDefault="006C4A4E" w:rsidP="000E0A39">
            <w:pPr>
              <w:spacing w:line="315" w:lineRule="exact"/>
              <w:ind w:leftChars="150" w:left="527" w:rightChars="50" w:right="105" w:hangingChars="100" w:hanging="211"/>
              <w:rPr>
                <w:rFonts w:hint="eastAsia"/>
              </w:rPr>
            </w:pPr>
            <w:r>
              <w:rPr>
                <w:rFonts w:hint="eastAsia"/>
              </w:rPr>
              <w:t>二、運動休閒教育服務業。</w:t>
            </w:r>
          </w:p>
          <w:p w14:paraId="2D18A26F" w14:textId="77777777" w:rsidR="006C4A4E" w:rsidRDefault="006C4A4E" w:rsidP="000E0A39">
            <w:pPr>
              <w:spacing w:line="315" w:lineRule="exact"/>
              <w:ind w:leftChars="150" w:left="527" w:rightChars="50" w:right="105" w:hangingChars="100" w:hanging="211"/>
              <w:rPr>
                <w:rFonts w:hint="eastAsia"/>
              </w:rPr>
            </w:pPr>
            <w:r>
              <w:rPr>
                <w:rFonts w:hint="eastAsia"/>
              </w:rPr>
              <w:t>三、運動傳播媒體或資訊出版業。</w:t>
            </w:r>
          </w:p>
          <w:p w14:paraId="251C58F0" w14:textId="77777777" w:rsidR="006C4A4E" w:rsidRDefault="006C4A4E" w:rsidP="000E0A39">
            <w:pPr>
              <w:spacing w:line="315" w:lineRule="exact"/>
              <w:ind w:leftChars="150" w:left="527" w:rightChars="50" w:right="105" w:hangingChars="100" w:hanging="211"/>
              <w:rPr>
                <w:rFonts w:hint="eastAsia"/>
              </w:rPr>
            </w:pPr>
            <w:r>
              <w:rPr>
                <w:rFonts w:hint="eastAsia"/>
              </w:rPr>
              <w:t>四、運動表演業。</w:t>
            </w:r>
          </w:p>
          <w:p w14:paraId="4B8CB625" w14:textId="77777777" w:rsidR="006C4A4E" w:rsidRDefault="006C4A4E" w:rsidP="000E0A39">
            <w:pPr>
              <w:spacing w:line="315" w:lineRule="exact"/>
              <w:ind w:leftChars="150" w:left="527" w:rightChars="50" w:right="105" w:hangingChars="100" w:hanging="211"/>
              <w:rPr>
                <w:rFonts w:hint="eastAsia"/>
              </w:rPr>
            </w:pPr>
            <w:r>
              <w:rPr>
                <w:rFonts w:hint="eastAsia"/>
              </w:rPr>
              <w:t>五、運動旅遊業。</w:t>
            </w:r>
          </w:p>
          <w:p w14:paraId="703483CD" w14:textId="77777777" w:rsidR="006C4A4E" w:rsidRDefault="006C4A4E" w:rsidP="000E0A39">
            <w:pPr>
              <w:spacing w:line="315" w:lineRule="exact"/>
              <w:ind w:leftChars="150" w:left="527" w:rightChars="50" w:right="105" w:hangingChars="100" w:hanging="211"/>
              <w:rPr>
                <w:rFonts w:hint="eastAsia"/>
              </w:rPr>
            </w:pPr>
            <w:r>
              <w:rPr>
                <w:rFonts w:hint="eastAsia"/>
              </w:rPr>
              <w:t>六、電子競技業。</w:t>
            </w:r>
          </w:p>
          <w:p w14:paraId="29B151ED" w14:textId="77777777" w:rsidR="006C4A4E" w:rsidRDefault="006C4A4E" w:rsidP="000E0A39">
            <w:pPr>
              <w:spacing w:line="315" w:lineRule="exact"/>
              <w:ind w:leftChars="150" w:left="527" w:rightChars="50" w:right="105" w:hangingChars="100" w:hanging="211"/>
              <w:rPr>
                <w:rFonts w:hint="eastAsia"/>
              </w:rPr>
            </w:pPr>
            <w:r>
              <w:rPr>
                <w:rFonts w:hint="eastAsia"/>
              </w:rPr>
              <w:t>七、運動博弈業。</w:t>
            </w:r>
          </w:p>
          <w:p w14:paraId="12A0ADB8" w14:textId="77777777" w:rsidR="006C4A4E" w:rsidRDefault="006C4A4E" w:rsidP="000E0A39">
            <w:pPr>
              <w:spacing w:line="315" w:lineRule="exact"/>
              <w:ind w:leftChars="150" w:left="527" w:rightChars="50" w:right="105" w:hangingChars="100" w:hanging="211"/>
              <w:rPr>
                <w:rFonts w:hint="eastAsia"/>
              </w:rPr>
            </w:pPr>
            <w:r>
              <w:rPr>
                <w:rFonts w:hint="eastAsia"/>
              </w:rPr>
              <w:t>八、運動經紀、</w:t>
            </w:r>
            <w:r w:rsidRPr="000E0A39">
              <w:rPr>
                <w:rFonts w:hint="eastAsia"/>
                <w:u w:val="single"/>
              </w:rPr>
              <w:t>運動數據與影像分析、運動</w:t>
            </w:r>
            <w:r>
              <w:rPr>
                <w:rFonts w:hint="eastAsia"/>
              </w:rPr>
              <w:t>顧問</w:t>
            </w:r>
            <w:r w:rsidRPr="000E0A39">
              <w:rPr>
                <w:rFonts w:hint="eastAsia"/>
                <w:u w:val="single"/>
              </w:rPr>
              <w:t>或運動</w:t>
            </w:r>
            <w:r>
              <w:rPr>
                <w:rFonts w:hint="eastAsia"/>
              </w:rPr>
              <w:t>管理業。</w:t>
            </w:r>
          </w:p>
          <w:p w14:paraId="39351D4C" w14:textId="77777777" w:rsidR="006C4A4E" w:rsidRDefault="006C4A4E" w:rsidP="000E0A39">
            <w:pPr>
              <w:spacing w:line="315" w:lineRule="exact"/>
              <w:ind w:leftChars="150" w:left="527" w:rightChars="50" w:right="105" w:hangingChars="100" w:hanging="211"/>
              <w:rPr>
                <w:rFonts w:hint="eastAsia"/>
              </w:rPr>
            </w:pPr>
            <w:r>
              <w:rPr>
                <w:rFonts w:hint="eastAsia"/>
              </w:rPr>
              <w:t>九、運動場館或設施營建業。</w:t>
            </w:r>
          </w:p>
          <w:p w14:paraId="45B1C1F4" w14:textId="77777777" w:rsidR="006C4A4E" w:rsidRDefault="006C4A4E" w:rsidP="000E0A39">
            <w:pPr>
              <w:spacing w:line="315" w:lineRule="exact"/>
              <w:ind w:leftChars="150" w:left="527" w:rightChars="50" w:right="105" w:hangingChars="100" w:hanging="211"/>
              <w:rPr>
                <w:rFonts w:hint="eastAsia"/>
              </w:rPr>
            </w:pPr>
            <w:r>
              <w:rPr>
                <w:rFonts w:hint="eastAsia"/>
              </w:rPr>
              <w:t>十、運動用品或器材製造、批發及零售業。</w:t>
            </w:r>
          </w:p>
          <w:p w14:paraId="4F6A8335" w14:textId="77777777" w:rsidR="006C4A4E" w:rsidRDefault="006C4A4E" w:rsidP="000E0A39">
            <w:pPr>
              <w:spacing w:line="315" w:lineRule="exact"/>
              <w:ind w:leftChars="150" w:left="527" w:rightChars="50" w:right="105" w:hangingChars="100" w:hanging="211"/>
              <w:rPr>
                <w:rFonts w:hint="eastAsia"/>
              </w:rPr>
            </w:pPr>
            <w:r>
              <w:rPr>
                <w:rFonts w:hint="eastAsia"/>
              </w:rPr>
              <w:t>十一、運動用品或器材租賃業。</w:t>
            </w:r>
          </w:p>
          <w:p w14:paraId="443872BA" w14:textId="77777777" w:rsidR="006C4A4E" w:rsidRDefault="006C4A4E" w:rsidP="000E0A39">
            <w:pPr>
              <w:spacing w:line="315" w:lineRule="exact"/>
              <w:ind w:leftChars="150" w:left="527" w:rightChars="50" w:right="105" w:hangingChars="100" w:hanging="211"/>
              <w:rPr>
                <w:rFonts w:hint="eastAsia"/>
              </w:rPr>
            </w:pPr>
            <w:r>
              <w:rPr>
                <w:rFonts w:hint="eastAsia"/>
              </w:rPr>
              <w:t>十二、運動保健業。</w:t>
            </w:r>
          </w:p>
          <w:p w14:paraId="449627AE" w14:textId="77777777" w:rsidR="006C4A4E" w:rsidRDefault="006C4A4E" w:rsidP="000E0A39">
            <w:pPr>
              <w:spacing w:line="315" w:lineRule="exact"/>
              <w:ind w:leftChars="150" w:left="527" w:rightChars="50" w:right="105" w:hangingChars="100" w:hanging="211"/>
              <w:rPr>
                <w:rFonts w:hint="eastAsia"/>
              </w:rPr>
            </w:pPr>
            <w:r>
              <w:rPr>
                <w:rFonts w:hint="eastAsia"/>
              </w:rPr>
              <w:t>十三、其他經中央主管機關認定之產業。</w:t>
            </w:r>
          </w:p>
          <w:p w14:paraId="4F7D1D72" w14:textId="77777777" w:rsidR="006C4A4E" w:rsidRDefault="006C4A4E" w:rsidP="000E0A39">
            <w:pPr>
              <w:spacing w:line="315" w:lineRule="exact"/>
              <w:ind w:leftChars="150" w:left="316" w:rightChars="50" w:right="105" w:firstLineChars="200" w:firstLine="422"/>
              <w:rPr>
                <w:rFonts w:hint="eastAsia"/>
              </w:rPr>
            </w:pPr>
            <w:r>
              <w:rPr>
                <w:rFonts w:hint="eastAsia"/>
              </w:rPr>
              <w:t>前項各款產業內容及範圍，由中央主管機關會同各該中央目的事業主管機關定之。</w:t>
            </w:r>
          </w:p>
        </w:tc>
        <w:tc>
          <w:tcPr>
            <w:tcW w:w="3043" w:type="dxa"/>
          </w:tcPr>
          <w:p w14:paraId="0DDF7316" w14:textId="77777777" w:rsidR="006C4A4E" w:rsidRDefault="006C4A4E" w:rsidP="000E0A39">
            <w:pPr>
              <w:spacing w:line="315" w:lineRule="exact"/>
              <w:ind w:leftChars="50" w:left="316" w:rightChars="50" w:right="105" w:hangingChars="100" w:hanging="211"/>
              <w:rPr>
                <w:rFonts w:hint="eastAsia"/>
              </w:rPr>
            </w:pPr>
            <w:r>
              <w:rPr>
                <w:rFonts w:hint="eastAsia"/>
              </w:rPr>
              <w:t>第四條　本條例所稱運動產業，指提供民眾從事運動或運動觀賞所需產品或服務，或可促進運動推展之支援性服務，而具有增進國民身心健康、提升體能及生活品質之下列產業：</w:t>
            </w:r>
          </w:p>
          <w:p w14:paraId="504ED035" w14:textId="77777777" w:rsidR="006C4A4E" w:rsidRDefault="006C4A4E" w:rsidP="000E0A39">
            <w:pPr>
              <w:spacing w:line="315" w:lineRule="exact"/>
              <w:ind w:leftChars="150" w:left="527" w:rightChars="50" w:right="105" w:hangingChars="100" w:hanging="211"/>
              <w:rPr>
                <w:rFonts w:hint="eastAsia"/>
              </w:rPr>
            </w:pPr>
            <w:r>
              <w:rPr>
                <w:rFonts w:hint="eastAsia"/>
              </w:rPr>
              <w:t>一、職業或業餘運動業。</w:t>
            </w:r>
          </w:p>
          <w:p w14:paraId="7A966A73" w14:textId="77777777" w:rsidR="006C4A4E" w:rsidRDefault="006C4A4E" w:rsidP="000E0A39">
            <w:pPr>
              <w:spacing w:line="315" w:lineRule="exact"/>
              <w:ind w:leftChars="150" w:left="527" w:rightChars="50" w:right="105" w:hangingChars="100" w:hanging="211"/>
              <w:rPr>
                <w:rFonts w:hint="eastAsia"/>
              </w:rPr>
            </w:pPr>
            <w:r>
              <w:rPr>
                <w:rFonts w:hint="eastAsia"/>
              </w:rPr>
              <w:t>二、運動休閒教育服務業。</w:t>
            </w:r>
          </w:p>
          <w:p w14:paraId="777EBEE0" w14:textId="77777777" w:rsidR="006C4A4E" w:rsidRDefault="006C4A4E" w:rsidP="000E0A39">
            <w:pPr>
              <w:spacing w:line="315" w:lineRule="exact"/>
              <w:ind w:leftChars="150" w:left="527" w:rightChars="50" w:right="105" w:hangingChars="100" w:hanging="211"/>
              <w:rPr>
                <w:rFonts w:hint="eastAsia"/>
              </w:rPr>
            </w:pPr>
            <w:r>
              <w:rPr>
                <w:rFonts w:hint="eastAsia"/>
              </w:rPr>
              <w:t>三、運動傳播媒體或資訊出版業。</w:t>
            </w:r>
          </w:p>
          <w:p w14:paraId="546D9661" w14:textId="77777777" w:rsidR="006C4A4E" w:rsidRDefault="006C4A4E" w:rsidP="000E0A39">
            <w:pPr>
              <w:spacing w:line="315" w:lineRule="exact"/>
              <w:ind w:leftChars="150" w:left="527" w:rightChars="50" w:right="105" w:hangingChars="100" w:hanging="211"/>
              <w:rPr>
                <w:rFonts w:hint="eastAsia"/>
              </w:rPr>
            </w:pPr>
            <w:r>
              <w:rPr>
                <w:rFonts w:hint="eastAsia"/>
              </w:rPr>
              <w:t>四、運動表演業。</w:t>
            </w:r>
          </w:p>
          <w:p w14:paraId="0B2EDC96" w14:textId="77777777" w:rsidR="006C4A4E" w:rsidRDefault="006C4A4E" w:rsidP="000E0A39">
            <w:pPr>
              <w:spacing w:line="315" w:lineRule="exact"/>
              <w:ind w:leftChars="150" w:left="527" w:rightChars="50" w:right="105" w:hangingChars="100" w:hanging="211"/>
              <w:rPr>
                <w:rFonts w:hint="eastAsia"/>
              </w:rPr>
            </w:pPr>
            <w:r>
              <w:rPr>
                <w:rFonts w:hint="eastAsia"/>
              </w:rPr>
              <w:t>五、運動旅遊業。</w:t>
            </w:r>
          </w:p>
          <w:p w14:paraId="1FD115B3" w14:textId="77777777" w:rsidR="006C4A4E" w:rsidRDefault="006C4A4E" w:rsidP="000E0A39">
            <w:pPr>
              <w:spacing w:line="315" w:lineRule="exact"/>
              <w:ind w:leftChars="150" w:left="527" w:rightChars="50" w:right="105" w:hangingChars="100" w:hanging="211"/>
              <w:rPr>
                <w:rFonts w:hint="eastAsia"/>
              </w:rPr>
            </w:pPr>
            <w:r>
              <w:rPr>
                <w:rFonts w:hint="eastAsia"/>
              </w:rPr>
              <w:t>六、電子競技業。</w:t>
            </w:r>
          </w:p>
          <w:p w14:paraId="333A3823" w14:textId="77777777" w:rsidR="006C4A4E" w:rsidRDefault="006C4A4E" w:rsidP="000E0A39">
            <w:pPr>
              <w:spacing w:line="315" w:lineRule="exact"/>
              <w:ind w:leftChars="150" w:left="527" w:rightChars="50" w:right="105" w:hangingChars="100" w:hanging="211"/>
              <w:rPr>
                <w:rFonts w:hint="eastAsia"/>
              </w:rPr>
            </w:pPr>
            <w:r>
              <w:rPr>
                <w:rFonts w:hint="eastAsia"/>
              </w:rPr>
              <w:t>七、運動博弈業。</w:t>
            </w:r>
          </w:p>
          <w:p w14:paraId="5B8874D3" w14:textId="77777777" w:rsidR="006C4A4E" w:rsidRDefault="006C4A4E" w:rsidP="000E0A39">
            <w:pPr>
              <w:spacing w:line="315" w:lineRule="exact"/>
              <w:ind w:leftChars="150" w:left="527" w:rightChars="50" w:right="105" w:hangingChars="100" w:hanging="211"/>
              <w:rPr>
                <w:rFonts w:hint="eastAsia"/>
              </w:rPr>
            </w:pPr>
            <w:r>
              <w:rPr>
                <w:rFonts w:hint="eastAsia"/>
              </w:rPr>
              <w:t>八、運動經紀、管理顧問或行政管理業。</w:t>
            </w:r>
          </w:p>
          <w:p w14:paraId="1CF6A1E3" w14:textId="77777777" w:rsidR="006C4A4E" w:rsidRDefault="006C4A4E" w:rsidP="000E0A39">
            <w:pPr>
              <w:spacing w:line="315" w:lineRule="exact"/>
              <w:ind w:leftChars="150" w:left="527" w:rightChars="50" w:right="105" w:hangingChars="100" w:hanging="211"/>
              <w:rPr>
                <w:rFonts w:hint="eastAsia"/>
              </w:rPr>
            </w:pPr>
            <w:r>
              <w:rPr>
                <w:rFonts w:hint="eastAsia"/>
              </w:rPr>
              <w:t>九、運動場館或設施營建業。</w:t>
            </w:r>
          </w:p>
          <w:p w14:paraId="3CAD5622" w14:textId="77777777" w:rsidR="006C4A4E" w:rsidRDefault="006C4A4E" w:rsidP="000E0A39">
            <w:pPr>
              <w:spacing w:line="315" w:lineRule="exact"/>
              <w:ind w:leftChars="150" w:left="527" w:rightChars="50" w:right="105" w:hangingChars="100" w:hanging="211"/>
              <w:rPr>
                <w:rFonts w:hint="eastAsia"/>
              </w:rPr>
            </w:pPr>
            <w:r>
              <w:rPr>
                <w:rFonts w:hint="eastAsia"/>
              </w:rPr>
              <w:t>十、運動用品或器材製造、批發及零售業。</w:t>
            </w:r>
          </w:p>
          <w:p w14:paraId="60CE39EE" w14:textId="77777777" w:rsidR="006C4A4E" w:rsidRDefault="006C4A4E" w:rsidP="000E0A39">
            <w:pPr>
              <w:spacing w:line="315" w:lineRule="exact"/>
              <w:ind w:leftChars="150" w:left="527" w:rightChars="50" w:right="105" w:hangingChars="100" w:hanging="211"/>
              <w:rPr>
                <w:rFonts w:hint="eastAsia"/>
              </w:rPr>
            </w:pPr>
            <w:r>
              <w:rPr>
                <w:rFonts w:hint="eastAsia"/>
              </w:rPr>
              <w:t>十一、運動用品或器材租賃業。</w:t>
            </w:r>
          </w:p>
          <w:p w14:paraId="629148A9" w14:textId="77777777" w:rsidR="006C4A4E" w:rsidRDefault="006C4A4E" w:rsidP="000E0A39">
            <w:pPr>
              <w:spacing w:line="315" w:lineRule="exact"/>
              <w:ind w:leftChars="150" w:left="527" w:rightChars="50" w:right="105" w:hangingChars="100" w:hanging="211"/>
              <w:rPr>
                <w:rFonts w:hint="eastAsia"/>
              </w:rPr>
            </w:pPr>
            <w:r>
              <w:rPr>
                <w:rFonts w:hint="eastAsia"/>
              </w:rPr>
              <w:t>十二、運動保健業。</w:t>
            </w:r>
          </w:p>
          <w:p w14:paraId="7A9D5621" w14:textId="77777777" w:rsidR="006C4A4E" w:rsidRDefault="006C4A4E" w:rsidP="000E0A39">
            <w:pPr>
              <w:spacing w:line="315" w:lineRule="exact"/>
              <w:ind w:leftChars="150" w:left="527" w:rightChars="50" w:right="105" w:hangingChars="100" w:hanging="211"/>
              <w:rPr>
                <w:rFonts w:hint="eastAsia"/>
              </w:rPr>
            </w:pPr>
            <w:r>
              <w:rPr>
                <w:rFonts w:hint="eastAsia"/>
              </w:rPr>
              <w:t>十三、其他經中央主管機關認定之產業。</w:t>
            </w:r>
          </w:p>
          <w:p w14:paraId="00FE2EEC" w14:textId="77777777" w:rsidR="006C4A4E" w:rsidRDefault="006C4A4E" w:rsidP="000E0A39">
            <w:pPr>
              <w:spacing w:line="315" w:lineRule="exact"/>
              <w:ind w:leftChars="150" w:left="316" w:rightChars="50" w:right="105" w:firstLineChars="200" w:firstLine="422"/>
              <w:rPr>
                <w:rFonts w:hint="eastAsia"/>
              </w:rPr>
            </w:pPr>
            <w:r>
              <w:rPr>
                <w:rFonts w:hint="eastAsia"/>
              </w:rPr>
              <w:t>前項各款產業內容及範圍，由中央主管機關會同各該中央目的事業主管機關定之。</w:t>
            </w:r>
          </w:p>
        </w:tc>
        <w:tc>
          <w:tcPr>
            <w:tcW w:w="3043" w:type="dxa"/>
          </w:tcPr>
          <w:p w14:paraId="325ABBD2" w14:textId="77777777" w:rsidR="006C4A4E" w:rsidRDefault="006C4A4E" w:rsidP="000E0A39">
            <w:pPr>
              <w:spacing w:line="315" w:lineRule="exact"/>
              <w:ind w:leftChars="50" w:left="316" w:rightChars="50" w:right="105" w:hangingChars="100" w:hanging="211"/>
              <w:rPr>
                <w:rFonts w:hint="eastAsia"/>
              </w:rPr>
            </w:pPr>
            <w:r>
              <w:rPr>
                <w:rFonts w:hint="eastAsia"/>
              </w:rPr>
              <w:t>一、第一項增訂第八款：</w:t>
            </w:r>
          </w:p>
          <w:p w14:paraId="5DE447F2" w14:textId="77777777" w:rsidR="006C4A4E" w:rsidRDefault="006C4A4E" w:rsidP="000E0A39">
            <w:pPr>
              <w:pStyle w:val="a3"/>
              <w:spacing w:line="315" w:lineRule="exact"/>
              <w:ind w:leftChars="150" w:left="738" w:rightChars="50" w:right="105" w:hangingChars="200" w:hanging="422"/>
              <w:rPr>
                <w:rFonts w:hint="eastAsia"/>
              </w:rPr>
            </w:pPr>
            <w:r w:rsidRPr="000E0A39">
              <w:rPr>
                <w:rFonts w:ascii="細明體" w:hint="eastAsia"/>
              </w:rPr>
              <w:t>(</w:t>
            </w:r>
            <w:r>
              <w:rPr>
                <w:rFonts w:hint="eastAsia"/>
              </w:rPr>
              <w:t>一</w:t>
            </w:r>
            <w:r w:rsidRPr="000E0A39">
              <w:rPr>
                <w:rFonts w:ascii="細明體" w:hint="eastAsia"/>
              </w:rPr>
              <w:t>)</w:t>
            </w:r>
            <w:r>
              <w:rPr>
                <w:rFonts w:hint="eastAsia"/>
              </w:rPr>
              <w:t>第八款增訂「運動數據與影像分析」：由於整合運動數據和影像分析是未來的重要發展趨勢之一，透過兩者結合，可讓教練在觀看比賽或訓練影像的同時，掌握運動員的各項數據，能更精確掌握運動員的表現，除能有效防止運動傷害、提升運動員表現之外，也能應用於即時的戰術調整。鑒於運動數據與影像分析服務在國際運動賽事與各種運動聯盟均已相當普及，自成一套完善的商業模式，而這正是</w:t>
            </w:r>
            <w:r w:rsidR="00C72763" w:rsidRPr="00C72763">
              <w:rPr>
                <w:rFonts w:hint="eastAsia"/>
              </w:rPr>
              <w:t>臺</w:t>
            </w:r>
            <w:r w:rsidRPr="00C72763">
              <w:rPr>
                <w:rFonts w:hint="eastAsia"/>
              </w:rPr>
              <w:t>灣</w:t>
            </w:r>
            <w:r>
              <w:rPr>
                <w:rFonts w:hint="eastAsia"/>
              </w:rPr>
              <w:t>體壇一直以來所欠缺的產業鏈拼圖，爰此新增納入運動產業之一。</w:t>
            </w:r>
          </w:p>
          <w:p w14:paraId="19A90065" w14:textId="77777777" w:rsidR="006C4A4E" w:rsidRDefault="006C4A4E" w:rsidP="000E0A39">
            <w:pPr>
              <w:pStyle w:val="a3"/>
              <w:spacing w:line="315" w:lineRule="exact"/>
              <w:ind w:leftChars="150" w:left="738" w:rightChars="50" w:right="105" w:hangingChars="200" w:hanging="422"/>
              <w:rPr>
                <w:rFonts w:hint="eastAsia"/>
              </w:rPr>
            </w:pPr>
            <w:r w:rsidRPr="000E0A39">
              <w:rPr>
                <w:rFonts w:ascii="細明體" w:hint="eastAsia"/>
              </w:rPr>
              <w:t>(</w:t>
            </w:r>
            <w:r>
              <w:rPr>
                <w:rFonts w:hint="eastAsia"/>
              </w:rPr>
              <w:t>二</w:t>
            </w:r>
            <w:r w:rsidRPr="000E0A39">
              <w:rPr>
                <w:rFonts w:ascii="細明體" w:hint="eastAsia"/>
              </w:rPr>
              <w:t>)</w:t>
            </w:r>
            <w:r>
              <w:rPr>
                <w:rFonts w:hint="eastAsia"/>
              </w:rPr>
              <w:t>現行條文「管理顧問或行</w:t>
            </w:r>
            <w:r w:rsidRPr="009C34E5">
              <w:rPr>
                <w:rFonts w:hint="eastAsia"/>
                <w:spacing w:val="4"/>
              </w:rPr>
              <w:t>政管理業」修正為</w:t>
            </w:r>
            <w:r>
              <w:rPr>
                <w:rFonts w:hint="eastAsia"/>
              </w:rPr>
              <w:t>「、運動顧問或運動管理業」使語意明確：蓋運動顧問主要協助民眾或運動員制定、執行並優化運動</w:t>
            </w:r>
            <w:r w:rsidRPr="00C72763">
              <w:rPr>
                <w:rFonts w:hint="eastAsia"/>
              </w:rPr>
              <w:t>計</w:t>
            </w:r>
            <w:r w:rsidR="00C72763" w:rsidRPr="00C72763">
              <w:rPr>
                <w:rFonts w:hint="eastAsia"/>
              </w:rPr>
              <w:t>畫</w:t>
            </w:r>
            <w:r>
              <w:rPr>
                <w:rFonts w:hint="eastAsia"/>
              </w:rPr>
              <w:t>，達成健康或運動目標；而運動管理則是針對運動員、團隊、賽事和相關活動的規劃、組織、行銷和管理等多方面的工作，</w:t>
            </w:r>
            <w:r>
              <w:rPr>
                <w:rFonts w:hint="eastAsia"/>
              </w:rPr>
              <w:lastRenderedPageBreak/>
              <w:t>確保運動活動順利進行。運動顧問與運動管理兩者業務內容並不相同，而作以上修正。</w:t>
            </w:r>
          </w:p>
          <w:p w14:paraId="0380ED06" w14:textId="77777777" w:rsidR="006C4A4E" w:rsidRDefault="006C4A4E" w:rsidP="000E0A39">
            <w:pPr>
              <w:spacing w:line="315" w:lineRule="exact"/>
              <w:ind w:leftChars="50" w:left="316" w:rightChars="50" w:right="105" w:hangingChars="100" w:hanging="211"/>
              <w:rPr>
                <w:rFonts w:hint="eastAsia"/>
              </w:rPr>
            </w:pPr>
            <w:r>
              <w:rPr>
                <w:rFonts w:hint="eastAsia"/>
              </w:rPr>
              <w:t>二、第一項第一款至第七款、第九款至第十三款，以及第二項均未修正。</w:t>
            </w:r>
          </w:p>
        </w:tc>
      </w:tr>
      <w:tr w:rsidR="006C4A4E" w14:paraId="34365D4C" w14:textId="77777777" w:rsidTr="000E0A39">
        <w:tc>
          <w:tcPr>
            <w:tcW w:w="3042" w:type="dxa"/>
          </w:tcPr>
          <w:p w14:paraId="37139C4A" w14:textId="77777777" w:rsidR="006C4A4E" w:rsidRDefault="006C4A4E" w:rsidP="000E0A39">
            <w:pPr>
              <w:spacing w:line="315" w:lineRule="exact"/>
              <w:ind w:leftChars="50" w:left="316" w:rightChars="50" w:right="105" w:hangingChars="100" w:hanging="211"/>
              <w:rPr>
                <w:rFonts w:hint="eastAsia"/>
              </w:rPr>
            </w:pPr>
            <w:r>
              <w:rPr>
                <w:rFonts w:hint="eastAsia"/>
              </w:rPr>
              <w:lastRenderedPageBreak/>
              <w:t>第八條　主管機關為推展運動產業發展，對於下列事項，得採取適當之輔導或獎助措施：</w:t>
            </w:r>
          </w:p>
          <w:p w14:paraId="065F904A" w14:textId="77777777" w:rsidR="006C4A4E" w:rsidRDefault="006C4A4E" w:rsidP="000E0A39">
            <w:pPr>
              <w:spacing w:line="315" w:lineRule="exact"/>
              <w:ind w:leftChars="150" w:left="527" w:rightChars="50" w:right="105" w:hangingChars="100" w:hanging="211"/>
              <w:rPr>
                <w:rFonts w:hint="eastAsia"/>
              </w:rPr>
            </w:pPr>
            <w:r>
              <w:rPr>
                <w:rFonts w:hint="eastAsia"/>
              </w:rPr>
              <w:t>一、建立異業合作模式，提供創新商品或創新服務。</w:t>
            </w:r>
          </w:p>
          <w:p w14:paraId="1B2F0C59" w14:textId="77777777" w:rsidR="006C4A4E" w:rsidRDefault="006C4A4E" w:rsidP="000E0A39">
            <w:pPr>
              <w:spacing w:line="315" w:lineRule="exact"/>
              <w:ind w:leftChars="150" w:left="527" w:rightChars="50" w:right="105" w:hangingChars="100" w:hanging="211"/>
              <w:rPr>
                <w:rFonts w:hint="eastAsia"/>
              </w:rPr>
            </w:pPr>
            <w:r>
              <w:rPr>
                <w:rFonts w:hint="eastAsia"/>
              </w:rPr>
              <w:t>二、拓展國際市場、建立自有品牌。</w:t>
            </w:r>
          </w:p>
          <w:p w14:paraId="76F98546" w14:textId="77777777" w:rsidR="006C4A4E" w:rsidRDefault="006C4A4E" w:rsidP="000E0A39">
            <w:pPr>
              <w:spacing w:line="315" w:lineRule="exact"/>
              <w:ind w:leftChars="150" w:left="527" w:rightChars="50" w:right="105" w:hangingChars="100" w:hanging="211"/>
              <w:rPr>
                <w:rFonts w:hint="eastAsia"/>
              </w:rPr>
            </w:pPr>
            <w:r>
              <w:rPr>
                <w:rFonts w:hint="eastAsia"/>
              </w:rPr>
              <w:t>三、辦理運動產業產學合作、創業育成及輔導。</w:t>
            </w:r>
          </w:p>
          <w:p w14:paraId="5D7AD18E" w14:textId="77777777" w:rsidR="006C4A4E" w:rsidRDefault="006C4A4E" w:rsidP="000E0A39">
            <w:pPr>
              <w:spacing w:line="315" w:lineRule="exact"/>
              <w:ind w:leftChars="150" w:left="527" w:rightChars="50" w:right="105" w:hangingChars="100" w:hanging="211"/>
              <w:rPr>
                <w:rFonts w:hint="eastAsia"/>
              </w:rPr>
            </w:pPr>
            <w:r>
              <w:rPr>
                <w:rFonts w:hint="eastAsia"/>
              </w:rPr>
              <w:t>四、培植運動產業專業人才。</w:t>
            </w:r>
          </w:p>
          <w:p w14:paraId="4BC609A1" w14:textId="77777777" w:rsidR="006C4A4E" w:rsidRDefault="006C4A4E" w:rsidP="000E0A39">
            <w:pPr>
              <w:spacing w:line="315" w:lineRule="exact"/>
              <w:ind w:leftChars="150" w:left="527" w:rightChars="50" w:right="105" w:hangingChars="100" w:hanging="211"/>
              <w:rPr>
                <w:rFonts w:hint="eastAsia"/>
              </w:rPr>
            </w:pPr>
            <w:r>
              <w:rPr>
                <w:rFonts w:hint="eastAsia"/>
              </w:rPr>
              <w:t>五、建立產業媒合及交流資訊平台、蒐集產業市場資訊。</w:t>
            </w:r>
          </w:p>
          <w:p w14:paraId="076C458D" w14:textId="77777777" w:rsidR="006C4A4E" w:rsidRDefault="006C4A4E" w:rsidP="000E0A39">
            <w:pPr>
              <w:spacing w:line="315" w:lineRule="exact"/>
              <w:ind w:leftChars="150" w:left="527" w:rightChars="50" w:right="105" w:hangingChars="100" w:hanging="211"/>
              <w:rPr>
                <w:rFonts w:hint="eastAsia"/>
              </w:rPr>
            </w:pPr>
            <w:r>
              <w:rPr>
                <w:rFonts w:hint="eastAsia"/>
              </w:rPr>
              <w:t>六、運用</w:t>
            </w:r>
            <w:r w:rsidRPr="000E0A39">
              <w:rPr>
                <w:rFonts w:hint="eastAsia"/>
                <w:u w:val="single"/>
              </w:rPr>
              <w:t>數位技術或資訊科技等運動科技</w:t>
            </w:r>
            <w:r>
              <w:rPr>
                <w:rFonts w:hint="eastAsia"/>
              </w:rPr>
              <w:t>提升運動產業服務品質或提高運動產業競爭力。</w:t>
            </w:r>
          </w:p>
          <w:p w14:paraId="5FB4E074" w14:textId="77777777" w:rsidR="006C4A4E" w:rsidRDefault="006C4A4E" w:rsidP="000E0A39">
            <w:pPr>
              <w:spacing w:line="315" w:lineRule="exact"/>
              <w:ind w:leftChars="150" w:left="527" w:rightChars="50" w:right="105" w:hangingChars="100" w:hanging="211"/>
              <w:rPr>
                <w:rFonts w:hint="eastAsia"/>
              </w:rPr>
            </w:pPr>
            <w:r>
              <w:rPr>
                <w:rFonts w:hint="eastAsia"/>
              </w:rPr>
              <w:t>七、提供運動產業貸款利息補貼及信用保證。</w:t>
            </w:r>
          </w:p>
          <w:p w14:paraId="39139EC1" w14:textId="77777777" w:rsidR="006C4A4E" w:rsidRDefault="006C4A4E" w:rsidP="000E0A39">
            <w:pPr>
              <w:spacing w:line="315" w:lineRule="exact"/>
              <w:ind w:leftChars="150" w:left="527" w:rightChars="50" w:right="105" w:hangingChars="100" w:hanging="211"/>
              <w:rPr>
                <w:rFonts w:hint="eastAsia"/>
              </w:rPr>
            </w:pPr>
            <w:r>
              <w:rPr>
                <w:rFonts w:hint="eastAsia"/>
              </w:rPr>
              <w:t>八、提升重大國際賽事之觀賞人口。</w:t>
            </w:r>
          </w:p>
          <w:p w14:paraId="40BE1912" w14:textId="77777777" w:rsidR="006C4A4E" w:rsidRDefault="006C4A4E" w:rsidP="000E0A39">
            <w:pPr>
              <w:spacing w:line="315" w:lineRule="exact"/>
              <w:ind w:leftChars="150" w:left="527" w:rightChars="50" w:right="105" w:hangingChars="100" w:hanging="211"/>
              <w:rPr>
                <w:rFonts w:hint="eastAsia"/>
              </w:rPr>
            </w:pPr>
            <w:r>
              <w:rPr>
                <w:rFonts w:hint="eastAsia"/>
              </w:rPr>
              <w:t>九、民眾從事觀賞性或參與性運動消費支出。</w:t>
            </w:r>
          </w:p>
          <w:p w14:paraId="57D4A1E7" w14:textId="77777777" w:rsidR="006C4A4E" w:rsidRDefault="006C4A4E" w:rsidP="000E0A39">
            <w:pPr>
              <w:spacing w:line="315" w:lineRule="exact"/>
              <w:ind w:leftChars="150" w:left="527" w:rightChars="50" w:right="105" w:hangingChars="100" w:hanging="211"/>
              <w:rPr>
                <w:rFonts w:hint="eastAsia"/>
              </w:rPr>
            </w:pPr>
            <w:r>
              <w:rPr>
                <w:rFonts w:hint="eastAsia"/>
              </w:rPr>
              <w:t>十、整合地方資源推動運動產業發展。</w:t>
            </w:r>
          </w:p>
          <w:p w14:paraId="1353F702" w14:textId="77777777" w:rsidR="006C4A4E" w:rsidRDefault="006C4A4E" w:rsidP="000E0A39">
            <w:pPr>
              <w:spacing w:line="315" w:lineRule="exact"/>
              <w:ind w:leftChars="150" w:left="527" w:rightChars="50" w:right="105" w:hangingChars="100" w:hanging="211"/>
              <w:rPr>
                <w:rFonts w:hint="eastAsia"/>
              </w:rPr>
            </w:pPr>
            <w:r>
              <w:rPr>
                <w:rFonts w:hint="eastAsia"/>
              </w:rPr>
              <w:t>十一、運動場館設施之興整建與營運。</w:t>
            </w:r>
          </w:p>
          <w:p w14:paraId="1737C445" w14:textId="77777777" w:rsidR="006C4A4E" w:rsidRDefault="006C4A4E" w:rsidP="000E0A39">
            <w:pPr>
              <w:spacing w:line="315" w:lineRule="exact"/>
              <w:ind w:leftChars="150" w:left="527" w:rightChars="50" w:right="105" w:hangingChars="100" w:hanging="211"/>
              <w:rPr>
                <w:rFonts w:hint="eastAsia"/>
              </w:rPr>
            </w:pPr>
            <w:r>
              <w:rPr>
                <w:rFonts w:hint="eastAsia"/>
              </w:rPr>
              <w:t>十二、推展運動產業研發、生產、行銷、推廣及授權等產業活動。</w:t>
            </w:r>
          </w:p>
          <w:p w14:paraId="51715BEA" w14:textId="77777777" w:rsidR="006C4A4E" w:rsidRDefault="006C4A4E" w:rsidP="000E0A39">
            <w:pPr>
              <w:spacing w:line="315" w:lineRule="exact"/>
              <w:ind w:leftChars="150" w:left="527" w:rightChars="50" w:right="105" w:hangingChars="100" w:hanging="211"/>
              <w:rPr>
                <w:rFonts w:hint="eastAsia"/>
              </w:rPr>
            </w:pPr>
            <w:r>
              <w:rPr>
                <w:rFonts w:hint="eastAsia"/>
              </w:rPr>
              <w:t>十三、其他促進運動產業發展之事項。</w:t>
            </w:r>
          </w:p>
          <w:p w14:paraId="04DFF97A" w14:textId="77777777" w:rsidR="006C4A4E" w:rsidRDefault="006C4A4E" w:rsidP="000E0A39">
            <w:pPr>
              <w:spacing w:line="315" w:lineRule="exact"/>
              <w:ind w:leftChars="150" w:left="316" w:rightChars="50" w:right="105" w:firstLineChars="200" w:firstLine="422"/>
              <w:rPr>
                <w:rFonts w:hint="eastAsia"/>
              </w:rPr>
            </w:pPr>
            <w:r>
              <w:rPr>
                <w:rFonts w:hint="eastAsia"/>
              </w:rPr>
              <w:t>前項輔導或獎助對象、資格條件、審核基準、申請程序、獎助方式及其他相關事項之辦法，由中央主管機關會商各中央目的事業主管機關定之。</w:t>
            </w:r>
          </w:p>
        </w:tc>
        <w:tc>
          <w:tcPr>
            <w:tcW w:w="3043" w:type="dxa"/>
          </w:tcPr>
          <w:p w14:paraId="1F726C27" w14:textId="77777777" w:rsidR="006C4A4E" w:rsidRDefault="006C4A4E" w:rsidP="000E0A39">
            <w:pPr>
              <w:spacing w:line="315" w:lineRule="exact"/>
              <w:ind w:leftChars="50" w:left="316" w:rightChars="50" w:right="105" w:hangingChars="100" w:hanging="211"/>
              <w:rPr>
                <w:rFonts w:hint="eastAsia"/>
              </w:rPr>
            </w:pPr>
            <w:r>
              <w:rPr>
                <w:rFonts w:hint="eastAsia"/>
              </w:rPr>
              <w:t>第八條　主管機關為推展運動產業發展，對於下列事項，得採取適當之輔導或獎助措施：</w:t>
            </w:r>
          </w:p>
          <w:p w14:paraId="03ABDBCE" w14:textId="77777777" w:rsidR="006C4A4E" w:rsidRDefault="006C4A4E" w:rsidP="000E0A39">
            <w:pPr>
              <w:spacing w:line="315" w:lineRule="exact"/>
              <w:ind w:leftChars="150" w:left="527" w:rightChars="50" w:right="105" w:hangingChars="100" w:hanging="211"/>
              <w:rPr>
                <w:rFonts w:hint="eastAsia"/>
              </w:rPr>
            </w:pPr>
            <w:r>
              <w:rPr>
                <w:rFonts w:hint="eastAsia"/>
              </w:rPr>
              <w:t>一、建立異業合作模式，提供創新商品或創新服務。</w:t>
            </w:r>
          </w:p>
          <w:p w14:paraId="731C13D2" w14:textId="77777777" w:rsidR="006C4A4E" w:rsidRDefault="006C4A4E" w:rsidP="000E0A39">
            <w:pPr>
              <w:spacing w:line="315" w:lineRule="exact"/>
              <w:ind w:leftChars="150" w:left="527" w:rightChars="50" w:right="105" w:hangingChars="100" w:hanging="211"/>
              <w:rPr>
                <w:rFonts w:hint="eastAsia"/>
              </w:rPr>
            </w:pPr>
            <w:r>
              <w:rPr>
                <w:rFonts w:hint="eastAsia"/>
              </w:rPr>
              <w:t>二、拓展國際市場、建立自有品牌。</w:t>
            </w:r>
          </w:p>
          <w:p w14:paraId="17316304" w14:textId="77777777" w:rsidR="006C4A4E" w:rsidRDefault="006C4A4E" w:rsidP="000E0A39">
            <w:pPr>
              <w:spacing w:line="315" w:lineRule="exact"/>
              <w:ind w:leftChars="150" w:left="527" w:rightChars="50" w:right="105" w:hangingChars="100" w:hanging="211"/>
              <w:rPr>
                <w:rFonts w:hint="eastAsia"/>
              </w:rPr>
            </w:pPr>
            <w:r>
              <w:rPr>
                <w:rFonts w:hint="eastAsia"/>
              </w:rPr>
              <w:t>三、辦理運動產業產學合作、創業育成及輔導。</w:t>
            </w:r>
          </w:p>
          <w:p w14:paraId="5CB05084" w14:textId="77777777" w:rsidR="006C4A4E" w:rsidRDefault="006C4A4E" w:rsidP="000E0A39">
            <w:pPr>
              <w:spacing w:line="315" w:lineRule="exact"/>
              <w:ind w:leftChars="150" w:left="527" w:rightChars="50" w:right="105" w:hangingChars="100" w:hanging="211"/>
              <w:rPr>
                <w:rFonts w:hint="eastAsia"/>
              </w:rPr>
            </w:pPr>
            <w:r>
              <w:rPr>
                <w:rFonts w:hint="eastAsia"/>
              </w:rPr>
              <w:t>四、培植運動產業專業人才。</w:t>
            </w:r>
          </w:p>
          <w:p w14:paraId="730DBD67" w14:textId="77777777" w:rsidR="006C4A4E" w:rsidRDefault="006C4A4E" w:rsidP="000E0A39">
            <w:pPr>
              <w:spacing w:line="315" w:lineRule="exact"/>
              <w:ind w:leftChars="150" w:left="527" w:rightChars="50" w:right="105" w:hangingChars="100" w:hanging="211"/>
              <w:rPr>
                <w:rFonts w:hint="eastAsia"/>
              </w:rPr>
            </w:pPr>
            <w:r>
              <w:rPr>
                <w:rFonts w:hint="eastAsia"/>
              </w:rPr>
              <w:t>五、建立產業媒合及交流資訊平台、蒐集產業市場資訊。</w:t>
            </w:r>
          </w:p>
          <w:p w14:paraId="7128165F" w14:textId="77777777" w:rsidR="006C4A4E" w:rsidRDefault="006C4A4E" w:rsidP="000E0A39">
            <w:pPr>
              <w:spacing w:line="315" w:lineRule="exact"/>
              <w:ind w:leftChars="150" w:left="527" w:rightChars="50" w:right="105" w:hangingChars="100" w:hanging="211"/>
              <w:rPr>
                <w:rFonts w:hint="eastAsia"/>
              </w:rPr>
            </w:pPr>
            <w:r>
              <w:rPr>
                <w:rFonts w:hint="eastAsia"/>
              </w:rPr>
              <w:t>六、運用</w:t>
            </w:r>
            <w:r w:rsidRPr="000E0A39">
              <w:rPr>
                <w:rFonts w:hint="eastAsia"/>
                <w:u w:val="single"/>
              </w:rPr>
              <w:t>資訊科技</w:t>
            </w:r>
            <w:r>
              <w:rPr>
                <w:rFonts w:hint="eastAsia"/>
              </w:rPr>
              <w:t>提升運動產業服務品質或提高運動產業競爭力。</w:t>
            </w:r>
          </w:p>
          <w:p w14:paraId="29EF2164" w14:textId="77777777" w:rsidR="006C4A4E" w:rsidRDefault="006C4A4E" w:rsidP="000E0A39">
            <w:pPr>
              <w:spacing w:line="315" w:lineRule="exact"/>
              <w:ind w:leftChars="150" w:left="527" w:rightChars="50" w:right="105" w:hangingChars="100" w:hanging="211"/>
              <w:rPr>
                <w:rFonts w:hint="eastAsia"/>
              </w:rPr>
            </w:pPr>
            <w:r>
              <w:rPr>
                <w:rFonts w:hint="eastAsia"/>
              </w:rPr>
              <w:t>七、提供運動產業貸款利息補貼及信用保證。</w:t>
            </w:r>
          </w:p>
          <w:p w14:paraId="55E0BBF0" w14:textId="77777777" w:rsidR="006C4A4E" w:rsidRDefault="006C4A4E" w:rsidP="000E0A39">
            <w:pPr>
              <w:spacing w:line="315" w:lineRule="exact"/>
              <w:ind w:leftChars="150" w:left="527" w:rightChars="50" w:right="105" w:hangingChars="100" w:hanging="211"/>
              <w:rPr>
                <w:rFonts w:hint="eastAsia"/>
              </w:rPr>
            </w:pPr>
            <w:r>
              <w:rPr>
                <w:rFonts w:hint="eastAsia"/>
              </w:rPr>
              <w:t>八、提升重大國際賽事之觀賞人口。</w:t>
            </w:r>
          </w:p>
          <w:p w14:paraId="2996D263" w14:textId="77777777" w:rsidR="006C4A4E" w:rsidRDefault="006C4A4E" w:rsidP="000E0A39">
            <w:pPr>
              <w:spacing w:line="315" w:lineRule="exact"/>
              <w:ind w:leftChars="150" w:left="527" w:rightChars="50" w:right="105" w:hangingChars="100" w:hanging="211"/>
              <w:rPr>
                <w:rFonts w:hint="eastAsia"/>
              </w:rPr>
            </w:pPr>
            <w:r>
              <w:rPr>
                <w:rFonts w:hint="eastAsia"/>
              </w:rPr>
              <w:t>九、民眾從事觀賞性或參與性運動消費支出。</w:t>
            </w:r>
          </w:p>
          <w:p w14:paraId="1A11DE88" w14:textId="77777777" w:rsidR="006C4A4E" w:rsidRDefault="006C4A4E" w:rsidP="000E0A39">
            <w:pPr>
              <w:spacing w:line="315" w:lineRule="exact"/>
              <w:ind w:leftChars="150" w:left="527" w:rightChars="50" w:right="105" w:hangingChars="100" w:hanging="211"/>
              <w:rPr>
                <w:rFonts w:hint="eastAsia"/>
              </w:rPr>
            </w:pPr>
            <w:r>
              <w:rPr>
                <w:rFonts w:hint="eastAsia"/>
              </w:rPr>
              <w:t>十、整合地方資源推動運動產業發展。</w:t>
            </w:r>
          </w:p>
          <w:p w14:paraId="3A92D495" w14:textId="77777777" w:rsidR="006C4A4E" w:rsidRDefault="006C4A4E" w:rsidP="000E0A39">
            <w:pPr>
              <w:spacing w:line="315" w:lineRule="exact"/>
              <w:ind w:leftChars="150" w:left="527" w:rightChars="50" w:right="105" w:hangingChars="100" w:hanging="211"/>
              <w:rPr>
                <w:rFonts w:hint="eastAsia"/>
              </w:rPr>
            </w:pPr>
            <w:r>
              <w:rPr>
                <w:rFonts w:hint="eastAsia"/>
              </w:rPr>
              <w:t>十一、運動場館設施之興整建與營運。</w:t>
            </w:r>
          </w:p>
          <w:p w14:paraId="2DF2356B" w14:textId="77777777" w:rsidR="006C4A4E" w:rsidRDefault="006C4A4E" w:rsidP="000E0A39">
            <w:pPr>
              <w:spacing w:line="315" w:lineRule="exact"/>
              <w:ind w:leftChars="150" w:left="527" w:rightChars="50" w:right="105" w:hangingChars="100" w:hanging="211"/>
              <w:rPr>
                <w:rFonts w:hint="eastAsia"/>
              </w:rPr>
            </w:pPr>
            <w:r>
              <w:rPr>
                <w:rFonts w:hint="eastAsia"/>
              </w:rPr>
              <w:t>十二、推展運動產業研發、生產、行銷、推廣及授權等產業活動。</w:t>
            </w:r>
          </w:p>
          <w:p w14:paraId="3FF802D1" w14:textId="77777777" w:rsidR="006C4A4E" w:rsidRDefault="006C4A4E" w:rsidP="000E0A39">
            <w:pPr>
              <w:spacing w:line="315" w:lineRule="exact"/>
              <w:ind w:leftChars="150" w:left="527" w:rightChars="50" w:right="105" w:hangingChars="100" w:hanging="211"/>
              <w:rPr>
                <w:rFonts w:hint="eastAsia"/>
              </w:rPr>
            </w:pPr>
            <w:r>
              <w:rPr>
                <w:rFonts w:hint="eastAsia"/>
              </w:rPr>
              <w:t>十三、其他促進運動產業發展之事項。</w:t>
            </w:r>
          </w:p>
          <w:p w14:paraId="2890E791" w14:textId="77777777" w:rsidR="006C4A4E" w:rsidRDefault="006C4A4E" w:rsidP="000E0A39">
            <w:pPr>
              <w:spacing w:line="315" w:lineRule="exact"/>
              <w:ind w:leftChars="150" w:left="316" w:rightChars="50" w:right="105" w:firstLineChars="200" w:firstLine="422"/>
              <w:rPr>
                <w:rFonts w:hint="eastAsia"/>
              </w:rPr>
            </w:pPr>
            <w:r>
              <w:rPr>
                <w:rFonts w:hint="eastAsia"/>
              </w:rPr>
              <w:t>前項輔導或獎助對象、資格條件、審核基準、申請程序、獎助方式及其他相關事項之辦法，由中央主管機關會商各中央目的事業主管機關定之。</w:t>
            </w:r>
          </w:p>
        </w:tc>
        <w:tc>
          <w:tcPr>
            <w:tcW w:w="3043" w:type="dxa"/>
          </w:tcPr>
          <w:p w14:paraId="5A105EC5" w14:textId="77777777" w:rsidR="006C4A4E" w:rsidRDefault="006C4A4E" w:rsidP="000E0A39">
            <w:pPr>
              <w:spacing w:line="315" w:lineRule="exact"/>
              <w:ind w:leftChars="50" w:left="316" w:rightChars="50" w:right="105" w:hangingChars="100" w:hanging="211"/>
              <w:rPr>
                <w:rFonts w:hint="eastAsia"/>
              </w:rPr>
            </w:pPr>
            <w:r>
              <w:rPr>
                <w:rFonts w:hint="eastAsia"/>
              </w:rPr>
              <w:t>一、修正第一項：第六款增訂運動科技（</w:t>
            </w:r>
            <w:r>
              <w:rPr>
                <w:rFonts w:hint="eastAsia"/>
              </w:rPr>
              <w:t>Sport Technology</w:t>
            </w:r>
            <w:r>
              <w:rPr>
                <w:rFonts w:hint="eastAsia"/>
              </w:rPr>
              <w:t>），所謂運動科技係指以運動為本體，藉由將</w:t>
            </w:r>
            <w:r>
              <w:rPr>
                <w:rFonts w:hint="eastAsia"/>
              </w:rPr>
              <w:t>IoT</w:t>
            </w:r>
            <w:r>
              <w:rPr>
                <w:rFonts w:hint="eastAsia"/>
              </w:rPr>
              <w:t>、</w:t>
            </w:r>
            <w:r>
              <w:rPr>
                <w:rFonts w:hint="eastAsia"/>
              </w:rPr>
              <w:t>DataTech</w:t>
            </w:r>
            <w:r>
              <w:rPr>
                <w:rFonts w:hint="eastAsia"/>
              </w:rPr>
              <w:t>、雲端、</w:t>
            </w:r>
            <w:r>
              <w:rPr>
                <w:rFonts w:hint="eastAsia"/>
              </w:rPr>
              <w:t>AI</w:t>
            </w:r>
            <w:r>
              <w:rPr>
                <w:rFonts w:hint="eastAsia"/>
              </w:rPr>
              <w:t>、</w:t>
            </w:r>
            <w:r>
              <w:rPr>
                <w:rFonts w:hint="eastAsia"/>
              </w:rPr>
              <w:t>5G</w:t>
            </w:r>
            <w:r>
              <w:rPr>
                <w:rFonts w:hint="eastAsia"/>
              </w:rPr>
              <w:t>等數位技術結合運動器材、感測裝置等，為運動創造新的價值、提升運動體驗。簡言之，運動科技是利用先進技術結合器材、裝置和軟體等，協助職業／業餘／一般運動者達到更好的運動表現，或讓賽事觀賞者藉數位技術獲得更佳的觀賽體驗者，均屬之。</w:t>
            </w:r>
          </w:p>
          <w:p w14:paraId="41109524" w14:textId="77777777" w:rsidR="006C4A4E" w:rsidRDefault="006C4A4E" w:rsidP="000E0A39">
            <w:pPr>
              <w:spacing w:line="315" w:lineRule="exact"/>
              <w:ind w:leftChars="50" w:left="316" w:rightChars="50" w:right="105" w:hangingChars="100" w:hanging="211"/>
              <w:rPr>
                <w:rFonts w:hint="eastAsia"/>
              </w:rPr>
            </w:pPr>
            <w:r>
              <w:rPr>
                <w:rFonts w:hint="eastAsia"/>
              </w:rPr>
              <w:t>二、第一項第一款至第五款、第七款至第十三款，以及第二項均未修正。</w:t>
            </w:r>
          </w:p>
        </w:tc>
      </w:tr>
      <w:tr w:rsidR="006C4A4E" w14:paraId="70EABDC8" w14:textId="77777777" w:rsidTr="000E0A39">
        <w:tc>
          <w:tcPr>
            <w:tcW w:w="3042" w:type="dxa"/>
          </w:tcPr>
          <w:p w14:paraId="24A5F092" w14:textId="77777777" w:rsidR="006C4A4E" w:rsidRDefault="006C4A4E" w:rsidP="000E0A39">
            <w:pPr>
              <w:spacing w:line="315" w:lineRule="exact"/>
              <w:ind w:leftChars="50" w:left="316" w:rightChars="50" w:right="105" w:hangingChars="100" w:hanging="211"/>
              <w:rPr>
                <w:rFonts w:hint="eastAsia"/>
              </w:rPr>
            </w:pPr>
            <w:r>
              <w:rPr>
                <w:rFonts w:hint="eastAsia"/>
              </w:rPr>
              <w:pict w14:anchorId="0A2AE299">
                <v:line id="DW1435467" o:spid="_x0000_s1026" style="position:absolute;left:0;text-align:left;z-index:251657216;mso-position-horizontal-relative:text;mso-position-vertical-relative:text" from="-2.2pt,222.05pt" to="455.6pt,222.05pt" strokeweight="1.5pt"/>
              </w:pict>
            </w:r>
            <w:r>
              <w:rPr>
                <w:rFonts w:hint="eastAsia"/>
              </w:rPr>
              <w:t>第二十四條　體育團體舉辦之運動賽事或活動，符合加值型及非加值型營業稅法第八條第一項第五款規定者，其門票收入免徵營業稅。</w:t>
            </w:r>
          </w:p>
          <w:p w14:paraId="0D0AE137" w14:textId="77777777" w:rsidR="006C4A4E" w:rsidRDefault="006C4A4E" w:rsidP="000E0A39">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p w14:paraId="756EBC17" w14:textId="77777777" w:rsidR="006C4A4E" w:rsidRDefault="006C4A4E" w:rsidP="000E0A39">
            <w:pPr>
              <w:spacing w:line="315" w:lineRule="exact"/>
              <w:ind w:leftChars="150" w:left="316" w:rightChars="50" w:right="105" w:firstLineChars="200" w:firstLine="422"/>
              <w:rPr>
                <w:rFonts w:hint="eastAsia"/>
              </w:rPr>
            </w:pPr>
            <w:r w:rsidRPr="000E0A39">
              <w:rPr>
                <w:rFonts w:hint="eastAsia"/>
                <w:u w:val="single"/>
              </w:rPr>
              <w:t>運動賽事或活動之舉辦應投保公共意外責任。</w:t>
            </w:r>
          </w:p>
          <w:p w14:paraId="3432B8A4" w14:textId="77777777" w:rsidR="006C4A4E" w:rsidRDefault="006C4A4E" w:rsidP="000E0A39">
            <w:pPr>
              <w:spacing w:line="315" w:lineRule="exact"/>
              <w:ind w:leftChars="150" w:left="316" w:rightChars="50" w:right="105" w:firstLineChars="200" w:firstLine="422"/>
              <w:rPr>
                <w:rFonts w:hint="eastAsia"/>
              </w:rPr>
            </w:pPr>
            <w:r w:rsidRPr="000E0A39">
              <w:rPr>
                <w:rFonts w:hint="eastAsia"/>
                <w:u w:val="single"/>
              </w:rPr>
              <w:t>前項投保之規模、保險範圍、金額及其相關事項，由中央主管機關會商中央目的事業主管機關定之。</w:t>
            </w:r>
          </w:p>
        </w:tc>
        <w:tc>
          <w:tcPr>
            <w:tcW w:w="3043" w:type="dxa"/>
          </w:tcPr>
          <w:p w14:paraId="18E22FD7" w14:textId="77777777" w:rsidR="006C4A4E" w:rsidRDefault="006C4A4E" w:rsidP="000E0A39">
            <w:pPr>
              <w:spacing w:line="315" w:lineRule="exact"/>
              <w:ind w:leftChars="50" w:left="316" w:rightChars="50" w:right="105" w:hangingChars="100" w:hanging="211"/>
              <w:rPr>
                <w:rFonts w:hint="eastAsia"/>
              </w:rPr>
            </w:pPr>
            <w:r>
              <w:rPr>
                <w:rFonts w:hint="eastAsia"/>
              </w:rPr>
              <w:t>第二十四條　體育團體舉辦之運動賽事或活動，符合加值型及非加值型營業稅法第八條第一項第五款規定者，其門票收入免徵營業稅。</w:t>
            </w:r>
          </w:p>
          <w:p w14:paraId="385210CA" w14:textId="77777777" w:rsidR="006C4A4E" w:rsidRDefault="006C4A4E" w:rsidP="000E0A39">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tc>
        <w:tc>
          <w:tcPr>
            <w:tcW w:w="3043" w:type="dxa"/>
          </w:tcPr>
          <w:p w14:paraId="3F5AEC60" w14:textId="77777777" w:rsidR="006C4A4E" w:rsidRDefault="006C4A4E" w:rsidP="000E0A39">
            <w:pPr>
              <w:spacing w:line="315" w:lineRule="exact"/>
              <w:ind w:leftChars="50" w:left="316" w:rightChars="50" w:right="105" w:hangingChars="100" w:hanging="211"/>
              <w:rPr>
                <w:rFonts w:hint="eastAsia"/>
              </w:rPr>
            </w:pPr>
            <w:r>
              <w:rPr>
                <w:rFonts w:hint="eastAsia"/>
              </w:rPr>
              <w:t>一、第一項、第二項未修正。</w:t>
            </w:r>
          </w:p>
          <w:p w14:paraId="1E2AF44C" w14:textId="77777777" w:rsidR="006C4A4E" w:rsidRDefault="006C4A4E" w:rsidP="000E0A39">
            <w:pPr>
              <w:spacing w:line="315" w:lineRule="exact"/>
              <w:ind w:leftChars="50" w:left="316" w:rightChars="50" w:right="105" w:hangingChars="100" w:hanging="211"/>
              <w:rPr>
                <w:rFonts w:hint="eastAsia"/>
              </w:rPr>
            </w:pPr>
            <w:r>
              <w:rPr>
                <w:rFonts w:hint="eastAsia"/>
              </w:rPr>
              <w:t>二、新增第三項、第四項：為保障參加運動賽事或體育活動者的安全，新增訂三項，要求運動賽事或活動主辦單位應投保公共意外責任險，萬一發生意外，例如棒球的界外球砸傷人等意外事故，受害者可及時獲得賠償。而第四項增訂應投保之保險範圍及金額，由中央主管機關會商中央目的事業主管機關定之。</w:t>
            </w:r>
          </w:p>
        </w:tc>
      </w:tr>
    </w:tbl>
    <w:p w14:paraId="787F8801" w14:textId="77777777" w:rsidR="00D22A25" w:rsidRDefault="00D22A25" w:rsidP="006C4A4E">
      <w:pPr>
        <w:rPr>
          <w:rFonts w:hint="eastAsia"/>
        </w:rPr>
      </w:pPr>
    </w:p>
    <w:p w14:paraId="4F91935C" w14:textId="77777777" w:rsidR="006C4A4E" w:rsidRPr="00441B24" w:rsidRDefault="006C4A4E" w:rsidP="006C4A4E">
      <w:pPr>
        <w:rPr>
          <w:rFonts w:hint="eastAsia"/>
        </w:rPr>
      </w:pPr>
    </w:p>
    <w:sectPr w:rsidR="006C4A4E" w:rsidRPr="00441B24" w:rsidSect="006C4A4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1E599" w14:textId="77777777" w:rsidR="00FF74B6" w:rsidRDefault="00FF74B6">
      <w:r>
        <w:separator/>
      </w:r>
    </w:p>
  </w:endnote>
  <w:endnote w:type="continuationSeparator" w:id="0">
    <w:p w14:paraId="6774742D" w14:textId="77777777" w:rsidR="00FF74B6" w:rsidRDefault="00FF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B86E" w14:textId="77777777" w:rsidR="00F75FBC" w:rsidRPr="00FA7537" w:rsidRDefault="00FA7537" w:rsidP="00FA753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986E" w14:textId="77777777" w:rsidR="00F75FBC" w:rsidRPr="00FA7537" w:rsidRDefault="00FA7537" w:rsidP="00FA753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831E6" w14:textId="77777777" w:rsidR="00FF74B6" w:rsidRDefault="00FF74B6">
      <w:r>
        <w:separator/>
      </w:r>
    </w:p>
  </w:footnote>
  <w:footnote w:type="continuationSeparator" w:id="0">
    <w:p w14:paraId="5FCB1132" w14:textId="77777777" w:rsidR="00FF74B6" w:rsidRDefault="00FF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86F4C" w14:textId="77777777" w:rsidR="00F75FBC" w:rsidRPr="00FA7537" w:rsidRDefault="00FA7537" w:rsidP="00FA753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7A6B" w14:textId="77777777" w:rsidR="00F75FBC" w:rsidRPr="00FA7537" w:rsidRDefault="00FA7537" w:rsidP="00FA753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2367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A4E"/>
    <w:rsid w:val="00021974"/>
    <w:rsid w:val="000322E4"/>
    <w:rsid w:val="00034179"/>
    <w:rsid w:val="00044D10"/>
    <w:rsid w:val="0006260D"/>
    <w:rsid w:val="0007483B"/>
    <w:rsid w:val="00092EFA"/>
    <w:rsid w:val="000B190B"/>
    <w:rsid w:val="000C6344"/>
    <w:rsid w:val="000D2076"/>
    <w:rsid w:val="000E0A39"/>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4B8F"/>
    <w:rsid w:val="00293B0A"/>
    <w:rsid w:val="002A04DC"/>
    <w:rsid w:val="002A509E"/>
    <w:rsid w:val="002C335B"/>
    <w:rsid w:val="00312BE1"/>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1EF6"/>
    <w:rsid w:val="004E74DF"/>
    <w:rsid w:val="004F17A8"/>
    <w:rsid w:val="00542984"/>
    <w:rsid w:val="00552448"/>
    <w:rsid w:val="00572D70"/>
    <w:rsid w:val="005B1DB0"/>
    <w:rsid w:val="00632430"/>
    <w:rsid w:val="00655703"/>
    <w:rsid w:val="006873C4"/>
    <w:rsid w:val="006B2CB0"/>
    <w:rsid w:val="006C4A4E"/>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4821"/>
    <w:rsid w:val="007E74DC"/>
    <w:rsid w:val="007F7A16"/>
    <w:rsid w:val="00861B21"/>
    <w:rsid w:val="00863C32"/>
    <w:rsid w:val="00864C67"/>
    <w:rsid w:val="00883D74"/>
    <w:rsid w:val="008A0C5D"/>
    <w:rsid w:val="008B4209"/>
    <w:rsid w:val="008D379B"/>
    <w:rsid w:val="008E326C"/>
    <w:rsid w:val="008E5D88"/>
    <w:rsid w:val="0090241A"/>
    <w:rsid w:val="00926F56"/>
    <w:rsid w:val="00963798"/>
    <w:rsid w:val="00992003"/>
    <w:rsid w:val="009B29BA"/>
    <w:rsid w:val="009C16B2"/>
    <w:rsid w:val="009C34E5"/>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47443"/>
    <w:rsid w:val="00BA71D7"/>
    <w:rsid w:val="00BB5684"/>
    <w:rsid w:val="00BE0A55"/>
    <w:rsid w:val="00BF63AF"/>
    <w:rsid w:val="00C07DCE"/>
    <w:rsid w:val="00C201E0"/>
    <w:rsid w:val="00C216C6"/>
    <w:rsid w:val="00C50091"/>
    <w:rsid w:val="00C56D95"/>
    <w:rsid w:val="00C72763"/>
    <w:rsid w:val="00C84B2E"/>
    <w:rsid w:val="00C905A4"/>
    <w:rsid w:val="00C9556F"/>
    <w:rsid w:val="00C9653B"/>
    <w:rsid w:val="00CB3543"/>
    <w:rsid w:val="00CD541C"/>
    <w:rsid w:val="00CE016C"/>
    <w:rsid w:val="00CF12AE"/>
    <w:rsid w:val="00CF6866"/>
    <w:rsid w:val="00D03570"/>
    <w:rsid w:val="00D05F85"/>
    <w:rsid w:val="00D07EA1"/>
    <w:rsid w:val="00D22A25"/>
    <w:rsid w:val="00D23E21"/>
    <w:rsid w:val="00D32121"/>
    <w:rsid w:val="00D542A5"/>
    <w:rsid w:val="00D60A4F"/>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2C89"/>
    <w:rsid w:val="00F1464A"/>
    <w:rsid w:val="00F30B58"/>
    <w:rsid w:val="00F474B2"/>
    <w:rsid w:val="00F61EC1"/>
    <w:rsid w:val="00F63F00"/>
    <w:rsid w:val="00F71E07"/>
    <w:rsid w:val="00F75FBC"/>
    <w:rsid w:val="00F82284"/>
    <w:rsid w:val="00F85C4D"/>
    <w:rsid w:val="00F92C63"/>
    <w:rsid w:val="00FA2348"/>
    <w:rsid w:val="00FA7537"/>
    <w:rsid w:val="00FD50F7"/>
    <w:rsid w:val="00FF7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B56897"/>
  <w15:chartTrackingRefBased/>
  <w15:docId w15:val="{7FF29614-4215-4C24-AC95-9AC3D67A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11;3;14</cp:keywords>
  <dc:description>委179;委182;4;議案202110129920000;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