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81E50" w14:textId="77777777" w:rsidR="004A1A4D" w:rsidRDefault="004A1A4D" w:rsidP="004A1A4D">
      <w:pPr>
        <w:spacing w:afterLines="50" w:after="167"/>
        <w:rPr>
          <w:rFonts w:hint="eastAsia"/>
        </w:rPr>
      </w:pPr>
      <w:r>
        <w:rPr>
          <w:rFonts w:hint="eastAsia"/>
        </w:rPr>
        <w:t xml:space="preserve">　　　　　　　　　　　　　　　　　　　　　　　　　　　　　</w:t>
      </w:r>
      <w:r w:rsidR="00D27EC2">
        <w:rPr>
          <w:rFonts w:hint="eastAsia"/>
        </w:rPr>
        <w:t>議案編號：</w:t>
      </w:r>
      <w:r w:rsidR="00D27EC2">
        <w:rPr>
          <w:rFonts w:hint="eastAsia"/>
        </w:rPr>
        <w:t>202110125540000</w:t>
      </w:r>
    </w:p>
    <w:p w14:paraId="3B3FE211" w14:textId="77777777" w:rsidR="004A1A4D" w:rsidRDefault="004A1A4D" w:rsidP="004A1A4D">
      <w:pPr>
        <w:snapToGrid w:val="0"/>
        <w:ind w:leftChars="400" w:left="844"/>
        <w:rPr>
          <w:rFonts w:ascii="細明體" w:hAnsi="細明體" w:hint="eastAsia"/>
        </w:rPr>
      </w:pPr>
      <w:r w:rsidRPr="004A1A4D">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\o\ad(\s\up5(（中華民國41年9月起編號）),\s\do5(中華民國114年5月14日印發))</w:instrText>
      </w:r>
      <w:r>
        <w:rPr>
          <w:rFonts w:ascii="細明體" w:hAnsi="細明體"/>
        </w:rPr>
        <w:fldChar w:fldCharType="end"/>
      </w:r>
    </w:p>
    <w:p w14:paraId="1CD07B86" w14:textId="77777777" w:rsidR="004A1A4D" w:rsidRDefault="004A1A4D" w:rsidP="004A1A4D">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4A1A4D" w14:paraId="40CCCB12" w14:textId="77777777" w:rsidTr="00B867A9">
        <w:tc>
          <w:tcPr>
            <w:tcW w:w="0" w:type="auto"/>
            <w:vAlign w:val="center"/>
          </w:tcPr>
          <w:p w14:paraId="051F72E3" w14:textId="77777777" w:rsidR="004A1A4D" w:rsidRDefault="004A1A4D" w:rsidP="00B867A9">
            <w:pPr>
              <w:pStyle w:val="affff"/>
              <w:rPr>
                <w:rFonts w:hint="eastAsia"/>
              </w:rPr>
            </w:pPr>
            <w:r>
              <w:rPr>
                <w:rFonts w:hint="eastAsia"/>
              </w:rPr>
              <w:t>院總第</w:t>
            </w:r>
            <w:r>
              <w:rPr>
                <w:rFonts w:hint="eastAsia"/>
              </w:rPr>
              <w:t>20</w:t>
            </w:r>
            <w:r>
              <w:rPr>
                <w:rFonts w:hint="eastAsia"/>
              </w:rPr>
              <w:t>號</w:t>
            </w:r>
          </w:p>
        </w:tc>
        <w:tc>
          <w:tcPr>
            <w:tcW w:w="0" w:type="auto"/>
            <w:vAlign w:val="center"/>
          </w:tcPr>
          <w:p w14:paraId="22873294" w14:textId="77777777" w:rsidR="004A1A4D" w:rsidRDefault="004A1A4D" w:rsidP="00B867A9">
            <w:pPr>
              <w:pStyle w:val="affff5"/>
              <w:ind w:leftChars="200" w:left="422"/>
              <w:rPr>
                <w:rFonts w:hint="eastAsia"/>
              </w:rPr>
            </w:pPr>
            <w:r>
              <w:rPr>
                <w:rFonts w:hint="eastAsia"/>
              </w:rPr>
              <w:t>委員</w:t>
            </w:r>
          </w:p>
        </w:tc>
        <w:tc>
          <w:tcPr>
            <w:tcW w:w="0" w:type="auto"/>
            <w:vAlign w:val="center"/>
          </w:tcPr>
          <w:p w14:paraId="37AC0F83" w14:textId="77777777" w:rsidR="004A1A4D" w:rsidRDefault="004A1A4D" w:rsidP="00B867A9">
            <w:pPr>
              <w:pStyle w:val="affff5"/>
              <w:rPr>
                <w:rFonts w:hint="eastAsia"/>
              </w:rPr>
            </w:pPr>
            <w:r>
              <w:rPr>
                <w:rFonts w:hint="eastAsia"/>
              </w:rPr>
              <w:t>提案第</w:t>
            </w:r>
          </w:p>
        </w:tc>
        <w:tc>
          <w:tcPr>
            <w:tcW w:w="0" w:type="auto"/>
            <w:tcMar>
              <w:left w:w="113" w:type="dxa"/>
              <w:right w:w="113" w:type="dxa"/>
            </w:tcMar>
            <w:vAlign w:val="center"/>
          </w:tcPr>
          <w:p w14:paraId="5EDBF3D2" w14:textId="77777777" w:rsidR="004A1A4D" w:rsidRDefault="004A1A4D" w:rsidP="00B867A9">
            <w:pPr>
              <w:pStyle w:val="affff5"/>
              <w:jc w:val="distribute"/>
              <w:rPr>
                <w:rFonts w:hint="eastAsia"/>
              </w:rPr>
            </w:pPr>
            <w:r>
              <w:t>11012554</w:t>
            </w:r>
          </w:p>
        </w:tc>
        <w:tc>
          <w:tcPr>
            <w:tcW w:w="0" w:type="auto"/>
            <w:vAlign w:val="center"/>
          </w:tcPr>
          <w:p w14:paraId="3725BA52" w14:textId="77777777" w:rsidR="004A1A4D" w:rsidRDefault="004A1A4D" w:rsidP="00B867A9">
            <w:pPr>
              <w:pStyle w:val="affff5"/>
              <w:rPr>
                <w:rFonts w:hint="eastAsia"/>
              </w:rPr>
            </w:pPr>
            <w:r>
              <w:rPr>
                <w:rFonts w:hint="eastAsia"/>
              </w:rPr>
              <w:t>號</w:t>
            </w:r>
          </w:p>
        </w:tc>
        <w:tc>
          <w:tcPr>
            <w:tcW w:w="0" w:type="auto"/>
            <w:vAlign w:val="center"/>
          </w:tcPr>
          <w:p w14:paraId="3D69BF5F" w14:textId="77777777" w:rsidR="004A1A4D" w:rsidRDefault="004A1A4D" w:rsidP="00B867A9">
            <w:pPr>
              <w:pStyle w:val="affff5"/>
              <w:rPr>
                <w:rFonts w:hint="eastAsia"/>
              </w:rPr>
            </w:pPr>
          </w:p>
        </w:tc>
        <w:tc>
          <w:tcPr>
            <w:tcW w:w="0" w:type="auto"/>
            <w:tcMar>
              <w:left w:w="113" w:type="dxa"/>
            </w:tcMar>
            <w:vAlign w:val="center"/>
          </w:tcPr>
          <w:p w14:paraId="1CDF625A" w14:textId="77777777" w:rsidR="004A1A4D" w:rsidRDefault="004A1A4D" w:rsidP="00B867A9">
            <w:pPr>
              <w:pStyle w:val="affff5"/>
              <w:rPr>
                <w:rFonts w:hint="eastAsia"/>
              </w:rPr>
            </w:pPr>
          </w:p>
        </w:tc>
      </w:tr>
    </w:tbl>
    <w:p w14:paraId="0B974A1C" w14:textId="77777777" w:rsidR="004A1A4D" w:rsidRDefault="004A1A4D" w:rsidP="004A1A4D">
      <w:pPr>
        <w:pStyle w:val="afb"/>
        <w:spacing w:line="600" w:lineRule="exact"/>
        <w:ind w:left="1382" w:hanging="855"/>
        <w:rPr>
          <w:rFonts w:hint="eastAsia"/>
        </w:rPr>
      </w:pPr>
    </w:p>
    <w:p w14:paraId="4602BC1C" w14:textId="77777777" w:rsidR="004A1A4D" w:rsidRDefault="004A1A4D" w:rsidP="004A1A4D">
      <w:pPr>
        <w:pStyle w:val="afb"/>
        <w:ind w:left="1382" w:hanging="855"/>
        <w:rPr>
          <w:rFonts w:hint="eastAsia"/>
        </w:rPr>
      </w:pPr>
      <w:r>
        <w:rPr>
          <w:rFonts w:hint="eastAsia"/>
        </w:rPr>
        <w:t>案由：本院委員何欣純等</w:t>
      </w:r>
      <w:r>
        <w:rPr>
          <w:rFonts w:hint="eastAsia"/>
        </w:rPr>
        <w:t>19</w:t>
      </w:r>
      <w:r>
        <w:rPr>
          <w:rFonts w:hint="eastAsia"/>
        </w:rPr>
        <w:t>人，有鑑於當前國際政經局勢快速變遷且</w:t>
      </w:r>
      <w:r w:rsidRPr="00204234">
        <w:rPr>
          <w:rFonts w:hint="eastAsia"/>
          <w:spacing w:val="0"/>
        </w:rPr>
        <w:t>複雜，全球對等關稅壁壘的潛在風險、地緣政治的不確定</w:t>
      </w:r>
      <w:r>
        <w:rPr>
          <w:rFonts w:hint="eastAsia"/>
        </w:rPr>
        <w:t>性以</w:t>
      </w:r>
      <w:r w:rsidRPr="00204234">
        <w:rPr>
          <w:rFonts w:hint="eastAsia"/>
          <w:spacing w:val="8"/>
        </w:rPr>
        <w:t>及國際供應鏈的重組，均可能對我國的經濟穩定、民生</w:t>
      </w:r>
      <w:r>
        <w:rPr>
          <w:rFonts w:hint="eastAsia"/>
        </w:rPr>
        <w:t>物</w:t>
      </w:r>
      <w:r w:rsidRPr="00204234">
        <w:rPr>
          <w:rFonts w:hint="eastAsia"/>
          <w:spacing w:val="8"/>
        </w:rPr>
        <w:t>價、就業市場及產業競爭力造成衝擊。政府有責任儘早</w:t>
      </w:r>
      <w:r>
        <w:rPr>
          <w:rFonts w:hint="eastAsia"/>
        </w:rPr>
        <w:t>部署，強化整體社會、經濟與國土防衛之韌性，並減緩國際變</w:t>
      </w:r>
      <w:r w:rsidRPr="00204234">
        <w:rPr>
          <w:rFonts w:hint="eastAsia"/>
          <w:spacing w:val="8"/>
        </w:rPr>
        <w:t>局對國民生計之衝擊，爰擬具「因應國際情勢強化經濟</w:t>
      </w:r>
      <w:r>
        <w:rPr>
          <w:rFonts w:hint="eastAsia"/>
        </w:rPr>
        <w:t>社</w:t>
      </w:r>
      <w:r w:rsidRPr="00204234">
        <w:rPr>
          <w:rFonts w:hint="eastAsia"/>
          <w:spacing w:val="0"/>
        </w:rPr>
        <w:t>會及國土安全韌性特別條例草案」。是否有當？敬請公決</w:t>
      </w:r>
      <w:r>
        <w:rPr>
          <w:rFonts w:hint="eastAsia"/>
        </w:rPr>
        <w:t>。</w:t>
      </w:r>
    </w:p>
    <w:p w14:paraId="71F750E4" w14:textId="77777777" w:rsidR="004A1A4D" w:rsidRPr="004A1A4D" w:rsidRDefault="004A1A4D" w:rsidP="004A1A4D">
      <w:pPr>
        <w:pStyle w:val="afb"/>
        <w:ind w:left="1382" w:hanging="855"/>
        <w:rPr>
          <w:rFonts w:hint="eastAsia"/>
        </w:rPr>
      </w:pPr>
    </w:p>
    <w:p w14:paraId="37E7290C" w14:textId="77777777" w:rsidR="004A1A4D" w:rsidRDefault="004A1A4D" w:rsidP="004A1A4D"/>
    <w:p w14:paraId="3A1E92B1" w14:textId="77777777" w:rsidR="004A1A4D" w:rsidRDefault="004A1A4D" w:rsidP="004A1A4D">
      <w:pPr>
        <w:pStyle w:val="-"/>
        <w:ind w:left="3165" w:right="633" w:hanging="844"/>
        <w:rPr>
          <w:rFonts w:hint="eastAsia"/>
        </w:rPr>
      </w:pPr>
      <w:r>
        <w:rPr>
          <w:rFonts w:hint="eastAsia"/>
        </w:rPr>
        <w:t xml:space="preserve">提案人：何欣純　　</w:t>
      </w:r>
    </w:p>
    <w:p w14:paraId="41EE6844" w14:textId="77777777" w:rsidR="004A1A4D" w:rsidRDefault="004A1A4D" w:rsidP="004A1A4D">
      <w:pPr>
        <w:pStyle w:val="-"/>
        <w:ind w:left="3165" w:right="633" w:hanging="844"/>
      </w:pPr>
      <w:r>
        <w:rPr>
          <w:rFonts w:hint="eastAsia"/>
        </w:rPr>
        <w:t xml:space="preserve">連署人：陳亭妃　　王美惠　　莊瑞雄　　李昆澤　　徐富癸　　邱志偉　　張宏陸　　陳冠廷　　許智傑　　林俊憲　　郭昱晴　　陳俊宇　　邱議瑩　　黃　捷　　賴惠員　　林月琴　　沈發惠　　陳秀寳　　　　　　　　　　　　</w:t>
      </w:r>
    </w:p>
    <w:p w14:paraId="7222DBFB" w14:textId="77777777" w:rsidR="004A1A4D" w:rsidRDefault="004A1A4D" w:rsidP="004A1A4D"/>
    <w:p w14:paraId="3E5E1FE0" w14:textId="77777777" w:rsidR="004A1A4D" w:rsidRDefault="004A1A4D" w:rsidP="004A1A4D">
      <w:pPr>
        <w:sectPr w:rsidR="004A1A4D" w:rsidSect="00C057F2">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7"/>
          <w:cols w:space="720"/>
          <w:docGrid w:type="linesAndChars" w:linePitch="335" w:charSpace="200"/>
        </w:sectPr>
      </w:pPr>
    </w:p>
    <w:p w14:paraId="3BF9993C" w14:textId="77777777" w:rsidR="004A1A4D" w:rsidRDefault="004A1A4D" w:rsidP="00D27EC2">
      <w:pPr>
        <w:spacing w:line="14" w:lineRule="exact"/>
        <w:sectPr w:rsidR="004A1A4D" w:rsidSect="004A1A4D">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4A1A4D" w14:paraId="33821FAC" w14:textId="77777777" w:rsidTr="00B867A9">
        <w:tc>
          <w:tcPr>
            <w:tcW w:w="9128" w:type="dxa"/>
            <w:gridSpan w:val="2"/>
            <w:tcBorders>
              <w:top w:val="nil"/>
              <w:left w:val="nil"/>
              <w:bottom w:val="nil"/>
              <w:right w:val="nil"/>
            </w:tcBorders>
          </w:tcPr>
          <w:p w14:paraId="717869DC" w14:textId="77777777" w:rsidR="004A1A4D" w:rsidRPr="00B867A9" w:rsidRDefault="004A1A4D" w:rsidP="00B867A9">
            <w:pPr>
              <w:spacing w:before="105" w:after="105" w:line="480" w:lineRule="exact"/>
              <w:ind w:leftChars="500" w:left="1055"/>
              <w:rPr>
                <w:rFonts w:ascii="標楷體" w:eastAsia="標楷體" w:hAnsi="標楷體" w:hint="eastAsia"/>
                <w:sz w:val="28"/>
              </w:rPr>
            </w:pPr>
            <w:r w:rsidRPr="00B867A9">
              <w:rPr>
                <w:rFonts w:ascii="標楷體" w:eastAsia="標楷體" w:hAnsi="標楷體"/>
                <w:sz w:val="28"/>
              </w:rPr>
              <w:br w:type="page"/>
              <w:t>因應國際情勢強化經濟社會及國土安全韌性特別條例草案</w:t>
            </w:r>
            <w:bookmarkStart w:id="0" w:name="TA9759332"/>
            <w:bookmarkEnd w:id="0"/>
          </w:p>
        </w:tc>
      </w:tr>
      <w:tr w:rsidR="004A1A4D" w14:paraId="5E41DE02" w14:textId="77777777" w:rsidTr="00B867A9">
        <w:tc>
          <w:tcPr>
            <w:tcW w:w="4564" w:type="dxa"/>
            <w:tcBorders>
              <w:top w:val="nil"/>
            </w:tcBorders>
          </w:tcPr>
          <w:p w14:paraId="2205E1FA" w14:textId="77777777" w:rsidR="004A1A4D" w:rsidRDefault="00D27EC2" w:rsidP="00B867A9">
            <w:pPr>
              <w:pStyle w:val="aff8"/>
              <w:ind w:left="105" w:right="105"/>
              <w:rPr>
                <w:rFonts w:hint="eastAsia"/>
              </w:rPr>
            </w:pPr>
            <w:r>
              <w:rPr>
                <w:rFonts w:hint="eastAsia"/>
              </w:rPr>
              <w:pict w14:anchorId="32CB1743">
                <v:line id="DW7343348" o:spid="_x0000_s1035" style="position:absolute;left:0;text-align:left;z-index:251658240;mso-position-horizontal-relative:text;mso-position-vertical-relative:text" from="-2pt,-.7pt" to="455.8pt,-.7pt" strokeweight="1.5pt"/>
              </w:pict>
            </w:r>
            <w:r w:rsidR="004A1A4D">
              <w:rPr>
                <w:rFonts w:hint="eastAsia"/>
              </w:rPr>
              <w:t>條文</w:t>
            </w:r>
          </w:p>
        </w:tc>
        <w:tc>
          <w:tcPr>
            <w:tcW w:w="4564" w:type="dxa"/>
            <w:tcBorders>
              <w:top w:val="nil"/>
            </w:tcBorders>
          </w:tcPr>
          <w:p w14:paraId="56BAFB27" w14:textId="77777777" w:rsidR="004A1A4D" w:rsidRDefault="004A1A4D" w:rsidP="00B867A9">
            <w:pPr>
              <w:pStyle w:val="aff8"/>
              <w:ind w:left="105" w:right="105"/>
              <w:rPr>
                <w:rFonts w:hint="eastAsia"/>
              </w:rPr>
            </w:pPr>
            <w:r>
              <w:rPr>
                <w:rFonts w:hint="eastAsia"/>
              </w:rPr>
              <w:t>說明</w:t>
            </w:r>
          </w:p>
        </w:tc>
      </w:tr>
      <w:tr w:rsidR="004A1A4D" w14:paraId="5DC32892" w14:textId="77777777" w:rsidTr="00B867A9">
        <w:tc>
          <w:tcPr>
            <w:tcW w:w="4564" w:type="dxa"/>
          </w:tcPr>
          <w:p w14:paraId="1FEEE093" w14:textId="77777777" w:rsidR="004A1A4D" w:rsidRDefault="004A1A4D" w:rsidP="00B867A9">
            <w:pPr>
              <w:spacing w:line="315" w:lineRule="exact"/>
              <w:ind w:leftChars="50" w:left="316" w:rightChars="50" w:right="105" w:hangingChars="100" w:hanging="211"/>
              <w:rPr>
                <w:rFonts w:hint="eastAsia"/>
              </w:rPr>
            </w:pPr>
            <w:r>
              <w:rPr>
                <w:rFonts w:hint="eastAsia"/>
              </w:rPr>
              <w:t>第一條　為因應國際情勢變化對我國經濟、產業及國土防衛之影響，以強化經濟、社會及國土安全韌性措施，減輕人民負擔、穩定民生物價、國家經濟與就業市場、改善投資環境、促進產業升級轉型及防護國家安全，特制定本條例。</w:t>
            </w:r>
          </w:p>
        </w:tc>
        <w:tc>
          <w:tcPr>
            <w:tcW w:w="4564" w:type="dxa"/>
          </w:tcPr>
          <w:p w14:paraId="2A2A25D2" w14:textId="77777777" w:rsidR="004A1A4D" w:rsidRDefault="004A1A4D" w:rsidP="00B867A9">
            <w:pPr>
              <w:spacing w:line="315" w:lineRule="exact"/>
              <w:ind w:leftChars="50" w:left="527" w:rightChars="50" w:right="105" w:hangingChars="200" w:hanging="422"/>
              <w:rPr>
                <w:rFonts w:hint="eastAsia"/>
              </w:rPr>
            </w:pPr>
            <w:r>
              <w:rPr>
                <w:rFonts w:hint="eastAsia"/>
              </w:rPr>
              <w:t>一、本條例之立法目的。</w:t>
            </w:r>
          </w:p>
          <w:p w14:paraId="2DF9A888" w14:textId="77777777" w:rsidR="004A1A4D" w:rsidRDefault="004A1A4D" w:rsidP="00B867A9">
            <w:pPr>
              <w:spacing w:line="315" w:lineRule="exact"/>
              <w:ind w:leftChars="50" w:left="527" w:rightChars="50" w:right="105" w:hangingChars="200" w:hanging="422"/>
              <w:rPr>
                <w:rFonts w:hint="eastAsia"/>
              </w:rPr>
            </w:pPr>
            <w:r>
              <w:rPr>
                <w:rFonts w:hint="eastAsia"/>
              </w:rPr>
              <w:t>二、有鑑於美國雖於四月十日宣布暫緩課徵全球對等關稅，但針對各國課徵之</w:t>
            </w:r>
            <w:r>
              <w:rPr>
                <w:rFonts w:hint="eastAsia"/>
              </w:rPr>
              <w:t>10%</w:t>
            </w:r>
            <w:r>
              <w:rPr>
                <w:rFonts w:hint="eastAsia"/>
              </w:rPr>
              <w:t>關稅業已生效，且對等關稅於</w:t>
            </w:r>
            <w:r>
              <w:rPr>
                <w:rFonts w:hint="eastAsia"/>
              </w:rPr>
              <w:t>90</w:t>
            </w:r>
            <w:r>
              <w:rPr>
                <w:rFonts w:hint="eastAsia"/>
              </w:rPr>
              <w:t>天後繼續上路之可能性仍然存在，為保障我國社會、經濟、產業之穩定，減輕人民負擔，並因應地緣政治及國際情勢之不斷變化，國土安全韌性之強化實有必要，爰為本條規定。</w:t>
            </w:r>
          </w:p>
        </w:tc>
      </w:tr>
      <w:tr w:rsidR="004A1A4D" w14:paraId="16206FA4" w14:textId="77777777" w:rsidTr="00B867A9">
        <w:tc>
          <w:tcPr>
            <w:tcW w:w="4564" w:type="dxa"/>
          </w:tcPr>
          <w:p w14:paraId="22F8479A" w14:textId="77777777" w:rsidR="004A1A4D" w:rsidRDefault="004A1A4D" w:rsidP="00B867A9">
            <w:pPr>
              <w:spacing w:line="315" w:lineRule="exact"/>
              <w:ind w:leftChars="50" w:left="316" w:rightChars="50" w:right="105" w:hangingChars="100" w:hanging="211"/>
              <w:rPr>
                <w:rFonts w:hint="eastAsia"/>
              </w:rPr>
            </w:pPr>
            <w:r>
              <w:rPr>
                <w:rFonts w:hint="eastAsia"/>
              </w:rPr>
              <w:t>第二條　本條例之主管機關為經濟部。</w:t>
            </w:r>
          </w:p>
          <w:p w14:paraId="29DF9B44" w14:textId="77777777" w:rsidR="004A1A4D" w:rsidRDefault="004A1A4D" w:rsidP="00B867A9">
            <w:pPr>
              <w:spacing w:line="315" w:lineRule="exact"/>
              <w:ind w:leftChars="150" w:left="316" w:rightChars="50" w:right="105" w:firstLineChars="200" w:firstLine="422"/>
              <w:rPr>
                <w:rFonts w:hint="eastAsia"/>
              </w:rPr>
            </w:pPr>
            <w:r>
              <w:rPr>
                <w:rFonts w:hint="eastAsia"/>
              </w:rPr>
              <w:t>依本條例編列預算之中央各部會，負責強化經濟、社會與國土安全韌性措施之規劃、預算編列及推動。</w:t>
            </w:r>
          </w:p>
        </w:tc>
        <w:tc>
          <w:tcPr>
            <w:tcW w:w="4564" w:type="dxa"/>
          </w:tcPr>
          <w:p w14:paraId="02543BA6" w14:textId="77777777" w:rsidR="004A1A4D" w:rsidRDefault="004A1A4D" w:rsidP="00B867A9">
            <w:pPr>
              <w:spacing w:line="315" w:lineRule="exact"/>
              <w:ind w:leftChars="50" w:left="527" w:rightChars="50" w:right="105" w:hangingChars="200" w:hanging="422"/>
              <w:rPr>
                <w:rFonts w:hint="eastAsia"/>
              </w:rPr>
            </w:pPr>
            <w:r>
              <w:rPr>
                <w:rFonts w:hint="eastAsia"/>
              </w:rPr>
              <w:t>一、第一項：明訂本法主管機關。</w:t>
            </w:r>
          </w:p>
          <w:p w14:paraId="74810EC4" w14:textId="77777777" w:rsidR="004A1A4D" w:rsidRDefault="004A1A4D" w:rsidP="00B867A9">
            <w:pPr>
              <w:spacing w:line="315" w:lineRule="exact"/>
              <w:ind w:leftChars="50" w:left="527" w:rightChars="50" w:right="105" w:hangingChars="200" w:hanging="422"/>
              <w:rPr>
                <w:rFonts w:hint="eastAsia"/>
              </w:rPr>
            </w:pPr>
            <w:r>
              <w:rPr>
                <w:rFonts w:hint="eastAsia"/>
              </w:rPr>
              <w:t>二、第二項：本條例所定事項涉及經濟、財政、勞動、農業、教育、衛生福利、內政、國防及海洋事務等相關中央主管機關之職掌，爰明定各部會應負責事項。</w:t>
            </w:r>
          </w:p>
        </w:tc>
      </w:tr>
      <w:tr w:rsidR="004A1A4D" w14:paraId="5257D7FE" w14:textId="77777777" w:rsidTr="00B867A9">
        <w:tc>
          <w:tcPr>
            <w:tcW w:w="4564" w:type="dxa"/>
          </w:tcPr>
          <w:p w14:paraId="7567A97C" w14:textId="77777777" w:rsidR="004A1A4D" w:rsidRDefault="004A1A4D" w:rsidP="00B867A9">
            <w:pPr>
              <w:spacing w:line="315" w:lineRule="exact"/>
              <w:ind w:leftChars="50" w:left="316" w:rightChars="50" w:right="105" w:hangingChars="100" w:hanging="211"/>
              <w:rPr>
                <w:rFonts w:hint="eastAsia"/>
              </w:rPr>
            </w:pPr>
            <w:r>
              <w:rPr>
                <w:rFonts w:hint="eastAsia"/>
              </w:rPr>
              <w:t>第三條　本條例所定強化經濟、社會及國土安全韌性措施之項目如下：</w:t>
            </w:r>
          </w:p>
          <w:p w14:paraId="24DE021E" w14:textId="77777777" w:rsidR="004A1A4D" w:rsidRDefault="004A1A4D" w:rsidP="00B867A9">
            <w:pPr>
              <w:spacing w:line="315" w:lineRule="exact"/>
              <w:ind w:leftChars="150" w:left="527" w:rightChars="50" w:right="105" w:hangingChars="100" w:hanging="211"/>
              <w:rPr>
                <w:rFonts w:hint="eastAsia"/>
              </w:rPr>
            </w:pPr>
            <w:r>
              <w:rPr>
                <w:rFonts w:hint="eastAsia"/>
              </w:rPr>
              <w:t>一、提供企業金融支持。</w:t>
            </w:r>
          </w:p>
          <w:p w14:paraId="74040D57" w14:textId="77777777" w:rsidR="004A1A4D" w:rsidRDefault="004A1A4D" w:rsidP="00B867A9">
            <w:pPr>
              <w:spacing w:line="315" w:lineRule="exact"/>
              <w:ind w:leftChars="150" w:left="527" w:rightChars="50" w:right="105" w:hangingChars="100" w:hanging="211"/>
              <w:rPr>
                <w:rFonts w:hint="eastAsia"/>
              </w:rPr>
            </w:pPr>
            <w:r>
              <w:rPr>
                <w:rFonts w:hint="eastAsia"/>
              </w:rPr>
              <w:t>二、推動產業及中小企業升級轉型、提升產業競爭力。</w:t>
            </w:r>
          </w:p>
          <w:p w14:paraId="5A80B7A4" w14:textId="77777777" w:rsidR="004A1A4D" w:rsidRDefault="004A1A4D" w:rsidP="00B867A9">
            <w:pPr>
              <w:spacing w:line="315" w:lineRule="exact"/>
              <w:ind w:leftChars="150" w:left="527" w:rightChars="50" w:right="105" w:hangingChars="100" w:hanging="211"/>
              <w:rPr>
                <w:rFonts w:hint="eastAsia"/>
              </w:rPr>
            </w:pPr>
            <w:r>
              <w:rPr>
                <w:rFonts w:hint="eastAsia"/>
              </w:rPr>
              <w:t>三、協助企業開拓多元市場。</w:t>
            </w:r>
          </w:p>
          <w:p w14:paraId="1712044B" w14:textId="77777777" w:rsidR="004A1A4D" w:rsidRDefault="004A1A4D" w:rsidP="00B867A9">
            <w:pPr>
              <w:spacing w:line="315" w:lineRule="exact"/>
              <w:ind w:leftChars="150" w:left="527" w:rightChars="50" w:right="105" w:hangingChars="100" w:hanging="211"/>
              <w:rPr>
                <w:rFonts w:hint="eastAsia"/>
              </w:rPr>
            </w:pPr>
            <w:r>
              <w:rPr>
                <w:rFonts w:hint="eastAsia"/>
              </w:rPr>
              <w:t>四、支持及促進勞工安定就業、強化勞工職能培訓。</w:t>
            </w:r>
          </w:p>
          <w:p w14:paraId="293B726F" w14:textId="77777777" w:rsidR="004A1A4D" w:rsidRDefault="004A1A4D" w:rsidP="00B867A9">
            <w:pPr>
              <w:spacing w:line="315" w:lineRule="exact"/>
              <w:ind w:leftChars="150" w:left="527" w:rightChars="50" w:right="105" w:hangingChars="100" w:hanging="211"/>
              <w:rPr>
                <w:rFonts w:hint="eastAsia"/>
              </w:rPr>
            </w:pPr>
            <w:r>
              <w:rPr>
                <w:rFonts w:hint="eastAsia"/>
              </w:rPr>
              <w:t>五、強化農業金融支持、提升產業競爭力及協助開拓多元市場。</w:t>
            </w:r>
          </w:p>
          <w:p w14:paraId="68A1E736" w14:textId="77777777" w:rsidR="004A1A4D" w:rsidRDefault="004A1A4D" w:rsidP="00B867A9">
            <w:pPr>
              <w:spacing w:line="315" w:lineRule="exact"/>
              <w:ind w:leftChars="150" w:left="527" w:rightChars="50" w:right="105" w:hangingChars="100" w:hanging="211"/>
              <w:rPr>
                <w:rFonts w:hint="eastAsia"/>
              </w:rPr>
            </w:pPr>
            <w:r>
              <w:rPr>
                <w:rFonts w:hint="eastAsia"/>
              </w:rPr>
              <w:t>六、強化高等教育人才培育。</w:t>
            </w:r>
          </w:p>
          <w:p w14:paraId="262FE91F" w14:textId="77777777" w:rsidR="004A1A4D" w:rsidRDefault="004A1A4D" w:rsidP="00B867A9">
            <w:pPr>
              <w:spacing w:line="315" w:lineRule="exact"/>
              <w:ind w:leftChars="150" w:left="527" w:rightChars="50" w:right="105" w:hangingChars="100" w:hanging="211"/>
              <w:rPr>
                <w:rFonts w:hint="eastAsia"/>
              </w:rPr>
            </w:pPr>
            <w:r>
              <w:rPr>
                <w:rFonts w:hint="eastAsia"/>
              </w:rPr>
              <w:t>七、挹注台灣電力股份有限公司、全民健康保險基金及勞工保險基金。</w:t>
            </w:r>
          </w:p>
          <w:p w14:paraId="170F1053" w14:textId="77777777" w:rsidR="004A1A4D" w:rsidRDefault="004A1A4D" w:rsidP="00B867A9">
            <w:pPr>
              <w:spacing w:line="315" w:lineRule="exact"/>
              <w:ind w:leftChars="150" w:left="527" w:rightChars="50" w:right="105" w:hangingChars="100" w:hanging="211"/>
              <w:rPr>
                <w:rFonts w:hint="eastAsia"/>
              </w:rPr>
            </w:pPr>
            <w:r>
              <w:rPr>
                <w:rFonts w:hint="eastAsia"/>
              </w:rPr>
              <w:t>八、加強照顧弱勢族群、提供支持及關懷服務。</w:t>
            </w:r>
          </w:p>
          <w:p w14:paraId="37F1ED43" w14:textId="77777777" w:rsidR="004A1A4D" w:rsidRDefault="004A1A4D" w:rsidP="00B867A9">
            <w:pPr>
              <w:spacing w:line="315" w:lineRule="exact"/>
              <w:ind w:leftChars="150" w:left="527" w:rightChars="50" w:right="105" w:hangingChars="100" w:hanging="211"/>
              <w:rPr>
                <w:rFonts w:hint="eastAsia"/>
              </w:rPr>
            </w:pPr>
            <w:r>
              <w:rPr>
                <w:rFonts w:hint="eastAsia"/>
              </w:rPr>
              <w:t>九、強化國土防衛能量。</w:t>
            </w:r>
          </w:p>
          <w:p w14:paraId="5727E427" w14:textId="77777777" w:rsidR="004A1A4D" w:rsidRDefault="004A1A4D" w:rsidP="00B867A9">
            <w:pPr>
              <w:spacing w:line="315" w:lineRule="exact"/>
              <w:ind w:leftChars="150" w:left="527" w:rightChars="50" w:right="105" w:hangingChars="100" w:hanging="211"/>
              <w:rPr>
                <w:rFonts w:hint="eastAsia"/>
              </w:rPr>
            </w:pPr>
            <w:r>
              <w:rPr>
                <w:rFonts w:hint="eastAsia"/>
              </w:rPr>
              <w:t>十、提升公、私部門資通作業環境及設備。</w:t>
            </w:r>
          </w:p>
        </w:tc>
        <w:tc>
          <w:tcPr>
            <w:tcW w:w="4564" w:type="dxa"/>
          </w:tcPr>
          <w:p w14:paraId="30688A94" w14:textId="77777777" w:rsidR="004A1A4D" w:rsidRDefault="004A1A4D" w:rsidP="00543684">
            <w:pPr>
              <w:spacing w:line="318" w:lineRule="exact"/>
              <w:ind w:leftChars="50" w:left="105" w:rightChars="50" w:right="105"/>
              <w:rPr>
                <w:rFonts w:hint="eastAsia"/>
              </w:rPr>
            </w:pPr>
            <w:r>
              <w:rPr>
                <w:rFonts w:hint="eastAsia"/>
              </w:rPr>
              <w:t>為因應國際情勢變化對我國經濟產業及國土防衛之影響，政府應透過強化經濟、社會及國土安全韌性措施，減輕人民負擔、穩定民生物價，國家經濟與就業市場、改善投資環境、促進產業升級轉型及防護國家安全，爰明定本條例所定強化經濟、社會及國土安全韌性措施之項目如下：</w:t>
            </w:r>
          </w:p>
          <w:p w14:paraId="35992483" w14:textId="77777777" w:rsidR="004A1A4D" w:rsidRDefault="004A1A4D" w:rsidP="00543684">
            <w:pPr>
              <w:spacing w:line="318" w:lineRule="exact"/>
              <w:ind w:leftChars="50" w:left="527" w:rightChars="50" w:right="105" w:hangingChars="200" w:hanging="422"/>
              <w:rPr>
                <w:rFonts w:hint="eastAsia"/>
              </w:rPr>
            </w:pPr>
            <w:r>
              <w:rPr>
                <w:rFonts w:hint="eastAsia"/>
              </w:rPr>
              <w:t>一、第一款規定提供企業金融支持。如提供貿易融資利息減碼及輸出保險費用減免，強化廠商出口競爭力；辦理企業政策性貸款利息減碼補助；信用保證及保證手續費減免等融資協處措施。</w:t>
            </w:r>
          </w:p>
          <w:p w14:paraId="4F1A79C6" w14:textId="77777777" w:rsidR="004A1A4D" w:rsidRDefault="004A1A4D" w:rsidP="00543684">
            <w:pPr>
              <w:spacing w:line="318" w:lineRule="exact"/>
              <w:ind w:leftChars="50" w:left="527" w:rightChars="50" w:right="105" w:hangingChars="200" w:hanging="422"/>
              <w:rPr>
                <w:rFonts w:hint="eastAsia"/>
              </w:rPr>
            </w:pPr>
            <w:r>
              <w:rPr>
                <w:rFonts w:hint="eastAsia"/>
              </w:rPr>
              <w:t>二、第二款規定推動產業及中小企業升級轉型、提升產業競爭力。優化投資環境，協助企業根留臺灣，並利用製造業及高科技產業之優勢，帶動整體產業升級轉型。如透過法人、學校建置產業共通性之軟硬體設備，搭配人工智慧技術，建立示範，實作或訓練場域，及培育數位與人工智慧應用人才，並輔導及補助業者，進行技術升級，設備汰舊換新、創新數位研發與新創運用，開發更高規格產品，強化數位行銷，切入國外重要供應鏈或利基市場，取得海外訂單或產品認驗證等，加速全球市場多</w:t>
            </w:r>
            <w:r>
              <w:rPr>
                <w:rFonts w:hint="eastAsia"/>
              </w:rPr>
              <w:lastRenderedPageBreak/>
              <w:t>元布局，並降低單一市場依賴風險。</w:t>
            </w:r>
          </w:p>
          <w:p w14:paraId="45BE8602" w14:textId="77777777" w:rsidR="004A1A4D" w:rsidRDefault="004A1A4D" w:rsidP="00543684">
            <w:pPr>
              <w:spacing w:line="318" w:lineRule="exact"/>
              <w:ind w:leftChars="50" w:left="527" w:rightChars="50" w:right="105" w:hangingChars="200" w:hanging="422"/>
              <w:rPr>
                <w:rFonts w:hint="eastAsia"/>
              </w:rPr>
            </w:pPr>
            <w:r>
              <w:rPr>
                <w:rFonts w:hint="eastAsia"/>
              </w:rPr>
              <w:t>三、第三款規定協助企業開拓多元市場。如協助企業布建海外通路、洽邀買主、共同品牌海外行銷、協助廠商及公協會參展拓銷等措施，爭取海外訂單；深化與美國等友盟國家產業投資與技術合作，進行供應鏈新布局。</w:t>
            </w:r>
          </w:p>
          <w:p w14:paraId="3927D5D7" w14:textId="77777777" w:rsidR="004A1A4D" w:rsidRDefault="004A1A4D" w:rsidP="00543684">
            <w:pPr>
              <w:spacing w:line="318" w:lineRule="exact"/>
              <w:ind w:leftChars="50" w:left="527" w:rightChars="50" w:right="105" w:hangingChars="200" w:hanging="422"/>
              <w:rPr>
                <w:rFonts w:hint="eastAsia"/>
              </w:rPr>
            </w:pPr>
            <w:r>
              <w:rPr>
                <w:rFonts w:hint="eastAsia"/>
              </w:rPr>
              <w:t>四、第四款規定支持及促進勞工安定就業、強化勞工職能培訓。如協助企業穩定僱用並強化勞工職能培訓，協助勞工再就業，並促進初次就業青年接軌職場。</w:t>
            </w:r>
          </w:p>
          <w:p w14:paraId="48436E26" w14:textId="77777777" w:rsidR="004A1A4D" w:rsidRDefault="004A1A4D" w:rsidP="00543684">
            <w:pPr>
              <w:spacing w:line="318" w:lineRule="exact"/>
              <w:ind w:leftChars="50" w:left="527" w:rightChars="50" w:right="105" w:hangingChars="200" w:hanging="422"/>
              <w:rPr>
                <w:rFonts w:hint="eastAsia"/>
              </w:rPr>
            </w:pPr>
            <w:r>
              <w:rPr>
                <w:rFonts w:hint="eastAsia"/>
              </w:rPr>
              <w:t>五、第五款規定強化農業金融支持、提升產業競爭力及協助開拓多元市場。如提供農業貸款利息補助、強化外銷冷鏈體系、加速產業加值轉型、協助取得國內外標章或認驗證及擴大國內外行銷活動。</w:t>
            </w:r>
          </w:p>
          <w:p w14:paraId="5DE587DC" w14:textId="77777777" w:rsidR="004A1A4D" w:rsidRDefault="004A1A4D" w:rsidP="00543684">
            <w:pPr>
              <w:spacing w:line="318" w:lineRule="exact"/>
              <w:ind w:leftChars="50" w:left="527" w:rightChars="50" w:right="105" w:hangingChars="200" w:hanging="422"/>
              <w:rPr>
                <w:rFonts w:hint="eastAsia"/>
              </w:rPr>
            </w:pPr>
            <w:r>
              <w:rPr>
                <w:rFonts w:hint="eastAsia"/>
              </w:rPr>
              <w:t>六、第六款規定強化高等教育人才培育，以因應當前國際化與產業快速變遷之趨勢，培養能符應未來社會及國家發展所需用之人才。</w:t>
            </w:r>
          </w:p>
          <w:p w14:paraId="4999FDE1" w14:textId="77777777" w:rsidR="004A1A4D" w:rsidRDefault="004A1A4D" w:rsidP="00543684">
            <w:pPr>
              <w:spacing w:line="318" w:lineRule="exact"/>
              <w:ind w:leftChars="50" w:left="527" w:rightChars="50" w:right="105" w:hangingChars="200" w:hanging="422"/>
              <w:rPr>
                <w:rFonts w:hint="eastAsia"/>
              </w:rPr>
            </w:pPr>
            <w:r>
              <w:rPr>
                <w:rFonts w:hint="eastAsia"/>
              </w:rPr>
              <w:t>七、第七款規定挹注台灣電力股份有限公司，以調節能源價格等方式穩定民生物價，舒緩國際物價波動對民生、產業及經濟造成之影響；另增加撥補全民健康保險基金、勞工保險基金財務，減輕勞健保基金財務壓力。</w:t>
            </w:r>
          </w:p>
          <w:p w14:paraId="33AD7D5A" w14:textId="77777777" w:rsidR="004A1A4D" w:rsidRDefault="004A1A4D" w:rsidP="00543684">
            <w:pPr>
              <w:spacing w:line="318" w:lineRule="exact"/>
              <w:ind w:leftChars="50" w:left="527" w:rightChars="50" w:right="105" w:hangingChars="200" w:hanging="422"/>
              <w:rPr>
                <w:rFonts w:hint="eastAsia"/>
              </w:rPr>
            </w:pPr>
            <w:r>
              <w:rPr>
                <w:rFonts w:hint="eastAsia"/>
              </w:rPr>
              <w:t>八、第八款規定加強照顧弱勢族群、提供支持及關懷服務，以減輕人民負擔，減緩國際情勢造成之衝擊。</w:t>
            </w:r>
          </w:p>
          <w:p w14:paraId="21AEACA8" w14:textId="77777777" w:rsidR="004A1A4D" w:rsidRDefault="004A1A4D" w:rsidP="00543684">
            <w:pPr>
              <w:spacing w:line="318" w:lineRule="exact"/>
              <w:ind w:leftChars="50" w:left="527" w:rightChars="50" w:right="105" w:hangingChars="200" w:hanging="422"/>
              <w:rPr>
                <w:rFonts w:hint="eastAsia"/>
              </w:rPr>
            </w:pPr>
            <w:r>
              <w:rPr>
                <w:rFonts w:hint="eastAsia"/>
              </w:rPr>
              <w:t>九、第九款規定強化國土防衛能量。如改善增設海岸巡防及其他，包括無人載具等重要防衛設施與設備。</w:t>
            </w:r>
          </w:p>
          <w:p w14:paraId="45225D08" w14:textId="77777777" w:rsidR="004A1A4D" w:rsidRDefault="004A1A4D" w:rsidP="00543684">
            <w:pPr>
              <w:spacing w:line="318" w:lineRule="exact"/>
              <w:ind w:leftChars="50" w:left="527" w:rightChars="50" w:right="105" w:hangingChars="200" w:hanging="422"/>
              <w:rPr>
                <w:rFonts w:hint="eastAsia"/>
              </w:rPr>
            </w:pPr>
            <w:r>
              <w:rPr>
                <w:rFonts w:hint="eastAsia"/>
              </w:rPr>
              <w:t>十、第十款規定提升公、私部門資通作業環境及設備，以強化其運作效率及備援韌性。</w:t>
            </w:r>
          </w:p>
        </w:tc>
      </w:tr>
      <w:tr w:rsidR="004A1A4D" w14:paraId="1440066B" w14:textId="77777777" w:rsidTr="00B867A9">
        <w:tc>
          <w:tcPr>
            <w:tcW w:w="4564" w:type="dxa"/>
          </w:tcPr>
          <w:p w14:paraId="0F060E2F" w14:textId="77777777" w:rsidR="004A1A4D" w:rsidRDefault="004A1A4D" w:rsidP="00B867A9">
            <w:pPr>
              <w:spacing w:line="315" w:lineRule="exact"/>
              <w:ind w:leftChars="50" w:left="316" w:rightChars="50" w:right="105" w:hangingChars="100" w:hanging="211"/>
              <w:rPr>
                <w:rFonts w:hint="eastAsia"/>
              </w:rPr>
            </w:pPr>
            <w:r>
              <w:rPr>
                <w:rFonts w:hint="eastAsia"/>
              </w:rPr>
              <w:lastRenderedPageBreak/>
              <w:t>第四條　前條各款項目之執行方式</w:t>
            </w:r>
            <w:r w:rsidR="00B57F12">
              <w:rPr>
                <w:rFonts w:hint="eastAsia"/>
              </w:rPr>
              <w:t>、</w:t>
            </w:r>
            <w:r>
              <w:rPr>
                <w:rFonts w:hint="eastAsia"/>
              </w:rPr>
              <w:t>期間、基準、金額、資格條件、應檢附文件、得委任、委託或委辦事項及其他相關事項之辦法，由編列預算之中央各部會擬訂</w:t>
            </w:r>
            <w:r w:rsidR="00B57F12">
              <w:rPr>
                <w:rFonts w:hint="eastAsia"/>
              </w:rPr>
              <w:t>，</w:t>
            </w:r>
            <w:r>
              <w:rPr>
                <w:rFonts w:hint="eastAsia"/>
              </w:rPr>
              <w:t>報請行政院核定。</w:t>
            </w:r>
          </w:p>
        </w:tc>
        <w:tc>
          <w:tcPr>
            <w:tcW w:w="4564" w:type="dxa"/>
          </w:tcPr>
          <w:p w14:paraId="765ACB8E" w14:textId="77777777" w:rsidR="004A1A4D" w:rsidRDefault="004A1A4D" w:rsidP="00B867A9">
            <w:pPr>
              <w:spacing w:line="315" w:lineRule="exact"/>
              <w:ind w:leftChars="50" w:left="105" w:rightChars="50" w:right="105"/>
              <w:rPr>
                <w:rFonts w:hint="eastAsia"/>
              </w:rPr>
            </w:pPr>
            <w:r>
              <w:rPr>
                <w:rFonts w:hint="eastAsia"/>
              </w:rPr>
              <w:t>有關第三條各款項目之執行方式期間、基準、金額、資格條件、應檢附文件、得委任、委託或委辦事項及其他相關事項之具體內容，授權編列預算之中央各部會擬訂辦法，報行政院核定後執行之。</w:t>
            </w:r>
          </w:p>
        </w:tc>
      </w:tr>
      <w:tr w:rsidR="004A1A4D" w14:paraId="7F0F4AE9" w14:textId="77777777" w:rsidTr="00B867A9">
        <w:tc>
          <w:tcPr>
            <w:tcW w:w="4564" w:type="dxa"/>
          </w:tcPr>
          <w:p w14:paraId="7742E5D9" w14:textId="77777777" w:rsidR="004A1A4D" w:rsidRDefault="004A1A4D" w:rsidP="00B867A9">
            <w:pPr>
              <w:spacing w:line="315" w:lineRule="exact"/>
              <w:ind w:leftChars="50" w:left="316" w:rightChars="50" w:right="105" w:hangingChars="100" w:hanging="211"/>
              <w:rPr>
                <w:rFonts w:hint="eastAsia"/>
              </w:rPr>
            </w:pPr>
            <w:r>
              <w:rPr>
                <w:rFonts w:hint="eastAsia"/>
              </w:rPr>
              <w:t>第五條　第三條第九款及第十款項目之採購，得採限制性招標，委由國內依法設立之法人，機構或團體辦理，不受政府採購法第十九條及第二十二條第一項規定之限制。</w:t>
            </w:r>
          </w:p>
        </w:tc>
        <w:tc>
          <w:tcPr>
            <w:tcW w:w="4564" w:type="dxa"/>
          </w:tcPr>
          <w:p w14:paraId="5C78B1C3" w14:textId="77777777" w:rsidR="004A1A4D" w:rsidRDefault="004A1A4D" w:rsidP="00B867A9">
            <w:pPr>
              <w:spacing w:line="315" w:lineRule="exact"/>
              <w:ind w:leftChars="50" w:left="527" w:rightChars="50" w:right="105" w:hangingChars="200" w:hanging="422"/>
              <w:rPr>
                <w:rFonts w:hint="eastAsia"/>
              </w:rPr>
            </w:pPr>
            <w:r>
              <w:rPr>
                <w:rFonts w:hint="eastAsia"/>
              </w:rPr>
              <w:t>一、為期第三條第九款及第十款強化國土防衛能量、提升公、私部門資通作業環境及設備採購項目之快速獲得，爰明定該二款項目之採購得採限制性招標，委由國內依法設立之法人、機構或團體辦理，並參考產業創新條例第九條之一第三項，不受政府採購法第十九條及第二十二條第一項有關公開招標及限制性招標規定之限制。</w:t>
            </w:r>
          </w:p>
          <w:p w14:paraId="1D487077" w14:textId="77777777" w:rsidR="004A1A4D" w:rsidRDefault="004A1A4D" w:rsidP="00B867A9">
            <w:pPr>
              <w:spacing w:line="315" w:lineRule="exact"/>
              <w:ind w:leftChars="50" w:left="527" w:rightChars="50" w:right="105" w:hangingChars="200" w:hanging="422"/>
              <w:rPr>
                <w:rFonts w:hint="eastAsia"/>
              </w:rPr>
            </w:pPr>
            <w:r>
              <w:rPr>
                <w:rFonts w:hint="eastAsia"/>
              </w:rPr>
              <w:t>二、我國締結之條約或協定另有規定者，仍應從其規定，併予敘明。</w:t>
            </w:r>
          </w:p>
        </w:tc>
      </w:tr>
      <w:tr w:rsidR="004A1A4D" w14:paraId="58771679" w14:textId="77777777" w:rsidTr="00B867A9">
        <w:tc>
          <w:tcPr>
            <w:tcW w:w="4564" w:type="dxa"/>
          </w:tcPr>
          <w:p w14:paraId="08B9CA01" w14:textId="77777777" w:rsidR="004A1A4D" w:rsidRDefault="004A1A4D" w:rsidP="00B867A9">
            <w:pPr>
              <w:spacing w:line="315" w:lineRule="exact"/>
              <w:ind w:leftChars="50" w:left="316" w:rightChars="50" w:right="105" w:hangingChars="100" w:hanging="211"/>
              <w:rPr>
                <w:rFonts w:hint="eastAsia"/>
              </w:rPr>
            </w:pPr>
            <w:r>
              <w:rPr>
                <w:rFonts w:hint="eastAsia"/>
              </w:rPr>
              <w:t>第六條　本條例所需經費上限為新臺幣四千一百億元，得視國際情勢變化，分期編列特別預算；其預算編製與執行不受預算法第二十三條</w:t>
            </w:r>
            <w:r w:rsidR="00B57F12">
              <w:rPr>
                <w:rFonts w:hint="eastAsia"/>
              </w:rPr>
              <w:t>、</w:t>
            </w:r>
            <w:r>
              <w:rPr>
                <w:rFonts w:hint="eastAsia"/>
              </w:rPr>
              <w:t>第六十二條及第六十三條規定之限制。</w:t>
            </w:r>
          </w:p>
          <w:p w14:paraId="5A87377E" w14:textId="77777777" w:rsidR="004A1A4D" w:rsidRDefault="004A1A4D" w:rsidP="00B867A9">
            <w:pPr>
              <w:spacing w:line="315" w:lineRule="exact"/>
              <w:ind w:leftChars="150" w:left="316" w:rightChars="50" w:right="105" w:firstLineChars="200" w:firstLine="422"/>
              <w:rPr>
                <w:rFonts w:hint="eastAsia"/>
              </w:rPr>
            </w:pPr>
            <w:r>
              <w:rPr>
                <w:rFonts w:hint="eastAsia"/>
              </w:rPr>
              <w:t>前項所需經費來源，得以移用以前年度歲計賸餘或舉借債務支應；其每年度舉借債務之額度，不受公共債務法第五條第七項規定之限制。中央政府總預算及特別預算於本條例施行期間之舉債額度合計數，不得超過該期間總預算及特別預算歲出總額度合計數之百分之十五。</w:t>
            </w:r>
          </w:p>
          <w:p w14:paraId="1068C048" w14:textId="77777777" w:rsidR="004A1A4D" w:rsidRDefault="004A1A4D" w:rsidP="00B867A9">
            <w:pPr>
              <w:spacing w:line="315" w:lineRule="exact"/>
              <w:ind w:leftChars="150" w:left="316" w:rightChars="50" w:right="105" w:firstLineChars="200" w:firstLine="422"/>
              <w:rPr>
                <w:rFonts w:hint="eastAsia"/>
              </w:rPr>
            </w:pPr>
            <w:r>
              <w:rPr>
                <w:rFonts w:hint="eastAsia"/>
              </w:rPr>
              <w:t>本條例施行期間，中央政府所舉借之一年以上公共債務未償餘額預算數，應依公共債務法第五條第一項規定辦理。</w:t>
            </w:r>
          </w:p>
        </w:tc>
        <w:tc>
          <w:tcPr>
            <w:tcW w:w="4564" w:type="dxa"/>
          </w:tcPr>
          <w:p w14:paraId="1DA54607" w14:textId="77777777" w:rsidR="004A1A4D" w:rsidRDefault="004A1A4D" w:rsidP="00B867A9">
            <w:pPr>
              <w:spacing w:line="315" w:lineRule="exact"/>
              <w:ind w:leftChars="50" w:left="527" w:rightChars="50" w:right="105" w:hangingChars="200" w:hanging="422"/>
              <w:rPr>
                <w:rFonts w:hint="eastAsia"/>
              </w:rPr>
            </w:pPr>
            <w:r>
              <w:rPr>
                <w:rFonts w:hint="eastAsia"/>
              </w:rPr>
              <w:t>一、第一項明定本條例所需之經費上限及採特別預算方式編列。另，為使預算編列與執行保持彈性，並明定預算編製及執行不受預算法第二十三條不得充經常支出規定、第六十二條各機關各政事及計畫或業務科目間不得流用、第六十三條有關流用比率之限制。</w:t>
            </w:r>
          </w:p>
          <w:p w14:paraId="687C3309" w14:textId="77777777" w:rsidR="004A1A4D" w:rsidRDefault="004A1A4D" w:rsidP="00B867A9">
            <w:pPr>
              <w:spacing w:line="315" w:lineRule="exact"/>
              <w:ind w:leftChars="50" w:left="527" w:rightChars="50" w:right="105" w:hangingChars="200" w:hanging="422"/>
              <w:rPr>
                <w:rFonts w:hint="eastAsia"/>
              </w:rPr>
            </w:pPr>
            <w:r>
              <w:rPr>
                <w:rFonts w:hint="eastAsia"/>
              </w:rPr>
              <w:t>二、第二項明定辦理本條例所需經費來源，得以移用以前年度歲計賸餘或舉借債務支應，不受公共債務法第五條第七項每年度舉債額度之流量限制，並為符合財政紀律法第十四條第二項規定意旨，舉債比率仍應有一定控管機制。</w:t>
            </w:r>
          </w:p>
          <w:p w14:paraId="7FBEDED2" w14:textId="77777777" w:rsidR="004A1A4D" w:rsidRDefault="004A1A4D" w:rsidP="00B867A9">
            <w:pPr>
              <w:spacing w:line="315" w:lineRule="exact"/>
              <w:ind w:leftChars="50" w:left="527" w:rightChars="50" w:right="105" w:hangingChars="200" w:hanging="422"/>
              <w:rPr>
                <w:rFonts w:hint="eastAsia"/>
              </w:rPr>
            </w:pPr>
            <w:r>
              <w:rPr>
                <w:rFonts w:hint="eastAsia"/>
              </w:rPr>
              <w:t>三、第三項明定本條例施行期間。中央政府所舉借之一年以上公共債務未償餘額預算數，仍應依公共債務法第五條第一項規定辦理，以符財政紀律法第十四條第三項規定意旨。</w:t>
            </w:r>
          </w:p>
        </w:tc>
      </w:tr>
      <w:tr w:rsidR="004A1A4D" w14:paraId="6064A0D2" w14:textId="77777777" w:rsidTr="00B867A9">
        <w:tc>
          <w:tcPr>
            <w:tcW w:w="4564" w:type="dxa"/>
          </w:tcPr>
          <w:p w14:paraId="6BA60748" w14:textId="77777777" w:rsidR="004A1A4D" w:rsidRDefault="004A1A4D" w:rsidP="00B867A9">
            <w:pPr>
              <w:spacing w:line="315" w:lineRule="exact"/>
              <w:ind w:leftChars="50" w:left="316" w:rightChars="50" w:right="105" w:hangingChars="100" w:hanging="211"/>
              <w:rPr>
                <w:rFonts w:hint="eastAsia"/>
              </w:rPr>
            </w:pPr>
            <w:r>
              <w:rPr>
                <w:rFonts w:hint="eastAsia"/>
              </w:rPr>
              <w:t>第七條　依本條例規定自政府領取之補助及其他給與，免納所得稅。</w:t>
            </w:r>
          </w:p>
          <w:p w14:paraId="5B724180" w14:textId="77777777" w:rsidR="004A1A4D" w:rsidRDefault="004A1A4D" w:rsidP="00B867A9">
            <w:pPr>
              <w:spacing w:line="315" w:lineRule="exact"/>
              <w:ind w:leftChars="150" w:left="316" w:rightChars="50" w:right="105" w:firstLineChars="200" w:firstLine="422"/>
              <w:rPr>
                <w:rFonts w:hint="eastAsia"/>
              </w:rPr>
            </w:pPr>
            <w:r>
              <w:rPr>
                <w:rFonts w:hint="eastAsia"/>
              </w:rPr>
              <w:t>依本條例規定自政府領取之補助及其他給與，不得作為抵銷、扣押、供擔保或強制執行之標的。</w:t>
            </w:r>
          </w:p>
        </w:tc>
        <w:tc>
          <w:tcPr>
            <w:tcW w:w="4564" w:type="dxa"/>
          </w:tcPr>
          <w:p w14:paraId="4947BE84" w14:textId="77777777" w:rsidR="004A1A4D" w:rsidRDefault="004A1A4D" w:rsidP="00B867A9">
            <w:pPr>
              <w:spacing w:line="315" w:lineRule="exact"/>
              <w:ind w:leftChars="50" w:left="105" w:rightChars="50" w:right="105"/>
              <w:rPr>
                <w:rFonts w:hint="eastAsia"/>
              </w:rPr>
            </w:pPr>
            <w:r>
              <w:rPr>
                <w:rFonts w:hint="eastAsia"/>
              </w:rPr>
              <w:t>考量依本條例規定自政府領取之補助及其他給與，係為減輕人民負擔、穩定國家經濟與就業市場、改善投資環境及促進產業升級轉型等強化經濟及社會韌性之目的，如就所領取之補助及其他給與仍予課稅或得作為抵銷、扣押、供擔保或強制執行之標的，將喪失原發給之目的，爰為本條規定。</w:t>
            </w:r>
          </w:p>
        </w:tc>
      </w:tr>
      <w:tr w:rsidR="004A1A4D" w14:paraId="78D2F7B4" w14:textId="77777777" w:rsidTr="00B867A9">
        <w:tc>
          <w:tcPr>
            <w:tcW w:w="4564" w:type="dxa"/>
          </w:tcPr>
          <w:p w14:paraId="0F7A9473" w14:textId="77777777" w:rsidR="004A1A4D" w:rsidRDefault="004A1A4D" w:rsidP="00B867A9">
            <w:pPr>
              <w:spacing w:line="315" w:lineRule="exact"/>
              <w:ind w:leftChars="50" w:left="316" w:rightChars="50" w:right="105" w:hangingChars="100" w:hanging="211"/>
              <w:rPr>
                <w:rFonts w:hint="eastAsia"/>
              </w:rPr>
            </w:pPr>
            <w:r>
              <w:rPr>
                <w:rFonts w:hint="eastAsia"/>
              </w:rPr>
              <w:t>第八條　依本條例編列預算之中央各部會應專案列管及考核第三條各款所定項目之執行。</w:t>
            </w:r>
          </w:p>
        </w:tc>
        <w:tc>
          <w:tcPr>
            <w:tcW w:w="4564" w:type="dxa"/>
          </w:tcPr>
          <w:p w14:paraId="6C9DB26D" w14:textId="77777777" w:rsidR="004A1A4D" w:rsidRDefault="004A1A4D" w:rsidP="00B867A9">
            <w:pPr>
              <w:spacing w:line="315" w:lineRule="exact"/>
              <w:ind w:leftChars="50" w:left="105" w:rightChars="50" w:right="105"/>
              <w:rPr>
                <w:rFonts w:hint="eastAsia"/>
              </w:rPr>
            </w:pPr>
            <w:r>
              <w:rPr>
                <w:rFonts w:hint="eastAsia"/>
              </w:rPr>
              <w:t>為利本條例之相關計畫管制作業有所依循，並有效落實第三條各款所定項目之執行，爰為本條管考規定。</w:t>
            </w:r>
          </w:p>
        </w:tc>
      </w:tr>
      <w:tr w:rsidR="00D27EC2" w14:paraId="15AC3F78" w14:textId="77777777" w:rsidTr="00B867A9">
        <w:tc>
          <w:tcPr>
            <w:tcW w:w="4564" w:type="dxa"/>
          </w:tcPr>
          <w:p w14:paraId="5075BB30" w14:textId="77777777" w:rsidR="00D27EC2" w:rsidRDefault="00D27EC2" w:rsidP="00D27EC2">
            <w:pPr>
              <w:spacing w:line="315" w:lineRule="exact"/>
              <w:ind w:leftChars="50" w:left="316" w:rightChars="50" w:right="105" w:hangingChars="100" w:hanging="211"/>
              <w:rPr>
                <w:rFonts w:hint="eastAsia"/>
              </w:rPr>
            </w:pPr>
            <w:r>
              <w:rPr>
                <w:rFonts w:hint="eastAsia"/>
              </w:rPr>
              <w:t>第九條　本條例及其特別預算施行期間，自中華民國一百十四年三月十二日起至一百十六年十二月三十一日止。</w:t>
            </w:r>
          </w:p>
          <w:p w14:paraId="4F9AF196" w14:textId="77777777" w:rsidR="00D27EC2" w:rsidRDefault="00D27EC2" w:rsidP="00D27EC2">
            <w:pPr>
              <w:spacing w:line="315" w:lineRule="exact"/>
              <w:ind w:leftChars="150" w:left="316" w:rightChars="50" w:right="105" w:firstLineChars="200" w:firstLine="422"/>
              <w:rPr>
                <w:rFonts w:hint="eastAsia"/>
              </w:rPr>
            </w:pPr>
            <w:r>
              <w:rPr>
                <w:rFonts w:hint="eastAsia"/>
              </w:rPr>
              <w:t>本條例及其特別預算施行期間屆滿</w:t>
            </w:r>
            <w:r w:rsidR="00B57F12">
              <w:rPr>
                <w:rFonts w:hint="eastAsia"/>
              </w:rPr>
              <w:t>，</w:t>
            </w:r>
            <w:r>
              <w:rPr>
                <w:rFonts w:hint="eastAsia"/>
              </w:rPr>
              <w:t>得經立法院同意延長之。</w:t>
            </w:r>
          </w:p>
        </w:tc>
        <w:tc>
          <w:tcPr>
            <w:tcW w:w="4564" w:type="dxa"/>
          </w:tcPr>
          <w:p w14:paraId="0632D678" w14:textId="77777777" w:rsidR="00D27EC2" w:rsidRDefault="00D27EC2" w:rsidP="00D27EC2">
            <w:pPr>
              <w:spacing w:line="315" w:lineRule="exact"/>
              <w:ind w:leftChars="50" w:left="527" w:rightChars="50" w:right="105" w:hangingChars="200" w:hanging="422"/>
              <w:rPr>
                <w:rFonts w:hint="eastAsia"/>
              </w:rPr>
            </w:pPr>
            <w:r>
              <w:rPr>
                <w:rFonts w:hint="eastAsia"/>
              </w:rPr>
              <w:t>一、第一項規定本條例及其特別預算之施行期間，考量美國對全球所有輸美之鋼鋁材及其製品徵收百分之二十五關稅措施自一百十四年三月十二日起實施，斯時即對我國工業出口造成影響，爰定明本條例及其特別預算溯及自一百十四年三月十二日起施行；另配合政府運用特別預算辦理本條例各項措施之時程，爰定明施行期間至一百十六年十二月三十一日止。</w:t>
            </w:r>
          </w:p>
          <w:p w14:paraId="675A7E4D" w14:textId="77777777" w:rsidR="00D27EC2" w:rsidRDefault="00D27EC2" w:rsidP="00D27EC2">
            <w:pPr>
              <w:spacing w:line="315" w:lineRule="exact"/>
              <w:ind w:leftChars="50" w:left="527" w:rightChars="50" w:right="105" w:hangingChars="200" w:hanging="422"/>
              <w:rPr>
                <w:rFonts w:hint="eastAsia"/>
              </w:rPr>
            </w:pPr>
            <w:r>
              <w:rPr>
                <w:rFonts w:hint="eastAsia"/>
              </w:rPr>
              <w:t>二、第二項規定第一項施行期間屆滿，得經立法院同意延長，以因應後續國際情勢之影響。</w:t>
            </w:r>
          </w:p>
        </w:tc>
      </w:tr>
    </w:tbl>
    <w:p w14:paraId="0C0B9CDD" w14:textId="77777777" w:rsidR="00D22A25" w:rsidRDefault="00D27EC2" w:rsidP="004A1A4D">
      <w:pPr>
        <w:rPr>
          <w:rFonts w:hint="eastAsia"/>
        </w:rPr>
      </w:pPr>
      <w:r>
        <w:rPr>
          <w:rFonts w:hint="eastAsia"/>
        </w:rPr>
        <w:pict w14:anchorId="34484327">
          <v:line id="DW1151346" o:spid="_x0000_s1034" style="position:absolute;left:0;text-align:left;z-index:251657216;mso-position-horizontal-relative:text;mso-position-vertical-relative:text" from="-2.35pt,.3pt" to="455.45pt,.3pt" strokeweight="1.5pt"/>
        </w:pict>
      </w:r>
    </w:p>
    <w:p w14:paraId="348D7B97" w14:textId="77777777" w:rsidR="004A1A4D" w:rsidRPr="00441B24" w:rsidRDefault="003F6D18" w:rsidP="004A1A4D">
      <w:pPr>
        <w:rPr>
          <w:rFonts w:hint="eastAsia"/>
        </w:rPr>
      </w:pPr>
      <w:r>
        <w:br w:type="page"/>
      </w:r>
    </w:p>
    <w:sectPr w:rsidR="004A1A4D" w:rsidRPr="00441B24" w:rsidSect="004A1A4D">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85BEC" w14:textId="77777777" w:rsidR="005614DD" w:rsidRDefault="005614DD">
      <w:r>
        <w:separator/>
      </w:r>
    </w:p>
  </w:endnote>
  <w:endnote w:type="continuationSeparator" w:id="0">
    <w:p w14:paraId="5908A374" w14:textId="77777777" w:rsidR="005614DD" w:rsidRDefault="00561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5C64D" w14:textId="77777777" w:rsidR="00D27EC2" w:rsidRPr="00C057F2" w:rsidRDefault="00C057F2" w:rsidP="00C057F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2D822" w14:textId="77777777" w:rsidR="00D27EC2" w:rsidRPr="00C057F2" w:rsidRDefault="00C057F2" w:rsidP="00C057F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90A33" w14:textId="77777777" w:rsidR="005614DD" w:rsidRDefault="005614DD">
      <w:r>
        <w:separator/>
      </w:r>
    </w:p>
  </w:footnote>
  <w:footnote w:type="continuationSeparator" w:id="0">
    <w:p w14:paraId="0CC7FBD0" w14:textId="77777777" w:rsidR="005614DD" w:rsidRDefault="00561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13632" w14:textId="77777777" w:rsidR="00D27EC2" w:rsidRPr="00C057F2" w:rsidRDefault="00C057F2" w:rsidP="00C057F2">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12</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788D8" w14:textId="77777777" w:rsidR="00D27EC2" w:rsidRPr="00C057F2" w:rsidRDefault="00C057F2" w:rsidP="00C057F2">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12</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72209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1A4D"/>
    <w:rsid w:val="00021974"/>
    <w:rsid w:val="000322E4"/>
    <w:rsid w:val="00034179"/>
    <w:rsid w:val="0006260D"/>
    <w:rsid w:val="0007483B"/>
    <w:rsid w:val="00092EFA"/>
    <w:rsid w:val="000B190B"/>
    <w:rsid w:val="000C20CB"/>
    <w:rsid w:val="000C6344"/>
    <w:rsid w:val="000D2076"/>
    <w:rsid w:val="000E3372"/>
    <w:rsid w:val="000F48AA"/>
    <w:rsid w:val="000F6664"/>
    <w:rsid w:val="001132D3"/>
    <w:rsid w:val="001166AB"/>
    <w:rsid w:val="00123301"/>
    <w:rsid w:val="00130626"/>
    <w:rsid w:val="001346DF"/>
    <w:rsid w:val="00152E55"/>
    <w:rsid w:val="00153AD0"/>
    <w:rsid w:val="00157FD4"/>
    <w:rsid w:val="00174DC3"/>
    <w:rsid w:val="001776A7"/>
    <w:rsid w:val="00192966"/>
    <w:rsid w:val="001A0A32"/>
    <w:rsid w:val="001A5138"/>
    <w:rsid w:val="001A7C69"/>
    <w:rsid w:val="001E1A19"/>
    <w:rsid w:val="001E385A"/>
    <w:rsid w:val="00204234"/>
    <w:rsid w:val="00235073"/>
    <w:rsid w:val="00235BD9"/>
    <w:rsid w:val="00240FA3"/>
    <w:rsid w:val="0024333A"/>
    <w:rsid w:val="00243679"/>
    <w:rsid w:val="00252A12"/>
    <w:rsid w:val="00293B0A"/>
    <w:rsid w:val="002A04DC"/>
    <w:rsid w:val="002A509E"/>
    <w:rsid w:val="002C335B"/>
    <w:rsid w:val="002E0C7C"/>
    <w:rsid w:val="0030511A"/>
    <w:rsid w:val="00327E38"/>
    <w:rsid w:val="003516B8"/>
    <w:rsid w:val="00355CB3"/>
    <w:rsid w:val="00360394"/>
    <w:rsid w:val="00362E94"/>
    <w:rsid w:val="00372E8D"/>
    <w:rsid w:val="00376741"/>
    <w:rsid w:val="00387860"/>
    <w:rsid w:val="00395E18"/>
    <w:rsid w:val="003A00D7"/>
    <w:rsid w:val="003A6947"/>
    <w:rsid w:val="003B341B"/>
    <w:rsid w:val="003D1DAD"/>
    <w:rsid w:val="003F6D18"/>
    <w:rsid w:val="004034F0"/>
    <w:rsid w:val="004047CB"/>
    <w:rsid w:val="00405CC1"/>
    <w:rsid w:val="004126B4"/>
    <w:rsid w:val="0042704C"/>
    <w:rsid w:val="0044045C"/>
    <w:rsid w:val="00441B24"/>
    <w:rsid w:val="00443AB2"/>
    <w:rsid w:val="00453F8A"/>
    <w:rsid w:val="00473B4E"/>
    <w:rsid w:val="00485C17"/>
    <w:rsid w:val="004A1A4D"/>
    <w:rsid w:val="004C459D"/>
    <w:rsid w:val="004D3B57"/>
    <w:rsid w:val="004D78BA"/>
    <w:rsid w:val="004E74DF"/>
    <w:rsid w:val="004F17A8"/>
    <w:rsid w:val="00542984"/>
    <w:rsid w:val="00543684"/>
    <w:rsid w:val="00552448"/>
    <w:rsid w:val="005614DD"/>
    <w:rsid w:val="00572D70"/>
    <w:rsid w:val="005771A1"/>
    <w:rsid w:val="005A4B6F"/>
    <w:rsid w:val="005B1DB0"/>
    <w:rsid w:val="0062694D"/>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A5FA9"/>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565F1"/>
    <w:rsid w:val="00A678DC"/>
    <w:rsid w:val="00A8008C"/>
    <w:rsid w:val="00A80A44"/>
    <w:rsid w:val="00A86BD4"/>
    <w:rsid w:val="00A876DC"/>
    <w:rsid w:val="00AA2ADF"/>
    <w:rsid w:val="00AB6BDB"/>
    <w:rsid w:val="00AC692A"/>
    <w:rsid w:val="00AC6A09"/>
    <w:rsid w:val="00AD1646"/>
    <w:rsid w:val="00AD6810"/>
    <w:rsid w:val="00AF1CCC"/>
    <w:rsid w:val="00B15BB5"/>
    <w:rsid w:val="00B278AB"/>
    <w:rsid w:val="00B40364"/>
    <w:rsid w:val="00B57F12"/>
    <w:rsid w:val="00B76850"/>
    <w:rsid w:val="00B867A9"/>
    <w:rsid w:val="00BA71D7"/>
    <w:rsid w:val="00BB5684"/>
    <w:rsid w:val="00BE0A55"/>
    <w:rsid w:val="00BF63AF"/>
    <w:rsid w:val="00C057F2"/>
    <w:rsid w:val="00C201E0"/>
    <w:rsid w:val="00C216C6"/>
    <w:rsid w:val="00C50091"/>
    <w:rsid w:val="00C56D95"/>
    <w:rsid w:val="00C84B2E"/>
    <w:rsid w:val="00C9556F"/>
    <w:rsid w:val="00C9653B"/>
    <w:rsid w:val="00C97190"/>
    <w:rsid w:val="00CC271A"/>
    <w:rsid w:val="00CD541C"/>
    <w:rsid w:val="00CE016C"/>
    <w:rsid w:val="00CF12AE"/>
    <w:rsid w:val="00CF6866"/>
    <w:rsid w:val="00D03570"/>
    <w:rsid w:val="00D05F85"/>
    <w:rsid w:val="00D07EA1"/>
    <w:rsid w:val="00D22A25"/>
    <w:rsid w:val="00D27EC2"/>
    <w:rsid w:val="00D32121"/>
    <w:rsid w:val="00D542A5"/>
    <w:rsid w:val="00D65F9F"/>
    <w:rsid w:val="00D84D2B"/>
    <w:rsid w:val="00D922B6"/>
    <w:rsid w:val="00DA65B7"/>
    <w:rsid w:val="00DA6A2B"/>
    <w:rsid w:val="00DA7D72"/>
    <w:rsid w:val="00DC1C3F"/>
    <w:rsid w:val="00DC2697"/>
    <w:rsid w:val="00DE0D1A"/>
    <w:rsid w:val="00DF37C2"/>
    <w:rsid w:val="00DF389A"/>
    <w:rsid w:val="00DF4254"/>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EE275E"/>
    <w:rsid w:val="00F1464A"/>
    <w:rsid w:val="00F30B58"/>
    <w:rsid w:val="00F474B2"/>
    <w:rsid w:val="00F61EC1"/>
    <w:rsid w:val="00F71E07"/>
    <w:rsid w:val="00F809ED"/>
    <w:rsid w:val="00F82284"/>
    <w:rsid w:val="00F85C4D"/>
    <w:rsid w:val="00F92A26"/>
    <w:rsid w:val="00F92C63"/>
    <w:rsid w:val="00FA2348"/>
    <w:rsid w:val="00FC0399"/>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ECA0978"/>
  <w15:chartTrackingRefBased/>
  <w15:docId w15:val="{1A14CA10-7A5C-4B60-BFBA-1871029A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No.18</dc:creator>
  <cp:keywords>11;3;12</cp:keywords>
  <dc:description>委77;委82;6;議案202110125540000;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