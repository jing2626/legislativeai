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8A2D9" w14:textId="77777777" w:rsidR="00F905C1" w:rsidRDefault="00F905C1" w:rsidP="00F905C1">
      <w:pPr>
        <w:spacing w:afterLines="50" w:after="167"/>
        <w:rPr>
          <w:rFonts w:hint="eastAsia"/>
        </w:rPr>
      </w:pPr>
      <w:r>
        <w:rPr>
          <w:rFonts w:hint="eastAsia"/>
        </w:rPr>
        <w:t xml:space="preserve">　　　　　　　　　　　　　　　　　　　　　　　　　　　　　</w:t>
      </w:r>
      <w:r w:rsidR="00FE5681">
        <w:rPr>
          <w:rFonts w:hint="eastAsia"/>
        </w:rPr>
        <w:t>議案編號：</w:t>
      </w:r>
      <w:r w:rsidR="00FE5681">
        <w:rPr>
          <w:rFonts w:hint="eastAsia"/>
        </w:rPr>
        <w:t>202110107210000</w:t>
      </w:r>
    </w:p>
    <w:p w14:paraId="4E5C0B44" w14:textId="77777777" w:rsidR="00F905C1" w:rsidRDefault="00F905C1" w:rsidP="00F905C1">
      <w:pPr>
        <w:snapToGrid w:val="0"/>
        <w:ind w:leftChars="400" w:left="844"/>
        <w:rPr>
          <w:rFonts w:ascii="細明體" w:hAnsi="細明體" w:hint="eastAsia"/>
        </w:rPr>
      </w:pPr>
      <w:r w:rsidRPr="00F905C1">
        <w:rPr>
          <w:rFonts w:eastAsia="標楷體" w:hint="eastAsia"/>
          <w:kern w:val="0"/>
          <w:sz w:val="42"/>
        </w:rPr>
        <w:t>立法院議案關係文書</w:t>
      </w:r>
      <w:r>
        <w:rPr>
          <w:rFonts w:hint="eastAsia"/>
        </w:rPr>
        <w:t xml:space="preserve">　</w:t>
      </w:r>
      <w:r w:rsidR="00BC44B5">
        <w:rPr>
          <w:rFonts w:ascii="細明體" w:hAnsi="細明體" w:hint="eastAsia"/>
        </w:rPr>
        <w:fldChar w:fldCharType="begin"/>
      </w:r>
      <w:r w:rsidR="00BC44B5">
        <w:rPr>
          <w:rFonts w:ascii="細明體" w:hAnsi="細明體" w:hint="eastAsia"/>
        </w:rPr>
        <w:instrText xml:space="preserve"> eq \o\ad(\s\up5(（中華民國41年9月起編號）),\s\do5(中華民國114年4月18日印發))</w:instrText>
      </w:r>
      <w:r w:rsidR="00BC44B5">
        <w:rPr>
          <w:rFonts w:ascii="細明體" w:hAnsi="細明體" w:hint="eastAsia"/>
        </w:rPr>
        <w:fldChar w:fldCharType="end"/>
      </w:r>
    </w:p>
    <w:p w14:paraId="3C28FE87" w14:textId="77777777" w:rsidR="00F905C1" w:rsidRDefault="00F905C1" w:rsidP="00F905C1">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F905C1" w14:paraId="7B288299" w14:textId="77777777" w:rsidTr="004035BD">
        <w:tc>
          <w:tcPr>
            <w:tcW w:w="0" w:type="auto"/>
            <w:vAlign w:val="center"/>
          </w:tcPr>
          <w:p w14:paraId="0BB95E2F" w14:textId="77777777" w:rsidR="00F905C1" w:rsidRDefault="00F905C1" w:rsidP="004035BD">
            <w:pPr>
              <w:pStyle w:val="affff"/>
              <w:rPr>
                <w:rFonts w:hint="eastAsia"/>
              </w:rPr>
            </w:pPr>
            <w:r>
              <w:rPr>
                <w:rFonts w:hint="eastAsia"/>
              </w:rPr>
              <w:t>院總第</w:t>
            </w:r>
            <w:r>
              <w:rPr>
                <w:rFonts w:hint="eastAsia"/>
              </w:rPr>
              <w:t>20</w:t>
            </w:r>
            <w:r>
              <w:rPr>
                <w:rFonts w:hint="eastAsia"/>
              </w:rPr>
              <w:t>號</w:t>
            </w:r>
          </w:p>
        </w:tc>
        <w:tc>
          <w:tcPr>
            <w:tcW w:w="0" w:type="auto"/>
            <w:vAlign w:val="center"/>
          </w:tcPr>
          <w:p w14:paraId="615EDC15" w14:textId="77777777" w:rsidR="00F905C1" w:rsidRDefault="00F905C1" w:rsidP="004035BD">
            <w:pPr>
              <w:pStyle w:val="affff5"/>
              <w:ind w:leftChars="200" w:left="422"/>
              <w:rPr>
                <w:rFonts w:hint="eastAsia"/>
              </w:rPr>
            </w:pPr>
            <w:r>
              <w:rPr>
                <w:rFonts w:hint="eastAsia"/>
              </w:rPr>
              <w:t>委員</w:t>
            </w:r>
          </w:p>
        </w:tc>
        <w:tc>
          <w:tcPr>
            <w:tcW w:w="0" w:type="auto"/>
            <w:vAlign w:val="center"/>
          </w:tcPr>
          <w:p w14:paraId="0F2DF583" w14:textId="77777777" w:rsidR="00F905C1" w:rsidRDefault="00F905C1" w:rsidP="004035BD">
            <w:pPr>
              <w:pStyle w:val="affff5"/>
              <w:rPr>
                <w:rFonts w:hint="eastAsia"/>
              </w:rPr>
            </w:pPr>
            <w:r>
              <w:rPr>
                <w:rFonts w:hint="eastAsia"/>
              </w:rPr>
              <w:t>提案第</w:t>
            </w:r>
          </w:p>
        </w:tc>
        <w:tc>
          <w:tcPr>
            <w:tcW w:w="0" w:type="auto"/>
            <w:tcMar>
              <w:left w:w="113" w:type="dxa"/>
              <w:right w:w="113" w:type="dxa"/>
            </w:tcMar>
            <w:vAlign w:val="center"/>
          </w:tcPr>
          <w:p w14:paraId="71305AEF" w14:textId="77777777" w:rsidR="00F905C1" w:rsidRDefault="00F905C1" w:rsidP="004035BD">
            <w:pPr>
              <w:pStyle w:val="affff5"/>
              <w:jc w:val="distribute"/>
              <w:rPr>
                <w:rFonts w:hint="eastAsia"/>
              </w:rPr>
            </w:pPr>
            <w:r>
              <w:t>11010721</w:t>
            </w:r>
          </w:p>
        </w:tc>
        <w:tc>
          <w:tcPr>
            <w:tcW w:w="0" w:type="auto"/>
            <w:vAlign w:val="center"/>
          </w:tcPr>
          <w:p w14:paraId="671D7370" w14:textId="77777777" w:rsidR="00F905C1" w:rsidRDefault="00F905C1" w:rsidP="004035BD">
            <w:pPr>
              <w:pStyle w:val="affff5"/>
              <w:rPr>
                <w:rFonts w:hint="eastAsia"/>
              </w:rPr>
            </w:pPr>
            <w:r>
              <w:rPr>
                <w:rFonts w:hint="eastAsia"/>
              </w:rPr>
              <w:t>號</w:t>
            </w:r>
          </w:p>
        </w:tc>
        <w:tc>
          <w:tcPr>
            <w:tcW w:w="0" w:type="auto"/>
            <w:vAlign w:val="center"/>
          </w:tcPr>
          <w:p w14:paraId="6FE29030" w14:textId="77777777" w:rsidR="00F905C1" w:rsidRDefault="00F905C1" w:rsidP="004035BD">
            <w:pPr>
              <w:pStyle w:val="affff5"/>
              <w:rPr>
                <w:rFonts w:hint="eastAsia"/>
              </w:rPr>
            </w:pPr>
          </w:p>
        </w:tc>
        <w:tc>
          <w:tcPr>
            <w:tcW w:w="0" w:type="auto"/>
            <w:tcMar>
              <w:left w:w="113" w:type="dxa"/>
            </w:tcMar>
            <w:vAlign w:val="center"/>
          </w:tcPr>
          <w:p w14:paraId="61C26EFB" w14:textId="77777777" w:rsidR="00F905C1" w:rsidRDefault="00F905C1" w:rsidP="004035BD">
            <w:pPr>
              <w:pStyle w:val="affff5"/>
              <w:rPr>
                <w:rFonts w:hint="eastAsia"/>
              </w:rPr>
            </w:pPr>
          </w:p>
        </w:tc>
      </w:tr>
    </w:tbl>
    <w:p w14:paraId="5C272B9B" w14:textId="77777777" w:rsidR="00F905C1" w:rsidRDefault="00F905C1" w:rsidP="00F905C1">
      <w:pPr>
        <w:pStyle w:val="afb"/>
        <w:spacing w:line="600" w:lineRule="exact"/>
        <w:ind w:left="1382" w:hanging="855"/>
        <w:rPr>
          <w:rFonts w:hint="eastAsia"/>
        </w:rPr>
      </w:pPr>
    </w:p>
    <w:p w14:paraId="65C0B53E" w14:textId="77777777" w:rsidR="00F905C1" w:rsidRDefault="00F905C1" w:rsidP="00F905C1">
      <w:pPr>
        <w:pStyle w:val="afb"/>
        <w:ind w:left="1382" w:hanging="855"/>
        <w:rPr>
          <w:rFonts w:hint="eastAsia"/>
        </w:rPr>
      </w:pPr>
      <w:r>
        <w:rPr>
          <w:rFonts w:hint="eastAsia"/>
        </w:rPr>
        <w:t>案由：本院委員李坤城等</w:t>
      </w:r>
      <w:r>
        <w:rPr>
          <w:rFonts w:hint="eastAsia"/>
        </w:rPr>
        <w:t>20</w:t>
      </w:r>
      <w:r>
        <w:rPr>
          <w:rFonts w:hint="eastAsia"/>
        </w:rPr>
        <w:t>人，為配合擴大經營我國保險業之國際市場，提升國際保險業務銷售商品之競爭力，打造我國成為亞</w:t>
      </w:r>
      <w:r w:rsidRPr="00AD723B">
        <w:rPr>
          <w:rFonts w:hint="eastAsia"/>
        </w:rPr>
        <w:t>洲資產管理中心，爰擬具「國際金融業務條例第二十二條</w:t>
      </w:r>
      <w:r w:rsidRPr="00C00272">
        <w:rPr>
          <w:rFonts w:hint="eastAsia"/>
          <w:spacing w:val="0"/>
        </w:rPr>
        <w:t>之</w:t>
      </w:r>
      <w:r w:rsidRPr="00AD723B">
        <w:rPr>
          <w:rFonts w:hint="eastAsia"/>
          <w:spacing w:val="8"/>
        </w:rPr>
        <w:t>十六條文修正草案」，將國際保險業務分公司經營國際保險</w:t>
      </w:r>
      <w:r w:rsidRPr="00C00272">
        <w:rPr>
          <w:rFonts w:hint="eastAsia"/>
          <w:spacing w:val="-4"/>
        </w:rPr>
        <w:t>業</w:t>
      </w:r>
      <w:r>
        <w:rPr>
          <w:rFonts w:hint="eastAsia"/>
        </w:rPr>
        <w:t>務免徵營利事業所得稅、營業稅、印花稅及免予扣繳所</w:t>
      </w:r>
      <w:r w:rsidRPr="00AD723B">
        <w:rPr>
          <w:rFonts w:hint="eastAsia"/>
        </w:rPr>
        <w:t>得稅之實施期間，由自本條文生效日起算十年，修正為自</w:t>
      </w:r>
      <w:r w:rsidRPr="00C00272">
        <w:rPr>
          <w:rFonts w:hint="eastAsia"/>
          <w:spacing w:val="0"/>
        </w:rPr>
        <w:t>一</w:t>
      </w:r>
      <w:r w:rsidRPr="00AD723B">
        <w:rPr>
          <w:rFonts w:hint="eastAsia"/>
        </w:rPr>
        <w:t>百零四年二月六日起至一百二十四年十二月三十一日止。</w:t>
      </w:r>
      <w:r>
        <w:rPr>
          <w:rFonts w:hint="eastAsia"/>
        </w:rPr>
        <w:t>是否有當？敬請公決。</w:t>
      </w:r>
    </w:p>
    <w:p w14:paraId="2CF606DB" w14:textId="77777777" w:rsidR="00F905C1" w:rsidRPr="00F905C1" w:rsidRDefault="00F905C1" w:rsidP="00F905C1">
      <w:pPr>
        <w:pStyle w:val="afb"/>
        <w:ind w:left="1382" w:hanging="855"/>
        <w:rPr>
          <w:rFonts w:hint="eastAsia"/>
        </w:rPr>
      </w:pPr>
    </w:p>
    <w:p w14:paraId="7571D8A5" w14:textId="77777777" w:rsidR="00F905C1" w:rsidRDefault="00F905C1" w:rsidP="00F905C1">
      <w:pPr>
        <w:pStyle w:val="a4"/>
        <w:ind w:left="633" w:hanging="633"/>
        <w:rPr>
          <w:rFonts w:hint="eastAsia"/>
        </w:rPr>
      </w:pPr>
      <w:r>
        <w:rPr>
          <w:rFonts w:hint="eastAsia"/>
        </w:rPr>
        <w:t>說明：國際金融業務條例自七十二年十二月十二日制定公布，歷經七次修正，為配合擴大經營我國保險業之國際市場，提升國際保險業務銷售商品之競爭力，打造我國成為亞洲資產管理中心，爰擬具本條例第二十二條之十六條文修正草案，將國際保險業務分公司經營國際保險業務免徵營利事業所得稅、營業稅、印花稅及免予扣繳所得稅之實施期間，由自本條文生效日起算十年，修正為自一百零四年二月六日起至一百二十四年十二月三十一日止。</w:t>
      </w:r>
    </w:p>
    <w:p w14:paraId="2B913105" w14:textId="77777777" w:rsidR="00F905C1" w:rsidRDefault="00F905C1" w:rsidP="00F905C1"/>
    <w:p w14:paraId="7C12690D" w14:textId="77777777" w:rsidR="00F905C1" w:rsidRDefault="00F905C1" w:rsidP="00F905C1">
      <w:pPr>
        <w:pStyle w:val="-"/>
        <w:ind w:left="3165" w:right="633" w:hanging="844"/>
        <w:rPr>
          <w:rFonts w:hint="eastAsia"/>
        </w:rPr>
      </w:pPr>
      <w:r>
        <w:rPr>
          <w:rFonts w:hint="eastAsia"/>
        </w:rPr>
        <w:t xml:space="preserve">提案人：李坤城　　</w:t>
      </w:r>
    </w:p>
    <w:p w14:paraId="69550890" w14:textId="77777777" w:rsidR="00F905C1" w:rsidRDefault="00F905C1" w:rsidP="00F905C1">
      <w:pPr>
        <w:pStyle w:val="-"/>
        <w:ind w:left="3165" w:right="633" w:hanging="844"/>
        <w:rPr>
          <w:rFonts w:hint="eastAsia"/>
        </w:rPr>
      </w:pPr>
      <w:r>
        <w:rPr>
          <w:rFonts w:hint="eastAsia"/>
        </w:rPr>
        <w:t xml:space="preserve">連署人：林楚茵　　蘇巧慧　　王正旭　　陳培瑜　　賴惠員　　蔡易餘　　賴瑞隆　　林月琴　　陳俊宇　　黃　捷　　王美惠　　張雅琳　　郭昱晴　　陳秀寳　　陳　瑩　　羅美玲　　鍾佳濱　　范　雲　　沈發惠　　</w:t>
      </w:r>
    </w:p>
    <w:p w14:paraId="7E366B6D" w14:textId="77777777" w:rsidR="00F905C1" w:rsidRDefault="00F905C1" w:rsidP="00F905C1"/>
    <w:p w14:paraId="08C4431D" w14:textId="77777777" w:rsidR="00F905C1" w:rsidRDefault="00F905C1" w:rsidP="00F905C1">
      <w:pPr>
        <w:pStyle w:val="affffe"/>
        <w:ind w:firstLine="422"/>
        <w:sectPr w:rsidR="00F905C1" w:rsidSect="000F64D0">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889"/>
          <w:cols w:space="720"/>
          <w:docGrid w:type="linesAndChars" w:linePitch="335" w:charSpace="200"/>
        </w:sectPr>
      </w:pPr>
    </w:p>
    <w:p w14:paraId="6C4F7597" w14:textId="77777777" w:rsidR="00F905C1" w:rsidRDefault="00F905C1" w:rsidP="00F905C1">
      <w:pPr>
        <w:spacing w:line="14" w:lineRule="exact"/>
        <w:sectPr w:rsidR="00F905C1" w:rsidSect="00F905C1">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F905C1" w14:paraId="3EB61644" w14:textId="77777777" w:rsidTr="004035BD">
        <w:tc>
          <w:tcPr>
            <w:tcW w:w="9128" w:type="dxa"/>
            <w:gridSpan w:val="3"/>
            <w:tcBorders>
              <w:top w:val="nil"/>
              <w:left w:val="nil"/>
              <w:bottom w:val="nil"/>
              <w:right w:val="nil"/>
            </w:tcBorders>
          </w:tcPr>
          <w:p w14:paraId="3F5F1BB0" w14:textId="77777777" w:rsidR="00F905C1" w:rsidRPr="004035BD" w:rsidRDefault="00F905C1" w:rsidP="004035BD">
            <w:pPr>
              <w:spacing w:before="105" w:after="105" w:line="480" w:lineRule="exact"/>
              <w:ind w:leftChars="500" w:left="1055"/>
              <w:rPr>
                <w:rFonts w:ascii="標楷體" w:eastAsia="標楷體" w:hAnsi="標楷體" w:hint="eastAsia"/>
                <w:sz w:val="28"/>
              </w:rPr>
            </w:pPr>
            <w:r w:rsidRPr="004035BD">
              <w:rPr>
                <w:rFonts w:ascii="標楷體" w:eastAsia="標楷體" w:hAnsi="標楷體"/>
                <w:sz w:val="28"/>
              </w:rPr>
              <w:br w:type="page"/>
              <w:t>國際金融業務條例第二十二條之十六條文修正草案對照表</w:t>
            </w:r>
            <w:bookmarkStart w:id="0" w:name="TA3162500"/>
            <w:bookmarkEnd w:id="0"/>
          </w:p>
        </w:tc>
      </w:tr>
      <w:tr w:rsidR="00F905C1" w14:paraId="5DF0F895" w14:textId="77777777" w:rsidTr="004035BD">
        <w:tc>
          <w:tcPr>
            <w:tcW w:w="3042" w:type="dxa"/>
            <w:tcBorders>
              <w:top w:val="nil"/>
            </w:tcBorders>
          </w:tcPr>
          <w:p w14:paraId="6A80F4AF" w14:textId="77777777" w:rsidR="00F905C1" w:rsidRDefault="00F577B4" w:rsidP="004035BD">
            <w:pPr>
              <w:pStyle w:val="aff8"/>
              <w:ind w:left="105" w:right="105"/>
              <w:rPr>
                <w:rFonts w:hint="eastAsia"/>
              </w:rPr>
            </w:pPr>
            <w:r>
              <w:rPr>
                <w:rFonts w:hint="eastAsia"/>
              </w:rPr>
              <w:pict w14:anchorId="3FC8EA0F">
                <v:line id="DW7555462" o:spid="_x0000_s1029" style="position:absolute;left:0;text-align:left;z-index:251658240;mso-position-horizontal-relative:text;mso-position-vertical-relative:text" from="-2pt,-.7pt" to="455.8pt,-.7pt" strokeweight="1.5pt"/>
              </w:pict>
            </w:r>
            <w:r w:rsidR="00F905C1">
              <w:rPr>
                <w:rFonts w:hint="eastAsia"/>
              </w:rPr>
              <w:t>修正條文</w:t>
            </w:r>
          </w:p>
        </w:tc>
        <w:tc>
          <w:tcPr>
            <w:tcW w:w="3043" w:type="dxa"/>
            <w:tcBorders>
              <w:top w:val="nil"/>
            </w:tcBorders>
          </w:tcPr>
          <w:p w14:paraId="7037D070" w14:textId="77777777" w:rsidR="00F905C1" w:rsidRDefault="00F905C1" w:rsidP="004035BD">
            <w:pPr>
              <w:pStyle w:val="aff8"/>
              <w:ind w:left="105" w:right="105"/>
              <w:rPr>
                <w:rFonts w:hint="eastAsia"/>
              </w:rPr>
            </w:pPr>
            <w:r>
              <w:rPr>
                <w:rFonts w:hint="eastAsia"/>
              </w:rPr>
              <w:t>現行條文</w:t>
            </w:r>
          </w:p>
        </w:tc>
        <w:tc>
          <w:tcPr>
            <w:tcW w:w="3043" w:type="dxa"/>
            <w:tcBorders>
              <w:top w:val="nil"/>
            </w:tcBorders>
          </w:tcPr>
          <w:p w14:paraId="284443FD" w14:textId="77777777" w:rsidR="00F905C1" w:rsidRDefault="00F905C1" w:rsidP="004035BD">
            <w:pPr>
              <w:pStyle w:val="aff8"/>
              <w:ind w:left="105" w:right="105"/>
              <w:rPr>
                <w:rFonts w:hint="eastAsia"/>
              </w:rPr>
            </w:pPr>
            <w:r>
              <w:rPr>
                <w:rFonts w:hint="eastAsia"/>
              </w:rPr>
              <w:t>說明</w:t>
            </w:r>
          </w:p>
        </w:tc>
      </w:tr>
      <w:tr w:rsidR="00F577B4" w14:paraId="255747FE" w14:textId="77777777" w:rsidTr="004035BD">
        <w:tc>
          <w:tcPr>
            <w:tcW w:w="3042" w:type="dxa"/>
          </w:tcPr>
          <w:p w14:paraId="007D4466" w14:textId="77777777" w:rsidR="00F577B4" w:rsidRPr="00F577B4" w:rsidRDefault="00F577B4" w:rsidP="00F577B4">
            <w:pPr>
              <w:spacing w:line="310" w:lineRule="exact"/>
              <w:ind w:leftChars="50" w:left="316" w:rightChars="50" w:right="105" w:hangingChars="100" w:hanging="211"/>
              <w:rPr>
                <w:rFonts w:hint="eastAsia"/>
                <w:spacing w:val="-8"/>
              </w:rPr>
            </w:pPr>
            <w:r>
              <w:rPr>
                <w:rFonts w:hint="eastAsia"/>
              </w:rPr>
              <w:pict w14:anchorId="19C822C9">
                <v:line id="DW1366083" o:spid="_x0000_s1028" style="position:absolute;left:0;text-align:left;z-index:251657216;mso-position-horizontal-relative:text;mso-position-vertical-relative:text" from="-2.2pt,605.8pt" to="455.6pt,605.8pt" strokeweight="1.5pt"/>
              </w:pict>
            </w:r>
            <w:r>
              <w:rPr>
                <w:rFonts w:hint="eastAsia"/>
              </w:rPr>
              <w:t xml:space="preserve">第二十二條之十六　</w:t>
            </w:r>
            <w:r w:rsidRPr="00F577B4">
              <w:rPr>
                <w:rFonts w:hint="eastAsia"/>
                <w:spacing w:val="-8"/>
              </w:rPr>
              <w:t>國際保險業務分公司經營國際保險業務之所得，免徵營利事業所得稅。但其資金在中華民國境內運用所生之所得，其徵免應依照所得稅法規定辦理。</w:t>
            </w:r>
          </w:p>
          <w:p w14:paraId="60B5AF7B" w14:textId="77777777" w:rsidR="00F577B4" w:rsidRPr="00F577B4" w:rsidRDefault="00F577B4" w:rsidP="00F577B4">
            <w:pPr>
              <w:spacing w:line="310" w:lineRule="exact"/>
              <w:ind w:leftChars="150" w:left="316" w:rightChars="50" w:right="105" w:firstLineChars="200" w:firstLine="390"/>
              <w:rPr>
                <w:rFonts w:hint="eastAsia"/>
                <w:spacing w:val="-8"/>
              </w:rPr>
            </w:pPr>
            <w:r w:rsidRPr="00F577B4">
              <w:rPr>
                <w:rFonts w:hint="eastAsia"/>
                <w:spacing w:val="-8"/>
              </w:rPr>
              <w:t>國際保險業務分公司經營國際保險業務之銷售額，免徵營業稅。但其資金在中華民國境內運用所生之銷售額，其徵免應依照加值型及非加值型營業稅法規定辦理。</w:t>
            </w:r>
          </w:p>
          <w:p w14:paraId="3519E4E4" w14:textId="77777777" w:rsidR="00F577B4" w:rsidRDefault="00F577B4" w:rsidP="00F577B4">
            <w:pPr>
              <w:spacing w:line="310" w:lineRule="exact"/>
              <w:ind w:leftChars="150" w:left="316" w:rightChars="50" w:right="105" w:firstLineChars="200" w:firstLine="422"/>
              <w:rPr>
                <w:rFonts w:hint="eastAsia"/>
              </w:rPr>
            </w:pPr>
            <w:r>
              <w:rPr>
                <w:rFonts w:hint="eastAsia"/>
              </w:rPr>
              <w:t>國際保險業務分公司經營國際保險業務所使用之各種憑證，免徵印花稅。但其資金在中華民國境內運用所書立之憑證，其徵免應依照印花稅法規定辦理。</w:t>
            </w:r>
          </w:p>
          <w:p w14:paraId="3D6ED0A6" w14:textId="77777777" w:rsidR="00F577B4" w:rsidRDefault="00F577B4" w:rsidP="00F577B4">
            <w:pPr>
              <w:spacing w:line="310" w:lineRule="exact"/>
              <w:ind w:leftChars="150" w:left="316" w:rightChars="50" w:right="105" w:firstLineChars="200" w:firstLine="422"/>
              <w:rPr>
                <w:rFonts w:hint="eastAsia"/>
              </w:rPr>
            </w:pPr>
            <w:r>
              <w:rPr>
                <w:rFonts w:hint="eastAsia"/>
              </w:rPr>
              <w:t>國際保險業務分公司經營國際保險業務，支付中華民國境外個人、法人、政府機關或金融機構保險給付及投資型保險契約連結投資標的所產生之利息或結構型商品交易之所得時，免予扣繳所得稅。</w:t>
            </w:r>
          </w:p>
          <w:p w14:paraId="5F4757A1" w14:textId="77777777" w:rsidR="00F577B4" w:rsidRDefault="00F577B4" w:rsidP="00F577B4">
            <w:pPr>
              <w:spacing w:line="310" w:lineRule="exact"/>
              <w:ind w:leftChars="150" w:left="316" w:rightChars="50" w:right="105" w:firstLineChars="200" w:firstLine="422"/>
              <w:rPr>
                <w:rFonts w:hint="eastAsia"/>
              </w:rPr>
            </w:pPr>
            <w:r>
              <w:rPr>
                <w:rFonts w:hint="eastAsia"/>
              </w:rPr>
              <w:t>前四項免徵營利事業所得稅、營業稅、印花稅及免予扣繳所得稅之實施期間，</w:t>
            </w:r>
            <w:r w:rsidRPr="004035BD">
              <w:rPr>
                <w:rFonts w:hint="eastAsia"/>
                <w:u w:val="single"/>
              </w:rPr>
              <w:t>自中華民國一百零四年二月六日起至一百二十四年十二月三十一日止。</w:t>
            </w:r>
            <w:r>
              <w:rPr>
                <w:rFonts w:hint="eastAsia"/>
              </w:rPr>
              <w:t>但於上開期間訂定之保險契約，至保險契約有效期間屆滿之日止，且不得超過三十年。</w:t>
            </w:r>
          </w:p>
          <w:p w14:paraId="4EF9A7D6" w14:textId="77777777" w:rsidR="00F577B4" w:rsidRDefault="00F577B4" w:rsidP="00F577B4">
            <w:pPr>
              <w:spacing w:line="310" w:lineRule="exact"/>
              <w:ind w:leftChars="150" w:left="316" w:rightChars="50" w:right="105" w:firstLineChars="200" w:firstLine="422"/>
              <w:rPr>
                <w:rFonts w:hint="eastAsia"/>
              </w:rPr>
            </w:pPr>
            <w:r>
              <w:rPr>
                <w:rFonts w:hint="eastAsia"/>
              </w:rPr>
              <w:t>第一項至第三項但書所定資金在中華民國境內運用之範圍，由金管會會商財政部定之。</w:t>
            </w:r>
          </w:p>
        </w:tc>
        <w:tc>
          <w:tcPr>
            <w:tcW w:w="3043" w:type="dxa"/>
          </w:tcPr>
          <w:p w14:paraId="5AA8893E" w14:textId="77777777" w:rsidR="00F577B4" w:rsidRPr="00F577B4" w:rsidRDefault="00F577B4" w:rsidP="00F577B4">
            <w:pPr>
              <w:spacing w:line="310" w:lineRule="exact"/>
              <w:ind w:leftChars="50" w:left="316" w:rightChars="50" w:right="105" w:hangingChars="100" w:hanging="211"/>
              <w:rPr>
                <w:rFonts w:hint="eastAsia"/>
                <w:spacing w:val="-8"/>
              </w:rPr>
            </w:pPr>
            <w:r>
              <w:rPr>
                <w:rFonts w:hint="eastAsia"/>
              </w:rPr>
              <w:t xml:space="preserve">第二十二條之十六　</w:t>
            </w:r>
            <w:r w:rsidRPr="00F577B4">
              <w:rPr>
                <w:rFonts w:hint="eastAsia"/>
                <w:spacing w:val="-8"/>
              </w:rPr>
              <w:t>國際保險業務分公司經營國際保險業務之所得，免徵營利事業所得稅。但其資金在中華民國境內運用所生之所得，其徵免應依照所得稅法規定辦理。</w:t>
            </w:r>
          </w:p>
          <w:p w14:paraId="0EA5FAD3" w14:textId="77777777" w:rsidR="00F577B4" w:rsidRPr="00F577B4" w:rsidRDefault="00F577B4" w:rsidP="00F577B4">
            <w:pPr>
              <w:spacing w:line="310" w:lineRule="exact"/>
              <w:ind w:leftChars="150" w:left="316" w:rightChars="50" w:right="105" w:firstLineChars="200" w:firstLine="390"/>
              <w:rPr>
                <w:rFonts w:hint="eastAsia"/>
                <w:spacing w:val="-8"/>
              </w:rPr>
            </w:pPr>
            <w:r w:rsidRPr="00F577B4">
              <w:rPr>
                <w:rFonts w:hint="eastAsia"/>
                <w:spacing w:val="-8"/>
              </w:rPr>
              <w:t>國際保險業務分公司經營國際保險業務之銷售額，免徵營業稅。但其資金在中華民國境內運用所生之銷售額，其徵免應依照加值型及非加值型營業稅法規定辦理。</w:t>
            </w:r>
          </w:p>
          <w:p w14:paraId="10942854" w14:textId="77777777" w:rsidR="00F577B4" w:rsidRDefault="00F577B4" w:rsidP="00F577B4">
            <w:pPr>
              <w:spacing w:line="310" w:lineRule="exact"/>
              <w:ind w:leftChars="150" w:left="316" w:rightChars="50" w:right="105" w:firstLineChars="200" w:firstLine="422"/>
              <w:rPr>
                <w:rFonts w:hint="eastAsia"/>
              </w:rPr>
            </w:pPr>
            <w:r>
              <w:rPr>
                <w:rFonts w:hint="eastAsia"/>
              </w:rPr>
              <w:t>國際保險業務分公司經營國際保險業務所使用之各種憑證，免徵印花稅。但其資金在中華民國境內運用所書立之憑證，其徵免應依照印花稅法規定辦理。</w:t>
            </w:r>
          </w:p>
          <w:p w14:paraId="1EDBD06C" w14:textId="77777777" w:rsidR="00F577B4" w:rsidRDefault="00F577B4" w:rsidP="00F577B4">
            <w:pPr>
              <w:spacing w:line="310" w:lineRule="exact"/>
              <w:ind w:leftChars="150" w:left="316" w:rightChars="50" w:right="105" w:firstLineChars="200" w:firstLine="422"/>
              <w:rPr>
                <w:rFonts w:hint="eastAsia"/>
              </w:rPr>
            </w:pPr>
            <w:r>
              <w:rPr>
                <w:rFonts w:hint="eastAsia"/>
              </w:rPr>
              <w:t>國際保險業務分公司經營國際保險業務，支付中華民國境外個人、法人、政府機關或金融機構保險給付及投資型保險契約連結投資標的所產生之利息或結構型商品交易之所得時，免予扣繳所得稅。</w:t>
            </w:r>
          </w:p>
          <w:p w14:paraId="71D771A9" w14:textId="77777777" w:rsidR="00F577B4" w:rsidRDefault="00F577B4" w:rsidP="00F577B4">
            <w:pPr>
              <w:spacing w:line="310" w:lineRule="exact"/>
              <w:ind w:leftChars="150" w:left="316" w:rightChars="50" w:right="105" w:firstLineChars="200" w:firstLine="422"/>
              <w:rPr>
                <w:rFonts w:hint="eastAsia"/>
              </w:rPr>
            </w:pPr>
            <w:r>
              <w:rPr>
                <w:rFonts w:hint="eastAsia"/>
              </w:rPr>
              <w:t>前四項免徵營利事業所得稅、營業稅、印花稅及免予扣繳所得稅之實施期間，</w:t>
            </w:r>
            <w:r w:rsidRPr="004035BD">
              <w:rPr>
                <w:rFonts w:hint="eastAsia"/>
                <w:u w:val="single"/>
              </w:rPr>
              <w:t>自本條文生效日起算十年。</w:t>
            </w:r>
            <w:r>
              <w:rPr>
                <w:rFonts w:hint="eastAsia"/>
              </w:rPr>
              <w:t>但於上開期間訂定之保險契約，至保險契約有效期間屆滿之日止，且不得超過三十年。</w:t>
            </w:r>
          </w:p>
          <w:p w14:paraId="71304399" w14:textId="77777777" w:rsidR="00F577B4" w:rsidRDefault="00F577B4" w:rsidP="00F577B4">
            <w:pPr>
              <w:spacing w:line="310" w:lineRule="exact"/>
              <w:ind w:leftChars="150" w:left="316" w:rightChars="50" w:right="105" w:firstLineChars="200" w:firstLine="422"/>
              <w:rPr>
                <w:rFonts w:hint="eastAsia"/>
              </w:rPr>
            </w:pPr>
            <w:r>
              <w:rPr>
                <w:rFonts w:hint="eastAsia"/>
              </w:rPr>
              <w:t>第一項至第三項但書所定資金在中華民國境內運用之範圍，由金管會會商財政部定之。</w:t>
            </w:r>
          </w:p>
        </w:tc>
        <w:tc>
          <w:tcPr>
            <w:tcW w:w="3043" w:type="dxa"/>
          </w:tcPr>
          <w:p w14:paraId="639E314D" w14:textId="77777777" w:rsidR="00F577B4" w:rsidRDefault="00F577B4" w:rsidP="00F577B4">
            <w:pPr>
              <w:spacing w:line="310" w:lineRule="exact"/>
              <w:ind w:leftChars="50" w:left="316" w:rightChars="50" w:right="105" w:hangingChars="100" w:hanging="211"/>
              <w:rPr>
                <w:rFonts w:hint="eastAsia"/>
              </w:rPr>
            </w:pPr>
            <w:r>
              <w:rPr>
                <w:rFonts w:hint="eastAsia"/>
              </w:rPr>
              <w:t>一、為擴大經營我國保險業之國際市場，提升國際保險業務分公司銷售商品之競爭力，並打造我國成為亞洲資產管理中心，原於一百十四年二月五日屆期之租稅優惠期間有再予展延之必要，爰修正第五項，將免徵營利事業所得稅、營業稅、印花稅及免予扣繳所得稅之實施期間，由自本條文生效日起算十年，修正為自中華民國一百零四年二月六日起至一百二十四年十二月三十一日止。</w:t>
            </w:r>
          </w:p>
          <w:p w14:paraId="46D64664" w14:textId="77777777" w:rsidR="00F577B4" w:rsidRDefault="00F577B4" w:rsidP="00F577B4">
            <w:pPr>
              <w:spacing w:line="310" w:lineRule="exact"/>
              <w:ind w:leftChars="50" w:left="316" w:rightChars="50" w:right="105" w:hangingChars="100" w:hanging="211"/>
              <w:rPr>
                <w:rFonts w:hint="eastAsia"/>
              </w:rPr>
            </w:pPr>
            <w:r>
              <w:rPr>
                <w:rFonts w:hint="eastAsia"/>
              </w:rPr>
              <w:t>二、第一項至第四項及第六項未修正。</w:t>
            </w:r>
          </w:p>
        </w:tc>
      </w:tr>
    </w:tbl>
    <w:p w14:paraId="207190B3" w14:textId="77777777" w:rsidR="00F905C1" w:rsidRPr="00441B24" w:rsidRDefault="00F905C1" w:rsidP="00F577B4">
      <w:pPr>
        <w:spacing w:line="14" w:lineRule="exact"/>
        <w:rPr>
          <w:rFonts w:hint="eastAsia"/>
        </w:rPr>
      </w:pPr>
    </w:p>
    <w:sectPr w:rsidR="00F905C1" w:rsidRPr="00441B24" w:rsidSect="00F905C1">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9C1CB" w14:textId="77777777" w:rsidR="006727A0" w:rsidRDefault="006727A0">
      <w:r>
        <w:separator/>
      </w:r>
    </w:p>
  </w:endnote>
  <w:endnote w:type="continuationSeparator" w:id="0">
    <w:p w14:paraId="763A71F3" w14:textId="77777777" w:rsidR="006727A0" w:rsidRDefault="00672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FA6ED" w14:textId="77777777" w:rsidR="00AF7F88" w:rsidRPr="000F64D0" w:rsidRDefault="000F64D0" w:rsidP="000F64D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C8356" w14:textId="77777777" w:rsidR="00AF7F88" w:rsidRPr="000F64D0" w:rsidRDefault="000F64D0" w:rsidP="000F64D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EF90B" w14:textId="77777777" w:rsidR="006727A0" w:rsidRDefault="006727A0">
      <w:r>
        <w:separator/>
      </w:r>
    </w:p>
  </w:footnote>
  <w:footnote w:type="continuationSeparator" w:id="0">
    <w:p w14:paraId="44C17D03" w14:textId="77777777" w:rsidR="006727A0" w:rsidRDefault="006727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3A9FE" w14:textId="77777777" w:rsidR="00AF7F88" w:rsidRPr="000F64D0" w:rsidRDefault="000F64D0" w:rsidP="000F64D0">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849E5" w14:textId="77777777" w:rsidR="00AF7F88" w:rsidRPr="000F64D0" w:rsidRDefault="000F64D0" w:rsidP="000F64D0">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404106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05C1"/>
    <w:rsid w:val="00021974"/>
    <w:rsid w:val="000322E4"/>
    <w:rsid w:val="00034179"/>
    <w:rsid w:val="0006260D"/>
    <w:rsid w:val="0007483B"/>
    <w:rsid w:val="00092EFA"/>
    <w:rsid w:val="000B190B"/>
    <w:rsid w:val="000C6344"/>
    <w:rsid w:val="000D2076"/>
    <w:rsid w:val="000E3372"/>
    <w:rsid w:val="000F48AA"/>
    <w:rsid w:val="000F64D0"/>
    <w:rsid w:val="001132D3"/>
    <w:rsid w:val="001166AB"/>
    <w:rsid w:val="00123301"/>
    <w:rsid w:val="00130626"/>
    <w:rsid w:val="001346DF"/>
    <w:rsid w:val="0014553D"/>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35BD"/>
    <w:rsid w:val="004047CB"/>
    <w:rsid w:val="00405CC1"/>
    <w:rsid w:val="004126B4"/>
    <w:rsid w:val="0042704C"/>
    <w:rsid w:val="0044045C"/>
    <w:rsid w:val="00441B24"/>
    <w:rsid w:val="00443AB2"/>
    <w:rsid w:val="00453F8A"/>
    <w:rsid w:val="00473B4E"/>
    <w:rsid w:val="00485C17"/>
    <w:rsid w:val="004C459D"/>
    <w:rsid w:val="004D78BA"/>
    <w:rsid w:val="004E74DF"/>
    <w:rsid w:val="004F17A8"/>
    <w:rsid w:val="004F544E"/>
    <w:rsid w:val="00542984"/>
    <w:rsid w:val="00552448"/>
    <w:rsid w:val="00572D70"/>
    <w:rsid w:val="005B1DB0"/>
    <w:rsid w:val="0062628D"/>
    <w:rsid w:val="00632430"/>
    <w:rsid w:val="00655703"/>
    <w:rsid w:val="006727A0"/>
    <w:rsid w:val="006873C4"/>
    <w:rsid w:val="006B2CB0"/>
    <w:rsid w:val="006C7F9F"/>
    <w:rsid w:val="006D5006"/>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E326C"/>
    <w:rsid w:val="008E5D88"/>
    <w:rsid w:val="0090241A"/>
    <w:rsid w:val="00926F56"/>
    <w:rsid w:val="00963798"/>
    <w:rsid w:val="00992003"/>
    <w:rsid w:val="009C16B2"/>
    <w:rsid w:val="009C3904"/>
    <w:rsid w:val="009C5B79"/>
    <w:rsid w:val="009D3F34"/>
    <w:rsid w:val="009E10F6"/>
    <w:rsid w:val="00A05B7F"/>
    <w:rsid w:val="00A0600A"/>
    <w:rsid w:val="00A13259"/>
    <w:rsid w:val="00A32A9C"/>
    <w:rsid w:val="00A678DC"/>
    <w:rsid w:val="00A80A44"/>
    <w:rsid w:val="00A86BD4"/>
    <w:rsid w:val="00A876DC"/>
    <w:rsid w:val="00AA2ADF"/>
    <w:rsid w:val="00AA636E"/>
    <w:rsid w:val="00AB6BDB"/>
    <w:rsid w:val="00AC692A"/>
    <w:rsid w:val="00AC6A09"/>
    <w:rsid w:val="00AD6810"/>
    <w:rsid w:val="00AD723B"/>
    <w:rsid w:val="00AE34FE"/>
    <w:rsid w:val="00AF1CCC"/>
    <w:rsid w:val="00AF7F88"/>
    <w:rsid w:val="00B15BB5"/>
    <w:rsid w:val="00B278AB"/>
    <w:rsid w:val="00B40364"/>
    <w:rsid w:val="00BA71D7"/>
    <w:rsid w:val="00BB5684"/>
    <w:rsid w:val="00BC44B5"/>
    <w:rsid w:val="00BE0A55"/>
    <w:rsid w:val="00BF63AF"/>
    <w:rsid w:val="00C00272"/>
    <w:rsid w:val="00C201E0"/>
    <w:rsid w:val="00C216C6"/>
    <w:rsid w:val="00C50091"/>
    <w:rsid w:val="00C56D95"/>
    <w:rsid w:val="00C661FB"/>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A7F05"/>
    <w:rsid w:val="00DC1C3F"/>
    <w:rsid w:val="00DC2697"/>
    <w:rsid w:val="00DE0D1A"/>
    <w:rsid w:val="00DE18DE"/>
    <w:rsid w:val="00DF37C2"/>
    <w:rsid w:val="00DF389A"/>
    <w:rsid w:val="00E049FB"/>
    <w:rsid w:val="00E10D3F"/>
    <w:rsid w:val="00E174AB"/>
    <w:rsid w:val="00E20354"/>
    <w:rsid w:val="00E21EEE"/>
    <w:rsid w:val="00E27D7E"/>
    <w:rsid w:val="00E42982"/>
    <w:rsid w:val="00E51C63"/>
    <w:rsid w:val="00E62000"/>
    <w:rsid w:val="00E67FFE"/>
    <w:rsid w:val="00E72EE7"/>
    <w:rsid w:val="00E9779B"/>
    <w:rsid w:val="00EA02A7"/>
    <w:rsid w:val="00EC145C"/>
    <w:rsid w:val="00ED580D"/>
    <w:rsid w:val="00ED5C0E"/>
    <w:rsid w:val="00ED5E9D"/>
    <w:rsid w:val="00F1464A"/>
    <w:rsid w:val="00F26DDA"/>
    <w:rsid w:val="00F30B58"/>
    <w:rsid w:val="00F474B2"/>
    <w:rsid w:val="00F577B4"/>
    <w:rsid w:val="00F61EC1"/>
    <w:rsid w:val="00F71E07"/>
    <w:rsid w:val="00F82284"/>
    <w:rsid w:val="00F85C4D"/>
    <w:rsid w:val="00F87718"/>
    <w:rsid w:val="00F905C1"/>
    <w:rsid w:val="00F92C63"/>
    <w:rsid w:val="00FA2348"/>
    <w:rsid w:val="00FD50F7"/>
    <w:rsid w:val="00FE5681"/>
    <w:rsid w:val="00FF5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A5187EB"/>
  <w15:chartTrackingRefBased/>
  <w15:docId w15:val="{F4CED524-BE07-48C5-A3A0-4BB1AC2B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2</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11;3;8</cp:keywords>
  <dc:description>委889;委890;2;</dc:description>
  <cp:lastModifiedBy>景濰 李</cp:lastModifiedBy>
  <cp:revision>2</cp:revision>
  <cp:lastPrinted>2004-10-07T02:24:00Z</cp:lastPrinted>
  <dcterms:created xsi:type="dcterms:W3CDTF">2025-08-05T09:34:00Z</dcterms:created>
  <dcterms:modified xsi:type="dcterms:W3CDTF">2025-08-05T09:34:00Z</dcterms:modified>
</cp:coreProperties>
</file>