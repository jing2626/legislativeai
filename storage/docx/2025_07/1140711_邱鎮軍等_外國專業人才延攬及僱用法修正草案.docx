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1CEE6" w14:textId="77777777" w:rsidR="001276ED" w:rsidRDefault="006A2008" w:rsidP="001276ED">
      <w:pPr>
        <w:spacing w:afterLines="50" w:after="167"/>
        <w:rPr>
          <w:rFonts w:hint="eastAsia"/>
        </w:rPr>
      </w:pPr>
      <w:r>
        <w:pict w14:anchorId="2EDAB363">
          <v:shapetype id="_x0000_t202" coordsize="21600,21600" o:spt="202" path="m,l,21600r21600,l21600,xe">
            <v:stroke joinstyle="miter"/>
            <v:path gradientshapeok="t" o:connecttype="rect"/>
          </v:shapetype>
          <v:shape id="文字方塊 1" o:spid="_x0000_s1060" type="#_x0000_t202" style="position:absolute;left:0;text-align:left;margin-left:-.65pt;margin-top:-26pt;width:75pt;height: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" filled="f" strokeweight="1pt">
            <v:textbox>
              <w:txbxContent>
                <w:p w14:paraId="07C420B9" w14:textId="77777777" w:rsidR="006A2008" w:rsidRDefault="006A2008">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1276ED">
        <w:rPr>
          <w:rFonts w:hint="eastAsia"/>
        </w:rPr>
        <w:t xml:space="preserve">　　　　　　　　　　　　　　　　　　　　　　　　　　　　　</w:t>
      </w:r>
      <w:r w:rsidR="000657A4">
        <w:rPr>
          <w:rFonts w:hint="eastAsia"/>
        </w:rPr>
        <w:t>議案編號：</w:t>
      </w:r>
      <w:r w:rsidR="000657A4">
        <w:rPr>
          <w:rFonts w:hint="eastAsia"/>
        </w:rPr>
        <w:t>202110135490000</w:t>
      </w:r>
    </w:p>
    <w:p w14:paraId="047B33B0" w14:textId="77777777" w:rsidR="001276ED" w:rsidRDefault="001276ED" w:rsidP="001276ED">
      <w:pPr>
        <w:snapToGrid w:val="0"/>
        <w:ind w:leftChars="400" w:left="844"/>
        <w:rPr>
          <w:rFonts w:ascii="細明體" w:hAnsi="細明體" w:hint="eastAsia"/>
        </w:rPr>
      </w:pPr>
      <w:r w:rsidRPr="001276ED">
        <w:rPr>
          <w:rFonts w:eastAsia="標楷體" w:hint="eastAsia"/>
          <w:kern w:val="0"/>
          <w:sz w:val="42"/>
        </w:rPr>
        <w:t>立法院議案關係文書</w:t>
      </w:r>
      <w:r>
        <w:rPr>
          <w:rFonts w:hint="eastAsia"/>
        </w:rPr>
        <w:t xml:space="preserve">　</w:t>
      </w:r>
      <w:r w:rsidR="004356A6">
        <w:rPr>
          <w:rFonts w:ascii="細明體" w:hAnsi="細明體" w:hint="eastAsia"/>
        </w:rPr>
        <w:fldChar w:fldCharType="begin"/>
      </w:r>
      <w:r w:rsidR="004356A6">
        <w:rPr>
          <w:rFonts w:ascii="細明體" w:hAnsi="細明體" w:hint="eastAsia"/>
        </w:rPr>
        <w:instrText xml:space="preserve"> eq \o\ad(\s\up5(（中華民國41年9月起編號）),\s\do5(中華民國114年6月2</w:instrText>
      </w:r>
      <w:r w:rsidR="006A2008">
        <w:rPr>
          <w:rFonts w:ascii="細明體" w:hAnsi="細明體"/>
        </w:rPr>
        <w:instrText>6</w:instrText>
      </w:r>
      <w:r w:rsidR="004356A6">
        <w:rPr>
          <w:rFonts w:ascii="細明體" w:hAnsi="細明體" w:hint="eastAsia"/>
        </w:rPr>
        <w:instrText>日印發))</w:instrText>
      </w:r>
      <w:r w:rsidR="004356A6">
        <w:rPr>
          <w:rFonts w:ascii="細明體" w:hAnsi="細明體" w:hint="eastAsia"/>
        </w:rPr>
        <w:fldChar w:fldCharType="end"/>
      </w:r>
    </w:p>
    <w:p w14:paraId="057A8A28" w14:textId="77777777" w:rsidR="001276ED" w:rsidRDefault="001276ED" w:rsidP="001276E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276ED" w14:paraId="372E3E33" w14:textId="77777777" w:rsidTr="002D701D">
        <w:tc>
          <w:tcPr>
            <w:tcW w:w="0" w:type="auto"/>
            <w:vAlign w:val="center"/>
          </w:tcPr>
          <w:p w14:paraId="4912E23E" w14:textId="77777777" w:rsidR="001276ED" w:rsidRDefault="001276ED" w:rsidP="002D701D">
            <w:pPr>
              <w:pStyle w:val="affff"/>
              <w:rPr>
                <w:rFonts w:hint="eastAsia"/>
              </w:rPr>
            </w:pPr>
            <w:r>
              <w:rPr>
                <w:rFonts w:hint="eastAsia"/>
              </w:rPr>
              <w:t>院總第</w:t>
            </w:r>
            <w:r>
              <w:rPr>
                <w:rFonts w:hint="eastAsia"/>
              </w:rPr>
              <w:t>20</w:t>
            </w:r>
            <w:r>
              <w:rPr>
                <w:rFonts w:hint="eastAsia"/>
              </w:rPr>
              <w:t>號</w:t>
            </w:r>
          </w:p>
        </w:tc>
        <w:tc>
          <w:tcPr>
            <w:tcW w:w="0" w:type="auto"/>
            <w:vAlign w:val="center"/>
          </w:tcPr>
          <w:p w14:paraId="747E49D3" w14:textId="77777777" w:rsidR="001276ED" w:rsidRDefault="001276ED" w:rsidP="002D701D">
            <w:pPr>
              <w:pStyle w:val="affff5"/>
              <w:ind w:leftChars="200" w:left="422"/>
              <w:rPr>
                <w:rFonts w:hint="eastAsia"/>
              </w:rPr>
            </w:pPr>
            <w:r>
              <w:rPr>
                <w:rFonts w:hint="eastAsia"/>
              </w:rPr>
              <w:t>委員</w:t>
            </w:r>
          </w:p>
        </w:tc>
        <w:tc>
          <w:tcPr>
            <w:tcW w:w="0" w:type="auto"/>
            <w:vAlign w:val="center"/>
          </w:tcPr>
          <w:p w14:paraId="2BE313AC" w14:textId="77777777" w:rsidR="001276ED" w:rsidRDefault="001276ED" w:rsidP="002D701D">
            <w:pPr>
              <w:pStyle w:val="affff5"/>
              <w:rPr>
                <w:rFonts w:hint="eastAsia"/>
              </w:rPr>
            </w:pPr>
            <w:r>
              <w:rPr>
                <w:rFonts w:hint="eastAsia"/>
              </w:rPr>
              <w:t>提案第</w:t>
            </w:r>
          </w:p>
        </w:tc>
        <w:tc>
          <w:tcPr>
            <w:tcW w:w="0" w:type="auto"/>
            <w:tcMar>
              <w:left w:w="113" w:type="dxa"/>
              <w:right w:w="113" w:type="dxa"/>
            </w:tcMar>
            <w:vAlign w:val="center"/>
          </w:tcPr>
          <w:p w14:paraId="4176763D" w14:textId="77777777" w:rsidR="001276ED" w:rsidRDefault="001276ED" w:rsidP="002D701D">
            <w:pPr>
              <w:pStyle w:val="affff5"/>
              <w:jc w:val="distribute"/>
              <w:rPr>
                <w:rFonts w:hint="eastAsia"/>
              </w:rPr>
            </w:pPr>
            <w:r>
              <w:t>11013549</w:t>
            </w:r>
          </w:p>
        </w:tc>
        <w:tc>
          <w:tcPr>
            <w:tcW w:w="0" w:type="auto"/>
            <w:vAlign w:val="center"/>
          </w:tcPr>
          <w:p w14:paraId="78A2EA4F" w14:textId="77777777" w:rsidR="001276ED" w:rsidRDefault="001276ED" w:rsidP="002D701D">
            <w:pPr>
              <w:pStyle w:val="affff5"/>
              <w:rPr>
                <w:rFonts w:hint="eastAsia"/>
              </w:rPr>
            </w:pPr>
            <w:r>
              <w:rPr>
                <w:rFonts w:hint="eastAsia"/>
              </w:rPr>
              <w:t>號</w:t>
            </w:r>
          </w:p>
        </w:tc>
        <w:tc>
          <w:tcPr>
            <w:tcW w:w="0" w:type="auto"/>
            <w:vAlign w:val="center"/>
          </w:tcPr>
          <w:p w14:paraId="1D03C4F9" w14:textId="77777777" w:rsidR="001276ED" w:rsidRDefault="001276ED" w:rsidP="002D701D">
            <w:pPr>
              <w:pStyle w:val="affff5"/>
              <w:rPr>
                <w:rFonts w:hint="eastAsia"/>
              </w:rPr>
            </w:pPr>
          </w:p>
        </w:tc>
        <w:tc>
          <w:tcPr>
            <w:tcW w:w="0" w:type="auto"/>
            <w:tcMar>
              <w:left w:w="113" w:type="dxa"/>
            </w:tcMar>
            <w:vAlign w:val="center"/>
          </w:tcPr>
          <w:p w14:paraId="34A84A11" w14:textId="77777777" w:rsidR="001276ED" w:rsidRDefault="001276ED" w:rsidP="002D701D">
            <w:pPr>
              <w:pStyle w:val="affff5"/>
              <w:rPr>
                <w:rFonts w:hint="eastAsia"/>
              </w:rPr>
            </w:pPr>
          </w:p>
        </w:tc>
      </w:tr>
    </w:tbl>
    <w:p w14:paraId="04150412" w14:textId="77777777" w:rsidR="001276ED" w:rsidRDefault="001276ED" w:rsidP="001276ED">
      <w:pPr>
        <w:pStyle w:val="afb"/>
        <w:spacing w:line="600" w:lineRule="exact"/>
        <w:ind w:left="1382" w:hanging="855"/>
        <w:rPr>
          <w:rFonts w:hint="eastAsia"/>
        </w:rPr>
      </w:pPr>
    </w:p>
    <w:p w14:paraId="3549DC57" w14:textId="77777777" w:rsidR="001276ED" w:rsidRDefault="001276ED" w:rsidP="001276ED">
      <w:pPr>
        <w:pStyle w:val="afb"/>
        <w:ind w:left="1382" w:hanging="855"/>
        <w:rPr>
          <w:rFonts w:hint="eastAsia"/>
        </w:rPr>
      </w:pPr>
      <w:r>
        <w:rPr>
          <w:rFonts w:hint="eastAsia"/>
        </w:rPr>
        <w:t>案由：</w:t>
      </w:r>
      <w:r w:rsidRPr="007B5823">
        <w:rPr>
          <w:rFonts w:hint="eastAsia"/>
          <w:spacing w:val="6"/>
        </w:rPr>
        <w:t>本院委員邱鎮軍、林沛祥、蘇清泉</w:t>
      </w:r>
      <w:r w:rsidR="006A2008">
        <w:rPr>
          <w:rFonts w:hint="eastAsia"/>
          <w:spacing w:val="6"/>
        </w:rPr>
        <w:t>、</w:t>
      </w:r>
      <w:r w:rsidR="006A2008" w:rsidRPr="006A2008">
        <w:rPr>
          <w:rFonts w:hint="eastAsia"/>
          <w:spacing w:val="6"/>
        </w:rPr>
        <w:t>廖偉翔</w:t>
      </w:r>
      <w:r w:rsidRPr="007B5823">
        <w:rPr>
          <w:rFonts w:hint="eastAsia"/>
          <w:spacing w:val="6"/>
        </w:rPr>
        <w:t>等</w:t>
      </w:r>
      <w:r w:rsidR="006A2008">
        <w:rPr>
          <w:spacing w:val="6"/>
        </w:rPr>
        <w:t>20</w:t>
      </w:r>
      <w:r w:rsidRPr="007B5823">
        <w:rPr>
          <w:rFonts w:hint="eastAsia"/>
          <w:spacing w:val="6"/>
        </w:rPr>
        <w:t>人，有鑑</w:t>
      </w:r>
      <w:r w:rsidRPr="006A2008">
        <w:rPr>
          <w:rFonts w:hint="eastAsia"/>
          <w:spacing w:val="6"/>
        </w:rPr>
        <w:t>於我國因少子女化趨勢導致產業缺工、缺才情形日趨嚴重</w:t>
      </w:r>
      <w:r w:rsidRPr="007B5823">
        <w:rPr>
          <w:rFonts w:hint="eastAsia"/>
          <w:spacing w:val="0"/>
        </w:rPr>
        <w:t>，且國際人</w:t>
      </w:r>
      <w:r>
        <w:rPr>
          <w:rFonts w:hint="eastAsia"/>
        </w:rPr>
        <w:t>才競</w:t>
      </w:r>
      <w:r w:rsidRPr="007B5823">
        <w:rPr>
          <w:rFonts w:hint="eastAsia"/>
          <w:spacing w:val="8"/>
        </w:rPr>
        <w:t>逐日益激烈，為因應產業發展，亟需擴大延攬國家經濟發</w:t>
      </w:r>
      <w:r>
        <w:rPr>
          <w:rFonts w:hint="eastAsia"/>
        </w:rPr>
        <w:t>展所需之專業人才，因此應進一步放寬外國專業人</w:t>
      </w:r>
      <w:r w:rsidRPr="006A2008">
        <w:rPr>
          <w:rFonts w:hint="eastAsia"/>
          <w:spacing w:val="6"/>
        </w:rPr>
        <w:t>才來臺工作、居留、永久居留、社會保障及退休等待遇</w:t>
      </w:r>
      <w:r w:rsidRPr="007B5823">
        <w:rPr>
          <w:rFonts w:hint="eastAsia"/>
          <w:spacing w:val="0"/>
        </w:rPr>
        <w:t>等相關規定</w:t>
      </w:r>
      <w:r>
        <w:rPr>
          <w:rFonts w:hint="eastAsia"/>
        </w:rPr>
        <w:t>，爰</w:t>
      </w:r>
      <w:r w:rsidRPr="007B5823">
        <w:rPr>
          <w:rFonts w:hint="eastAsia"/>
          <w:spacing w:val="0"/>
        </w:rPr>
        <w:t>擬具「外國專業人才延攬及僱用法修正草案」。是否有當</w:t>
      </w:r>
      <w:r>
        <w:rPr>
          <w:rFonts w:hint="eastAsia"/>
        </w:rPr>
        <w:t>？敬請公決。</w:t>
      </w:r>
    </w:p>
    <w:p w14:paraId="6D96B91D" w14:textId="77777777" w:rsidR="001276ED" w:rsidRPr="001276ED" w:rsidRDefault="001276ED" w:rsidP="001276ED">
      <w:pPr>
        <w:pStyle w:val="afb"/>
        <w:ind w:left="1382" w:hanging="855"/>
        <w:rPr>
          <w:rFonts w:hint="eastAsia"/>
        </w:rPr>
      </w:pPr>
    </w:p>
    <w:p w14:paraId="4A4880A0" w14:textId="77777777" w:rsidR="001276ED" w:rsidRDefault="001276ED" w:rsidP="001276ED"/>
    <w:p w14:paraId="5A7B53F6" w14:textId="77777777" w:rsidR="001276ED" w:rsidRDefault="001276ED" w:rsidP="001276ED">
      <w:pPr>
        <w:pStyle w:val="-"/>
        <w:ind w:left="3165" w:right="633" w:hanging="844"/>
        <w:rPr>
          <w:rFonts w:hint="eastAsia"/>
        </w:rPr>
      </w:pPr>
      <w:r>
        <w:rPr>
          <w:rFonts w:hint="eastAsia"/>
        </w:rPr>
        <w:t xml:space="preserve">提案人：邱鎮軍　　林沛祥　　蘇清泉　　</w:t>
      </w:r>
      <w:r w:rsidR="006A2008" w:rsidRPr="006A2008">
        <w:rPr>
          <w:rFonts w:hint="eastAsia"/>
        </w:rPr>
        <w:t xml:space="preserve">廖偉翔　　</w:t>
      </w:r>
    </w:p>
    <w:p w14:paraId="4850FC67" w14:textId="77777777" w:rsidR="001276ED" w:rsidRDefault="001276ED" w:rsidP="001276ED">
      <w:pPr>
        <w:pStyle w:val="-"/>
        <w:ind w:left="3165" w:right="633" w:hanging="844"/>
        <w:rPr>
          <w:rFonts w:hint="eastAsia"/>
        </w:rPr>
      </w:pPr>
      <w:r>
        <w:rPr>
          <w:rFonts w:hint="eastAsia"/>
        </w:rPr>
        <w:t xml:space="preserve">連署人：鄭正鈐　　黃健豪　　陳菁徽　　黃建賓　　盧縣一　　王育敏　　許宇甄　　黃　仁　　葉元之　　葛如鈞　　謝龍介　　涂權吉　　牛煦庭　　游　顥　　林倩綺　　</w:t>
      </w:r>
      <w:r w:rsidR="006A2008" w:rsidRPr="006A2008">
        <w:rPr>
          <w:rFonts w:hint="eastAsia"/>
        </w:rPr>
        <w:t xml:space="preserve">羅廷瑋　　</w:t>
      </w:r>
    </w:p>
    <w:p w14:paraId="65EFD4CE" w14:textId="77777777" w:rsidR="001276ED" w:rsidRDefault="001276ED" w:rsidP="001276ED">
      <w:pPr>
        <w:pStyle w:val="afffff9"/>
        <w:spacing w:after="167" w:line="500" w:lineRule="exact"/>
        <w:ind w:left="1055" w:firstLineChars="0" w:firstLine="0"/>
        <w:sectPr w:rsidR="001276ED" w:rsidSect="003C5586">
          <w:headerReference w:type="even" r:id="rId8"/>
          <w:headerReference w:type="default" r:id="rId9"/>
          <w:footerReference w:type="even" r:id="rId10"/>
          <w:footerReference w:type="default" r:id="rId11"/>
          <w:pgSz w:w="11906" w:h="16838" w:code="9"/>
          <w:pgMar w:top="1984" w:right="1417" w:bottom="1417" w:left="1417" w:header="1417" w:footer="850" w:gutter="0"/>
          <w:pgNumType w:start="215"/>
          <w:cols w:space="720"/>
          <w:docGrid w:type="linesAndChars" w:linePitch="335" w:charSpace="200"/>
        </w:sectPr>
      </w:pPr>
    </w:p>
    <w:p w14:paraId="3CC3D76D" w14:textId="77777777" w:rsidR="001276ED" w:rsidRDefault="001276ED" w:rsidP="001276ED">
      <w:pPr>
        <w:pStyle w:val="afffff9"/>
        <w:spacing w:after="167" w:line="500" w:lineRule="exact"/>
        <w:ind w:left="1055" w:firstLineChars="0" w:firstLine="0"/>
        <w:rPr>
          <w:rFonts w:hint="eastAsia"/>
        </w:rPr>
      </w:pPr>
      <w:r>
        <w:rPr>
          <w:rFonts w:hint="eastAsia"/>
        </w:rPr>
        <w:lastRenderedPageBreak/>
        <w:t>外國專業人才延攬及僱用法修正草案總說明</w:t>
      </w:r>
    </w:p>
    <w:p w14:paraId="402C3C5A" w14:textId="77777777" w:rsidR="001276ED" w:rsidRDefault="001276ED" w:rsidP="001276ED">
      <w:pPr>
        <w:pStyle w:val="afffff3"/>
        <w:ind w:firstLine="422"/>
        <w:rPr>
          <w:rFonts w:hint="eastAsia"/>
        </w:rPr>
      </w:pPr>
      <w:r>
        <w:rPr>
          <w:rFonts w:hint="eastAsia"/>
        </w:rPr>
        <w:t>為應國際人才競逐激烈及國內產業發展需要，亟須延攬國家經濟發展所需之專業人才，進一步放寬外國專業人才來臺工作、居留、永久居留、社會保障及退休等待遇，爰擬具外國專業人才延攬及僱用法（以下簡稱本法）修正草案，其修正要點如下：</w:t>
      </w:r>
    </w:p>
    <w:p w14:paraId="7C1414AB" w14:textId="77777777" w:rsidR="001276ED" w:rsidRDefault="001276ED" w:rsidP="001276ED">
      <w:pPr>
        <w:pStyle w:val="afffff1"/>
        <w:ind w:left="422" w:hanging="422"/>
        <w:rPr>
          <w:rFonts w:hint="eastAsia"/>
        </w:rPr>
      </w:pPr>
      <w:r>
        <w:rPr>
          <w:rFonts w:hint="eastAsia"/>
        </w:rPr>
        <w:t>一、放寬取得世界大學一定排名大學學士以上學位者在我國從事專業工作之條件。（修正條文第六條及第十一條）</w:t>
      </w:r>
    </w:p>
    <w:p w14:paraId="2969EB5E" w14:textId="77777777" w:rsidR="001276ED" w:rsidRDefault="001276ED" w:rsidP="001276ED">
      <w:pPr>
        <w:pStyle w:val="afffff1"/>
        <w:ind w:left="422" w:hanging="422"/>
        <w:rPr>
          <w:rFonts w:hint="eastAsia"/>
        </w:rPr>
      </w:pPr>
      <w:r>
        <w:rPr>
          <w:rFonts w:hint="eastAsia"/>
        </w:rPr>
        <w:t>二、增訂在我國就學取得副學士以上學位之應屆畢業生於延期居留期間，從事工作得免申請工作許可；外國特定專業人才及外國高級專業人才之配偶於依親居留期間，得逕向勞動部申請工作許可從事工作。（修正條文第十二條及第十五條）</w:t>
      </w:r>
    </w:p>
    <w:p w14:paraId="5F7749BE" w14:textId="77777777" w:rsidR="001276ED" w:rsidRDefault="001276ED" w:rsidP="001276ED">
      <w:pPr>
        <w:pStyle w:val="afffff1"/>
        <w:ind w:left="422" w:hanging="422"/>
        <w:rPr>
          <w:rFonts w:hint="eastAsia"/>
        </w:rPr>
      </w:pPr>
      <w:r>
        <w:rPr>
          <w:rFonts w:hint="eastAsia"/>
        </w:rPr>
        <w:t>三、增訂外國專業人才以數位方式從事遠端工作，非為我國境內事業單位或雇主提供勞務，並具備一定條件者，得申請數位遊牧簽證在我國停留，每次總停留期間最長為二年。（修正條文第十四條）</w:t>
      </w:r>
    </w:p>
    <w:p w14:paraId="7E54DAA2" w14:textId="77777777" w:rsidR="001276ED" w:rsidRDefault="001276ED" w:rsidP="001276ED">
      <w:pPr>
        <w:pStyle w:val="afffff1"/>
        <w:ind w:left="422" w:hanging="422"/>
        <w:rPr>
          <w:rFonts w:hint="eastAsia"/>
        </w:rPr>
      </w:pPr>
      <w:r>
        <w:rPr>
          <w:rFonts w:hint="eastAsia"/>
        </w:rPr>
        <w:t>四、放寬外國特定專業人才符合一定條件者，其本人及依親親屬申請永久居留之規定；放寬外國專業人才及外國特定專業人才在我國就學取得副學士以上學位者，申請永久居留得折抵在我國居留期間之規定。（修正條文第十八條及第十九條）</w:t>
      </w:r>
    </w:p>
    <w:p w14:paraId="1854662D" w14:textId="77777777" w:rsidR="001276ED" w:rsidRDefault="001276ED" w:rsidP="001276ED">
      <w:pPr>
        <w:pStyle w:val="afffff1"/>
        <w:ind w:left="422" w:hanging="422"/>
        <w:rPr>
          <w:rFonts w:hint="eastAsia"/>
        </w:rPr>
      </w:pPr>
      <w:r>
        <w:rPr>
          <w:rFonts w:hint="eastAsia"/>
        </w:rPr>
        <w:t>五、放寬外國特定專業人才及外國高級專業人才之直系尊親屬探親停留期間限制，並增訂申請延期須已投保在我國停留期間之醫療及全額住院保險。（修正條文第二十條）</w:t>
      </w:r>
    </w:p>
    <w:p w14:paraId="78E0806B" w14:textId="77777777" w:rsidR="001276ED" w:rsidRDefault="001276ED" w:rsidP="001276ED">
      <w:pPr>
        <w:pStyle w:val="afffff1"/>
        <w:ind w:left="422" w:hanging="422"/>
        <w:rPr>
          <w:rFonts w:hint="eastAsia"/>
        </w:rPr>
      </w:pPr>
      <w:r>
        <w:rPr>
          <w:rFonts w:hint="eastAsia"/>
        </w:rPr>
        <w:t>六、放寬從事專業工作之外國專業人才及外國特定專業人才，無須取得永久居留身分，即得適用勞工退休金條例之退休金制度。（修正條文第二十四條）</w:t>
      </w:r>
    </w:p>
    <w:p w14:paraId="57AB924A" w14:textId="77777777" w:rsidR="001276ED" w:rsidRDefault="001276ED" w:rsidP="001276ED">
      <w:pPr>
        <w:pStyle w:val="afffff1"/>
        <w:ind w:left="422" w:hanging="422"/>
        <w:rPr>
          <w:rFonts w:hint="eastAsia"/>
        </w:rPr>
      </w:pPr>
      <w:r>
        <w:rPr>
          <w:rFonts w:hint="eastAsia"/>
        </w:rPr>
        <w:t>七、增訂外國專業人才、外國特定專業人才及外國高級專業人才受僱在我國從事工作，並經許可永久居留者，適用就業保險法之規定。（修正條文第二十五條）</w:t>
      </w:r>
    </w:p>
    <w:p w14:paraId="6C17FFD1" w14:textId="77777777" w:rsidR="001276ED" w:rsidRDefault="001276ED" w:rsidP="001276ED">
      <w:pPr>
        <w:pStyle w:val="afffff1"/>
        <w:ind w:left="422" w:hanging="422"/>
        <w:rPr>
          <w:rFonts w:hint="eastAsia"/>
        </w:rPr>
      </w:pPr>
      <w:r>
        <w:rPr>
          <w:rFonts w:hint="eastAsia"/>
        </w:rPr>
        <w:t>八、增訂外國專業人才、外國特定專業人才及外國高級專業人才受聘僱擔任科學園區之公立實驗高級中等學校雙語部之教師，其退休、資遣、撫卹及離職退費事項準用公立學校教師規定；準用公立學校教職員退休資遣撫卹條例且經許可永久居留者，得擇一支領一次退休金或月退休金。（修正條文第二十七條）</w:t>
      </w:r>
    </w:p>
    <w:p w14:paraId="6FBDD415" w14:textId="77777777" w:rsidR="001276ED" w:rsidRDefault="001276ED" w:rsidP="001276ED">
      <w:pPr>
        <w:pStyle w:val="afffff1"/>
        <w:ind w:left="422" w:hanging="422"/>
        <w:rPr>
          <w:rFonts w:hint="eastAsia"/>
        </w:rPr>
      </w:pPr>
      <w:r>
        <w:rPr>
          <w:rFonts w:hint="eastAsia"/>
        </w:rPr>
        <w:t>九、增訂外國專業人才、外國特定專業人才、外國高級專業人才及其依親親屬，經許可永久居留並合法累計居留滿十年且符合所定條件者，準用身心障礙者權益保障法第五十條、第五十一條及依長期照顧服務法第八條之一第四項所定辦法，提供其所需之服務。（修正條文第二十八條及第二十九條）</w:t>
      </w:r>
    </w:p>
    <w:p w14:paraId="607E1DD7" w14:textId="77777777" w:rsidR="001276ED" w:rsidRDefault="001276ED" w:rsidP="001276ED">
      <w:pPr>
        <w:pStyle w:val="afffff1"/>
        <w:ind w:left="422" w:hanging="422"/>
      </w:pPr>
      <w:r>
        <w:rPr>
          <w:rFonts w:hint="eastAsia"/>
        </w:rPr>
        <w:t>十、放寬我國國民兼具外國國籍而未在我國設有戶籍者，在我國從事工作，得免申請工作許可之情形。（修正條文第三十一條）</w:t>
      </w:r>
    </w:p>
    <w:p w14:paraId="614BB6D1" w14:textId="77777777" w:rsidR="001276ED" w:rsidRDefault="001276ED" w:rsidP="001276ED">
      <w:pPr>
        <w:pStyle w:val="afffff3"/>
        <w:ind w:firstLine="422"/>
        <w:sectPr w:rsidR="001276ED" w:rsidSect="001276ED">
          <w:pgSz w:w="11906" w:h="16838" w:code="9"/>
          <w:pgMar w:top="1984" w:right="1417" w:bottom="1417" w:left="1417" w:header="1417" w:footer="850" w:gutter="0"/>
          <w:cols w:space="720"/>
          <w:docGrid w:type="linesAndChars" w:linePitch="335" w:charSpace="200"/>
        </w:sectPr>
      </w:pPr>
    </w:p>
    <w:p w14:paraId="30B1577A" w14:textId="77777777" w:rsidR="001276ED" w:rsidRDefault="001276ED" w:rsidP="00124787">
      <w:pPr>
        <w:spacing w:line="14" w:lineRule="exact"/>
        <w:sectPr w:rsidR="001276ED" w:rsidSect="001276E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276ED" w14:paraId="260EDDC2" w14:textId="77777777" w:rsidTr="002D701D">
        <w:tc>
          <w:tcPr>
            <w:tcW w:w="9128" w:type="dxa"/>
            <w:gridSpan w:val="3"/>
            <w:tcBorders>
              <w:top w:val="nil"/>
              <w:left w:val="nil"/>
              <w:bottom w:val="nil"/>
              <w:right w:val="nil"/>
            </w:tcBorders>
          </w:tcPr>
          <w:p w14:paraId="1E75BE36" w14:textId="77777777" w:rsidR="001276ED" w:rsidRPr="002D701D" w:rsidRDefault="001276ED" w:rsidP="002D701D">
            <w:pPr>
              <w:spacing w:before="105" w:after="105" w:line="480" w:lineRule="exact"/>
              <w:ind w:leftChars="500" w:left="1055"/>
              <w:rPr>
                <w:rFonts w:ascii="標楷體" w:eastAsia="標楷體" w:hAnsi="標楷體" w:hint="eastAsia"/>
                <w:sz w:val="28"/>
              </w:rPr>
            </w:pPr>
            <w:r w:rsidRPr="002D701D">
              <w:rPr>
                <w:rFonts w:ascii="標楷體" w:eastAsia="標楷體" w:hAnsi="標楷體"/>
                <w:sz w:val="28"/>
              </w:rPr>
              <w:br w:type="page"/>
              <w:t>外國專業人才延攬及僱用法修正草案對照表</w:t>
            </w:r>
            <w:bookmarkStart w:id="0" w:name="TA3224193"/>
            <w:bookmarkEnd w:id="0"/>
          </w:p>
        </w:tc>
      </w:tr>
      <w:tr w:rsidR="001276ED" w14:paraId="77BBD8B9" w14:textId="77777777" w:rsidTr="002D701D">
        <w:tc>
          <w:tcPr>
            <w:tcW w:w="3042" w:type="dxa"/>
            <w:tcBorders>
              <w:top w:val="nil"/>
            </w:tcBorders>
          </w:tcPr>
          <w:p w14:paraId="235E2189" w14:textId="77777777" w:rsidR="001276ED" w:rsidRDefault="009E7052" w:rsidP="002D701D">
            <w:pPr>
              <w:pStyle w:val="aff8"/>
              <w:ind w:left="105" w:right="105"/>
              <w:rPr>
                <w:rFonts w:hint="eastAsia"/>
              </w:rPr>
            </w:pPr>
            <w:r>
              <w:rPr>
                <w:rFonts w:hint="eastAsia"/>
              </w:rPr>
              <w:pict w14:anchorId="17209BE8">
                <v:line id="DW2001093" o:spid="_x0000_s1059" style="position:absolute;left:0;text-align:left;z-index:251659776;mso-position-horizontal-relative:text;mso-position-vertical-relative:text" from="-2pt,-.7pt" to="455.8pt,-.7pt" strokeweight="1.5pt"/>
              </w:pict>
            </w:r>
            <w:r w:rsidR="001276ED">
              <w:rPr>
                <w:rFonts w:hint="eastAsia"/>
              </w:rPr>
              <w:t>修正條文</w:t>
            </w:r>
          </w:p>
        </w:tc>
        <w:tc>
          <w:tcPr>
            <w:tcW w:w="3043" w:type="dxa"/>
            <w:tcBorders>
              <w:top w:val="nil"/>
            </w:tcBorders>
          </w:tcPr>
          <w:p w14:paraId="6D39583D" w14:textId="77777777" w:rsidR="001276ED" w:rsidRDefault="001276ED" w:rsidP="002D701D">
            <w:pPr>
              <w:pStyle w:val="aff8"/>
              <w:ind w:left="105" w:right="105"/>
              <w:rPr>
                <w:rFonts w:hint="eastAsia"/>
              </w:rPr>
            </w:pPr>
            <w:r>
              <w:rPr>
                <w:rFonts w:hint="eastAsia"/>
              </w:rPr>
              <w:t>現行條文</w:t>
            </w:r>
          </w:p>
        </w:tc>
        <w:tc>
          <w:tcPr>
            <w:tcW w:w="3043" w:type="dxa"/>
            <w:tcBorders>
              <w:top w:val="nil"/>
            </w:tcBorders>
          </w:tcPr>
          <w:p w14:paraId="4BFB0356" w14:textId="77777777" w:rsidR="001276ED" w:rsidRDefault="001276ED" w:rsidP="002D701D">
            <w:pPr>
              <w:pStyle w:val="aff8"/>
              <w:ind w:left="105" w:right="105"/>
              <w:rPr>
                <w:rFonts w:hint="eastAsia"/>
              </w:rPr>
            </w:pPr>
            <w:r>
              <w:rPr>
                <w:rFonts w:hint="eastAsia"/>
              </w:rPr>
              <w:t>說明</w:t>
            </w:r>
          </w:p>
        </w:tc>
      </w:tr>
      <w:tr w:rsidR="001276ED" w14:paraId="1317EF98" w14:textId="77777777" w:rsidTr="002D701D">
        <w:tc>
          <w:tcPr>
            <w:tcW w:w="3042" w:type="dxa"/>
          </w:tcPr>
          <w:p w14:paraId="7C763347" w14:textId="77777777" w:rsidR="001276ED" w:rsidRDefault="001276ED" w:rsidP="002D701D">
            <w:pPr>
              <w:spacing w:line="315" w:lineRule="exact"/>
              <w:ind w:leftChars="50" w:left="316" w:rightChars="50" w:right="105" w:hangingChars="100" w:hanging="211"/>
              <w:rPr>
                <w:rFonts w:hint="eastAsia"/>
              </w:rPr>
            </w:pPr>
            <w:r>
              <w:rPr>
                <w:rFonts w:hint="eastAsia"/>
              </w:rPr>
              <w:t>第一條　為加強延攬及僱用外國專業人才，以提升國家競爭力，特制定本法。</w:t>
            </w:r>
          </w:p>
        </w:tc>
        <w:tc>
          <w:tcPr>
            <w:tcW w:w="3043" w:type="dxa"/>
          </w:tcPr>
          <w:p w14:paraId="5D9A3795" w14:textId="77777777" w:rsidR="001276ED" w:rsidRDefault="001276ED" w:rsidP="002D701D">
            <w:pPr>
              <w:spacing w:line="315" w:lineRule="exact"/>
              <w:ind w:leftChars="50" w:left="316" w:rightChars="50" w:right="105" w:hangingChars="100" w:hanging="211"/>
              <w:rPr>
                <w:rFonts w:hint="eastAsia"/>
              </w:rPr>
            </w:pPr>
            <w:r>
              <w:rPr>
                <w:rFonts w:hint="eastAsia"/>
              </w:rPr>
              <w:t>第一條　為加強延攬及僱用外國專業人才，以提升國家競爭力，特制定本法。</w:t>
            </w:r>
          </w:p>
        </w:tc>
        <w:tc>
          <w:tcPr>
            <w:tcW w:w="3043" w:type="dxa"/>
          </w:tcPr>
          <w:p w14:paraId="005334A9" w14:textId="77777777" w:rsidR="001276ED" w:rsidRDefault="001276ED" w:rsidP="002D701D">
            <w:pPr>
              <w:spacing w:line="315" w:lineRule="exact"/>
              <w:ind w:leftChars="50" w:left="105" w:rightChars="50" w:right="105"/>
              <w:rPr>
                <w:rFonts w:hint="eastAsia"/>
              </w:rPr>
            </w:pPr>
            <w:r>
              <w:rPr>
                <w:rFonts w:hint="eastAsia"/>
              </w:rPr>
              <w:t>本條未修正。</w:t>
            </w:r>
          </w:p>
        </w:tc>
      </w:tr>
      <w:tr w:rsidR="001276ED" w14:paraId="448D988E" w14:textId="77777777" w:rsidTr="002D701D">
        <w:tc>
          <w:tcPr>
            <w:tcW w:w="3042" w:type="dxa"/>
          </w:tcPr>
          <w:p w14:paraId="184F568A" w14:textId="77777777" w:rsidR="001276ED" w:rsidRDefault="001276ED" w:rsidP="002D701D">
            <w:pPr>
              <w:spacing w:line="315" w:lineRule="exact"/>
              <w:ind w:leftChars="50" w:left="316" w:rightChars="50" w:right="105" w:hangingChars="100" w:hanging="211"/>
              <w:rPr>
                <w:rFonts w:hint="eastAsia"/>
              </w:rPr>
            </w:pPr>
            <w:r>
              <w:rPr>
                <w:rFonts w:hint="eastAsia"/>
              </w:rPr>
              <w:t>第二條　外國專業人才在中華民國（以下簡稱我國）從事專業工作、尋職，依本法之規定；本法未規定者，適用就業服務法、入出國及移民法及其他相關法律之規定。</w:t>
            </w:r>
          </w:p>
        </w:tc>
        <w:tc>
          <w:tcPr>
            <w:tcW w:w="3043" w:type="dxa"/>
          </w:tcPr>
          <w:p w14:paraId="36B7B672" w14:textId="77777777" w:rsidR="001276ED" w:rsidRDefault="001276ED" w:rsidP="002D701D">
            <w:pPr>
              <w:spacing w:line="315" w:lineRule="exact"/>
              <w:ind w:leftChars="50" w:left="316" w:rightChars="50" w:right="105" w:hangingChars="100" w:hanging="211"/>
              <w:rPr>
                <w:rFonts w:hint="eastAsia"/>
              </w:rPr>
            </w:pPr>
            <w:r>
              <w:rPr>
                <w:rFonts w:hint="eastAsia"/>
              </w:rPr>
              <w:t>第二條　外國專業人才在中華民國（以下簡稱我國）從事專業工作、尋職，依本法之規定；本法未規定者，適用就業服務法、入出國及移民法及其他相關法律之規定。</w:t>
            </w:r>
          </w:p>
        </w:tc>
        <w:tc>
          <w:tcPr>
            <w:tcW w:w="3043" w:type="dxa"/>
          </w:tcPr>
          <w:p w14:paraId="40DEF5EF" w14:textId="77777777" w:rsidR="001276ED" w:rsidRDefault="001276ED" w:rsidP="002D701D">
            <w:pPr>
              <w:spacing w:line="315" w:lineRule="exact"/>
              <w:ind w:leftChars="50" w:left="105" w:rightChars="50" w:right="105"/>
              <w:rPr>
                <w:rFonts w:hint="eastAsia"/>
              </w:rPr>
            </w:pPr>
            <w:r>
              <w:rPr>
                <w:rFonts w:hint="eastAsia"/>
              </w:rPr>
              <w:t>本條未修正。</w:t>
            </w:r>
          </w:p>
        </w:tc>
      </w:tr>
      <w:tr w:rsidR="001276ED" w14:paraId="06C98477" w14:textId="77777777" w:rsidTr="002D701D">
        <w:tc>
          <w:tcPr>
            <w:tcW w:w="3042" w:type="dxa"/>
          </w:tcPr>
          <w:p w14:paraId="07226B69" w14:textId="77777777" w:rsidR="001276ED" w:rsidRDefault="001276ED" w:rsidP="002D701D">
            <w:pPr>
              <w:spacing w:line="315" w:lineRule="exact"/>
              <w:ind w:leftChars="50" w:left="316" w:rightChars="50" w:right="105" w:hangingChars="100" w:hanging="211"/>
              <w:rPr>
                <w:rFonts w:hint="eastAsia"/>
              </w:rPr>
            </w:pPr>
            <w:r>
              <w:rPr>
                <w:rFonts w:hint="eastAsia"/>
              </w:rPr>
              <w:t>第三條　本法之主管機關為國家發展委員會。</w:t>
            </w:r>
          </w:p>
          <w:p w14:paraId="4E7F5D3B" w14:textId="77777777" w:rsidR="001276ED" w:rsidRDefault="001276ED" w:rsidP="002D701D">
            <w:pPr>
              <w:spacing w:line="315" w:lineRule="exact"/>
              <w:ind w:leftChars="150" w:left="316" w:rightChars="50" w:right="105" w:firstLineChars="200" w:firstLine="422"/>
              <w:rPr>
                <w:rFonts w:hint="eastAsia"/>
              </w:rPr>
            </w:pPr>
            <w:r>
              <w:rPr>
                <w:rFonts w:hint="eastAsia"/>
              </w:rPr>
              <w:t>本法所定事項，涉及中央目的事業主管機關職掌者，由各該機關辦理。</w:t>
            </w:r>
          </w:p>
        </w:tc>
        <w:tc>
          <w:tcPr>
            <w:tcW w:w="3043" w:type="dxa"/>
          </w:tcPr>
          <w:p w14:paraId="07288238" w14:textId="77777777" w:rsidR="001276ED" w:rsidRDefault="001276ED" w:rsidP="002D701D">
            <w:pPr>
              <w:spacing w:line="315" w:lineRule="exact"/>
              <w:ind w:leftChars="50" w:left="316" w:rightChars="50" w:right="105" w:hangingChars="100" w:hanging="211"/>
              <w:rPr>
                <w:rFonts w:hint="eastAsia"/>
              </w:rPr>
            </w:pPr>
            <w:r>
              <w:rPr>
                <w:rFonts w:hint="eastAsia"/>
              </w:rPr>
              <w:t>第三條　本法之主管機關為國家發展委員會。</w:t>
            </w:r>
          </w:p>
          <w:p w14:paraId="38185365" w14:textId="77777777" w:rsidR="001276ED" w:rsidRDefault="001276ED" w:rsidP="002D701D">
            <w:pPr>
              <w:spacing w:line="315" w:lineRule="exact"/>
              <w:ind w:leftChars="150" w:left="316" w:rightChars="50" w:right="105" w:firstLineChars="200" w:firstLine="422"/>
              <w:rPr>
                <w:rFonts w:hint="eastAsia"/>
              </w:rPr>
            </w:pPr>
            <w:r>
              <w:rPr>
                <w:rFonts w:hint="eastAsia"/>
              </w:rPr>
              <w:t>本法所定事項，涉及中央目的事業主管機關職掌者，由各該機關辦理。</w:t>
            </w:r>
          </w:p>
        </w:tc>
        <w:tc>
          <w:tcPr>
            <w:tcW w:w="3043" w:type="dxa"/>
          </w:tcPr>
          <w:p w14:paraId="1844143F" w14:textId="77777777" w:rsidR="001276ED" w:rsidRDefault="001276ED" w:rsidP="002D701D">
            <w:pPr>
              <w:spacing w:line="315" w:lineRule="exact"/>
              <w:ind w:leftChars="50" w:left="105" w:rightChars="50" w:right="105"/>
              <w:rPr>
                <w:rFonts w:hint="eastAsia"/>
              </w:rPr>
            </w:pPr>
            <w:r>
              <w:rPr>
                <w:rFonts w:hint="eastAsia"/>
              </w:rPr>
              <w:t>本條未修正。</w:t>
            </w:r>
          </w:p>
        </w:tc>
      </w:tr>
      <w:tr w:rsidR="001276ED" w14:paraId="41848C34" w14:textId="77777777" w:rsidTr="002D701D">
        <w:tc>
          <w:tcPr>
            <w:tcW w:w="3042" w:type="dxa"/>
          </w:tcPr>
          <w:p w14:paraId="7BEB78F5" w14:textId="77777777" w:rsidR="001276ED" w:rsidRDefault="001276ED" w:rsidP="002D701D">
            <w:pPr>
              <w:spacing w:line="315" w:lineRule="exact"/>
              <w:ind w:leftChars="50" w:left="316" w:rightChars="50" w:right="105" w:hangingChars="100" w:hanging="211"/>
              <w:rPr>
                <w:rFonts w:hint="eastAsia"/>
              </w:rPr>
            </w:pPr>
            <w:r>
              <w:rPr>
                <w:rFonts w:hint="eastAsia"/>
              </w:rPr>
              <w:t>第四條　本法用詞，定義如下：</w:t>
            </w:r>
          </w:p>
          <w:p w14:paraId="138C43E5" w14:textId="77777777" w:rsidR="001276ED" w:rsidRDefault="001276ED" w:rsidP="002D701D">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07156975" w14:textId="77777777" w:rsidR="001276ED" w:rsidRDefault="001276ED" w:rsidP="002D701D">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w:t>
            </w:r>
            <w:r w:rsidR="002B13D9">
              <w:rPr>
                <w:rFonts w:hint="eastAsia"/>
              </w:rPr>
              <w:t>、</w:t>
            </w:r>
            <w:r w:rsidRPr="002D701D">
              <w:rPr>
                <w:rFonts w:hint="eastAsia"/>
                <w:u w:val="single"/>
              </w:rPr>
              <w:t>數位、人工智慧</w:t>
            </w:r>
            <w:r>
              <w:rPr>
                <w:rFonts w:hint="eastAsia"/>
              </w:rPr>
              <w:t>及其他領域之特殊專長，或經主管機關會商相關中央目的事業主管機關認定具有特殊專長者。</w:t>
            </w:r>
          </w:p>
          <w:p w14:paraId="5B7B68FF" w14:textId="77777777" w:rsidR="001276ED" w:rsidRDefault="001276ED" w:rsidP="002D701D">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2877E105" w14:textId="77777777" w:rsidR="001276ED" w:rsidRDefault="001276ED" w:rsidP="002D701D">
            <w:pPr>
              <w:spacing w:line="315" w:lineRule="exact"/>
              <w:ind w:leftChars="150" w:left="527" w:rightChars="50" w:right="105" w:hangingChars="100" w:hanging="211"/>
              <w:rPr>
                <w:rFonts w:hint="eastAsia"/>
              </w:rPr>
            </w:pPr>
            <w:r>
              <w:rPr>
                <w:rFonts w:hint="eastAsia"/>
              </w:rPr>
              <w:t>四、專業工作：指下列工作：</w:t>
            </w:r>
          </w:p>
          <w:p w14:paraId="1A004340"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一</w:t>
            </w:r>
            <w:r w:rsidRPr="002D701D">
              <w:rPr>
                <w:rFonts w:ascii="細明體" w:hint="eastAsia"/>
              </w:rPr>
              <w:t>)</w:t>
            </w:r>
            <w:r>
              <w:rPr>
                <w:rFonts w:hint="eastAsia"/>
              </w:rPr>
              <w:t>就業服務法第四十六條第一項第一款至第三款、第五款及第六款所定工作。</w:t>
            </w:r>
          </w:p>
          <w:p w14:paraId="1720BE34"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二</w:t>
            </w:r>
            <w:r w:rsidRPr="002D701D">
              <w:rPr>
                <w:rFonts w:ascii="細明體" w:hint="eastAsia"/>
              </w:rPr>
              <w:t>)</w:t>
            </w:r>
            <w:r>
              <w:rPr>
                <w:rFonts w:hint="eastAsia"/>
              </w:rPr>
              <w:t>就業服務法第四十八條第一項第一款及第三款所定工作。</w:t>
            </w:r>
          </w:p>
          <w:p w14:paraId="5E2D7D19"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三</w:t>
            </w:r>
            <w:r w:rsidRPr="002D701D">
              <w:rPr>
                <w:rFonts w:ascii="細明體" w:hint="eastAsia"/>
              </w:rPr>
              <w:t>)</w:t>
            </w:r>
            <w:r>
              <w:rPr>
                <w:rFonts w:hint="eastAsia"/>
              </w:rPr>
              <w:t>依補習及進修教育法立案之短期補習班（以下簡稱短期補習班）之專任外國語文教師，或具專門知識或技術，且經中央目的事業主管機關會商教育部指定之短期補習班教師。</w:t>
            </w:r>
          </w:p>
          <w:p w14:paraId="1225085E"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四</w:t>
            </w:r>
            <w:r w:rsidRPr="002D701D">
              <w:rPr>
                <w:rFonts w:ascii="細明體" w:hint="eastAsia"/>
              </w:rPr>
              <w:t>)</w:t>
            </w:r>
            <w:r>
              <w:rPr>
                <w:rFonts w:hint="eastAsia"/>
              </w:rPr>
              <w:t>教育部核定設立招收外國專業人才、外國特定專業人才及外國高級專業人才子女專班之外國語文以外之學科教師。</w:t>
            </w:r>
          </w:p>
          <w:p w14:paraId="31BEC149"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五</w:t>
            </w:r>
            <w:r w:rsidRPr="002D701D">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7E09DDC4" w14:textId="77777777" w:rsidR="001276ED" w:rsidRDefault="001276ED" w:rsidP="002D701D">
            <w:pPr>
              <w:spacing w:line="315" w:lineRule="exact"/>
              <w:ind w:leftChars="50" w:left="316" w:rightChars="50" w:right="105" w:hangingChars="100" w:hanging="211"/>
              <w:rPr>
                <w:rFonts w:hint="eastAsia"/>
              </w:rPr>
            </w:pPr>
            <w:r>
              <w:rPr>
                <w:rFonts w:hint="eastAsia"/>
              </w:rPr>
              <w:t>第四條　本法用詞，定義如下：</w:t>
            </w:r>
          </w:p>
          <w:p w14:paraId="5B8D96A5" w14:textId="77777777" w:rsidR="001276ED" w:rsidRDefault="001276ED" w:rsidP="002D701D">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61D92E40" w14:textId="77777777" w:rsidR="001276ED" w:rsidRDefault="001276ED" w:rsidP="002D701D">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及其他領域之特殊專長，或經主管機關會商相關中央目的事業主管機關認定具有特殊專長者。</w:t>
            </w:r>
          </w:p>
          <w:p w14:paraId="63D0462F" w14:textId="77777777" w:rsidR="001276ED" w:rsidRDefault="001276ED" w:rsidP="002D701D">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4821595B" w14:textId="77777777" w:rsidR="001276ED" w:rsidRDefault="001276ED" w:rsidP="002D701D">
            <w:pPr>
              <w:spacing w:line="315" w:lineRule="exact"/>
              <w:ind w:leftChars="150" w:left="527" w:rightChars="50" w:right="105" w:hangingChars="100" w:hanging="211"/>
              <w:rPr>
                <w:rFonts w:hint="eastAsia"/>
              </w:rPr>
            </w:pPr>
            <w:r>
              <w:rPr>
                <w:rFonts w:hint="eastAsia"/>
              </w:rPr>
              <w:t>四、專業工作：指下列工作：</w:t>
            </w:r>
          </w:p>
          <w:p w14:paraId="426DE18F"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一</w:t>
            </w:r>
            <w:r w:rsidRPr="002D701D">
              <w:rPr>
                <w:rFonts w:ascii="細明體" w:hint="eastAsia"/>
              </w:rPr>
              <w:t>)</w:t>
            </w:r>
            <w:r>
              <w:rPr>
                <w:rFonts w:hint="eastAsia"/>
              </w:rPr>
              <w:t>就業服務法第四十六條第一項第一款至第三款、第五款及第六款所定工作。</w:t>
            </w:r>
          </w:p>
          <w:p w14:paraId="0C72FB33"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二</w:t>
            </w:r>
            <w:r w:rsidRPr="002D701D">
              <w:rPr>
                <w:rFonts w:ascii="細明體" w:hint="eastAsia"/>
              </w:rPr>
              <w:t>)</w:t>
            </w:r>
            <w:r>
              <w:rPr>
                <w:rFonts w:hint="eastAsia"/>
              </w:rPr>
              <w:t>就業服務法第四十八條第一項第一款及第三款所定工作。</w:t>
            </w:r>
          </w:p>
          <w:p w14:paraId="321B9B9C"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三</w:t>
            </w:r>
            <w:r w:rsidRPr="002D701D">
              <w:rPr>
                <w:rFonts w:ascii="細明體" w:hint="eastAsia"/>
              </w:rPr>
              <w:t>)</w:t>
            </w:r>
            <w:r>
              <w:rPr>
                <w:rFonts w:hint="eastAsia"/>
              </w:rPr>
              <w:t>依補習及進修教育法立案之短期補習班（以下簡稱短期補習班）之專任外國語文教師，或具專門知識或技術，且經中央目的事業主管機關會商教育部指定之短期補習班教師。</w:t>
            </w:r>
          </w:p>
          <w:p w14:paraId="682D7F78"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四</w:t>
            </w:r>
            <w:r w:rsidRPr="002D701D">
              <w:rPr>
                <w:rFonts w:ascii="細明體" w:hint="eastAsia"/>
              </w:rPr>
              <w:t>)</w:t>
            </w:r>
            <w:r>
              <w:rPr>
                <w:rFonts w:hint="eastAsia"/>
              </w:rPr>
              <w:t>教育部核定設立招收外國專業人才、外國特定專業人才及外國高級專業人才子女專班之外國語文以外之學科教師。</w:t>
            </w:r>
          </w:p>
          <w:p w14:paraId="34800998" w14:textId="77777777" w:rsidR="001276ED" w:rsidRDefault="001276ED" w:rsidP="002D701D">
            <w:pPr>
              <w:pStyle w:val="a3"/>
              <w:spacing w:line="315" w:lineRule="exact"/>
              <w:ind w:leftChars="250" w:left="949" w:rightChars="50" w:right="105" w:hangingChars="200" w:hanging="422"/>
              <w:rPr>
                <w:rFonts w:hint="eastAsia"/>
              </w:rPr>
            </w:pPr>
            <w:r w:rsidRPr="002D701D">
              <w:rPr>
                <w:rFonts w:ascii="細明體" w:hint="eastAsia"/>
              </w:rPr>
              <w:t>(</w:t>
            </w:r>
            <w:r>
              <w:rPr>
                <w:rFonts w:hint="eastAsia"/>
              </w:rPr>
              <w:t>五</w:t>
            </w:r>
            <w:r w:rsidRPr="002D701D">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2EFCCE62" w14:textId="77777777" w:rsidR="001276ED" w:rsidRDefault="001276ED" w:rsidP="002D701D">
            <w:pPr>
              <w:spacing w:line="315" w:lineRule="exact"/>
              <w:ind w:leftChars="50" w:left="316" w:rightChars="50" w:right="105" w:hangingChars="100" w:hanging="211"/>
              <w:rPr>
                <w:rFonts w:hint="eastAsia"/>
              </w:rPr>
            </w:pPr>
            <w:r>
              <w:rPr>
                <w:rFonts w:hint="eastAsia"/>
              </w:rPr>
              <w:t>一、考量「數位」及「人工智慧」領域為國際發展趨勢，爰修正第二款增列之。</w:t>
            </w:r>
          </w:p>
          <w:p w14:paraId="338647FD" w14:textId="77777777" w:rsidR="001276ED" w:rsidRDefault="001276ED" w:rsidP="002D701D">
            <w:pPr>
              <w:spacing w:line="315" w:lineRule="exact"/>
              <w:ind w:leftChars="50" w:left="316" w:rightChars="50" w:right="105" w:hangingChars="100" w:hanging="211"/>
              <w:rPr>
                <w:rFonts w:hint="eastAsia"/>
              </w:rPr>
            </w:pPr>
            <w:r>
              <w:rPr>
                <w:rFonts w:hint="eastAsia"/>
              </w:rPr>
              <w:t>二、其餘未修正。</w:t>
            </w:r>
          </w:p>
        </w:tc>
      </w:tr>
      <w:tr w:rsidR="001276ED" w14:paraId="699183D1" w14:textId="77777777" w:rsidTr="002D701D">
        <w:tc>
          <w:tcPr>
            <w:tcW w:w="3042" w:type="dxa"/>
          </w:tcPr>
          <w:p w14:paraId="150371D2" w14:textId="77777777" w:rsidR="001276ED" w:rsidRDefault="001276ED" w:rsidP="002D701D">
            <w:pPr>
              <w:spacing w:line="315" w:lineRule="exact"/>
              <w:ind w:leftChars="50" w:left="316" w:rightChars="50" w:right="105" w:hangingChars="100" w:hanging="211"/>
              <w:rPr>
                <w:rFonts w:hint="eastAsia"/>
              </w:rPr>
            </w:pPr>
            <w:r>
              <w:rPr>
                <w:rFonts w:hint="eastAsia"/>
              </w:rPr>
              <w:t>第五條　雇主聘僱外國專業人才在我國從事前條第四款之專業工作，除</w:t>
            </w:r>
            <w:r w:rsidRPr="002D701D">
              <w:rPr>
                <w:rFonts w:hint="eastAsia"/>
                <w:u w:val="single"/>
              </w:rPr>
              <w:t>本法另有規定</w:t>
            </w:r>
            <w:r>
              <w:rPr>
                <w:rFonts w:hint="eastAsia"/>
              </w:rPr>
              <w:t>外，應檢具相關文件，向勞動部申請許可，並依就業服務法規定辦理。但聘僱從事就業服務法第四十六條第一項第三款及前條第四款第四目、第五目之專業工作者，應檢具相關文件，向教育部申請許可。</w:t>
            </w:r>
          </w:p>
          <w:p w14:paraId="40325157" w14:textId="77777777" w:rsidR="001276ED" w:rsidRDefault="001276ED" w:rsidP="002D701D">
            <w:pPr>
              <w:spacing w:line="315" w:lineRule="exact"/>
              <w:ind w:leftChars="150" w:left="316" w:rightChars="50" w:right="105" w:firstLineChars="200" w:firstLine="422"/>
              <w:rPr>
                <w:rFonts w:hint="eastAsia"/>
              </w:rPr>
            </w:pPr>
            <w:r>
              <w:rPr>
                <w:rFonts w:hint="eastAsia"/>
              </w:rPr>
              <w:t>依前項本文規定聘僱外國專業人才從事前條第四款第三目之專業工作，其工作資格及審查標準，由勞動部會商中央目的事業主管機關定之。</w:t>
            </w:r>
          </w:p>
          <w:p w14:paraId="65675E74" w14:textId="77777777" w:rsidR="001276ED" w:rsidRDefault="001276ED" w:rsidP="002D701D">
            <w:pPr>
              <w:spacing w:line="315" w:lineRule="exact"/>
              <w:ind w:leftChars="150" w:left="316" w:rightChars="50" w:right="105" w:firstLineChars="200" w:firstLine="422"/>
              <w:rPr>
                <w:rFonts w:hint="eastAsia"/>
              </w:rPr>
            </w:pPr>
            <w:r>
              <w:rPr>
                <w:rFonts w:hint="eastAsia"/>
              </w:rPr>
              <w:t>依第一項但書規定聘僱外國專業人才從事所定之專業工作，其工作資格、審查基準、申請許可、廢止許可、聘僱管理及其他相關事項之辦法，由教育部定之。</w:t>
            </w:r>
          </w:p>
          <w:p w14:paraId="499F7EE7" w14:textId="77777777" w:rsidR="001276ED" w:rsidRDefault="001276ED" w:rsidP="002D701D">
            <w:pPr>
              <w:spacing w:line="315" w:lineRule="exact"/>
              <w:ind w:leftChars="150" w:left="316" w:rightChars="50" w:right="105" w:firstLineChars="200" w:firstLine="422"/>
              <w:rPr>
                <w:rFonts w:hint="eastAsia"/>
              </w:rPr>
            </w:pPr>
            <w:r>
              <w:rPr>
                <w:rFonts w:hint="eastAsia"/>
              </w:rPr>
              <w:t>依第一項規定聘僱從事前條第四款第四目、第五目專業工作之外國專業人才，其聘僱之管理，除本法另有規定外，依就業服務法有關從事該法第四十六條第一項第一款至第六款工作者之規定辦理。</w:t>
            </w:r>
          </w:p>
        </w:tc>
        <w:tc>
          <w:tcPr>
            <w:tcW w:w="3043" w:type="dxa"/>
          </w:tcPr>
          <w:p w14:paraId="06D439F1" w14:textId="77777777" w:rsidR="001276ED" w:rsidRDefault="001276ED" w:rsidP="002D701D">
            <w:pPr>
              <w:spacing w:line="315" w:lineRule="exact"/>
              <w:ind w:leftChars="50" w:left="316" w:rightChars="50" w:right="105" w:hangingChars="100" w:hanging="211"/>
              <w:rPr>
                <w:rFonts w:hint="eastAsia"/>
              </w:rPr>
            </w:pPr>
            <w:r>
              <w:rPr>
                <w:rFonts w:hint="eastAsia"/>
              </w:rPr>
              <w:t>第五條　雇主聘僱外國專業人才在我國從事前條第四款之專業工作，除依第七條規定不須申請許可者外，應檢具相關文件，向勞動部申請許可，並依就業服務法規定辦理。但聘僱從事就業服務法第四十六條第一項第三款及前條第四款第四目、第五目之專業工作者，應檢具相關文件，向教育部申請許可。</w:t>
            </w:r>
          </w:p>
          <w:p w14:paraId="16BF73BF" w14:textId="77777777" w:rsidR="001276ED" w:rsidRDefault="001276ED" w:rsidP="002D701D">
            <w:pPr>
              <w:spacing w:line="315" w:lineRule="exact"/>
              <w:ind w:leftChars="150" w:left="316" w:rightChars="50" w:right="105" w:firstLineChars="200" w:firstLine="422"/>
              <w:rPr>
                <w:rFonts w:hint="eastAsia"/>
              </w:rPr>
            </w:pPr>
            <w:r>
              <w:rPr>
                <w:rFonts w:hint="eastAsia"/>
              </w:rPr>
              <w:t>依前項本文規定聘僱外國專業人才從事前條第四款第三目之專業工作，其工作資格及審查標準，由勞動部會商中央目的事業主管機關定之。</w:t>
            </w:r>
          </w:p>
          <w:p w14:paraId="49C82BC5" w14:textId="77777777" w:rsidR="001276ED" w:rsidRDefault="001276ED" w:rsidP="002D701D">
            <w:pPr>
              <w:spacing w:line="315" w:lineRule="exact"/>
              <w:ind w:leftChars="150" w:left="316" w:rightChars="50" w:right="105" w:firstLineChars="200" w:firstLine="422"/>
              <w:rPr>
                <w:rFonts w:hint="eastAsia"/>
              </w:rPr>
            </w:pPr>
            <w:r>
              <w:rPr>
                <w:rFonts w:hint="eastAsia"/>
              </w:rPr>
              <w:t>依第一項但書規定聘僱外國專業人才從事所定之專業工作，其工作資格、審查基準、申請許可、廢止許可、聘僱管理及其他相關事項之辦法，由教育部定之。</w:t>
            </w:r>
          </w:p>
          <w:p w14:paraId="1F44060D" w14:textId="77777777" w:rsidR="001276ED" w:rsidRDefault="001276ED" w:rsidP="002D701D">
            <w:pPr>
              <w:spacing w:line="315" w:lineRule="exact"/>
              <w:ind w:leftChars="150" w:left="316" w:rightChars="50" w:right="105" w:firstLineChars="200" w:firstLine="422"/>
              <w:rPr>
                <w:rFonts w:hint="eastAsia"/>
              </w:rPr>
            </w:pPr>
            <w:r>
              <w:rPr>
                <w:rFonts w:hint="eastAsia"/>
              </w:rPr>
              <w:t>依第一項規定聘僱從事前條第四款第四目、第五目專業工作之外國專業人才，其聘僱之管理，除本法另有規定外，依就業服務法有關從事該法第四十六條第一項第一款至第六款工作者之規定辦理。</w:t>
            </w:r>
          </w:p>
          <w:p w14:paraId="0FA8E044" w14:textId="77777777" w:rsidR="001276ED" w:rsidRPr="002D701D" w:rsidRDefault="001276ED" w:rsidP="002D701D">
            <w:pPr>
              <w:spacing w:line="315" w:lineRule="exact"/>
              <w:ind w:leftChars="150" w:left="316" w:rightChars="50" w:right="105" w:firstLineChars="200" w:firstLine="422"/>
              <w:rPr>
                <w:rFonts w:hint="eastAsia"/>
                <w:u w:val="single"/>
              </w:rPr>
            </w:pPr>
            <w:r w:rsidRPr="002D701D">
              <w:rPr>
                <w:rFonts w:hint="eastAsia"/>
                <w:u w:val="single"/>
              </w:rPr>
              <w:t>外國專業人才經許可在我國從事前項專業工作者，其停留、居留及永久居留，除本法另有規定外，依入出國及移民法之規定辦理。</w:t>
            </w:r>
          </w:p>
        </w:tc>
        <w:tc>
          <w:tcPr>
            <w:tcW w:w="3043" w:type="dxa"/>
          </w:tcPr>
          <w:p w14:paraId="5CB04560" w14:textId="77777777" w:rsidR="001276ED" w:rsidRDefault="001276ED" w:rsidP="002D701D">
            <w:pPr>
              <w:spacing w:line="315" w:lineRule="exact"/>
              <w:ind w:leftChars="50" w:left="316" w:rightChars="50" w:right="105" w:hangingChars="100" w:hanging="211"/>
              <w:rPr>
                <w:rFonts w:hint="eastAsia"/>
              </w:rPr>
            </w:pPr>
            <w:r>
              <w:rPr>
                <w:rFonts w:hint="eastAsia"/>
              </w:rPr>
              <w:t>一、考量除修正條文第七條外，第十二條及第三十一條等亦定有不須申請工作許可規定，爰將第一項除書修正為「除本法另有規定外」。</w:t>
            </w:r>
          </w:p>
          <w:p w14:paraId="71626850" w14:textId="77777777" w:rsidR="001276ED" w:rsidRDefault="001276ED" w:rsidP="002D701D">
            <w:pPr>
              <w:spacing w:line="315" w:lineRule="exact"/>
              <w:ind w:leftChars="50" w:left="316" w:rightChars="50" w:right="105" w:hangingChars="100" w:hanging="211"/>
              <w:rPr>
                <w:rFonts w:hint="eastAsia"/>
              </w:rPr>
            </w:pPr>
            <w:r>
              <w:rPr>
                <w:rFonts w:hint="eastAsia"/>
              </w:rPr>
              <w:t>二、考量從事前條第四款第四目、第五目專業工作者於一百十二年六月二十八日修正公布之入出國及移民法已納為適用對象，本項無規定必要，爰刪除第五項。</w:t>
            </w:r>
          </w:p>
          <w:p w14:paraId="6748A93D" w14:textId="77777777" w:rsidR="001276ED" w:rsidRDefault="001276ED" w:rsidP="002D701D">
            <w:pPr>
              <w:spacing w:line="315" w:lineRule="exact"/>
              <w:ind w:leftChars="50" w:left="316" w:rightChars="50" w:right="105" w:hangingChars="100" w:hanging="211"/>
              <w:rPr>
                <w:rFonts w:hint="eastAsia"/>
              </w:rPr>
            </w:pPr>
            <w:r>
              <w:rPr>
                <w:rFonts w:hint="eastAsia"/>
              </w:rPr>
              <w:t>三、第二項至第四項未修正。</w:t>
            </w:r>
          </w:p>
        </w:tc>
      </w:tr>
      <w:tr w:rsidR="001276ED" w14:paraId="060B9D52" w14:textId="77777777" w:rsidTr="002D701D">
        <w:tc>
          <w:tcPr>
            <w:tcW w:w="3042" w:type="dxa"/>
          </w:tcPr>
          <w:p w14:paraId="0E7AD008" w14:textId="77777777" w:rsidR="001276ED" w:rsidRDefault="001276ED" w:rsidP="002D701D">
            <w:pPr>
              <w:spacing w:line="315" w:lineRule="exact"/>
              <w:ind w:leftChars="50" w:left="316" w:rightChars="50" w:right="105" w:hangingChars="100" w:hanging="211"/>
              <w:rPr>
                <w:rFonts w:hint="eastAsia"/>
              </w:rPr>
            </w:pPr>
            <w:r>
              <w:rPr>
                <w:rFonts w:hint="eastAsia"/>
              </w:rPr>
              <w:t>第六條　外國人取得國內外大學之碩士以上學位，或教育部公告世界</w:t>
            </w:r>
            <w:r w:rsidRPr="002D701D">
              <w:rPr>
                <w:rFonts w:hint="eastAsia"/>
                <w:u w:val="single"/>
              </w:rPr>
              <w:t>大學排名前一千名</w:t>
            </w:r>
            <w:r>
              <w:rPr>
                <w:rFonts w:hint="eastAsia"/>
              </w:rPr>
              <w:t>大學之學士以上學位者，受聘僱在我國從事就業服務法第四十六條第一項第一款專門性或技術性工作，除應取得執業資格、符合一定執業方式及條件者，及應符合中央目的事業主管機關所定之法令規定外，無須具備一定期間工作經驗。</w:t>
            </w:r>
          </w:p>
        </w:tc>
        <w:tc>
          <w:tcPr>
            <w:tcW w:w="3043" w:type="dxa"/>
          </w:tcPr>
          <w:p w14:paraId="188B73FD" w14:textId="77777777" w:rsidR="001276ED" w:rsidRDefault="001276ED" w:rsidP="002D701D">
            <w:pPr>
              <w:spacing w:line="315" w:lineRule="exact"/>
              <w:ind w:leftChars="50" w:left="316" w:rightChars="50" w:right="105" w:hangingChars="100" w:hanging="211"/>
              <w:rPr>
                <w:rFonts w:hint="eastAsia"/>
              </w:rPr>
            </w:pPr>
            <w:r>
              <w:rPr>
                <w:rFonts w:hint="eastAsia"/>
              </w:rPr>
              <w:t>第六條　外國人取得國內外大學之碩士以上學位，或教育部公告世界頂尖大學之學士以上學位者，受聘僱在我國從事就業服務法第四十六條第一項第一款專門性或技術性工作，除應取得執業資格、符合一定執業方式及條件者，及應符合中央目的事業主管機關所定之法令規定外，無須具備一定期間工作經驗。</w:t>
            </w:r>
          </w:p>
        </w:tc>
        <w:tc>
          <w:tcPr>
            <w:tcW w:w="3043" w:type="dxa"/>
          </w:tcPr>
          <w:p w14:paraId="38ED636A" w14:textId="77777777" w:rsidR="001276ED" w:rsidRDefault="001276ED" w:rsidP="002D701D">
            <w:pPr>
              <w:spacing w:line="315" w:lineRule="exact"/>
              <w:ind w:leftChars="50" w:left="105" w:rightChars="50" w:right="105"/>
              <w:rPr>
                <w:rFonts w:hint="eastAsia"/>
              </w:rPr>
            </w:pPr>
            <w:r>
              <w:rPr>
                <w:rFonts w:hint="eastAsia"/>
              </w:rPr>
              <w:t>為擴大攬才，將原定「世界頂尖大學」（即世界大學排名前五百名大學）修正為「世界大學排名前一千名大學」。</w:t>
            </w:r>
          </w:p>
        </w:tc>
      </w:tr>
      <w:tr w:rsidR="001276ED" w14:paraId="05B2E704" w14:textId="77777777" w:rsidTr="002D701D">
        <w:tc>
          <w:tcPr>
            <w:tcW w:w="3042" w:type="dxa"/>
          </w:tcPr>
          <w:p w14:paraId="069F1508" w14:textId="77777777" w:rsidR="001276ED" w:rsidRDefault="001276ED" w:rsidP="002D701D">
            <w:pPr>
              <w:spacing w:line="315" w:lineRule="exact"/>
              <w:ind w:leftChars="50" w:left="316" w:rightChars="50" w:right="105" w:hangingChars="100" w:hanging="211"/>
              <w:rPr>
                <w:rFonts w:hint="eastAsia"/>
              </w:rPr>
            </w:pPr>
            <w:r>
              <w:rPr>
                <w:rFonts w:hint="eastAsia"/>
              </w:rPr>
              <w:t>第七條　外國專業人才、外國特定專業人才及外國高級專業人才在我國從事專業工作，有下列情形之一者，不須申請許可：</w:t>
            </w:r>
          </w:p>
          <w:p w14:paraId="1FF676E6" w14:textId="77777777" w:rsidR="00EB688A" w:rsidRDefault="001276ED" w:rsidP="00EB688A">
            <w:pPr>
              <w:spacing w:line="315" w:lineRule="exact"/>
              <w:ind w:leftChars="150" w:left="527" w:rightChars="50" w:right="105" w:hangingChars="100" w:hanging="211"/>
              <w:rPr>
                <w:rFonts w:hint="eastAsia"/>
              </w:rPr>
            </w:pPr>
            <w:r>
              <w:rPr>
                <w:rFonts w:hint="eastAsia"/>
              </w:rPr>
              <w:t>一、受各級政府及其所屬學術研究機關（構）聘請擔</w:t>
            </w:r>
            <w:r w:rsidR="00EB688A">
              <w:rPr>
                <w:rFonts w:hint="eastAsia"/>
              </w:rPr>
              <w:t>任顧問或研究工作。</w:t>
            </w:r>
          </w:p>
          <w:p w14:paraId="4D3C28BA" w14:textId="77777777" w:rsidR="00EB688A" w:rsidRDefault="00EB688A" w:rsidP="00EB688A">
            <w:pPr>
              <w:spacing w:line="315" w:lineRule="exact"/>
              <w:ind w:leftChars="150" w:left="527" w:rightChars="50" w:right="105" w:hangingChars="100" w:hanging="211"/>
              <w:rPr>
                <w:rFonts w:hint="eastAsia"/>
              </w:rPr>
            </w:pPr>
            <w:r>
              <w:rPr>
                <w:rFonts w:hint="eastAsia"/>
              </w:rPr>
              <w:t>二、受聘僱於公立或已立案之私立大學進行講座、學術研究經教育部認可。</w:t>
            </w:r>
          </w:p>
          <w:p w14:paraId="17F332E0" w14:textId="77777777" w:rsidR="001276ED" w:rsidRDefault="00EB688A" w:rsidP="00EB688A">
            <w:pPr>
              <w:spacing w:line="315" w:lineRule="exact"/>
              <w:ind w:leftChars="150" w:left="316" w:rightChars="50" w:right="105" w:firstLineChars="200" w:firstLine="422"/>
              <w:rPr>
                <w:rFonts w:hint="eastAsia"/>
              </w:rPr>
            </w:pPr>
            <w:r>
              <w:rPr>
                <w:rFonts w:hint="eastAsia"/>
              </w:rPr>
              <w:t>外國專業人才、外國特定專業人才及外國高級專業人才，其本人、配偶、未成年子女及因身心障礙無法自理生活之成年子女，經</w:t>
            </w:r>
            <w:r w:rsidRPr="00853BBE">
              <w:rPr>
                <w:rFonts w:hint="eastAsia"/>
                <w:u w:val="single"/>
              </w:rPr>
              <w:t>內政部移民署</w:t>
            </w:r>
            <w:r>
              <w:rPr>
                <w:rFonts w:hint="eastAsia"/>
              </w:rPr>
              <w:t>許可永久居留者，在我國從事工作，不須向勞動部或教育部申請許可。</w:t>
            </w:r>
          </w:p>
        </w:tc>
        <w:tc>
          <w:tcPr>
            <w:tcW w:w="3043" w:type="dxa"/>
          </w:tcPr>
          <w:p w14:paraId="67F383E7" w14:textId="77777777" w:rsidR="001276ED" w:rsidRDefault="001276ED" w:rsidP="002D701D">
            <w:pPr>
              <w:spacing w:line="315" w:lineRule="exact"/>
              <w:ind w:leftChars="50" w:left="316" w:rightChars="50" w:right="105" w:hangingChars="100" w:hanging="211"/>
              <w:rPr>
                <w:rFonts w:hint="eastAsia"/>
              </w:rPr>
            </w:pPr>
            <w:r>
              <w:rPr>
                <w:rFonts w:hint="eastAsia"/>
              </w:rPr>
              <w:t>第七條　外國專業人才、外國特定專業人才及外國高級專業人才在我國從事專業工作，有下列情形之一者，不須申請許可：</w:t>
            </w:r>
          </w:p>
          <w:p w14:paraId="04182E88" w14:textId="77777777" w:rsidR="00EB688A" w:rsidRDefault="001276ED" w:rsidP="00EB688A">
            <w:pPr>
              <w:spacing w:line="315" w:lineRule="exact"/>
              <w:ind w:leftChars="150" w:left="527" w:rightChars="50" w:right="105" w:hangingChars="100" w:hanging="211"/>
              <w:rPr>
                <w:rFonts w:hint="eastAsia"/>
              </w:rPr>
            </w:pPr>
            <w:r>
              <w:rPr>
                <w:rFonts w:hint="eastAsia"/>
              </w:rPr>
              <w:t>一、受各級政府及其所屬學術研究機關（構）聘請擔</w:t>
            </w:r>
            <w:r w:rsidR="00EB688A">
              <w:rPr>
                <w:rFonts w:hint="eastAsia"/>
              </w:rPr>
              <w:t>任顧問或研究工作。</w:t>
            </w:r>
          </w:p>
          <w:p w14:paraId="2EBDC351" w14:textId="77777777" w:rsidR="00EB688A" w:rsidRDefault="00EB688A" w:rsidP="00EB688A">
            <w:pPr>
              <w:spacing w:line="315" w:lineRule="exact"/>
              <w:ind w:leftChars="150" w:left="527" w:rightChars="50" w:right="105" w:hangingChars="100" w:hanging="211"/>
              <w:rPr>
                <w:rFonts w:hint="eastAsia"/>
              </w:rPr>
            </w:pPr>
            <w:r>
              <w:rPr>
                <w:rFonts w:hint="eastAsia"/>
              </w:rPr>
              <w:t>二、受聘僱於公立或已立案之私立大學進行講座、學術研究經教育部認可。</w:t>
            </w:r>
          </w:p>
          <w:p w14:paraId="40FABED6" w14:textId="77777777" w:rsidR="001276ED" w:rsidRDefault="00EB688A" w:rsidP="00EB688A">
            <w:pPr>
              <w:spacing w:line="315" w:lineRule="exact"/>
              <w:ind w:leftChars="150" w:left="316" w:rightChars="50" w:right="105" w:firstLineChars="200" w:firstLine="422"/>
              <w:rPr>
                <w:rFonts w:hint="eastAsia"/>
              </w:rPr>
            </w:pPr>
            <w:r>
              <w:rPr>
                <w:rFonts w:hint="eastAsia"/>
              </w:rPr>
              <w:t>外國專業人才、外國特定專業人才及外國高級專業人才，其本人、配偶、未成年子女及因身心障礙無法自理生活之成年子女，經許可永久居留者，在我國從事工作，不須向勞動部或教育部申請許可。</w:t>
            </w:r>
          </w:p>
        </w:tc>
        <w:tc>
          <w:tcPr>
            <w:tcW w:w="3043" w:type="dxa"/>
          </w:tcPr>
          <w:p w14:paraId="6E77EB5C" w14:textId="77777777" w:rsidR="001276ED" w:rsidRDefault="001276ED" w:rsidP="002D701D">
            <w:pPr>
              <w:spacing w:line="315" w:lineRule="exact"/>
              <w:ind w:leftChars="50" w:left="316" w:rightChars="50" w:right="105" w:hangingChars="100" w:hanging="211"/>
              <w:rPr>
                <w:rFonts w:hint="eastAsia"/>
              </w:rPr>
            </w:pPr>
            <w:r>
              <w:rPr>
                <w:rFonts w:hint="eastAsia"/>
              </w:rPr>
              <w:t>一、為統一用語，第二項酌作文字修正。</w:t>
            </w:r>
          </w:p>
          <w:p w14:paraId="098D1D8A" w14:textId="77777777" w:rsidR="001276ED" w:rsidRDefault="001276ED" w:rsidP="002D701D">
            <w:pPr>
              <w:spacing w:line="315" w:lineRule="exact"/>
              <w:ind w:leftChars="50" w:left="316" w:rightChars="50" w:right="105" w:hangingChars="100" w:hanging="211"/>
              <w:rPr>
                <w:rFonts w:hint="eastAsia"/>
              </w:rPr>
            </w:pPr>
            <w:r>
              <w:rPr>
                <w:rFonts w:hint="eastAsia"/>
              </w:rPr>
              <w:t>二、第一項未修正。</w:t>
            </w:r>
          </w:p>
        </w:tc>
      </w:tr>
      <w:tr w:rsidR="00EB688A" w14:paraId="3812AA11" w14:textId="77777777" w:rsidTr="00CD5622">
        <w:tc>
          <w:tcPr>
            <w:tcW w:w="3042" w:type="dxa"/>
          </w:tcPr>
          <w:p w14:paraId="3B553A8D" w14:textId="77777777" w:rsidR="00EB688A" w:rsidRDefault="00EB688A" w:rsidP="00CD5622">
            <w:pPr>
              <w:spacing w:line="315" w:lineRule="exact"/>
              <w:ind w:leftChars="50" w:left="316" w:rightChars="50" w:right="105" w:hangingChars="100" w:hanging="211"/>
              <w:rPr>
                <w:rFonts w:hint="eastAsia"/>
              </w:rPr>
            </w:pPr>
            <w:r>
              <w:rPr>
                <w:rFonts w:hint="eastAsia"/>
              </w:rPr>
              <w:t>第八條　雇主聘僱從事專業工作之外國特定專業人才，其聘僱許可期間最長為五年，期滿有繼續聘僱之需要者，得申請延期，每次最長為五年。</w:t>
            </w:r>
          </w:p>
          <w:p w14:paraId="4FB4129B" w14:textId="77777777" w:rsidR="00EB688A" w:rsidRDefault="00EB688A" w:rsidP="00CD5622">
            <w:pPr>
              <w:spacing w:line="315" w:lineRule="exact"/>
              <w:ind w:leftChars="150" w:left="316" w:rightChars="50" w:right="105" w:firstLineChars="200" w:firstLine="422"/>
              <w:rPr>
                <w:rFonts w:hint="eastAsia"/>
              </w:rPr>
            </w:pPr>
            <w:r>
              <w:rPr>
                <w:rFonts w:hint="eastAsia"/>
              </w:rPr>
              <w:t>前項外國特定專業人才經內政部移民署許可居留者，其外僑居留證之有效期間，自許可之翌日起算，最長為五年；期滿有繼續居留之必要者，得於居留期限屆滿前，向內政部移民署申請延期，每次最長為五年。該外國特定專業人才之配偶、未成年子女及因身心障礙無法自理生活之成年子女，經內政部移民署許可居留者，其外僑居留證之有效期間及延期期限，亦同。</w:t>
            </w:r>
          </w:p>
        </w:tc>
        <w:tc>
          <w:tcPr>
            <w:tcW w:w="3043" w:type="dxa"/>
          </w:tcPr>
          <w:p w14:paraId="4A3AA6EA" w14:textId="77777777" w:rsidR="00EB688A" w:rsidRDefault="00EB688A" w:rsidP="00CD5622">
            <w:pPr>
              <w:spacing w:line="315" w:lineRule="exact"/>
              <w:ind w:leftChars="50" w:left="316" w:rightChars="50" w:right="105" w:hangingChars="100" w:hanging="211"/>
              <w:rPr>
                <w:rFonts w:hint="eastAsia"/>
              </w:rPr>
            </w:pPr>
            <w:r>
              <w:rPr>
                <w:rFonts w:hint="eastAsia"/>
              </w:rPr>
              <w:t>第八條　雇主聘僱從事專業工作之外國特定專業人才，其聘僱許可期間最長為五年，期滿有繼續聘僱之需要者，得申請延期，每次最長為五年。</w:t>
            </w:r>
          </w:p>
          <w:p w14:paraId="47223A58" w14:textId="77777777" w:rsidR="00EB688A" w:rsidRDefault="00EB688A" w:rsidP="00CD5622">
            <w:pPr>
              <w:spacing w:line="315" w:lineRule="exact"/>
              <w:ind w:leftChars="150" w:left="316" w:rightChars="50" w:right="105" w:firstLineChars="200" w:firstLine="422"/>
              <w:rPr>
                <w:rFonts w:hint="eastAsia"/>
              </w:rPr>
            </w:pPr>
            <w:r>
              <w:rPr>
                <w:rFonts w:hint="eastAsia"/>
              </w:rPr>
              <w:t>前項外國特定專業人才經內政部移民署許可居留者，其外僑居留證之有效期間，自許可之翌日起算，最長為五年；期滿有繼續居留之必要者，得於居留期限屆滿前，向內政部移民署申請延期，每次最長為五年。該外國特定專業人才之配偶、未成年子女及因身心障礙無法自理生活之成年子女，經內政部移民署許可居留者，其外僑居留證之有效期間及延期期限，亦同。</w:t>
            </w:r>
          </w:p>
        </w:tc>
        <w:tc>
          <w:tcPr>
            <w:tcW w:w="3043" w:type="dxa"/>
          </w:tcPr>
          <w:p w14:paraId="07252BEC" w14:textId="77777777" w:rsidR="00EB688A" w:rsidRDefault="00EB688A" w:rsidP="00CD5622">
            <w:pPr>
              <w:spacing w:line="315" w:lineRule="exact"/>
              <w:ind w:leftChars="50" w:left="105" w:rightChars="50" w:right="105"/>
              <w:rPr>
                <w:rFonts w:hint="eastAsia"/>
              </w:rPr>
            </w:pPr>
            <w:r>
              <w:rPr>
                <w:rFonts w:hint="eastAsia"/>
              </w:rPr>
              <w:t>本條未修正。</w:t>
            </w:r>
          </w:p>
        </w:tc>
      </w:tr>
      <w:tr w:rsidR="00EB688A" w14:paraId="21BE0436" w14:textId="77777777" w:rsidTr="00CD5622">
        <w:tc>
          <w:tcPr>
            <w:tcW w:w="3042" w:type="dxa"/>
          </w:tcPr>
          <w:p w14:paraId="3F1323E5" w14:textId="77777777" w:rsidR="00EB688A" w:rsidRDefault="00EB688A" w:rsidP="00CD5622">
            <w:pPr>
              <w:spacing w:line="315" w:lineRule="exact"/>
              <w:ind w:leftChars="50" w:left="316" w:rightChars="50" w:right="105" w:hangingChars="100" w:hanging="211"/>
              <w:rPr>
                <w:rFonts w:hint="eastAsia"/>
              </w:rPr>
            </w:pPr>
            <w:r>
              <w:rPr>
                <w:rFonts w:hint="eastAsia"/>
              </w:rPr>
              <w:t>第九條　外國特定專業人才擬在我國從事專業工作者，得逕向內政部移民署申請核發具工作許可、居留簽證、外僑居留證及重入國許可四證合一之就業金卡。內政部移民署許可核發就業金卡前，應會同勞動部及外交部審查。但已入國之外國特定專業人才申請就業金卡時得免申請居留簽證。</w:t>
            </w:r>
          </w:p>
          <w:p w14:paraId="5C54DA3D" w14:textId="77777777" w:rsidR="00EB688A" w:rsidRDefault="00EB688A" w:rsidP="00CD5622">
            <w:pPr>
              <w:spacing w:line="315" w:lineRule="exact"/>
              <w:ind w:leftChars="150" w:left="316" w:rightChars="50" w:right="105" w:firstLineChars="200" w:firstLine="422"/>
              <w:rPr>
                <w:rFonts w:hint="eastAsia"/>
              </w:rPr>
            </w:pPr>
            <w:r>
              <w:rPr>
                <w:rFonts w:hint="eastAsia"/>
              </w:rPr>
              <w:t>前項就業金卡有效期間為一年至三年；符合一定條件者，得於有效期間屆滿前申請延期，每次最長為三年。</w:t>
            </w:r>
          </w:p>
          <w:p w14:paraId="3E452C07" w14:textId="77777777" w:rsidR="00EB688A" w:rsidRDefault="00EB688A" w:rsidP="00CD5622">
            <w:pPr>
              <w:spacing w:line="315" w:lineRule="exact"/>
              <w:ind w:leftChars="150" w:left="316" w:rightChars="50" w:right="105" w:firstLineChars="200" w:firstLine="422"/>
              <w:rPr>
                <w:rFonts w:hint="eastAsia"/>
              </w:rPr>
            </w:pPr>
            <w:r>
              <w:rPr>
                <w:rFonts w:hint="eastAsia"/>
              </w:rPr>
              <w:t>前二項就業金卡之申請程序、審查、延期之一定條件及其他相關事項之辦法，由內政部會商勞動部及外交部定之。</w:t>
            </w:r>
          </w:p>
          <w:p w14:paraId="7EB6E886"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依第一項申請就業金卡或第二項申請延期者，由內政部移民署收取規費；其收費標準，由內政部會商勞動部及外交部定之。</w:t>
            </w:r>
          </w:p>
        </w:tc>
        <w:tc>
          <w:tcPr>
            <w:tcW w:w="3043" w:type="dxa"/>
          </w:tcPr>
          <w:p w14:paraId="4A0350AB" w14:textId="77777777" w:rsidR="00EB688A" w:rsidRDefault="00EB688A" w:rsidP="00CD5622">
            <w:pPr>
              <w:spacing w:line="315" w:lineRule="exact"/>
              <w:ind w:leftChars="50" w:left="316" w:rightChars="50" w:right="105" w:hangingChars="100" w:hanging="211"/>
              <w:rPr>
                <w:rFonts w:hint="eastAsia"/>
              </w:rPr>
            </w:pPr>
            <w:r>
              <w:rPr>
                <w:rFonts w:hint="eastAsia"/>
              </w:rPr>
              <w:t>第九條　外國特定專業人才擬在我國從事專業工作者，得逕向內政部移民署申請核發具工作許可、居留簽證、外僑居留證及重入國許可四證合一之就業金卡。內政部移民署許可核發就業金卡前，應會同勞動部及外交部審查。但已入國之外國特定專業人才申請就業金卡時得免申請居留簽證。</w:t>
            </w:r>
          </w:p>
          <w:p w14:paraId="7C3A90DA" w14:textId="77777777" w:rsidR="00EB688A" w:rsidRDefault="00EB688A" w:rsidP="00CD5622">
            <w:pPr>
              <w:spacing w:line="315" w:lineRule="exact"/>
              <w:ind w:leftChars="150" w:left="316" w:rightChars="50" w:right="105" w:firstLineChars="200" w:firstLine="422"/>
              <w:rPr>
                <w:rFonts w:hint="eastAsia"/>
              </w:rPr>
            </w:pPr>
            <w:r>
              <w:rPr>
                <w:rFonts w:hint="eastAsia"/>
              </w:rPr>
              <w:t>前項就業金卡有效期間為一年至三年；符合一定條件者，得於有效期間屆滿前申請延期，每次最長為三年。</w:t>
            </w:r>
          </w:p>
          <w:p w14:paraId="6DD3E823" w14:textId="77777777" w:rsidR="00EB688A" w:rsidRDefault="00EB688A" w:rsidP="00CD5622">
            <w:pPr>
              <w:spacing w:line="315" w:lineRule="exact"/>
              <w:ind w:leftChars="150" w:left="316" w:rightChars="50" w:right="105" w:firstLineChars="200" w:firstLine="422"/>
              <w:rPr>
                <w:rFonts w:hint="eastAsia"/>
              </w:rPr>
            </w:pPr>
            <w:r>
              <w:rPr>
                <w:rFonts w:hint="eastAsia"/>
              </w:rPr>
              <w:t>前二項就業金卡之申請程序、審查、延期之一定條件及其他相關事項之辦法，由內政部會商勞動部及外交部定之。</w:t>
            </w:r>
          </w:p>
          <w:p w14:paraId="757D8B1C"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依第一項申請就業金卡或第二項申請延期者，由內政部移民署收取規費；其收費標準，由內政部會商勞動部及外交部定之。</w:t>
            </w:r>
          </w:p>
        </w:tc>
        <w:tc>
          <w:tcPr>
            <w:tcW w:w="3043" w:type="dxa"/>
          </w:tcPr>
          <w:p w14:paraId="6C4EAFE0" w14:textId="77777777" w:rsidR="00EB688A" w:rsidRDefault="00EB688A" w:rsidP="00CD5622">
            <w:pPr>
              <w:spacing w:line="315" w:lineRule="exact"/>
              <w:ind w:leftChars="50" w:left="105" w:rightChars="50" w:right="105"/>
              <w:rPr>
                <w:rFonts w:hint="eastAsia"/>
              </w:rPr>
            </w:pPr>
            <w:r>
              <w:rPr>
                <w:rFonts w:hint="eastAsia"/>
              </w:rPr>
              <w:t>本條未修正。</w:t>
            </w:r>
          </w:p>
        </w:tc>
      </w:tr>
      <w:tr w:rsidR="00EB688A" w14:paraId="1A73CAEC" w14:textId="77777777" w:rsidTr="00CD5622">
        <w:tc>
          <w:tcPr>
            <w:tcW w:w="3042" w:type="dxa"/>
          </w:tcPr>
          <w:p w14:paraId="11B44B62" w14:textId="77777777" w:rsidR="00EB688A" w:rsidRDefault="00EB688A" w:rsidP="009E7052">
            <w:pPr>
              <w:spacing w:line="325" w:lineRule="exact"/>
              <w:ind w:leftChars="50" w:left="316" w:rightChars="50" w:right="105" w:hangingChars="100" w:hanging="211"/>
              <w:rPr>
                <w:rFonts w:hint="eastAsia"/>
              </w:rPr>
            </w:pPr>
            <w:r>
              <w:rPr>
                <w:rFonts w:hint="eastAsia"/>
              </w:rPr>
              <w:t>第十條　外國專業人才為藝術工作者，得逕向勞動部申請許可，在我國從事藝術工作；其許可期間最長為三年，必要時得申請延期，每次最長為三年。</w:t>
            </w:r>
          </w:p>
          <w:p w14:paraId="4CBCB82E" w14:textId="77777777" w:rsidR="00EB688A" w:rsidRDefault="00EB688A" w:rsidP="009E7052">
            <w:pPr>
              <w:spacing w:line="325" w:lineRule="exact"/>
              <w:ind w:leftChars="150" w:left="316" w:rightChars="50" w:right="105" w:firstLineChars="200" w:firstLine="422"/>
              <w:rPr>
                <w:rFonts w:hint="eastAsia"/>
              </w:rPr>
            </w:pPr>
            <w:r>
              <w:rPr>
                <w:rFonts w:hint="eastAsia"/>
              </w:rPr>
              <w:t>前項申請之工作資格、審查基準、申請許可、廢止許可、聘僱管理及其他相關事項之辦法，由勞動部會商文化部定之。</w:t>
            </w:r>
          </w:p>
        </w:tc>
        <w:tc>
          <w:tcPr>
            <w:tcW w:w="3043" w:type="dxa"/>
          </w:tcPr>
          <w:p w14:paraId="7EF2A4C8" w14:textId="77777777" w:rsidR="00EB688A" w:rsidRDefault="00EB688A" w:rsidP="009E7052">
            <w:pPr>
              <w:spacing w:line="325" w:lineRule="exact"/>
              <w:ind w:leftChars="50" w:left="316" w:rightChars="50" w:right="105" w:hangingChars="100" w:hanging="211"/>
              <w:rPr>
                <w:rFonts w:hint="eastAsia"/>
              </w:rPr>
            </w:pPr>
            <w:r>
              <w:rPr>
                <w:rFonts w:hint="eastAsia"/>
              </w:rPr>
              <w:t>第十條　外國專業人才為藝術工作者，得</w:t>
            </w:r>
            <w:r w:rsidRPr="00853BBE">
              <w:rPr>
                <w:rFonts w:hint="eastAsia"/>
                <w:u w:val="single"/>
              </w:rPr>
              <w:t>不經雇主申請，</w:t>
            </w:r>
            <w:r>
              <w:rPr>
                <w:rFonts w:hint="eastAsia"/>
              </w:rPr>
              <w:t>逕向勞動部申請許可，在我國從事藝術工作；其許可期間最長為三年，必要時得申請延期，每次最長為三年。</w:t>
            </w:r>
          </w:p>
          <w:p w14:paraId="3DA89853" w14:textId="77777777" w:rsidR="00EB688A" w:rsidRDefault="00EB688A" w:rsidP="009E7052">
            <w:pPr>
              <w:spacing w:line="325" w:lineRule="exact"/>
              <w:ind w:leftChars="150" w:left="316" w:rightChars="50" w:right="105" w:firstLineChars="200" w:firstLine="422"/>
              <w:rPr>
                <w:rFonts w:hint="eastAsia"/>
              </w:rPr>
            </w:pPr>
            <w:r>
              <w:rPr>
                <w:rFonts w:hint="eastAsia"/>
              </w:rPr>
              <w:t>前項申請之工作資格、審查基準、申請許可、廢止許可、聘僱管理及其他相關事項之辦法，由勞動部會商文化部定之。</w:t>
            </w:r>
          </w:p>
        </w:tc>
        <w:tc>
          <w:tcPr>
            <w:tcW w:w="3043" w:type="dxa"/>
          </w:tcPr>
          <w:p w14:paraId="07E871D0" w14:textId="77777777" w:rsidR="00EB688A" w:rsidRDefault="00EB688A" w:rsidP="009E7052">
            <w:pPr>
              <w:spacing w:line="325" w:lineRule="exact"/>
              <w:ind w:leftChars="50" w:left="316" w:rightChars="50" w:right="105" w:hangingChars="100" w:hanging="211"/>
              <w:rPr>
                <w:rFonts w:hint="eastAsia"/>
              </w:rPr>
            </w:pPr>
            <w:r>
              <w:rPr>
                <w:rFonts w:hint="eastAsia"/>
              </w:rPr>
              <w:t>一、修正第一項，考量藝術工作者既經明定得逕向勞動部申請許可，自無須再經雇主申請，爰酌作文字修正。</w:t>
            </w:r>
          </w:p>
          <w:p w14:paraId="7B62DAE0" w14:textId="77777777" w:rsidR="00EB688A" w:rsidRDefault="00EB688A" w:rsidP="009E7052">
            <w:pPr>
              <w:spacing w:line="325" w:lineRule="exact"/>
              <w:ind w:leftChars="50" w:left="316" w:rightChars="50" w:right="105" w:hangingChars="100" w:hanging="211"/>
              <w:rPr>
                <w:rFonts w:hint="eastAsia"/>
              </w:rPr>
            </w:pPr>
            <w:r>
              <w:rPr>
                <w:rFonts w:hint="eastAsia"/>
              </w:rPr>
              <w:t>二、第二項未修正。</w:t>
            </w:r>
          </w:p>
        </w:tc>
      </w:tr>
      <w:tr w:rsidR="00EB688A" w14:paraId="30CB94DC" w14:textId="77777777" w:rsidTr="00CD5622">
        <w:tc>
          <w:tcPr>
            <w:tcW w:w="3042" w:type="dxa"/>
          </w:tcPr>
          <w:p w14:paraId="673C89D6" w14:textId="77777777" w:rsidR="00EB688A" w:rsidRDefault="00EB688A" w:rsidP="009E7052">
            <w:pPr>
              <w:spacing w:line="325" w:lineRule="exact"/>
              <w:ind w:leftChars="50" w:left="316" w:rightChars="50" w:right="105" w:hangingChars="100" w:hanging="211"/>
              <w:rPr>
                <w:rFonts w:hint="eastAsia"/>
              </w:rPr>
            </w:pPr>
            <w:r>
              <w:rPr>
                <w:rFonts w:hint="eastAsia"/>
              </w:rPr>
              <w:t>第十一條　外國人於最近五年內取得教育部公告世界大學排名前二百名大學之學士以上學位者，得逕向勞動部申請許可，在我國從事專業工作；其許可期間最長為二年，且不得延期及重新申請。</w:t>
            </w:r>
          </w:p>
          <w:p w14:paraId="1880C93C" w14:textId="77777777" w:rsidR="00EB688A" w:rsidRDefault="00EB688A" w:rsidP="009E7052">
            <w:pPr>
              <w:spacing w:line="325" w:lineRule="exact"/>
              <w:ind w:leftChars="150" w:left="316" w:rightChars="50" w:right="105" w:firstLineChars="200" w:firstLine="422"/>
              <w:rPr>
                <w:rFonts w:hint="eastAsia"/>
              </w:rPr>
            </w:pPr>
            <w:r>
              <w:rPr>
                <w:rFonts w:hint="eastAsia"/>
              </w:rPr>
              <w:t>前項外國人經內政部移民署許可居留者，其外僑居留證之有效期間，自許可之翌日起算，最長為二年。</w:t>
            </w:r>
          </w:p>
          <w:p w14:paraId="1FB4CB41" w14:textId="77777777" w:rsidR="00EB688A" w:rsidRDefault="00EB688A" w:rsidP="009E7052">
            <w:pPr>
              <w:spacing w:line="325" w:lineRule="exact"/>
              <w:ind w:leftChars="150" w:left="316" w:rightChars="50" w:right="105" w:firstLineChars="200" w:firstLine="422"/>
              <w:rPr>
                <w:rFonts w:hint="eastAsia"/>
              </w:rPr>
            </w:pPr>
            <w:r>
              <w:rPr>
                <w:rFonts w:hint="eastAsia"/>
              </w:rPr>
              <w:t>第一項申請之工作資格、審查基準、申請許可、廢止許可、聘僱管理及其他相關事項之辦法，由勞動部會商主管機關定之。</w:t>
            </w:r>
          </w:p>
        </w:tc>
        <w:tc>
          <w:tcPr>
            <w:tcW w:w="3043" w:type="dxa"/>
          </w:tcPr>
          <w:p w14:paraId="75E648E3" w14:textId="77777777" w:rsidR="00EB688A" w:rsidRDefault="00EB688A" w:rsidP="009E7052">
            <w:pPr>
              <w:spacing w:line="325" w:lineRule="exact"/>
              <w:ind w:leftChars="50" w:left="105" w:rightChars="50" w:right="105"/>
              <w:rPr>
                <w:rFonts w:hint="eastAsia"/>
              </w:rPr>
            </w:pPr>
          </w:p>
        </w:tc>
        <w:tc>
          <w:tcPr>
            <w:tcW w:w="3043" w:type="dxa"/>
          </w:tcPr>
          <w:p w14:paraId="1E872939" w14:textId="77777777" w:rsidR="00EB688A" w:rsidRDefault="00EB688A" w:rsidP="009E7052">
            <w:pPr>
              <w:spacing w:line="325" w:lineRule="exact"/>
              <w:ind w:leftChars="50" w:left="316" w:rightChars="50" w:right="105" w:hangingChars="100" w:hanging="211"/>
              <w:rPr>
                <w:rFonts w:hint="eastAsia"/>
              </w:rPr>
            </w:pPr>
            <w:r>
              <w:rPr>
                <w:rFonts w:hint="eastAsia"/>
              </w:rPr>
              <w:t>一、本條新增。</w:t>
            </w:r>
          </w:p>
          <w:p w14:paraId="424533D1" w14:textId="77777777" w:rsidR="00EB688A" w:rsidRDefault="00EB688A" w:rsidP="009E7052">
            <w:pPr>
              <w:spacing w:line="325" w:lineRule="exact"/>
              <w:ind w:leftChars="50" w:left="316" w:rightChars="50" w:right="105" w:hangingChars="100" w:hanging="211"/>
              <w:rPr>
                <w:rFonts w:hint="eastAsia"/>
              </w:rPr>
            </w:pPr>
            <w:r>
              <w:rPr>
                <w:rFonts w:hint="eastAsia"/>
              </w:rPr>
              <w:t>二、為搶先吸引取得世界大學</w:t>
            </w:r>
            <w:r w:rsidRPr="00A533C8">
              <w:rPr>
                <w:rFonts w:hint="eastAsia"/>
                <w:spacing w:val="-8"/>
              </w:rPr>
              <w:t>排名前二百名大學之學士以上</w:t>
            </w:r>
            <w:r w:rsidRPr="00A533C8">
              <w:rPr>
                <w:rFonts w:hint="eastAsia"/>
                <w:spacing w:val="-6"/>
              </w:rPr>
              <w:t>學位者來我國從事專業工作，</w:t>
            </w:r>
            <w:r w:rsidRPr="00A533C8">
              <w:rPr>
                <w:rFonts w:hint="eastAsia"/>
                <w:spacing w:val="-8"/>
              </w:rPr>
              <w:t>參考英國「高潛力人才簽證（</w:t>
            </w:r>
            <w:r w:rsidRPr="00A533C8">
              <w:rPr>
                <w:rFonts w:hint="eastAsia"/>
                <w:spacing w:val="-2"/>
              </w:rPr>
              <w:t>HighPotentialIndividualvisa</w:t>
            </w:r>
            <w:r>
              <w:rPr>
                <w:rFonts w:hint="eastAsia"/>
              </w:rPr>
              <w:t>，</w:t>
            </w:r>
            <w:r>
              <w:rPr>
                <w:rFonts w:hint="eastAsia"/>
              </w:rPr>
              <w:t>HPI</w:t>
            </w:r>
            <w:r>
              <w:rPr>
                <w:rFonts w:hint="eastAsia"/>
              </w:rPr>
              <w:t>）」制度，核給工作許可，無須經雇主申請，爰於第一項前段明定渠等得逕向勞動部申請許可，在我國從事專業工作。又考量此係提前搶才之過渡措施，爰於第一項後段規定其許可期間最長為二年，且不得延期及重新申請。</w:t>
            </w:r>
          </w:p>
          <w:p w14:paraId="73E1B708" w14:textId="77777777" w:rsidR="00EB688A" w:rsidRDefault="00EB688A" w:rsidP="009E7052">
            <w:pPr>
              <w:spacing w:line="325" w:lineRule="exact"/>
              <w:ind w:leftChars="50" w:left="316" w:rightChars="50" w:right="105" w:hangingChars="100" w:hanging="211"/>
              <w:rPr>
                <w:rFonts w:hint="eastAsia"/>
              </w:rPr>
            </w:pPr>
            <w:r>
              <w:rPr>
                <w:rFonts w:hint="eastAsia"/>
              </w:rPr>
              <w:t>三、配合第一項規定，於第二項明定第一項外國人經許可居留者，其外僑居留證之有效期間最長為二年。</w:t>
            </w:r>
          </w:p>
          <w:p w14:paraId="3537B381" w14:textId="77777777" w:rsidR="00EB688A" w:rsidRDefault="00EB688A" w:rsidP="009E7052">
            <w:pPr>
              <w:spacing w:line="325" w:lineRule="exact"/>
              <w:ind w:leftChars="50" w:left="316" w:rightChars="50" w:right="105" w:hangingChars="100" w:hanging="211"/>
              <w:rPr>
                <w:rFonts w:hint="eastAsia"/>
              </w:rPr>
            </w:pPr>
            <w:r>
              <w:rPr>
                <w:rFonts w:hint="eastAsia"/>
              </w:rPr>
              <w:t>四、第三項明定第一項外國人之</w:t>
            </w:r>
            <w:r w:rsidRPr="009E7052">
              <w:rPr>
                <w:rFonts w:hint="eastAsia"/>
                <w:spacing w:val="-2"/>
              </w:rPr>
              <w:t>工作資格、審查基準、申請</w:t>
            </w:r>
            <w:r w:rsidRPr="009E7052">
              <w:rPr>
                <w:rFonts w:hint="eastAsia"/>
                <w:spacing w:val="-4"/>
              </w:rPr>
              <w:t>許可、廢止許可、聘僱管理及其他相關事項之辦法，由勞動部會商主管機關定</w:t>
            </w:r>
            <w:r w:rsidRPr="009E7052">
              <w:rPr>
                <w:rFonts w:hint="eastAsia"/>
                <w:spacing w:val="-6"/>
              </w:rPr>
              <w:t>之。</w:t>
            </w:r>
          </w:p>
          <w:p w14:paraId="34EE309C" w14:textId="77777777" w:rsidR="00EB688A" w:rsidRDefault="00EB688A" w:rsidP="009E7052">
            <w:pPr>
              <w:spacing w:line="325" w:lineRule="exact"/>
              <w:ind w:leftChars="50" w:left="316" w:rightChars="50" w:right="105" w:hangingChars="100" w:hanging="211"/>
              <w:rPr>
                <w:rFonts w:hint="eastAsia"/>
              </w:rPr>
            </w:pPr>
            <w:r>
              <w:rPr>
                <w:rFonts w:hint="eastAsia"/>
              </w:rPr>
              <w:t>五、另本條適用對象係得來臺從事專業工作之外國人，屬修正條文第四條定義之外國專業人才，爰得適用修正條文第十六條及第十七條規定，併予敘明。</w:t>
            </w:r>
          </w:p>
        </w:tc>
      </w:tr>
      <w:tr w:rsidR="00EB688A" w14:paraId="07B97C53" w14:textId="77777777" w:rsidTr="00CD5622">
        <w:tc>
          <w:tcPr>
            <w:tcW w:w="3042" w:type="dxa"/>
          </w:tcPr>
          <w:p w14:paraId="0D1A7AA4" w14:textId="77777777" w:rsidR="00EB688A" w:rsidRDefault="00EB688A" w:rsidP="00CD5622">
            <w:pPr>
              <w:spacing w:line="315" w:lineRule="exact"/>
              <w:ind w:leftChars="50" w:left="316" w:rightChars="50" w:right="105" w:hangingChars="100" w:hanging="211"/>
              <w:rPr>
                <w:rFonts w:hint="eastAsia"/>
              </w:rPr>
            </w:pPr>
            <w:r>
              <w:rPr>
                <w:rFonts w:hint="eastAsia"/>
              </w:rPr>
              <w:t>第十二條　外國人取得我國副學士以上學位者，以應屆畢業生之身分依法取得內政部移民署許可延期居留期間，在我國從事工作，得免申請工作許可。</w:t>
            </w:r>
          </w:p>
        </w:tc>
        <w:tc>
          <w:tcPr>
            <w:tcW w:w="3043" w:type="dxa"/>
          </w:tcPr>
          <w:p w14:paraId="4BDF9A54" w14:textId="77777777" w:rsidR="00EB688A" w:rsidRDefault="00EB688A" w:rsidP="00CD5622">
            <w:pPr>
              <w:spacing w:line="315" w:lineRule="exact"/>
              <w:ind w:leftChars="50" w:left="105" w:rightChars="50" w:right="105"/>
              <w:rPr>
                <w:rFonts w:hint="eastAsia"/>
              </w:rPr>
            </w:pPr>
          </w:p>
        </w:tc>
        <w:tc>
          <w:tcPr>
            <w:tcW w:w="3043" w:type="dxa"/>
          </w:tcPr>
          <w:p w14:paraId="5C305D8F" w14:textId="77777777" w:rsidR="00EB688A" w:rsidRDefault="00EB688A" w:rsidP="00CD5622">
            <w:pPr>
              <w:spacing w:line="315" w:lineRule="exact"/>
              <w:ind w:leftChars="50" w:left="316" w:rightChars="50" w:right="105" w:hangingChars="100" w:hanging="211"/>
              <w:rPr>
                <w:rFonts w:hint="eastAsia"/>
              </w:rPr>
            </w:pPr>
            <w:r>
              <w:rPr>
                <w:rFonts w:hint="eastAsia"/>
              </w:rPr>
              <w:t>一、本條新增。</w:t>
            </w:r>
          </w:p>
          <w:p w14:paraId="46821702" w14:textId="77777777" w:rsidR="00EB688A" w:rsidRDefault="00EB688A" w:rsidP="00CD5622">
            <w:pPr>
              <w:spacing w:line="315" w:lineRule="exact"/>
              <w:ind w:leftChars="50" w:left="316" w:rightChars="50" w:right="105" w:hangingChars="100" w:hanging="211"/>
              <w:rPr>
                <w:rFonts w:hint="eastAsia"/>
              </w:rPr>
            </w:pPr>
            <w:r>
              <w:rPr>
                <w:rFonts w:hint="eastAsia"/>
              </w:rPr>
              <w:t>二、為強化留才，參考英國及澳洲均提供留學生畢業後尋職期間自由工作之作法，爰規定取得我國副學士以上學位者，以應屆畢業生身分依外國人停留居留及永久居留辦法第十一條規定經內政部移民署許可之延期居留期間（總延期居留期間最長為二年），在我國從事工作，得免申請工作許可。</w:t>
            </w:r>
          </w:p>
        </w:tc>
      </w:tr>
      <w:tr w:rsidR="00EB688A" w14:paraId="45D368CD" w14:textId="77777777" w:rsidTr="00CD5622">
        <w:tc>
          <w:tcPr>
            <w:tcW w:w="3042" w:type="dxa"/>
          </w:tcPr>
          <w:p w14:paraId="71E33266"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853BBE">
              <w:rPr>
                <w:rFonts w:hint="eastAsia"/>
                <w:u w:val="single"/>
              </w:rPr>
              <w:t>十三</w:t>
            </w:r>
            <w:r>
              <w:rPr>
                <w:rFonts w:hint="eastAsia"/>
              </w:rPr>
              <w:t>條　外國專業人才擬在我國從事專業工作，須長期尋職者，得向駐外館處申請核發三個月有效期限、多次入國、停留期限六個月之停留簽證，總停留期限最長為六個月。</w:t>
            </w:r>
          </w:p>
          <w:p w14:paraId="34116060" w14:textId="77777777" w:rsidR="00EB688A" w:rsidRDefault="00EB688A" w:rsidP="00CD5622">
            <w:pPr>
              <w:spacing w:line="315" w:lineRule="exact"/>
              <w:ind w:leftChars="150" w:left="316" w:rightChars="50" w:right="105" w:firstLineChars="200" w:firstLine="422"/>
              <w:rPr>
                <w:rFonts w:hint="eastAsia"/>
              </w:rPr>
            </w:pPr>
            <w:r>
              <w:rPr>
                <w:rFonts w:hint="eastAsia"/>
              </w:rPr>
              <w:t>依前項規定取得停留簽證者，自總停留期限屆滿之日起三年內，不得再依該項規定申請核發停留簽證。</w:t>
            </w:r>
          </w:p>
          <w:p w14:paraId="19AB1D51"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依第一項規定核發停留簽證之人數，由外交部會同內政部並會商主管機關及中央目的事業主管機關，視人才需求及申請狀況每年公告之。</w:t>
            </w:r>
          </w:p>
          <w:p w14:paraId="5490691E" w14:textId="77777777" w:rsidR="00EB688A" w:rsidRDefault="00EB688A" w:rsidP="00CD5622">
            <w:pPr>
              <w:spacing w:line="315" w:lineRule="exact"/>
              <w:ind w:leftChars="150" w:left="316" w:rightChars="50" w:right="105" w:firstLineChars="200" w:firstLine="422"/>
              <w:rPr>
                <w:rFonts w:hint="eastAsia"/>
              </w:rPr>
            </w:pPr>
            <w:r>
              <w:rPr>
                <w:rFonts w:hint="eastAsia"/>
              </w:rPr>
              <w:t>第一項申請之條件、程序、審查及其他相關事項之辦法，由外交部會同內政部並會商中央目的事業主管機關，視人才需求定之。</w:t>
            </w:r>
          </w:p>
        </w:tc>
        <w:tc>
          <w:tcPr>
            <w:tcW w:w="3043" w:type="dxa"/>
          </w:tcPr>
          <w:p w14:paraId="431D82AF" w14:textId="77777777" w:rsidR="00EB688A" w:rsidRDefault="00EB688A" w:rsidP="00CD5622">
            <w:pPr>
              <w:spacing w:line="315" w:lineRule="exact"/>
              <w:ind w:leftChars="50" w:left="316" w:rightChars="50" w:right="105" w:hangingChars="100" w:hanging="211"/>
              <w:rPr>
                <w:rFonts w:hint="eastAsia"/>
              </w:rPr>
            </w:pPr>
            <w:r>
              <w:rPr>
                <w:rFonts w:hint="eastAsia"/>
              </w:rPr>
              <w:t>第十一條　外國專業人才擬在我國從事專業工作，須長期尋職者，得向駐外館處申請核發三個月有效期限、多次入國、停留期限六個月之停留簽證，總停留期限最長為六個月。</w:t>
            </w:r>
          </w:p>
          <w:p w14:paraId="5E2B44CC" w14:textId="77777777" w:rsidR="00EB688A" w:rsidRDefault="00EB688A" w:rsidP="00CD5622">
            <w:pPr>
              <w:spacing w:line="315" w:lineRule="exact"/>
              <w:ind w:leftChars="150" w:left="316" w:rightChars="50" w:right="105" w:firstLineChars="200" w:firstLine="422"/>
              <w:rPr>
                <w:rFonts w:hint="eastAsia"/>
              </w:rPr>
            </w:pPr>
            <w:r>
              <w:rPr>
                <w:rFonts w:hint="eastAsia"/>
              </w:rPr>
              <w:t>依前項規定取得停留簽證者，自總停留期限屆滿之日起三年內，不得再依該項規定申請核發停留簽證。</w:t>
            </w:r>
          </w:p>
          <w:p w14:paraId="3CFB1C0D"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依第一項規定核發停留簽證之人數，由外交部會同內政部並會商主管機關及中央目的事業主管機關，視人才需求及申請狀況每年公告之。</w:t>
            </w:r>
          </w:p>
          <w:p w14:paraId="087005AE" w14:textId="77777777" w:rsidR="00EB688A" w:rsidRDefault="00EB688A" w:rsidP="00CD5622">
            <w:pPr>
              <w:spacing w:line="315" w:lineRule="exact"/>
              <w:ind w:leftChars="150" w:left="316" w:rightChars="50" w:right="105" w:firstLineChars="200" w:firstLine="422"/>
              <w:rPr>
                <w:rFonts w:hint="eastAsia"/>
              </w:rPr>
            </w:pPr>
            <w:r>
              <w:rPr>
                <w:rFonts w:hint="eastAsia"/>
              </w:rPr>
              <w:t>第一項申請之條件、程序、審查及其他相關事項之辦法，由外交部會同內政部並會商中央目的事業主管機關，視人才需求定之。</w:t>
            </w:r>
          </w:p>
        </w:tc>
        <w:tc>
          <w:tcPr>
            <w:tcW w:w="3043" w:type="dxa"/>
          </w:tcPr>
          <w:p w14:paraId="4C96875A" w14:textId="77777777" w:rsidR="00EB688A" w:rsidRDefault="00EB688A" w:rsidP="00CD5622">
            <w:pPr>
              <w:spacing w:line="315" w:lineRule="exact"/>
              <w:ind w:leftChars="50" w:left="105" w:rightChars="50" w:right="105"/>
              <w:rPr>
                <w:rFonts w:hint="eastAsia"/>
              </w:rPr>
            </w:pPr>
            <w:r>
              <w:rPr>
                <w:rFonts w:hint="eastAsia"/>
              </w:rPr>
              <w:t>條次變更，內容未修正。</w:t>
            </w:r>
          </w:p>
        </w:tc>
      </w:tr>
      <w:tr w:rsidR="00EB688A" w14:paraId="408E16A2" w14:textId="77777777" w:rsidTr="00CD5622">
        <w:tc>
          <w:tcPr>
            <w:tcW w:w="3042" w:type="dxa"/>
          </w:tcPr>
          <w:p w14:paraId="5A6869E5" w14:textId="77777777" w:rsidR="00EB688A" w:rsidRDefault="00EB688A" w:rsidP="00CD5622">
            <w:pPr>
              <w:spacing w:line="315" w:lineRule="exact"/>
              <w:ind w:leftChars="50" w:left="316" w:rightChars="50" w:right="105" w:hangingChars="100" w:hanging="211"/>
              <w:rPr>
                <w:rFonts w:hint="eastAsia"/>
              </w:rPr>
            </w:pPr>
            <w:r>
              <w:rPr>
                <w:rFonts w:hint="eastAsia"/>
              </w:rPr>
              <w:t>第十四條　外國專業人才以數位方式從事遠端工作，非為我國境內事業單位或雇主提供勞務，並具備主管機關公告之一定條件者，其本人、配偶、未成年子女及因身心障礙無法自理生活之成年子女得向外交部或駐外館處申請核發六個月有效期限、多次入國、停留期限六個月、未加註限制不准延期或其他限制之停留簽證；於入國後，停留期限屆滿有繼續停留之必要者，得於停留期限屆滿前，向內政部移民署申請延期，每次延期期間不得逾六個月，並得免出國，每次總停留期間最長為二年。</w:t>
            </w:r>
          </w:p>
        </w:tc>
        <w:tc>
          <w:tcPr>
            <w:tcW w:w="3043" w:type="dxa"/>
          </w:tcPr>
          <w:p w14:paraId="72B365D5" w14:textId="77777777" w:rsidR="00EB688A" w:rsidRDefault="00EB688A" w:rsidP="00CD5622">
            <w:pPr>
              <w:spacing w:line="315" w:lineRule="exact"/>
              <w:ind w:leftChars="50" w:left="105" w:rightChars="50" w:right="105"/>
              <w:rPr>
                <w:rFonts w:hint="eastAsia"/>
              </w:rPr>
            </w:pPr>
          </w:p>
        </w:tc>
        <w:tc>
          <w:tcPr>
            <w:tcW w:w="3043" w:type="dxa"/>
          </w:tcPr>
          <w:p w14:paraId="67568EF1" w14:textId="77777777" w:rsidR="00EB688A" w:rsidRDefault="00EB688A" w:rsidP="00CD5622">
            <w:pPr>
              <w:spacing w:line="315" w:lineRule="exact"/>
              <w:ind w:leftChars="50" w:left="316" w:rightChars="50" w:right="105" w:hangingChars="100" w:hanging="211"/>
              <w:rPr>
                <w:rFonts w:hint="eastAsia"/>
              </w:rPr>
            </w:pPr>
            <w:r>
              <w:rPr>
                <w:rFonts w:hint="eastAsia"/>
              </w:rPr>
              <w:t>一、本條新增。</w:t>
            </w:r>
          </w:p>
          <w:p w14:paraId="7EB6A969" w14:textId="77777777" w:rsidR="00EB688A" w:rsidRDefault="00EB688A" w:rsidP="00CD5622">
            <w:pPr>
              <w:spacing w:line="315" w:lineRule="exact"/>
              <w:ind w:leftChars="50" w:left="316" w:rightChars="50" w:right="105" w:hangingChars="100" w:hanging="211"/>
              <w:rPr>
                <w:rFonts w:hint="eastAsia"/>
              </w:rPr>
            </w:pPr>
            <w:r>
              <w:rPr>
                <w:rFonts w:hint="eastAsia"/>
              </w:rPr>
              <w:t>二、因應數位遊牧工作之興起，我國已開放外國人得申請數位遊牧停留簽證來臺，惟受外國護照簽證條例及入出國及移民法相關規定限制，每次總停留期限最長僅六個月，相較近年亞鄰國家（如韓國、馬來西亞等）積極推動之數位遊牧簽證，誘因恐不足。為強化延攬數位遊牧工作者，爰明定每次總停留期間最長為二年。</w:t>
            </w:r>
          </w:p>
        </w:tc>
      </w:tr>
      <w:tr w:rsidR="00EB688A" w14:paraId="4AE1E472" w14:textId="77777777" w:rsidTr="00CD5622">
        <w:tc>
          <w:tcPr>
            <w:tcW w:w="3042" w:type="dxa"/>
          </w:tcPr>
          <w:p w14:paraId="26071780" w14:textId="77777777" w:rsidR="00EB688A" w:rsidRPr="00853BBE" w:rsidRDefault="00EB688A" w:rsidP="00CD5622">
            <w:pPr>
              <w:spacing w:line="315" w:lineRule="exact"/>
              <w:ind w:leftChars="50" w:left="316" w:rightChars="50" w:right="105" w:hangingChars="100" w:hanging="211"/>
              <w:rPr>
                <w:rFonts w:hint="eastAsia"/>
                <w:u w:val="single"/>
              </w:rPr>
            </w:pPr>
            <w:r>
              <w:rPr>
                <w:rFonts w:hint="eastAsia"/>
              </w:rPr>
              <w:t xml:space="preserve">第十五條　</w:t>
            </w:r>
            <w:r w:rsidRPr="00853BBE">
              <w:rPr>
                <w:rFonts w:hint="eastAsia"/>
                <w:u w:val="single"/>
              </w:rPr>
              <w:t>外國特定專業人才及外國高級專業人才之配偶，經內政部移民署許可在我國依親居留者，得逕向勞動部申請許可，在我國從事工作；該工作許可期間不得逾其依親居留期間。</w:t>
            </w:r>
          </w:p>
          <w:p w14:paraId="791D4A62" w14:textId="77777777" w:rsidR="00EB688A" w:rsidRDefault="00EB688A" w:rsidP="00CD5622">
            <w:pPr>
              <w:spacing w:line="315" w:lineRule="exact"/>
              <w:ind w:leftChars="150" w:left="316" w:rightChars="50" w:right="105" w:firstLineChars="200" w:firstLine="422"/>
              <w:rPr>
                <w:rFonts w:hint="eastAsia"/>
              </w:rPr>
            </w:pPr>
            <w:r>
              <w:rPr>
                <w:rFonts w:hint="eastAsia"/>
              </w:rPr>
              <w:t>外國專業人才在我國從事專業工作、外國特定專業人才及外國高級專業人才，經內政部移民署許可永久居留者，其成年子女經內政部移民署認定符合下列要件之一，得逕向勞動部申請許可，在我國從事工作：</w:t>
            </w:r>
          </w:p>
          <w:p w14:paraId="73BB9D57" w14:textId="77777777" w:rsidR="00EB688A" w:rsidRDefault="00EB688A" w:rsidP="00CD5622">
            <w:pPr>
              <w:spacing w:line="315" w:lineRule="exact"/>
              <w:ind w:leftChars="150" w:left="527" w:rightChars="50" w:right="105" w:hangingChars="100" w:hanging="211"/>
              <w:rPr>
                <w:rFonts w:hint="eastAsia"/>
              </w:rPr>
            </w:pPr>
            <w:r>
              <w:rPr>
                <w:rFonts w:hint="eastAsia"/>
              </w:rPr>
              <w:t>一、曾在我國合法累計居留十年，每年居住二百七十日</w:t>
            </w:r>
            <w:r w:rsidRPr="00853BBE">
              <w:rPr>
                <w:rFonts w:hint="eastAsia"/>
                <w:u w:val="single"/>
              </w:rPr>
              <w:t>以上</w:t>
            </w:r>
            <w:r>
              <w:rPr>
                <w:rFonts w:hint="eastAsia"/>
              </w:rPr>
              <w:t>。</w:t>
            </w:r>
          </w:p>
          <w:p w14:paraId="7F9009AA" w14:textId="77777777" w:rsidR="00EB688A" w:rsidRDefault="00EB688A" w:rsidP="00CD5622">
            <w:pPr>
              <w:spacing w:line="315" w:lineRule="exact"/>
              <w:ind w:leftChars="150" w:left="527" w:rightChars="50" w:right="105" w:hangingChars="100" w:hanging="211"/>
              <w:rPr>
                <w:rFonts w:hint="eastAsia"/>
              </w:rPr>
            </w:pPr>
            <w:r>
              <w:rPr>
                <w:rFonts w:hint="eastAsia"/>
              </w:rPr>
              <w:t>二、未滿十四歲入國，每年居住二百七十日</w:t>
            </w:r>
            <w:r w:rsidRPr="00853BBE">
              <w:rPr>
                <w:rFonts w:hint="eastAsia"/>
                <w:u w:val="single"/>
              </w:rPr>
              <w:t>以上</w:t>
            </w:r>
            <w:r>
              <w:rPr>
                <w:rFonts w:hint="eastAsia"/>
              </w:rPr>
              <w:t>。</w:t>
            </w:r>
          </w:p>
          <w:p w14:paraId="53CFB0B9" w14:textId="77777777" w:rsidR="00EB688A" w:rsidRDefault="00EB688A" w:rsidP="00CD5622">
            <w:pPr>
              <w:spacing w:line="315" w:lineRule="exact"/>
              <w:ind w:leftChars="150" w:left="527" w:rightChars="50" w:right="105" w:hangingChars="100" w:hanging="211"/>
              <w:rPr>
                <w:rFonts w:hint="eastAsia"/>
              </w:rPr>
            </w:pPr>
            <w:r>
              <w:rPr>
                <w:rFonts w:hint="eastAsia"/>
              </w:rPr>
              <w:t>三、在我國出生，曾在我國合法累計居留十年，每年居住一百八十三日</w:t>
            </w:r>
            <w:r w:rsidRPr="00853BBE">
              <w:rPr>
                <w:rFonts w:hint="eastAsia"/>
                <w:u w:val="single"/>
              </w:rPr>
              <w:t>以上</w:t>
            </w:r>
            <w:r>
              <w:rPr>
                <w:rFonts w:hint="eastAsia"/>
              </w:rPr>
              <w:t>。</w:t>
            </w:r>
          </w:p>
          <w:p w14:paraId="61BB8DAF" w14:textId="77777777" w:rsidR="00EB688A" w:rsidRDefault="00EB688A" w:rsidP="00CD5622">
            <w:pPr>
              <w:spacing w:line="315" w:lineRule="exact"/>
              <w:ind w:leftChars="150" w:left="316" w:rightChars="50" w:right="105" w:firstLineChars="200" w:firstLine="422"/>
              <w:rPr>
                <w:rFonts w:hint="eastAsia"/>
              </w:rPr>
            </w:pPr>
            <w:r>
              <w:rPr>
                <w:rFonts w:hint="eastAsia"/>
              </w:rPr>
              <w:t>雇主聘僱前</w:t>
            </w:r>
            <w:r w:rsidRPr="00853BBE">
              <w:rPr>
                <w:rFonts w:hint="eastAsia"/>
                <w:u w:val="single"/>
              </w:rPr>
              <w:t>二</w:t>
            </w:r>
            <w:r>
              <w:rPr>
                <w:rFonts w:hint="eastAsia"/>
              </w:rPr>
              <w:t>項</w:t>
            </w:r>
            <w:r w:rsidRPr="00853BBE">
              <w:rPr>
                <w:rFonts w:hint="eastAsia"/>
                <w:u w:val="single"/>
              </w:rPr>
              <w:t>配偶及</w:t>
            </w:r>
            <w:r>
              <w:rPr>
                <w:rFonts w:hint="eastAsia"/>
              </w:rPr>
              <w:t>成年子女從事工作，得不受就業服務法第四十六條第一項、第三項、第四十七條、第五十二條、第五十三條第三項、第四項、第五十七條第五款、第七十二條第四款及第七十四條規定之限制，並免依第五十五條規定繳納就業安定費。</w:t>
            </w:r>
          </w:p>
          <w:p w14:paraId="733762AA" w14:textId="77777777" w:rsidR="00EB688A" w:rsidRDefault="00EB688A" w:rsidP="00CD5622">
            <w:pPr>
              <w:spacing w:line="315" w:lineRule="exact"/>
              <w:ind w:leftChars="150" w:left="316" w:rightChars="50" w:right="105" w:firstLineChars="200" w:firstLine="422"/>
              <w:rPr>
                <w:rFonts w:hint="eastAsia"/>
              </w:rPr>
            </w:pPr>
            <w:r>
              <w:rPr>
                <w:rFonts w:hint="eastAsia"/>
              </w:rPr>
              <w:t>第</w:t>
            </w:r>
            <w:r w:rsidRPr="00853BBE">
              <w:rPr>
                <w:rFonts w:hint="eastAsia"/>
                <w:u w:val="single"/>
              </w:rPr>
              <w:t>二</w:t>
            </w:r>
            <w:r>
              <w:rPr>
                <w:rFonts w:hint="eastAsia"/>
              </w:rPr>
              <w:t>項外國專業人才、外國特定專業人才及外國高級專業人才之子女於中華民國一百十二年一月一日前未滿十六歲入國者，得適用該項規定，不受該項第二款有關未滿十四歲入國之限制。</w:t>
            </w:r>
          </w:p>
        </w:tc>
        <w:tc>
          <w:tcPr>
            <w:tcW w:w="3043" w:type="dxa"/>
          </w:tcPr>
          <w:p w14:paraId="2ED109C5" w14:textId="77777777" w:rsidR="00EB688A" w:rsidRDefault="00EB688A" w:rsidP="00CD5622">
            <w:pPr>
              <w:spacing w:line="315" w:lineRule="exact"/>
              <w:ind w:leftChars="50" w:left="316" w:rightChars="50" w:right="105" w:hangingChars="100" w:hanging="211"/>
              <w:rPr>
                <w:rFonts w:hint="eastAsia"/>
              </w:rPr>
            </w:pPr>
            <w:r>
              <w:rPr>
                <w:rFonts w:hint="eastAsia"/>
              </w:rPr>
              <w:t>第十五條　外國專業人才在我國從事專業工作、外國特定專業人才及外國高級專業人才，經內政部移民署許可永久居留者，其成年子女經內政部移民署認定符合下列要件之一，得</w:t>
            </w:r>
            <w:r w:rsidRPr="00853BBE">
              <w:rPr>
                <w:rFonts w:hint="eastAsia"/>
                <w:u w:val="single"/>
              </w:rPr>
              <w:t>不經雇主申請，</w:t>
            </w:r>
            <w:r>
              <w:rPr>
                <w:rFonts w:hint="eastAsia"/>
              </w:rPr>
              <w:t>逕向勞動部申請許可，在我國從事工作：</w:t>
            </w:r>
          </w:p>
          <w:p w14:paraId="2470A7B4" w14:textId="77777777" w:rsidR="00EB688A" w:rsidRDefault="00EB688A" w:rsidP="00CD5622">
            <w:pPr>
              <w:spacing w:line="315" w:lineRule="exact"/>
              <w:ind w:leftChars="150" w:left="527" w:rightChars="50" w:right="105" w:hangingChars="100" w:hanging="211"/>
              <w:rPr>
                <w:rFonts w:hint="eastAsia"/>
              </w:rPr>
            </w:pPr>
            <w:r>
              <w:rPr>
                <w:rFonts w:hint="eastAsia"/>
              </w:rPr>
              <w:t>一、曾在我國合法累計居留十年，每年居住超過二百七十日。</w:t>
            </w:r>
          </w:p>
          <w:p w14:paraId="10DE75C4" w14:textId="77777777" w:rsidR="00EB688A" w:rsidRDefault="00EB688A" w:rsidP="00CD5622">
            <w:pPr>
              <w:spacing w:line="315" w:lineRule="exact"/>
              <w:ind w:leftChars="150" w:left="527" w:rightChars="50" w:right="105" w:hangingChars="100" w:hanging="211"/>
              <w:rPr>
                <w:rFonts w:hint="eastAsia"/>
              </w:rPr>
            </w:pPr>
            <w:r>
              <w:rPr>
                <w:rFonts w:hint="eastAsia"/>
              </w:rPr>
              <w:t>二、未滿十四歲入國，每年居住超過二百七十日。</w:t>
            </w:r>
          </w:p>
          <w:p w14:paraId="41589DB8" w14:textId="77777777" w:rsidR="00EB688A" w:rsidRDefault="00EB688A" w:rsidP="00CD5622">
            <w:pPr>
              <w:spacing w:line="315" w:lineRule="exact"/>
              <w:ind w:leftChars="150" w:left="527" w:rightChars="50" w:right="105" w:hangingChars="100" w:hanging="211"/>
              <w:rPr>
                <w:rFonts w:hint="eastAsia"/>
              </w:rPr>
            </w:pPr>
            <w:r>
              <w:rPr>
                <w:rFonts w:hint="eastAsia"/>
              </w:rPr>
              <w:t>三、在我國出生，曾在我國合法累計居留十年，每年居住超過一百八十三日。</w:t>
            </w:r>
          </w:p>
          <w:p w14:paraId="7FA77A8D" w14:textId="77777777" w:rsidR="00EB688A" w:rsidRDefault="00EB688A" w:rsidP="00CD5622">
            <w:pPr>
              <w:spacing w:line="315" w:lineRule="exact"/>
              <w:ind w:leftChars="150" w:left="316" w:rightChars="50" w:right="105" w:firstLineChars="200" w:firstLine="422"/>
              <w:rPr>
                <w:rFonts w:hint="eastAsia"/>
              </w:rPr>
            </w:pPr>
            <w:r>
              <w:rPr>
                <w:rFonts w:hint="eastAsia"/>
              </w:rPr>
              <w:t>雇主聘僱前項成年子女從事工作，得不受就業服務法第四十六條第一項、第三項、第四十七條、第五十二條、第五十三條第三項、第四項、第五十七條第五款、第七十二條第四款及第七十四條規定之限制，並免依第五十五條規定繳納就業安定費。</w:t>
            </w:r>
          </w:p>
          <w:p w14:paraId="571563D7" w14:textId="77777777" w:rsidR="00EB688A" w:rsidRDefault="00EB688A" w:rsidP="00CD5622">
            <w:pPr>
              <w:spacing w:line="315" w:lineRule="exact"/>
              <w:ind w:leftChars="150" w:left="316" w:rightChars="50" w:right="105" w:firstLineChars="200" w:firstLine="422"/>
              <w:rPr>
                <w:rFonts w:hint="eastAsia"/>
              </w:rPr>
            </w:pPr>
            <w:r>
              <w:rPr>
                <w:rFonts w:hint="eastAsia"/>
              </w:rPr>
              <w:t>第一項外國專業人才、外國特定專業人才及外國高級專業人才之子女於中華民國一百十二年一月一日前未滿十六歲入國者，得適用該項規定，不受該項第二款有關未滿十四歲入國之限制。</w:t>
            </w:r>
          </w:p>
        </w:tc>
        <w:tc>
          <w:tcPr>
            <w:tcW w:w="3043" w:type="dxa"/>
          </w:tcPr>
          <w:p w14:paraId="6AA4093E" w14:textId="77777777" w:rsidR="00EB688A" w:rsidRDefault="00EB688A" w:rsidP="00CD5622">
            <w:pPr>
              <w:spacing w:line="315" w:lineRule="exact"/>
              <w:ind w:leftChars="50" w:left="316" w:rightChars="50" w:right="105" w:hangingChars="100" w:hanging="211"/>
              <w:rPr>
                <w:rFonts w:hint="eastAsia"/>
              </w:rPr>
            </w:pPr>
            <w:r>
              <w:rPr>
                <w:rFonts w:hint="eastAsia"/>
              </w:rPr>
              <w:t>一、增訂第一項，考量放寬外國特定專業人才及外國高級專業人才之配偶在我國從事工作，有助提升外國特定專業人才及外國高級專業人才來臺意願，並可適度填補我國人才缺口，爰參考新加坡提供</w:t>
            </w:r>
            <w:r>
              <w:rPr>
                <w:rFonts w:hint="eastAsia"/>
              </w:rPr>
              <w:t>One-pass</w:t>
            </w:r>
            <w:r>
              <w:rPr>
                <w:rFonts w:hint="eastAsia"/>
              </w:rPr>
              <w:t>持有者之配偶得自由工作之作法，明定該等人員之配偶在我國從事工作，得逕向勞動部申請許可之規定。以該配偶既得逕向勞動部申請許可，自無須再經雇主申請，併予敘明。</w:t>
            </w:r>
          </w:p>
          <w:p w14:paraId="32037D12" w14:textId="77777777" w:rsidR="00EB688A" w:rsidRDefault="00EB688A" w:rsidP="00CD5622">
            <w:pPr>
              <w:spacing w:line="315" w:lineRule="exact"/>
              <w:ind w:leftChars="50" w:left="316" w:rightChars="50" w:right="105" w:hangingChars="100" w:hanging="211"/>
              <w:rPr>
                <w:rFonts w:hint="eastAsia"/>
              </w:rPr>
            </w:pPr>
            <w:r>
              <w:rPr>
                <w:rFonts w:hint="eastAsia"/>
              </w:rPr>
              <w:t>二、第一項至第三項修正移列為第二項至第四項；並為統一用語，第二項酌作文字修正，又配合第一項之增訂，第三項及第四項酌作文字修正。</w:t>
            </w:r>
          </w:p>
        </w:tc>
      </w:tr>
      <w:tr w:rsidR="00EB688A" w14:paraId="54F70CDC" w14:textId="77777777" w:rsidTr="00CD5622">
        <w:tc>
          <w:tcPr>
            <w:tcW w:w="3042" w:type="dxa"/>
          </w:tcPr>
          <w:p w14:paraId="5705B923"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853BBE">
              <w:rPr>
                <w:rFonts w:hint="eastAsia"/>
                <w:u w:val="single"/>
              </w:rPr>
              <w:t>十六</w:t>
            </w:r>
            <w:r>
              <w:rPr>
                <w:rFonts w:hint="eastAsia"/>
              </w:rPr>
              <w:t>條　外國專業人才或外國特定專業人才以免簽證或持停留簽證入國，經許可或免經許可在我國從事專業工作者，得逕向內政部移民署申請居留；經許可者，發給外僑居留證。</w:t>
            </w:r>
          </w:p>
          <w:p w14:paraId="119C57BF" w14:textId="77777777" w:rsidR="00EB688A" w:rsidRDefault="00EB688A" w:rsidP="00CD5622">
            <w:pPr>
              <w:spacing w:line="315" w:lineRule="exact"/>
              <w:ind w:leftChars="150" w:left="316" w:rightChars="50" w:right="105" w:firstLineChars="200" w:firstLine="422"/>
              <w:rPr>
                <w:rFonts w:hint="eastAsia"/>
              </w:rPr>
            </w:pPr>
            <w:r>
              <w:rPr>
                <w:rFonts w:hint="eastAsia"/>
              </w:rPr>
              <w:t>外國專業人才在我國從事專業工作及外國特定專業人才，經</w:t>
            </w:r>
            <w:r w:rsidRPr="00853BBE">
              <w:rPr>
                <w:rFonts w:hint="eastAsia"/>
                <w:u w:val="single"/>
              </w:rPr>
              <w:t>內政部移民署</w:t>
            </w:r>
            <w:r>
              <w:rPr>
                <w:rFonts w:hint="eastAsia"/>
              </w:rPr>
              <w:t>許可居留或永久居留者，其配偶、未成年子女及因身心障礙無法自理生活之成年子女，以免簽證或持停留簽證入國者，得逕向內政部移民署申請居留，經許可者，發給外僑居留證。</w:t>
            </w:r>
          </w:p>
        </w:tc>
        <w:tc>
          <w:tcPr>
            <w:tcW w:w="3043" w:type="dxa"/>
          </w:tcPr>
          <w:p w14:paraId="35DF00AC" w14:textId="77777777" w:rsidR="00EB688A" w:rsidRPr="00D2032E" w:rsidRDefault="00EB688A" w:rsidP="00CD5622">
            <w:pPr>
              <w:spacing w:line="315" w:lineRule="exact"/>
              <w:ind w:leftChars="50" w:left="316" w:rightChars="50" w:right="105" w:hangingChars="100" w:hanging="211"/>
              <w:rPr>
                <w:rFonts w:hint="eastAsia"/>
              </w:rPr>
            </w:pPr>
            <w:r w:rsidRPr="00D2032E">
              <w:rPr>
                <w:rFonts w:hint="eastAsia"/>
              </w:rPr>
              <w:t>第十二條　外國專業人才或外國特定專業人才以免簽證或持停留簽證入國，經許可或免經許可在我國從事專業工作者，得逕向內政部移民署申請居留；經許可者，發給外僑居留證。</w:t>
            </w:r>
          </w:p>
          <w:p w14:paraId="4729887F" w14:textId="77777777" w:rsidR="00EB688A" w:rsidRPr="00D2032E" w:rsidRDefault="00EB688A" w:rsidP="00CD5622">
            <w:pPr>
              <w:spacing w:line="315" w:lineRule="exact"/>
              <w:ind w:leftChars="150" w:left="316" w:rightChars="50" w:right="105" w:firstLineChars="200" w:firstLine="422"/>
              <w:rPr>
                <w:rFonts w:hint="eastAsia"/>
              </w:rPr>
            </w:pPr>
            <w:r w:rsidRPr="00D2032E">
              <w:rPr>
                <w:rFonts w:hint="eastAsia"/>
              </w:rPr>
              <w:t>外國專業人才在我國從事專業工作及外國特定專業人才，經許可居留或永久居留者，其配偶、未成年子女及因身心障礙無法自理生活之成年子女，以免簽證或持停留簽證入國者，得逕向內政部移民署申請居留，經許可者，發給外僑居留證。</w:t>
            </w:r>
          </w:p>
          <w:p w14:paraId="1F664AF4" w14:textId="77777777" w:rsidR="00EB688A" w:rsidRPr="00853BBE" w:rsidRDefault="00EB688A" w:rsidP="00CD5622">
            <w:pPr>
              <w:spacing w:line="315" w:lineRule="exact"/>
              <w:ind w:leftChars="150" w:left="316" w:rightChars="50" w:right="105" w:firstLineChars="200" w:firstLine="422"/>
              <w:rPr>
                <w:rFonts w:hint="eastAsia"/>
                <w:u w:val="single"/>
              </w:rPr>
            </w:pPr>
            <w:r w:rsidRPr="00853BBE">
              <w:rPr>
                <w:rFonts w:hint="eastAsia"/>
                <w:u w:val="single"/>
              </w:rPr>
              <w:t>依前二項許可居留並取得外僑居留證之人，因居留原因變更，而有入出國及移民法第二十三條第一項各款情形之一者，得向內政部移民署申請變更居留原因。但有該條第一項第一款但書規定者，不得申請。</w:t>
            </w:r>
          </w:p>
          <w:p w14:paraId="32562BD0" w14:textId="77777777" w:rsidR="00EB688A" w:rsidRPr="00853BBE" w:rsidRDefault="00EB688A" w:rsidP="00CD5622">
            <w:pPr>
              <w:spacing w:line="315" w:lineRule="exact"/>
              <w:ind w:leftChars="150" w:left="316" w:rightChars="50" w:right="105" w:firstLineChars="200" w:firstLine="422"/>
              <w:rPr>
                <w:rFonts w:hint="eastAsia"/>
                <w:u w:val="single"/>
              </w:rPr>
            </w:pPr>
            <w:r w:rsidRPr="00853BBE">
              <w:rPr>
                <w:rFonts w:hint="eastAsia"/>
                <w:u w:val="single"/>
              </w:rPr>
              <w:t>依前三項申請居留或變更居留原因，有入出國及移民法第二十四條第一項各款情形之一者，內政部移民署得不予許可；已許可者，得撤銷或廢止其許可，並註銷其外僑居留證。</w:t>
            </w:r>
          </w:p>
          <w:p w14:paraId="2EDB94BE" w14:textId="77777777" w:rsidR="00EB688A" w:rsidRPr="00853BBE" w:rsidRDefault="00EB688A" w:rsidP="00CD5622">
            <w:pPr>
              <w:spacing w:line="315" w:lineRule="exact"/>
              <w:ind w:leftChars="150" w:left="316" w:rightChars="50" w:right="105" w:firstLineChars="200" w:firstLine="422"/>
              <w:rPr>
                <w:rFonts w:hint="eastAsia"/>
                <w:u w:val="single"/>
              </w:rPr>
            </w:pPr>
            <w:r w:rsidRPr="00853BBE">
              <w:rPr>
                <w:rFonts w:hint="eastAsia"/>
                <w:u w:val="single"/>
              </w:rPr>
              <w:t>前項之人有入出國及移民法第二十四條第一項第十款或第十一款情形經不予許可者，不予許可之期間，自其出國之翌日起算至少為一年，並不得逾三年。</w:t>
            </w:r>
          </w:p>
        </w:tc>
        <w:tc>
          <w:tcPr>
            <w:tcW w:w="3043" w:type="dxa"/>
          </w:tcPr>
          <w:p w14:paraId="38E6101F"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6D053998" w14:textId="77777777" w:rsidR="00EB688A" w:rsidRDefault="00EB688A" w:rsidP="00CD5622">
            <w:pPr>
              <w:spacing w:line="315" w:lineRule="exact"/>
              <w:ind w:leftChars="50" w:left="316" w:rightChars="50" w:right="105" w:hangingChars="100" w:hanging="211"/>
              <w:rPr>
                <w:rFonts w:hint="eastAsia"/>
              </w:rPr>
            </w:pPr>
            <w:r>
              <w:rPr>
                <w:rFonts w:hint="eastAsia"/>
              </w:rPr>
              <w:t>二、為統一用語，第二項酌作文字修正。</w:t>
            </w:r>
          </w:p>
          <w:p w14:paraId="7C7F6F3B" w14:textId="77777777" w:rsidR="00EB688A" w:rsidRDefault="00EB688A" w:rsidP="00CD5622">
            <w:pPr>
              <w:spacing w:line="315" w:lineRule="exact"/>
              <w:ind w:leftChars="50" w:left="316" w:rightChars="50" w:right="105" w:hangingChars="100" w:hanging="211"/>
              <w:rPr>
                <w:rFonts w:hint="eastAsia"/>
              </w:rPr>
            </w:pPr>
            <w:r>
              <w:rPr>
                <w:rFonts w:hint="eastAsia"/>
              </w:rPr>
              <w:t>三、刪除第三項至第五項，考量一百十二年六月二十八日修正公布之入出國及移民法第二十三條之一及第二十四條就外國人於國內申請變更居留原因、不予許可樣態及期間等已有所規範，本法無須重複規定，爰予刪除。</w:t>
            </w:r>
          </w:p>
          <w:p w14:paraId="3FDB23BE" w14:textId="77777777" w:rsidR="00EB688A" w:rsidRDefault="00EB688A" w:rsidP="00CD5622">
            <w:pPr>
              <w:spacing w:line="315" w:lineRule="exact"/>
              <w:ind w:leftChars="50" w:left="316" w:rightChars="50" w:right="105" w:hangingChars="100" w:hanging="211"/>
              <w:rPr>
                <w:rFonts w:hint="eastAsia"/>
              </w:rPr>
            </w:pPr>
            <w:r>
              <w:rPr>
                <w:rFonts w:hint="eastAsia"/>
              </w:rPr>
              <w:t>四、第一項未修正。</w:t>
            </w:r>
          </w:p>
        </w:tc>
      </w:tr>
      <w:tr w:rsidR="009E7052" w14:paraId="505FA887" w14:textId="77777777" w:rsidTr="00CD5622">
        <w:tc>
          <w:tcPr>
            <w:tcW w:w="3042" w:type="dxa"/>
          </w:tcPr>
          <w:p w14:paraId="24B52FC9" w14:textId="77777777" w:rsidR="009E7052" w:rsidRDefault="009E7052" w:rsidP="009E7052">
            <w:pPr>
              <w:spacing w:line="320" w:lineRule="exact"/>
              <w:ind w:leftChars="50" w:left="316" w:rightChars="50" w:right="105" w:hangingChars="100" w:hanging="211"/>
              <w:rPr>
                <w:rFonts w:hint="eastAsia"/>
              </w:rPr>
            </w:pPr>
            <w:r>
              <w:rPr>
                <w:rFonts w:hint="eastAsia"/>
              </w:rPr>
              <w:pict w14:anchorId="5909DCEF">
                <v:line id="DW1775432" o:spid="_x0000_s1055" style="position:absolute;left:0;text-align:left;z-index:251655680;mso-position-horizontal-relative:text;mso-position-vertical-relative:text" from="-2.2pt,321.55pt" to="455.6pt,321.55pt" strokeweight=".5pt"/>
              </w:pict>
            </w:r>
            <w:r>
              <w:rPr>
                <w:rFonts w:hint="eastAsia"/>
              </w:rPr>
              <w:t>第</w:t>
            </w:r>
            <w:r w:rsidRPr="00853BBE">
              <w:rPr>
                <w:rFonts w:hint="eastAsia"/>
                <w:u w:val="single"/>
              </w:rPr>
              <w:t>十七</w:t>
            </w:r>
            <w:r>
              <w:rPr>
                <w:rFonts w:hint="eastAsia"/>
              </w:rPr>
              <w:t>條　外國專業人才在我國從事專業工作、外國特定專業人才依第八條第二項規定取得外僑居留證或依第九條規定取得就業金卡，於居留效期或就業金卡有效期間屆滿前，仍有居留之必要者，其本人及原經</w:t>
            </w:r>
            <w:r w:rsidRPr="00853BBE">
              <w:rPr>
                <w:rFonts w:hint="eastAsia"/>
                <w:u w:val="single"/>
              </w:rPr>
              <w:t>內政部移民署</w:t>
            </w:r>
            <w:r>
              <w:rPr>
                <w:rFonts w:hint="eastAsia"/>
              </w:rPr>
              <w:t>許可居留之配偶、未成年子女</w:t>
            </w:r>
            <w:r w:rsidRPr="00D2032E">
              <w:rPr>
                <w:rFonts w:hint="eastAsia"/>
                <w:u w:val="single"/>
              </w:rPr>
              <w:t>與</w:t>
            </w:r>
            <w:r>
              <w:rPr>
                <w:rFonts w:hint="eastAsia"/>
              </w:rPr>
              <w:t>因身心障礙無法自理生活之成年子女，得向內政部移民署申請延期居留。</w:t>
            </w:r>
          </w:p>
          <w:p w14:paraId="55F70005" w14:textId="77777777" w:rsidR="009E7052" w:rsidRDefault="009E7052" w:rsidP="009E7052">
            <w:pPr>
              <w:spacing w:line="320" w:lineRule="exact"/>
              <w:ind w:leftChars="150" w:left="316" w:rightChars="50" w:right="105" w:firstLineChars="200" w:firstLine="422"/>
              <w:rPr>
                <w:rFonts w:hint="eastAsia"/>
              </w:rPr>
            </w:pPr>
            <w:r>
              <w:rPr>
                <w:rFonts w:hint="eastAsia"/>
              </w:rPr>
              <w:t>前項申請延期居留經許可者，發給外僑居留證，其外僑居留證之有效期間，自原居留效期或就業金卡有效期間屆滿之翌日起延期六個月；延期屆滿前，有必要者，得再申請延期一次，總延長居留期間最長為一年。</w:t>
            </w:r>
          </w:p>
        </w:tc>
        <w:tc>
          <w:tcPr>
            <w:tcW w:w="3043" w:type="dxa"/>
          </w:tcPr>
          <w:p w14:paraId="7FC89D06" w14:textId="77777777" w:rsidR="009E7052" w:rsidRDefault="009E7052" w:rsidP="009E7052">
            <w:pPr>
              <w:spacing w:line="320" w:lineRule="exact"/>
              <w:ind w:leftChars="50" w:left="316" w:rightChars="50" w:right="105" w:hangingChars="100" w:hanging="211"/>
              <w:rPr>
                <w:rFonts w:hint="eastAsia"/>
              </w:rPr>
            </w:pPr>
            <w:r>
              <w:rPr>
                <w:rFonts w:hint="eastAsia"/>
              </w:rPr>
              <w:t>第十三條　外國專業人才在我國從事專業工作、外國特定專業人才依第八條第二項規定取得外僑居留證或依第九條規定取得就業金卡，於居留效期或就業金卡有效期間屆滿前，仍有居留之必要者，其本人及原經許可居留之配偶、未成年子女及因身心障礙無法自理生活之成年子女，得向內政部移民署申請延期居留。</w:t>
            </w:r>
          </w:p>
          <w:p w14:paraId="4E3CEDE2" w14:textId="77777777" w:rsidR="009E7052" w:rsidRDefault="009E7052" w:rsidP="009E7052">
            <w:pPr>
              <w:spacing w:line="320" w:lineRule="exact"/>
              <w:ind w:leftChars="150" w:left="316" w:rightChars="50" w:right="105" w:firstLineChars="200" w:firstLine="422"/>
              <w:rPr>
                <w:rFonts w:hint="eastAsia"/>
              </w:rPr>
            </w:pPr>
            <w:r>
              <w:rPr>
                <w:rFonts w:hint="eastAsia"/>
              </w:rPr>
              <w:t>前項申請延期居留經許可者，發給外僑居留證，其外僑居留證之有效期間，自原居留效期或就業金卡有效期間屆滿之翌日起延期六個月；延期屆滿前，有必要者，得再申請延期一次，總延長居留期間最長為一年。</w:t>
            </w:r>
          </w:p>
        </w:tc>
        <w:tc>
          <w:tcPr>
            <w:tcW w:w="3043" w:type="dxa"/>
          </w:tcPr>
          <w:p w14:paraId="127ED6F0" w14:textId="77777777" w:rsidR="009E7052" w:rsidRDefault="009E7052" w:rsidP="009E7052">
            <w:pPr>
              <w:spacing w:line="315" w:lineRule="exact"/>
              <w:ind w:leftChars="50" w:left="316" w:rightChars="50" w:right="105" w:hangingChars="100" w:hanging="211"/>
              <w:rPr>
                <w:rFonts w:hint="eastAsia"/>
              </w:rPr>
            </w:pPr>
            <w:r>
              <w:rPr>
                <w:rFonts w:hint="eastAsia"/>
              </w:rPr>
              <w:t>一、條次變更。</w:t>
            </w:r>
          </w:p>
          <w:p w14:paraId="270874E1" w14:textId="77777777" w:rsidR="009E7052" w:rsidRDefault="009E7052" w:rsidP="009E7052">
            <w:pPr>
              <w:spacing w:line="315" w:lineRule="exact"/>
              <w:ind w:leftChars="50" w:left="316" w:rightChars="50" w:right="105" w:hangingChars="100" w:hanging="211"/>
              <w:rPr>
                <w:rFonts w:hint="eastAsia"/>
              </w:rPr>
            </w:pPr>
            <w:r>
              <w:rPr>
                <w:rFonts w:hint="eastAsia"/>
              </w:rPr>
              <w:t>二、為統一用語，第一項酌作文字修正。</w:t>
            </w:r>
          </w:p>
          <w:p w14:paraId="0A789E5A" w14:textId="77777777" w:rsidR="009E7052" w:rsidRDefault="009E7052" w:rsidP="009E7052">
            <w:pPr>
              <w:spacing w:line="315" w:lineRule="exact"/>
              <w:ind w:leftChars="50" w:left="316" w:rightChars="50" w:right="105" w:hangingChars="100" w:hanging="211"/>
              <w:rPr>
                <w:rFonts w:hint="eastAsia"/>
              </w:rPr>
            </w:pPr>
            <w:r>
              <w:rPr>
                <w:rFonts w:hint="eastAsia"/>
              </w:rPr>
              <w:t>三、第二項未修正。</w:t>
            </w:r>
          </w:p>
        </w:tc>
      </w:tr>
      <w:tr w:rsidR="00EB688A" w14:paraId="06D7EEE2" w14:textId="77777777" w:rsidTr="00CD5622">
        <w:tc>
          <w:tcPr>
            <w:tcW w:w="3042" w:type="dxa"/>
          </w:tcPr>
          <w:p w14:paraId="00D127FA" w14:textId="77777777" w:rsidR="00EB688A" w:rsidRDefault="009E7052" w:rsidP="00CD5622">
            <w:pPr>
              <w:spacing w:line="315" w:lineRule="exact"/>
              <w:ind w:leftChars="50" w:left="316" w:rightChars="50" w:right="105" w:hangingChars="100" w:hanging="211"/>
              <w:rPr>
                <w:rFonts w:hint="eastAsia"/>
              </w:rPr>
            </w:pPr>
            <w:r>
              <w:rPr>
                <w:rFonts w:hint="eastAsia"/>
              </w:rPr>
              <w:pict w14:anchorId="6A6DABDE">
                <v:line id="DW3402978" o:spid="_x0000_s1054" style="position:absolute;left:0;text-align:left;z-index:251654656;mso-position-horizontal-relative:text;mso-position-vertical-relative:text" from="-2.35pt,-1.4pt" to="455.45pt,-1.4pt" strokeweight=".5pt"/>
              </w:pict>
            </w:r>
            <w:r w:rsidR="00EB688A">
              <w:rPr>
                <w:rFonts w:hint="eastAsia"/>
              </w:rPr>
              <w:t>第</w:t>
            </w:r>
            <w:r w:rsidR="00EB688A" w:rsidRPr="00340A03">
              <w:rPr>
                <w:rFonts w:hint="eastAsia"/>
                <w:u w:val="single"/>
              </w:rPr>
              <w:t>十八</w:t>
            </w:r>
            <w:r w:rsidR="00EB688A">
              <w:rPr>
                <w:rFonts w:hint="eastAsia"/>
              </w:rPr>
              <w:t>條　外國專業人才在我國從事專業工作，合法連續居留五年，平均每年居住一百八十三日以上，並符合下列各款要件者，得向內政部移民署申請永久居留：</w:t>
            </w:r>
          </w:p>
          <w:p w14:paraId="72F748A1" w14:textId="77777777" w:rsidR="00EB688A" w:rsidRDefault="00EB688A" w:rsidP="00CD5622">
            <w:pPr>
              <w:spacing w:line="315" w:lineRule="exact"/>
              <w:ind w:leftChars="150" w:left="527" w:rightChars="50" w:right="105" w:hangingChars="100" w:hanging="211"/>
              <w:rPr>
                <w:rFonts w:hint="eastAsia"/>
              </w:rPr>
            </w:pPr>
            <w:r>
              <w:rPr>
                <w:rFonts w:hint="eastAsia"/>
              </w:rPr>
              <w:t>一、成年。</w:t>
            </w:r>
          </w:p>
          <w:p w14:paraId="13AA4C24" w14:textId="77777777" w:rsidR="00EB688A" w:rsidRDefault="00EB688A" w:rsidP="00CD5622">
            <w:pPr>
              <w:spacing w:line="315" w:lineRule="exact"/>
              <w:ind w:leftChars="150" w:left="527" w:rightChars="50" w:right="105" w:hangingChars="100" w:hanging="211"/>
              <w:rPr>
                <w:rFonts w:hint="eastAsia"/>
              </w:rPr>
            </w:pPr>
            <w:r>
              <w:rPr>
                <w:rFonts w:hint="eastAsia"/>
              </w:rPr>
              <w:t>二、無不良素行，且無警察刑事紀錄證明之刑事案件紀錄。</w:t>
            </w:r>
          </w:p>
          <w:p w14:paraId="0737C5A4" w14:textId="77777777" w:rsidR="00EB688A" w:rsidRDefault="00EB688A" w:rsidP="00CD5622">
            <w:pPr>
              <w:spacing w:line="315" w:lineRule="exact"/>
              <w:ind w:leftChars="150" w:left="527" w:rightChars="50" w:right="105" w:hangingChars="100" w:hanging="211"/>
              <w:rPr>
                <w:rFonts w:hint="eastAsia"/>
              </w:rPr>
            </w:pPr>
            <w:r>
              <w:rPr>
                <w:rFonts w:hint="eastAsia"/>
              </w:rPr>
              <w:t>三、有相當之財產或技能，足以自立。</w:t>
            </w:r>
          </w:p>
          <w:p w14:paraId="01A5DFC7" w14:textId="77777777" w:rsidR="00EB688A" w:rsidRDefault="00EB688A" w:rsidP="00CD5622">
            <w:pPr>
              <w:spacing w:line="315" w:lineRule="exact"/>
              <w:ind w:leftChars="150" w:left="527" w:rightChars="50" w:right="105" w:hangingChars="100" w:hanging="211"/>
              <w:rPr>
                <w:rFonts w:hint="eastAsia"/>
              </w:rPr>
            </w:pPr>
            <w:r>
              <w:rPr>
                <w:rFonts w:hint="eastAsia"/>
              </w:rPr>
              <w:t>四、符合我國國家利益。</w:t>
            </w:r>
          </w:p>
          <w:p w14:paraId="53867570" w14:textId="77777777" w:rsidR="00EB688A" w:rsidRDefault="00EB688A" w:rsidP="00CD5622">
            <w:pPr>
              <w:spacing w:line="315" w:lineRule="exact"/>
              <w:ind w:leftChars="150" w:left="316" w:rightChars="50" w:right="105" w:firstLineChars="200" w:firstLine="422"/>
              <w:rPr>
                <w:rFonts w:hint="eastAsia"/>
              </w:rPr>
            </w:pPr>
            <w:r>
              <w:rPr>
                <w:rFonts w:hint="eastAsia"/>
              </w:rPr>
              <w:t>以下列各款情形之一為居留原因而經</w:t>
            </w:r>
            <w:r w:rsidRPr="00340A03">
              <w:rPr>
                <w:rFonts w:hint="eastAsia"/>
                <w:u w:val="single"/>
              </w:rPr>
              <w:t>內政部移民署</w:t>
            </w:r>
            <w:r>
              <w:rPr>
                <w:rFonts w:hint="eastAsia"/>
              </w:rPr>
              <w:t>許可在我國居留之期間，不計入前項在我國連續居留期間：</w:t>
            </w:r>
          </w:p>
          <w:p w14:paraId="6854209A" w14:textId="77777777" w:rsidR="00EB688A" w:rsidRDefault="00EB688A" w:rsidP="00CD5622">
            <w:pPr>
              <w:spacing w:line="315" w:lineRule="exact"/>
              <w:ind w:leftChars="150" w:left="527" w:rightChars="50" w:right="105" w:hangingChars="100" w:hanging="211"/>
              <w:rPr>
                <w:rFonts w:hint="eastAsia"/>
              </w:rPr>
            </w:pPr>
            <w:r>
              <w:rPr>
                <w:rFonts w:hint="eastAsia"/>
              </w:rPr>
              <w:t>一、在我國就學。</w:t>
            </w:r>
          </w:p>
          <w:p w14:paraId="7E73B438"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二、依入出國及移民法第二十三條第一項第三款、第二十六條第一款、第二款、第三十一條第四項第五款至第八款規定經許可居留。</w:t>
            </w:r>
          </w:p>
          <w:p w14:paraId="37D5C759"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三</w:t>
            </w:r>
            <w:r>
              <w:rPr>
                <w:rFonts w:hint="eastAsia"/>
              </w:rPr>
              <w:t>、經許可在我國從事就業服務法第四十六條第一項第八款至第十款工作。</w:t>
            </w:r>
          </w:p>
          <w:p w14:paraId="1F4D76AD"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四</w:t>
            </w:r>
            <w:r>
              <w:rPr>
                <w:rFonts w:hint="eastAsia"/>
              </w:rPr>
              <w:t>、以前</w:t>
            </w:r>
            <w:r w:rsidRPr="00340A03">
              <w:rPr>
                <w:rFonts w:hint="eastAsia"/>
                <w:u w:val="single"/>
              </w:rPr>
              <w:t>三</w:t>
            </w:r>
            <w:r>
              <w:rPr>
                <w:rFonts w:hint="eastAsia"/>
              </w:rPr>
              <w:t>款人員為依親對象經許可居留。</w:t>
            </w:r>
          </w:p>
          <w:p w14:paraId="79CEA06A" w14:textId="77777777" w:rsidR="00EB688A" w:rsidRDefault="00EB688A" w:rsidP="00CD5622">
            <w:pPr>
              <w:spacing w:line="315" w:lineRule="exact"/>
              <w:ind w:leftChars="150" w:left="316" w:rightChars="50" w:right="105" w:firstLineChars="200" w:firstLine="422"/>
              <w:rPr>
                <w:rFonts w:hint="eastAsia"/>
              </w:rPr>
            </w:pPr>
            <w:r>
              <w:rPr>
                <w:rFonts w:hint="eastAsia"/>
              </w:rPr>
              <w:t>外國特定專業人才</w:t>
            </w:r>
            <w:r w:rsidRPr="00340A03">
              <w:rPr>
                <w:rFonts w:hint="eastAsia"/>
                <w:u w:val="single"/>
              </w:rPr>
              <w:t>因</w:t>
            </w:r>
            <w:r>
              <w:rPr>
                <w:rFonts w:hint="eastAsia"/>
              </w:rPr>
              <w:t>依第八條第一項規定取得特定專業人才工作許可或依第九條規定取得就業金卡</w:t>
            </w:r>
            <w:r w:rsidRPr="00340A03">
              <w:rPr>
                <w:rFonts w:hint="eastAsia"/>
                <w:u w:val="single"/>
              </w:rPr>
              <w:t>而在我國居留</w:t>
            </w:r>
            <w:r>
              <w:rPr>
                <w:rFonts w:hint="eastAsia"/>
              </w:rPr>
              <w:t>，並符合第一項各款要件者，</w:t>
            </w:r>
            <w:r w:rsidRPr="00340A03">
              <w:rPr>
                <w:rFonts w:hint="eastAsia"/>
                <w:u w:val="single"/>
              </w:rPr>
              <w:t>有下列情形之一，</w:t>
            </w:r>
            <w:r>
              <w:rPr>
                <w:rFonts w:hint="eastAsia"/>
              </w:rPr>
              <w:t>得向內政部移民署申請永久居留：</w:t>
            </w:r>
          </w:p>
          <w:p w14:paraId="06ECECFC"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一、</w:t>
            </w:r>
            <w:r>
              <w:rPr>
                <w:rFonts w:hint="eastAsia"/>
              </w:rPr>
              <w:t>在我國合法連續居留三年，平均每年居住一百八十三日以上。</w:t>
            </w:r>
          </w:p>
          <w:p w14:paraId="4A4C375E"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二、符合內政部公告之一定條件者，在我國合法居留一年且居住一百八十三日以上。</w:t>
            </w:r>
          </w:p>
          <w:p w14:paraId="68F4F759" w14:textId="77777777" w:rsidR="00EB688A" w:rsidRDefault="00EB688A" w:rsidP="00CD5622">
            <w:pPr>
              <w:spacing w:line="315" w:lineRule="exact"/>
              <w:ind w:leftChars="150" w:left="316" w:rightChars="50" w:right="105" w:firstLineChars="200" w:firstLine="422"/>
              <w:rPr>
                <w:rFonts w:hint="eastAsia"/>
              </w:rPr>
            </w:pPr>
            <w:r>
              <w:rPr>
                <w:rFonts w:hint="eastAsia"/>
              </w:rPr>
              <w:t>外國專業人才及外國特定專業人才在我國就學取得</w:t>
            </w:r>
            <w:r w:rsidRPr="00340A03">
              <w:rPr>
                <w:rFonts w:hint="eastAsia"/>
                <w:u w:val="single"/>
              </w:rPr>
              <w:t>大專校院副學士</w:t>
            </w:r>
            <w:r>
              <w:rPr>
                <w:rFonts w:hint="eastAsia"/>
              </w:rPr>
              <w:t>以上學位者，得依下列規定折抵第一項及前項之在我國居留期間：</w:t>
            </w:r>
          </w:p>
          <w:p w14:paraId="18C2083F" w14:textId="77777777" w:rsidR="00EB688A" w:rsidRDefault="00EB688A" w:rsidP="00CD5622">
            <w:pPr>
              <w:spacing w:line="315" w:lineRule="exact"/>
              <w:ind w:leftChars="150" w:left="527" w:rightChars="50" w:right="105" w:hangingChars="100" w:hanging="211"/>
              <w:rPr>
                <w:rFonts w:hint="eastAsia"/>
              </w:rPr>
            </w:pPr>
            <w:r>
              <w:rPr>
                <w:rFonts w:hint="eastAsia"/>
              </w:rPr>
              <w:t>一、外國專業人才：取得博士學位者折抵二年，碩士</w:t>
            </w:r>
            <w:r w:rsidRPr="00340A03">
              <w:rPr>
                <w:rFonts w:hint="eastAsia"/>
                <w:u w:val="single"/>
              </w:rPr>
              <w:t>、學士或副學士</w:t>
            </w:r>
            <w:r>
              <w:rPr>
                <w:rFonts w:hint="eastAsia"/>
              </w:rPr>
              <w:t>學位者折抵一年。</w:t>
            </w:r>
            <w:r w:rsidRPr="00340A03">
              <w:rPr>
                <w:rFonts w:hint="eastAsia"/>
                <w:u w:val="single"/>
              </w:rPr>
              <w:t>四</w:t>
            </w:r>
            <w:r>
              <w:rPr>
                <w:rFonts w:hint="eastAsia"/>
              </w:rPr>
              <w:t>者不得合併折抵。</w:t>
            </w:r>
          </w:p>
          <w:p w14:paraId="66C3167A" w14:textId="77777777" w:rsidR="00EB688A" w:rsidRDefault="00EB688A" w:rsidP="00CD5622">
            <w:pPr>
              <w:spacing w:line="315" w:lineRule="exact"/>
              <w:ind w:leftChars="150" w:left="527" w:rightChars="50" w:right="105" w:hangingChars="100" w:hanging="211"/>
              <w:rPr>
                <w:rFonts w:hint="eastAsia"/>
              </w:rPr>
            </w:pPr>
            <w:r>
              <w:rPr>
                <w:rFonts w:hint="eastAsia"/>
              </w:rPr>
              <w:t>二、外國特定專業人才：取得博士學位者折抵</w:t>
            </w:r>
            <w:r w:rsidRPr="00340A03">
              <w:rPr>
                <w:rFonts w:hint="eastAsia"/>
                <w:u w:val="single"/>
              </w:rPr>
              <w:t>二</w:t>
            </w:r>
            <w:r>
              <w:rPr>
                <w:rFonts w:hint="eastAsia"/>
              </w:rPr>
              <w:t>年</w:t>
            </w:r>
            <w:r w:rsidRPr="00340A03">
              <w:rPr>
                <w:rFonts w:hint="eastAsia"/>
                <w:u w:val="single"/>
              </w:rPr>
              <w:t>，碩士學位者折抵一年。二者不得合併折抵</w:t>
            </w:r>
            <w:r>
              <w:rPr>
                <w:rFonts w:hint="eastAsia"/>
              </w:rPr>
              <w:t>。</w:t>
            </w:r>
          </w:p>
          <w:p w14:paraId="65422BFF"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依第一項及第三項規定申請永久居留者，應於居留及居住期間屆滿後二年內申請之。</w:t>
            </w:r>
          </w:p>
          <w:p w14:paraId="369EC222" w14:textId="77777777" w:rsidR="00EB688A" w:rsidRDefault="00EB688A" w:rsidP="00CD5622">
            <w:pPr>
              <w:spacing w:line="315" w:lineRule="exact"/>
              <w:ind w:leftChars="150" w:left="316" w:rightChars="50" w:right="105" w:firstLineChars="200" w:firstLine="422"/>
              <w:rPr>
                <w:rFonts w:hint="eastAsia"/>
              </w:rPr>
            </w:pPr>
            <w:r>
              <w:rPr>
                <w:rFonts w:hint="eastAsia"/>
              </w:rPr>
              <w:t>第一項第二款及第十</w:t>
            </w:r>
            <w:r w:rsidRPr="00340A03">
              <w:rPr>
                <w:rFonts w:hint="eastAsia"/>
                <w:u w:val="single"/>
              </w:rPr>
              <w:t>九</w:t>
            </w:r>
            <w:r>
              <w:rPr>
                <w:rFonts w:hint="eastAsia"/>
              </w:rPr>
              <w:t>條第一項第一款所定無不良素行之認定、程序及其他相關事項之標準，由內政部定之。</w:t>
            </w:r>
          </w:p>
        </w:tc>
        <w:tc>
          <w:tcPr>
            <w:tcW w:w="3043" w:type="dxa"/>
          </w:tcPr>
          <w:p w14:paraId="038A6CCB" w14:textId="77777777" w:rsidR="00EB688A" w:rsidRDefault="00EB688A" w:rsidP="00CD5622">
            <w:pPr>
              <w:spacing w:line="315" w:lineRule="exact"/>
              <w:ind w:leftChars="50" w:left="316" w:rightChars="50" w:right="105" w:hangingChars="100" w:hanging="211"/>
              <w:rPr>
                <w:rFonts w:hint="eastAsia"/>
              </w:rPr>
            </w:pPr>
            <w:r>
              <w:rPr>
                <w:rFonts w:hint="eastAsia"/>
              </w:rPr>
              <w:t>第十四條　外國專業人才在我國從事專業工作，合法連續居留五年，平均每年居住一百八十三日以上，並符合下列各款要件者，得向內政部移民署申請永久居留：</w:t>
            </w:r>
          </w:p>
          <w:p w14:paraId="707C646F" w14:textId="77777777" w:rsidR="00EB688A" w:rsidRDefault="00EB688A" w:rsidP="00CD5622">
            <w:pPr>
              <w:spacing w:line="315" w:lineRule="exact"/>
              <w:ind w:leftChars="150" w:left="527" w:rightChars="50" w:right="105" w:hangingChars="100" w:hanging="211"/>
              <w:rPr>
                <w:rFonts w:hint="eastAsia"/>
              </w:rPr>
            </w:pPr>
            <w:r>
              <w:rPr>
                <w:rFonts w:hint="eastAsia"/>
              </w:rPr>
              <w:t>一、成年。</w:t>
            </w:r>
          </w:p>
          <w:p w14:paraId="6F25FB78" w14:textId="77777777" w:rsidR="00EB688A" w:rsidRDefault="00EB688A" w:rsidP="00CD5622">
            <w:pPr>
              <w:spacing w:line="315" w:lineRule="exact"/>
              <w:ind w:leftChars="150" w:left="527" w:rightChars="50" w:right="105" w:hangingChars="100" w:hanging="211"/>
              <w:rPr>
                <w:rFonts w:hint="eastAsia"/>
              </w:rPr>
            </w:pPr>
            <w:r>
              <w:rPr>
                <w:rFonts w:hint="eastAsia"/>
              </w:rPr>
              <w:t>二、無不良素行，且無警察刑事紀錄證明之刑事案件紀錄。</w:t>
            </w:r>
          </w:p>
          <w:p w14:paraId="1F2D2242" w14:textId="77777777" w:rsidR="00EB688A" w:rsidRDefault="00EB688A" w:rsidP="00CD5622">
            <w:pPr>
              <w:spacing w:line="315" w:lineRule="exact"/>
              <w:ind w:leftChars="150" w:left="527" w:rightChars="50" w:right="105" w:hangingChars="100" w:hanging="211"/>
              <w:rPr>
                <w:rFonts w:hint="eastAsia"/>
              </w:rPr>
            </w:pPr>
            <w:r>
              <w:rPr>
                <w:rFonts w:hint="eastAsia"/>
              </w:rPr>
              <w:t>三、有相當之財產或技能，足以自立。</w:t>
            </w:r>
          </w:p>
          <w:p w14:paraId="2187F49A" w14:textId="77777777" w:rsidR="00EB688A" w:rsidRDefault="00EB688A" w:rsidP="00CD5622">
            <w:pPr>
              <w:spacing w:line="315" w:lineRule="exact"/>
              <w:ind w:leftChars="150" w:left="527" w:rightChars="50" w:right="105" w:hangingChars="100" w:hanging="211"/>
              <w:rPr>
                <w:rFonts w:hint="eastAsia"/>
              </w:rPr>
            </w:pPr>
            <w:r>
              <w:rPr>
                <w:rFonts w:hint="eastAsia"/>
              </w:rPr>
              <w:t>四、符合我國國家利益。</w:t>
            </w:r>
          </w:p>
          <w:p w14:paraId="77BF7B61" w14:textId="77777777" w:rsidR="00EB688A" w:rsidRDefault="00EB688A" w:rsidP="00CD5622">
            <w:pPr>
              <w:spacing w:line="315" w:lineRule="exact"/>
              <w:ind w:leftChars="150" w:left="316" w:rightChars="50" w:right="105" w:firstLineChars="200" w:firstLine="422"/>
              <w:rPr>
                <w:rFonts w:hint="eastAsia"/>
              </w:rPr>
            </w:pPr>
            <w:r>
              <w:rPr>
                <w:rFonts w:hint="eastAsia"/>
              </w:rPr>
              <w:t>以下列各款情形之一為居留原因而經許可在我國居留之期間，不計入前項在我國連續居留期間：</w:t>
            </w:r>
          </w:p>
          <w:p w14:paraId="07ED245D" w14:textId="77777777" w:rsidR="00EB688A" w:rsidRDefault="00EB688A" w:rsidP="00CD5622">
            <w:pPr>
              <w:spacing w:line="315" w:lineRule="exact"/>
              <w:ind w:leftChars="150" w:left="527" w:rightChars="50" w:right="105" w:hangingChars="100" w:hanging="211"/>
              <w:rPr>
                <w:rFonts w:hint="eastAsia"/>
              </w:rPr>
            </w:pPr>
            <w:r>
              <w:rPr>
                <w:rFonts w:hint="eastAsia"/>
              </w:rPr>
              <w:t>一、在我國就學。</w:t>
            </w:r>
          </w:p>
          <w:p w14:paraId="2F98BB75" w14:textId="77777777" w:rsidR="00EB688A" w:rsidRDefault="00EB688A" w:rsidP="00CD5622">
            <w:pPr>
              <w:spacing w:line="315" w:lineRule="exact"/>
              <w:ind w:leftChars="150" w:left="527" w:rightChars="50" w:right="105" w:hangingChars="100" w:hanging="211"/>
              <w:rPr>
                <w:rFonts w:hint="eastAsia"/>
              </w:rPr>
            </w:pPr>
            <w:r>
              <w:rPr>
                <w:rFonts w:hint="eastAsia"/>
              </w:rPr>
              <w:t>二、經許可在我國從事就業服務法第四十六條第一項第八款至第十款工作。</w:t>
            </w:r>
          </w:p>
          <w:p w14:paraId="115C4FC6" w14:textId="77777777" w:rsidR="00EB688A" w:rsidRDefault="00EB688A" w:rsidP="00CD5622">
            <w:pPr>
              <w:spacing w:line="315" w:lineRule="exact"/>
              <w:ind w:leftChars="150" w:left="527" w:rightChars="50" w:right="105" w:hangingChars="100" w:hanging="211"/>
              <w:rPr>
                <w:rFonts w:hint="eastAsia"/>
              </w:rPr>
            </w:pPr>
            <w:r>
              <w:rPr>
                <w:rFonts w:hint="eastAsia"/>
              </w:rPr>
              <w:t>三、以前二款人員為依親對象經許可居留。</w:t>
            </w:r>
          </w:p>
          <w:p w14:paraId="1D6D115C" w14:textId="77777777" w:rsidR="00EB688A" w:rsidRDefault="00EB688A" w:rsidP="00CD5622">
            <w:pPr>
              <w:spacing w:line="315" w:lineRule="exact"/>
              <w:ind w:leftChars="150" w:left="316" w:rightChars="50" w:right="105" w:firstLineChars="200" w:firstLine="422"/>
              <w:rPr>
                <w:rFonts w:hint="eastAsia"/>
              </w:rPr>
            </w:pPr>
            <w:r>
              <w:rPr>
                <w:rFonts w:hint="eastAsia"/>
              </w:rPr>
              <w:t>外國特定專業人才在我國合法連續居留三年，平均每年居住一百八十三日以上，且其居留原因係依第八條第一項規定取得特定專業人才工作許可或依第九條規定取得就業金卡，並符合第一項各款要件者，得向內政部移民署申請永久居留。</w:t>
            </w:r>
          </w:p>
          <w:p w14:paraId="7C3FB343" w14:textId="77777777" w:rsidR="00EB688A" w:rsidRDefault="00EB688A" w:rsidP="00CD5622">
            <w:pPr>
              <w:spacing w:line="315" w:lineRule="exact"/>
              <w:ind w:leftChars="150" w:left="316" w:rightChars="50" w:right="105" w:firstLineChars="200" w:firstLine="422"/>
              <w:rPr>
                <w:rFonts w:hint="eastAsia"/>
              </w:rPr>
            </w:pPr>
            <w:r>
              <w:rPr>
                <w:rFonts w:hint="eastAsia"/>
              </w:rPr>
              <w:t>外國專業人才及外國特定專業人才在我國就學取得大學校院碩士以上學位者，得依下列規定折抵第一項及前項之在我國</w:t>
            </w:r>
            <w:r w:rsidRPr="00340A03">
              <w:rPr>
                <w:rFonts w:hint="eastAsia"/>
                <w:u w:val="single"/>
              </w:rPr>
              <w:t>連續</w:t>
            </w:r>
            <w:r>
              <w:rPr>
                <w:rFonts w:hint="eastAsia"/>
              </w:rPr>
              <w:t>居留期間：</w:t>
            </w:r>
          </w:p>
          <w:p w14:paraId="32CCFE10" w14:textId="77777777" w:rsidR="00EB688A" w:rsidRDefault="00EB688A" w:rsidP="00CD5622">
            <w:pPr>
              <w:spacing w:line="315" w:lineRule="exact"/>
              <w:ind w:leftChars="150" w:left="527" w:rightChars="50" w:right="105" w:hangingChars="100" w:hanging="211"/>
              <w:rPr>
                <w:rFonts w:hint="eastAsia"/>
              </w:rPr>
            </w:pPr>
            <w:r>
              <w:rPr>
                <w:rFonts w:hint="eastAsia"/>
              </w:rPr>
              <w:t>一、外國專業人才：取得博士學位者折抵二年，碩士學位者折抵一年。二者不得合併折抵。</w:t>
            </w:r>
          </w:p>
          <w:p w14:paraId="7D3B74DD" w14:textId="77777777" w:rsidR="00EB688A" w:rsidRDefault="00EB688A" w:rsidP="00CD5622">
            <w:pPr>
              <w:spacing w:line="315" w:lineRule="exact"/>
              <w:ind w:leftChars="150" w:left="527" w:rightChars="50" w:right="105" w:hangingChars="100" w:hanging="211"/>
              <w:rPr>
                <w:rFonts w:hint="eastAsia"/>
              </w:rPr>
            </w:pPr>
            <w:r>
              <w:rPr>
                <w:rFonts w:hint="eastAsia"/>
              </w:rPr>
              <w:t>二、外國特定專業人才：取得博士學位者折抵一年。</w:t>
            </w:r>
          </w:p>
          <w:p w14:paraId="6CFF464E"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依第一項及第三項規定申請永久居留者，應於居留及居住期間屆滿後二年內申請之。</w:t>
            </w:r>
          </w:p>
          <w:p w14:paraId="183920A4" w14:textId="77777777" w:rsidR="00EB688A" w:rsidRDefault="00EB688A" w:rsidP="00CD5622">
            <w:pPr>
              <w:spacing w:line="315" w:lineRule="exact"/>
              <w:ind w:leftChars="150" w:left="316" w:rightChars="50" w:right="105" w:firstLineChars="200" w:firstLine="422"/>
              <w:rPr>
                <w:rFonts w:hint="eastAsia"/>
              </w:rPr>
            </w:pPr>
            <w:r>
              <w:rPr>
                <w:rFonts w:hint="eastAsia"/>
              </w:rPr>
              <w:t>第一項第二款及第十六條第一項第一款所定無不良素行之認定、程序及其他相關事項之標準，由內政部定之。</w:t>
            </w:r>
          </w:p>
        </w:tc>
        <w:tc>
          <w:tcPr>
            <w:tcW w:w="3043" w:type="dxa"/>
          </w:tcPr>
          <w:p w14:paraId="62A5E242"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10E5DE0A" w14:textId="77777777" w:rsidR="00EB688A" w:rsidRDefault="00EB688A" w:rsidP="00CD5622">
            <w:pPr>
              <w:spacing w:line="315" w:lineRule="exact"/>
              <w:ind w:leftChars="50" w:left="316" w:rightChars="50" w:right="105" w:hangingChars="100" w:hanging="211"/>
              <w:rPr>
                <w:rFonts w:hint="eastAsia"/>
              </w:rPr>
            </w:pPr>
            <w:r>
              <w:rPr>
                <w:rFonts w:hint="eastAsia"/>
              </w:rPr>
              <w:t>二、為統一用語，第二項序文酌作文字修正。又配合一百十二年六月二十八日修正公布之入出國及移民法第二十五條第一項增列在我國居留期間不得計入申請永久居留之連續居留期間之規定，爰增訂第二款，現行第二款及第三款移列為第三款及第四款，並配合增訂第二款，修正第四款文字。</w:t>
            </w:r>
          </w:p>
          <w:p w14:paraId="5D83D3DD" w14:textId="77777777" w:rsidR="00EB688A" w:rsidRDefault="00EB688A" w:rsidP="00CD5622">
            <w:pPr>
              <w:spacing w:line="315" w:lineRule="exact"/>
              <w:ind w:leftChars="50" w:left="316" w:rightChars="50" w:right="105" w:hangingChars="100" w:hanging="211"/>
              <w:rPr>
                <w:rFonts w:hint="eastAsia"/>
              </w:rPr>
            </w:pPr>
            <w:r>
              <w:rPr>
                <w:rFonts w:hint="eastAsia"/>
              </w:rPr>
              <w:t>三、修正第三項，現行規定修正移列為第一款，並增訂第二款，參考日本「</w:t>
            </w:r>
            <w:r>
              <w:rPr>
                <w:rFonts w:hint="eastAsia"/>
              </w:rPr>
              <w:t>J-Skip</w:t>
            </w:r>
            <w:r>
              <w:rPr>
                <w:rFonts w:hint="eastAsia"/>
              </w:rPr>
              <w:t>」制度，明定外國特定專業人才符合內政部公告之一定條件者，在我國合法居留一年且居住一百八十三日以上，得申請永久居留。</w:t>
            </w:r>
          </w:p>
          <w:p w14:paraId="2563A1E6" w14:textId="77777777" w:rsidR="00EB688A" w:rsidRDefault="00EB688A" w:rsidP="00CD5622">
            <w:pPr>
              <w:spacing w:line="315" w:lineRule="exact"/>
              <w:ind w:leftChars="50" w:left="316" w:rightChars="50" w:right="105" w:hangingChars="100" w:hanging="211"/>
              <w:rPr>
                <w:rFonts w:hint="eastAsia"/>
              </w:rPr>
            </w:pPr>
            <w:r>
              <w:rPr>
                <w:rFonts w:hint="eastAsia"/>
              </w:rPr>
              <w:t>四、考量取得我國博士學位者在臺求學期間約四年至十年；碩士學位者約二年至六年，渠等均具一定程度專業，為提升其長期留臺意願，現行第四項明定其申請永久居留，得以其學位折抵居留期間。為擴大攬才，修正放寬取得我國副學士以上學位者亦得以其學位（採最高學歷）折抵居留期間。又配合學位授予法第三條第一項副學士學位由專科學校授予，並得由大學授予之規定，將「大學校院」修正為「大專校院」。另外國特定專業人才倘符合第三項第二款之情形，且在我國就學取得博士或碩士學位者，得折抵其在我國居留期間之一年，即得立刻申請永久居留，併予敘明。</w:t>
            </w:r>
          </w:p>
          <w:p w14:paraId="7A46BB82" w14:textId="77777777" w:rsidR="00EB688A" w:rsidRDefault="00EB688A" w:rsidP="00CD5622">
            <w:pPr>
              <w:spacing w:line="315" w:lineRule="exact"/>
              <w:ind w:leftChars="50" w:left="316" w:rightChars="50" w:right="105" w:hangingChars="100" w:hanging="211"/>
              <w:rPr>
                <w:rFonts w:hint="eastAsia"/>
              </w:rPr>
            </w:pPr>
            <w:r>
              <w:rPr>
                <w:rFonts w:hint="eastAsia"/>
              </w:rPr>
              <w:t>五、修正第六項，配合現行第十六條條次變更，修正所援引之條次。</w:t>
            </w:r>
          </w:p>
          <w:p w14:paraId="06946AF5" w14:textId="77777777" w:rsidR="00EB688A" w:rsidRDefault="00EB688A" w:rsidP="00CD5622">
            <w:pPr>
              <w:spacing w:line="315" w:lineRule="exact"/>
              <w:ind w:leftChars="50" w:left="316" w:rightChars="50" w:right="105" w:hangingChars="100" w:hanging="211"/>
              <w:rPr>
                <w:rFonts w:hint="eastAsia"/>
              </w:rPr>
            </w:pPr>
            <w:r>
              <w:rPr>
                <w:rFonts w:hint="eastAsia"/>
              </w:rPr>
              <w:t>六、第一項及第五項未修正。</w:t>
            </w:r>
          </w:p>
        </w:tc>
      </w:tr>
      <w:tr w:rsidR="00EB688A" w14:paraId="676EFB2C" w14:textId="77777777" w:rsidTr="00CD5622">
        <w:tc>
          <w:tcPr>
            <w:tcW w:w="3042" w:type="dxa"/>
          </w:tcPr>
          <w:p w14:paraId="24F3F838"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340A03">
              <w:rPr>
                <w:rFonts w:hint="eastAsia"/>
                <w:u w:val="single"/>
              </w:rPr>
              <w:t>十九</w:t>
            </w:r>
            <w:r>
              <w:rPr>
                <w:rFonts w:hint="eastAsia"/>
              </w:rPr>
              <w:t>條　外國專業人才在我國從事專業工作，經內政部移民署許可永久居留後，其配偶、未成年子女及因身心障礙無法自理生活之成年子女，在我國合法連續居留五年，平均每年居住一百八十三日以上，並符合下列要件者，得向內政部移民署申請永久居留：</w:t>
            </w:r>
          </w:p>
          <w:p w14:paraId="3E8644F3" w14:textId="77777777" w:rsidR="00EB688A" w:rsidRDefault="00EB688A" w:rsidP="00CD5622">
            <w:pPr>
              <w:spacing w:line="315" w:lineRule="exact"/>
              <w:ind w:leftChars="150" w:left="527" w:rightChars="50" w:right="105" w:hangingChars="100" w:hanging="211"/>
              <w:rPr>
                <w:rFonts w:hint="eastAsia"/>
              </w:rPr>
            </w:pPr>
            <w:r>
              <w:rPr>
                <w:rFonts w:hint="eastAsia"/>
              </w:rPr>
              <w:t>一、無不良素行，且無警察刑事紀錄證明之刑事案件紀錄。</w:t>
            </w:r>
          </w:p>
          <w:p w14:paraId="400FF87E" w14:textId="77777777" w:rsidR="00EB688A" w:rsidRDefault="00EB688A" w:rsidP="00CD5622">
            <w:pPr>
              <w:spacing w:line="315" w:lineRule="exact"/>
              <w:ind w:leftChars="150" w:left="527" w:rightChars="50" w:right="105" w:hangingChars="100" w:hanging="211"/>
              <w:rPr>
                <w:rFonts w:hint="eastAsia"/>
              </w:rPr>
            </w:pPr>
            <w:r>
              <w:rPr>
                <w:rFonts w:hint="eastAsia"/>
              </w:rPr>
              <w:t>二、符合我國國家利益。</w:t>
            </w:r>
          </w:p>
          <w:p w14:paraId="3FBCC7ED" w14:textId="77777777" w:rsidR="00EB688A" w:rsidRDefault="00EB688A" w:rsidP="00CD5622">
            <w:pPr>
              <w:spacing w:line="315" w:lineRule="exact"/>
              <w:ind w:leftChars="150" w:left="316" w:rightChars="50" w:right="105" w:firstLineChars="200" w:firstLine="422"/>
              <w:rPr>
                <w:rFonts w:hint="eastAsia"/>
              </w:rPr>
            </w:pPr>
            <w:r>
              <w:rPr>
                <w:rFonts w:hint="eastAsia"/>
              </w:rPr>
              <w:t>外國特定專業人才經內政部移民署許可永久居留後，其配偶、未成年子女及因身心障礙無法自理生活之成年子女，並符合前項各款要件者，</w:t>
            </w:r>
            <w:r w:rsidRPr="00340A03">
              <w:rPr>
                <w:rFonts w:hint="eastAsia"/>
                <w:u w:val="single"/>
              </w:rPr>
              <w:t>有下列情形之一，</w:t>
            </w:r>
            <w:r>
              <w:rPr>
                <w:rFonts w:hint="eastAsia"/>
              </w:rPr>
              <w:t>得向內政部移民署申請永久居留</w:t>
            </w:r>
            <w:r w:rsidRPr="00340A03">
              <w:rPr>
                <w:rFonts w:hint="eastAsia"/>
                <w:u w:val="single"/>
              </w:rPr>
              <w:t>：</w:t>
            </w:r>
          </w:p>
          <w:p w14:paraId="484E93E2"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一、依親對象為</w:t>
            </w:r>
            <w:r>
              <w:rPr>
                <w:rFonts w:hint="eastAsia"/>
              </w:rPr>
              <w:t>依前條</w:t>
            </w:r>
            <w:r w:rsidRPr="00340A03">
              <w:rPr>
                <w:rFonts w:hint="eastAsia"/>
                <w:u w:val="single"/>
              </w:rPr>
              <w:t>第三項第一款規定</w:t>
            </w:r>
            <w:r>
              <w:rPr>
                <w:rFonts w:hint="eastAsia"/>
              </w:rPr>
              <w:t>經許可永久居留</w:t>
            </w:r>
            <w:r w:rsidRPr="00340A03">
              <w:rPr>
                <w:rFonts w:hint="eastAsia"/>
                <w:u w:val="single"/>
              </w:rPr>
              <w:t>者：</w:t>
            </w:r>
            <w:r>
              <w:rPr>
                <w:rFonts w:hint="eastAsia"/>
              </w:rPr>
              <w:t>在我國合法連續居留三年，平均每年居住一百八十三日以上。</w:t>
            </w:r>
          </w:p>
          <w:p w14:paraId="098C1534" w14:textId="77777777" w:rsidR="00EB688A" w:rsidRDefault="00EB688A" w:rsidP="00CD5622">
            <w:pPr>
              <w:spacing w:line="315" w:lineRule="exact"/>
              <w:ind w:leftChars="150" w:left="527" w:rightChars="50" w:right="105" w:hangingChars="100" w:hanging="211"/>
              <w:rPr>
                <w:rFonts w:hint="eastAsia"/>
              </w:rPr>
            </w:pPr>
            <w:r w:rsidRPr="00340A03">
              <w:rPr>
                <w:rFonts w:hint="eastAsia"/>
                <w:u w:val="single"/>
              </w:rPr>
              <w:t>二、依親對象為依前條第三項第二款規定經許可永久居留者：在我國合法居留一年且居住一百八十三日以上。</w:t>
            </w:r>
          </w:p>
          <w:p w14:paraId="5E162609" w14:textId="77777777" w:rsidR="00EB688A" w:rsidRDefault="00EB688A" w:rsidP="00CD5622">
            <w:pPr>
              <w:spacing w:line="315" w:lineRule="exact"/>
              <w:ind w:leftChars="150" w:left="316" w:rightChars="50" w:right="105" w:firstLineChars="200" w:firstLine="422"/>
              <w:rPr>
                <w:rFonts w:hint="eastAsia"/>
              </w:rPr>
            </w:pPr>
            <w:r>
              <w:rPr>
                <w:rFonts w:hint="eastAsia"/>
              </w:rPr>
              <w:t>前二項外國專業人才及外國特定專業人才之永久居留許可，依入出國及移民法第三十三條第一款至第三款及第八款規定經撤銷或廢止者，其配偶、未成年子女及因身心障礙無法自理生活之成年子女之永久居留許可，應併同撤銷或廢止。</w:t>
            </w:r>
          </w:p>
          <w:p w14:paraId="12BDFF50"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依第一項及第二項規定申請永久居留者，應於居留及居住期間屆滿後二年內申請之。</w:t>
            </w:r>
          </w:p>
        </w:tc>
        <w:tc>
          <w:tcPr>
            <w:tcW w:w="3043" w:type="dxa"/>
          </w:tcPr>
          <w:p w14:paraId="1DF863F3" w14:textId="77777777" w:rsidR="00EB688A" w:rsidRDefault="00EB688A" w:rsidP="00CD5622">
            <w:pPr>
              <w:spacing w:line="315" w:lineRule="exact"/>
              <w:ind w:leftChars="50" w:left="316" w:rightChars="50" w:right="105" w:hangingChars="100" w:hanging="211"/>
              <w:rPr>
                <w:rFonts w:hint="eastAsia"/>
              </w:rPr>
            </w:pPr>
            <w:r>
              <w:rPr>
                <w:rFonts w:hint="eastAsia"/>
              </w:rPr>
              <w:t>第十六條　外國專業人才在我國從事專業工作，經內政部移民署許可永久居留後，其配偶、未成年子女及因身心障礙無法自理生活之成年子女，在我國合法連續居留五年，平均每年居住一百八十三日以上，並符合下列要件者，得向內政部移民署申請永久居留：</w:t>
            </w:r>
          </w:p>
          <w:p w14:paraId="5D1F2A7B" w14:textId="77777777" w:rsidR="00EB688A" w:rsidRDefault="00EB688A" w:rsidP="00CD5622">
            <w:pPr>
              <w:spacing w:line="315" w:lineRule="exact"/>
              <w:ind w:leftChars="150" w:left="527" w:rightChars="50" w:right="105" w:hangingChars="100" w:hanging="211"/>
              <w:rPr>
                <w:rFonts w:hint="eastAsia"/>
              </w:rPr>
            </w:pPr>
            <w:r>
              <w:rPr>
                <w:rFonts w:hint="eastAsia"/>
              </w:rPr>
              <w:t>一、無不良素行，且無警察刑事紀錄證明之刑事案件紀錄。</w:t>
            </w:r>
          </w:p>
          <w:p w14:paraId="0FAD9C49" w14:textId="77777777" w:rsidR="00EB688A" w:rsidRDefault="00EB688A" w:rsidP="00CD5622">
            <w:pPr>
              <w:spacing w:line="315" w:lineRule="exact"/>
              <w:ind w:leftChars="150" w:left="527" w:rightChars="50" w:right="105" w:hangingChars="100" w:hanging="211"/>
              <w:rPr>
                <w:rFonts w:hint="eastAsia"/>
              </w:rPr>
            </w:pPr>
            <w:r>
              <w:rPr>
                <w:rFonts w:hint="eastAsia"/>
              </w:rPr>
              <w:t>二、符合我國國家利益。</w:t>
            </w:r>
          </w:p>
          <w:p w14:paraId="125149B4" w14:textId="77777777" w:rsidR="00EB688A" w:rsidRDefault="00EB688A" w:rsidP="00CD5622">
            <w:pPr>
              <w:spacing w:line="315" w:lineRule="exact"/>
              <w:ind w:leftChars="150" w:left="316" w:rightChars="50" w:right="105" w:firstLineChars="200" w:firstLine="422"/>
              <w:rPr>
                <w:rFonts w:hint="eastAsia"/>
              </w:rPr>
            </w:pPr>
            <w:r>
              <w:rPr>
                <w:rFonts w:hint="eastAsia"/>
              </w:rPr>
              <w:t>外國特定專業人才依第十四條第三項規定經內政部移民署許可永久居留後，其配偶、未成年子女及因身心障礙無法自理生活之成年子女，在我國合法連續居留三年，平均每年居住一百八十三日以上，並符合前項各款要件者，得向內政部移民署申請永久居留。</w:t>
            </w:r>
          </w:p>
          <w:p w14:paraId="5385462C" w14:textId="77777777" w:rsidR="00EB688A" w:rsidRDefault="00EB688A" w:rsidP="00CD5622">
            <w:pPr>
              <w:spacing w:line="315" w:lineRule="exact"/>
              <w:ind w:leftChars="150" w:left="316" w:rightChars="50" w:right="105" w:firstLineChars="200" w:firstLine="422"/>
              <w:rPr>
                <w:rFonts w:hint="eastAsia"/>
              </w:rPr>
            </w:pPr>
            <w:r>
              <w:rPr>
                <w:rFonts w:hint="eastAsia"/>
              </w:rPr>
              <w:t>前二項外國專業人才及外國特定專業人才之永久居留許可，依入出國及移民法第三十三條第一款至第三款及第八款規定經撤銷或廢止者，其配偶、未成年子女及因身心障礙無法自理生活之成年子女之永久居留許可，應併同撤銷或廢止。</w:t>
            </w:r>
          </w:p>
          <w:p w14:paraId="3AE1E046"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依第一項及第二項規定申請永久居留者，應於居留及居住期間屆滿後二年內申請之。</w:t>
            </w:r>
          </w:p>
        </w:tc>
        <w:tc>
          <w:tcPr>
            <w:tcW w:w="3043" w:type="dxa"/>
          </w:tcPr>
          <w:p w14:paraId="0665B28D"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067F8BE4" w14:textId="77777777" w:rsidR="00EB688A" w:rsidRDefault="00EB688A" w:rsidP="00CD5622">
            <w:pPr>
              <w:spacing w:line="315" w:lineRule="exact"/>
              <w:ind w:leftChars="50" w:left="316" w:rightChars="50" w:right="105" w:hangingChars="100" w:hanging="211"/>
              <w:rPr>
                <w:rFonts w:hint="eastAsia"/>
              </w:rPr>
            </w:pPr>
            <w:r>
              <w:rPr>
                <w:rFonts w:hint="eastAsia"/>
              </w:rPr>
              <w:t>二、修正第二項，現行規定修正移列為第一款，並配合現行第十四條之修正，修正所援引之條次及款次；又增訂第二款，配合修正條文第十八條第三項第二款之增訂，明定依親對象為依該款規定許可永久居留者，其配偶、未成年子女及因身心障礙無法自理生活之成年子女，在我國合法居留一年且居住一百八十三日以上，得申請永久居留。</w:t>
            </w:r>
          </w:p>
          <w:p w14:paraId="662653F0" w14:textId="77777777" w:rsidR="00EB688A" w:rsidRDefault="00EB688A" w:rsidP="00CD5622">
            <w:pPr>
              <w:spacing w:line="315" w:lineRule="exact"/>
              <w:ind w:leftChars="50" w:left="316" w:rightChars="50" w:right="105" w:hangingChars="100" w:hanging="211"/>
              <w:rPr>
                <w:rFonts w:hint="eastAsia"/>
              </w:rPr>
            </w:pPr>
            <w:r>
              <w:rPr>
                <w:rFonts w:hint="eastAsia"/>
              </w:rPr>
              <w:t>三、第一項、第三項及第四項未修正。</w:t>
            </w:r>
          </w:p>
        </w:tc>
      </w:tr>
      <w:tr w:rsidR="000657A4" w14:paraId="1039776B" w14:textId="77777777" w:rsidTr="00CD5622">
        <w:tc>
          <w:tcPr>
            <w:tcW w:w="3042" w:type="dxa"/>
          </w:tcPr>
          <w:p w14:paraId="27A6B0C9" w14:textId="77777777" w:rsidR="000657A4" w:rsidRDefault="000657A4" w:rsidP="000657A4">
            <w:pPr>
              <w:spacing w:line="315" w:lineRule="exact"/>
              <w:ind w:leftChars="50" w:left="105" w:rightChars="50" w:right="105"/>
              <w:rPr>
                <w:rFonts w:hint="eastAsia"/>
              </w:rPr>
            </w:pPr>
          </w:p>
        </w:tc>
        <w:tc>
          <w:tcPr>
            <w:tcW w:w="3043" w:type="dxa"/>
          </w:tcPr>
          <w:p w14:paraId="40D8D4C7" w14:textId="77777777" w:rsidR="000657A4" w:rsidRDefault="000657A4" w:rsidP="000657A4">
            <w:pPr>
              <w:spacing w:line="315" w:lineRule="exact"/>
              <w:ind w:leftChars="50" w:left="316" w:rightChars="50" w:right="105" w:hangingChars="100" w:hanging="211"/>
              <w:rPr>
                <w:rFonts w:hint="eastAsia"/>
              </w:rPr>
            </w:pPr>
            <w:r>
              <w:rPr>
                <w:rFonts w:hint="eastAsia"/>
              </w:rPr>
              <w:t>第十七條　外國高級專業人才依入出國及移民法規定申請永久居留者，其配偶、未成年子女及因身心障礙無法自理生活之成年子女，得隨同本人申請永久居留。</w:t>
            </w:r>
          </w:p>
          <w:p w14:paraId="5967B440" w14:textId="77777777" w:rsidR="000657A4" w:rsidRDefault="000657A4" w:rsidP="000657A4">
            <w:pPr>
              <w:spacing w:line="315" w:lineRule="exact"/>
              <w:ind w:leftChars="150" w:left="316" w:rightChars="50" w:right="105" w:firstLineChars="200" w:firstLine="422"/>
              <w:rPr>
                <w:rFonts w:hint="eastAsia"/>
              </w:rPr>
            </w:pPr>
            <w:r>
              <w:rPr>
                <w:rFonts w:hint="eastAsia"/>
              </w:rPr>
              <w:t>前項外國高級專業人才之永久居留許可，依入出國及移民法第三十三條第一款至第三款及第八款規定經撤銷或廢止者，其配偶、未成年子女及因身心障礙無法自理生活之成年子女之永久居留許可，應併同撤銷或廢止。</w:t>
            </w:r>
          </w:p>
        </w:tc>
        <w:tc>
          <w:tcPr>
            <w:tcW w:w="3043" w:type="dxa"/>
          </w:tcPr>
          <w:p w14:paraId="7A7AF2E8" w14:textId="77777777" w:rsidR="000657A4" w:rsidRDefault="000657A4" w:rsidP="000657A4">
            <w:pPr>
              <w:spacing w:line="315" w:lineRule="exact"/>
              <w:ind w:leftChars="50" w:left="316" w:rightChars="50" w:right="105" w:hangingChars="100" w:hanging="211"/>
              <w:rPr>
                <w:rFonts w:hint="eastAsia"/>
              </w:rPr>
            </w:pPr>
            <w:r>
              <w:rPr>
                <w:rFonts w:hint="eastAsia"/>
              </w:rPr>
              <w:t>一、本條刪除。</w:t>
            </w:r>
          </w:p>
          <w:p w14:paraId="59C5B18E" w14:textId="77777777" w:rsidR="000657A4" w:rsidRDefault="000657A4" w:rsidP="000657A4">
            <w:pPr>
              <w:spacing w:line="315" w:lineRule="exact"/>
              <w:ind w:leftChars="50" w:left="316" w:rightChars="50" w:right="105" w:hangingChars="100" w:hanging="211"/>
              <w:rPr>
                <w:rFonts w:hint="eastAsia"/>
              </w:rPr>
            </w:pPr>
            <w:r>
              <w:rPr>
                <w:rFonts w:hint="eastAsia"/>
              </w:rPr>
              <w:t>二、配合一百十二年六月二十八日修正公布之入出國及移民法第二十五條第五項已明定外國高級專業人才之配偶、未成年子女及因身心障礙無法自理生活之成年子女，得隨同本人申請永久居留之規定，本法無須重複規定，爰予刪除。</w:t>
            </w:r>
          </w:p>
        </w:tc>
      </w:tr>
      <w:tr w:rsidR="00EB688A" w14:paraId="19C5E6B8" w14:textId="77777777" w:rsidTr="00CD5622">
        <w:tc>
          <w:tcPr>
            <w:tcW w:w="3042" w:type="dxa"/>
          </w:tcPr>
          <w:p w14:paraId="07A70DC1"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340A03">
              <w:rPr>
                <w:rFonts w:hint="eastAsia"/>
                <w:u w:val="single"/>
              </w:rPr>
              <w:t>二十</w:t>
            </w:r>
            <w:r>
              <w:rPr>
                <w:rFonts w:hint="eastAsia"/>
              </w:rPr>
              <w:t>條　外國特定專業人才及外國高級專業人才經內政部移民署許可居留或永久居留者，其直系尊親屬得向外交部或駐外館處申請核發一年效期、多次入國、停留期限六個月及未加註限制不准延期或其他限制之停留簽證；</w:t>
            </w:r>
            <w:r w:rsidRPr="00340A03">
              <w:rPr>
                <w:rFonts w:hint="eastAsia"/>
                <w:u w:val="single"/>
              </w:rPr>
              <w:t>於入國後，停留</w:t>
            </w:r>
            <w:r>
              <w:rPr>
                <w:rFonts w:hint="eastAsia"/>
              </w:rPr>
              <w:t>期</w:t>
            </w:r>
            <w:r w:rsidRPr="00340A03">
              <w:rPr>
                <w:rFonts w:hint="eastAsia"/>
                <w:u w:val="single"/>
              </w:rPr>
              <w:t>限屆</w:t>
            </w:r>
            <w:r>
              <w:rPr>
                <w:rFonts w:hint="eastAsia"/>
              </w:rPr>
              <w:t>滿有繼續停留之必要者，得於停留期限屆滿前，向內政部移民署申請延期，並得免出國，每次總停留期間最長為一年。</w:t>
            </w:r>
          </w:p>
          <w:p w14:paraId="2EC75C56" w14:textId="77777777" w:rsidR="00EB688A" w:rsidRDefault="00EB688A" w:rsidP="00CD5622">
            <w:pPr>
              <w:spacing w:line="315" w:lineRule="exact"/>
              <w:ind w:leftChars="150" w:left="316" w:rightChars="50" w:right="105" w:firstLineChars="200" w:firstLine="422"/>
              <w:rPr>
                <w:rFonts w:hint="eastAsia"/>
              </w:rPr>
            </w:pPr>
            <w:r w:rsidRPr="00340A03">
              <w:rPr>
                <w:rFonts w:hint="eastAsia"/>
                <w:u w:val="single"/>
              </w:rPr>
              <w:t>前項直系尊親屬停留期間屆滿有繼續停留之必要，且已投保在我國停留期間之醫療及全額住院保險者，得於停留期間屆滿前，向內政部移民署申請延期，並得免出國，不受前項每次總停留期間最長為一年之限制。</w:t>
            </w:r>
          </w:p>
        </w:tc>
        <w:tc>
          <w:tcPr>
            <w:tcW w:w="3043" w:type="dxa"/>
          </w:tcPr>
          <w:p w14:paraId="312E2410" w14:textId="77777777" w:rsidR="00EB688A" w:rsidRDefault="00EB688A" w:rsidP="00CD5622">
            <w:pPr>
              <w:spacing w:line="315" w:lineRule="exact"/>
              <w:ind w:leftChars="50" w:left="316" w:rightChars="50" w:right="105" w:hangingChars="100" w:hanging="211"/>
              <w:rPr>
                <w:rFonts w:hint="eastAsia"/>
              </w:rPr>
            </w:pPr>
            <w:r>
              <w:rPr>
                <w:rFonts w:hint="eastAsia"/>
              </w:rPr>
              <w:t>第十八條　外國特定專業人才及外國高級專業人才經內政部移民署許可居留或永久居留者，其直系尊親屬得向外交部或駐外館處申請核發一年效期、多次入國、停留期限六個月及未加註限制不准延期或其他限制之停留簽證；期滿有繼續停留之必要者，得於停留期限屆滿前，向內政部移民署申請延期，並得免出國，每次總停留期間最長為一年。</w:t>
            </w:r>
          </w:p>
        </w:tc>
        <w:tc>
          <w:tcPr>
            <w:tcW w:w="3043" w:type="dxa"/>
          </w:tcPr>
          <w:p w14:paraId="522A44F7"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3AA498B0" w14:textId="77777777" w:rsidR="00EB688A" w:rsidRDefault="00EB688A" w:rsidP="00CD5622">
            <w:pPr>
              <w:spacing w:line="315" w:lineRule="exact"/>
              <w:ind w:leftChars="50" w:left="316" w:rightChars="50" w:right="105" w:hangingChars="100" w:hanging="211"/>
              <w:rPr>
                <w:rFonts w:hint="eastAsia"/>
              </w:rPr>
            </w:pPr>
            <w:r>
              <w:rPr>
                <w:rFonts w:hint="eastAsia"/>
              </w:rPr>
              <w:t>二、現行條文列為第一項，並酌作文字修正，以期明確。</w:t>
            </w:r>
          </w:p>
          <w:p w14:paraId="5782736D" w14:textId="77777777" w:rsidR="00EB688A" w:rsidRDefault="00EB688A" w:rsidP="00CD5622">
            <w:pPr>
              <w:spacing w:line="315" w:lineRule="exact"/>
              <w:ind w:leftChars="50" w:left="316" w:rightChars="50" w:right="105" w:hangingChars="100" w:hanging="211"/>
              <w:rPr>
                <w:rFonts w:hint="eastAsia"/>
              </w:rPr>
            </w:pPr>
            <w:r>
              <w:rPr>
                <w:rFonts w:hint="eastAsia"/>
              </w:rPr>
              <w:t>三、增訂第二項，為強化外國特定專業人才及外國高級專業人才長期留臺誘因，爰參考新加坡提供</w:t>
            </w:r>
            <w:r>
              <w:rPr>
                <w:rFonts w:hint="eastAsia"/>
              </w:rPr>
              <w:t>One-pass</w:t>
            </w:r>
            <w:r>
              <w:rPr>
                <w:rFonts w:hint="eastAsia"/>
              </w:rPr>
              <w:t>持有者之直系尊親屬依親居留得於國內連續延期之作法，明定該直系尊親屬申請延期停留不受每次總停留期間最長為一年之限制。又考量該等來臺探親停留之直系尊親屬非屬全民健康保險法之適用對象，為避免其探親停留期間可能之醫療費用成為我國負擔，爰參考澳洲八七○類之父母臨時簽證（</w:t>
            </w:r>
            <w:r>
              <w:rPr>
                <w:rFonts w:hint="eastAsia"/>
              </w:rPr>
              <w:t>SponsoredParent</w:t>
            </w:r>
            <w:r>
              <w:rPr>
                <w:rFonts w:hint="eastAsia"/>
              </w:rPr>
              <w:t>（</w:t>
            </w:r>
            <w:r>
              <w:rPr>
                <w:rFonts w:hint="eastAsia"/>
              </w:rPr>
              <w:t>Temporary</w:t>
            </w:r>
            <w:r>
              <w:rPr>
                <w:rFonts w:hint="eastAsia"/>
              </w:rPr>
              <w:t>）</w:t>
            </w:r>
            <w:r>
              <w:rPr>
                <w:rFonts w:hint="eastAsia"/>
              </w:rPr>
              <w:t>visa</w:t>
            </w:r>
            <w:r>
              <w:rPr>
                <w:rFonts w:hint="eastAsia"/>
              </w:rPr>
              <w:t>）要求申請人須購買足夠醫療保險之作法，明定其須投保在我國停留期間之醫療及全額住院保險。</w:t>
            </w:r>
          </w:p>
          <w:p w14:paraId="4292EE1F" w14:textId="77777777" w:rsidR="00EB688A" w:rsidRDefault="00EB688A" w:rsidP="00CD5622">
            <w:pPr>
              <w:spacing w:line="315" w:lineRule="exact"/>
              <w:ind w:leftChars="50" w:left="316" w:rightChars="50" w:right="105" w:hangingChars="100" w:hanging="211"/>
              <w:rPr>
                <w:rFonts w:hint="eastAsia"/>
              </w:rPr>
            </w:pPr>
            <w:r>
              <w:rPr>
                <w:rFonts w:hint="eastAsia"/>
              </w:rPr>
              <w:t>四、另直系尊親屬來臺探親須以探親對象仍合法居留於我國為前提，爰內政部移民署審查許可直系尊親屬來臺探親停留期間不會逾被探親者之居留許可有效期間，併予敘明。</w:t>
            </w:r>
          </w:p>
        </w:tc>
      </w:tr>
      <w:tr w:rsidR="00EB688A" w14:paraId="782D5813" w14:textId="77777777" w:rsidTr="00CD5622">
        <w:tc>
          <w:tcPr>
            <w:tcW w:w="3042" w:type="dxa"/>
          </w:tcPr>
          <w:p w14:paraId="5830D0F2" w14:textId="77777777" w:rsidR="00EB688A" w:rsidRDefault="009E7052" w:rsidP="00CD5622">
            <w:pPr>
              <w:spacing w:line="315" w:lineRule="exact"/>
              <w:ind w:leftChars="50" w:left="316" w:rightChars="50" w:right="105" w:hangingChars="100" w:hanging="211"/>
              <w:rPr>
                <w:rFonts w:hint="eastAsia"/>
              </w:rPr>
            </w:pPr>
            <w:r>
              <w:rPr>
                <w:rFonts w:hint="eastAsia"/>
              </w:rPr>
              <w:pict w14:anchorId="0C6744D5">
                <v:line id="DW5452997" o:spid="_x0000_s1057" style="position:absolute;left:0;text-align:left;z-index:251657728;mso-position-horizontal-relative:text;mso-position-vertical-relative:text" from="-2.2pt,158.9pt" to="455.6pt,158.9pt" strokeweight=".5pt"/>
              </w:pict>
            </w:r>
            <w:r w:rsidR="00EB688A">
              <w:rPr>
                <w:rFonts w:hint="eastAsia"/>
              </w:rPr>
              <w:t>第</w:t>
            </w:r>
            <w:r w:rsidR="00EB688A" w:rsidRPr="00340A03">
              <w:rPr>
                <w:rFonts w:hint="eastAsia"/>
                <w:u w:val="single"/>
              </w:rPr>
              <w:t>二十一</w:t>
            </w:r>
            <w:r w:rsidR="00EB688A">
              <w:rPr>
                <w:rFonts w:hint="eastAsia"/>
              </w:rPr>
              <w:t>條　外國專業人才、外國特定專業人才及外國高級專業人才，其本人、配偶、未成年子女及因身心障礙無法自理生活之成年子女，經內政部移民署許可永久居留後，出國五年以上未曾入國者，內政部移民署得廢止其永久居留許可及註銷其外僑永久居留證。</w:t>
            </w:r>
          </w:p>
        </w:tc>
        <w:tc>
          <w:tcPr>
            <w:tcW w:w="3043" w:type="dxa"/>
          </w:tcPr>
          <w:p w14:paraId="63CCC547" w14:textId="77777777" w:rsidR="00EB688A" w:rsidRDefault="00EB688A" w:rsidP="00CD5622">
            <w:pPr>
              <w:spacing w:line="315" w:lineRule="exact"/>
              <w:ind w:leftChars="50" w:left="316" w:rightChars="50" w:right="105" w:hangingChars="100" w:hanging="211"/>
              <w:rPr>
                <w:rFonts w:hint="eastAsia"/>
              </w:rPr>
            </w:pPr>
            <w:r>
              <w:rPr>
                <w:rFonts w:hint="eastAsia"/>
              </w:rPr>
              <w:t>第十九條　外國專業人才、外國特定專業人才及外國高級專業人才，其本人、配偶、未成年子女及因身心障礙無法自理生活之成年子女，經內政部移民署許可永久居留後，出國五年以上未曾入國者，內政部移民署得廢止其永久居留許可及註銷其外僑永久居留證。</w:t>
            </w:r>
          </w:p>
        </w:tc>
        <w:tc>
          <w:tcPr>
            <w:tcW w:w="3043" w:type="dxa"/>
          </w:tcPr>
          <w:p w14:paraId="41B92E2D" w14:textId="77777777" w:rsidR="00EB688A" w:rsidRDefault="00EB688A" w:rsidP="00CD5622">
            <w:pPr>
              <w:spacing w:line="315" w:lineRule="exact"/>
              <w:ind w:leftChars="50" w:left="105" w:rightChars="50" w:right="105"/>
              <w:rPr>
                <w:rFonts w:hint="eastAsia"/>
              </w:rPr>
            </w:pPr>
            <w:r>
              <w:rPr>
                <w:rFonts w:hint="eastAsia"/>
              </w:rPr>
              <w:t>條次變更，內容未修正。</w:t>
            </w:r>
          </w:p>
        </w:tc>
      </w:tr>
      <w:tr w:rsidR="00EB688A" w14:paraId="1DFD7E02" w14:textId="77777777" w:rsidTr="00CD5622">
        <w:tc>
          <w:tcPr>
            <w:tcW w:w="3042" w:type="dxa"/>
          </w:tcPr>
          <w:p w14:paraId="7E98C809" w14:textId="77777777" w:rsidR="00EB688A" w:rsidRDefault="009E7052" w:rsidP="00CD5622">
            <w:pPr>
              <w:spacing w:line="315" w:lineRule="exact"/>
              <w:ind w:leftChars="50" w:left="316" w:rightChars="50" w:right="105" w:hangingChars="100" w:hanging="211"/>
              <w:rPr>
                <w:rFonts w:hint="eastAsia"/>
              </w:rPr>
            </w:pPr>
            <w:r>
              <w:rPr>
                <w:rFonts w:hint="eastAsia"/>
              </w:rPr>
              <w:pict w14:anchorId="70C86968">
                <v:line id="DW9438984" o:spid="_x0000_s1056" style="position:absolute;left:0;text-align:left;z-index:251656704;mso-position-horizontal-relative:text;mso-position-vertical-relative:text" from="-2.35pt,-1.4pt" to="455.45pt,-1.4pt" strokeweight=".5pt"/>
              </w:pict>
            </w:r>
            <w:r w:rsidR="00EB688A">
              <w:rPr>
                <w:rFonts w:hint="eastAsia"/>
              </w:rPr>
              <w:t>第</w:t>
            </w:r>
            <w:r w:rsidR="00EB688A" w:rsidRPr="00340A03">
              <w:rPr>
                <w:rFonts w:hint="eastAsia"/>
                <w:u w:val="single"/>
              </w:rPr>
              <w:t>二十二</w:t>
            </w:r>
            <w:r w:rsidR="00EB688A">
              <w:rPr>
                <w:rFonts w:hint="eastAsia"/>
              </w:rPr>
              <w:t>條　自一百零七年度起，在我國未設有戶籍並因工作而首次核准在我國居留且符合一定條件之外國特定專業人才，其從事專業工作，或依第九條規定取得就業金卡並在就業金卡有效期間受聘僱從事專業工作，於首次符合在我國居留滿一百八十三日且薪資所得超過新臺幣三百萬元之課稅年度起算五年內，其各該在我國居留滿一百八十三日之課稅年度薪資所得超過新臺幣三百萬元部分之半數免予計入綜合所得總額課稅，且不適用所得基本稅額條例第十二條第一項第一款規定。</w:t>
            </w:r>
          </w:p>
          <w:p w14:paraId="463EFA47" w14:textId="77777777" w:rsidR="00EB688A" w:rsidRDefault="00EB688A" w:rsidP="00CD5622">
            <w:pPr>
              <w:spacing w:line="315" w:lineRule="exact"/>
              <w:ind w:leftChars="150" w:left="316" w:rightChars="50" w:right="105" w:firstLineChars="200" w:firstLine="422"/>
              <w:rPr>
                <w:rFonts w:hint="eastAsia"/>
              </w:rPr>
            </w:pPr>
            <w:r>
              <w:rPr>
                <w:rFonts w:hint="eastAsia"/>
              </w:rPr>
              <w:t>前項一定條件、申請適用程序、應檢附之證明文件及其他相關事項之辦法，由財政部會商相關機關定之。</w:t>
            </w:r>
          </w:p>
        </w:tc>
        <w:tc>
          <w:tcPr>
            <w:tcW w:w="3043" w:type="dxa"/>
          </w:tcPr>
          <w:p w14:paraId="79145D1E" w14:textId="77777777" w:rsidR="00EB688A" w:rsidRDefault="00EB688A" w:rsidP="00CD5622">
            <w:pPr>
              <w:spacing w:line="315" w:lineRule="exact"/>
              <w:ind w:leftChars="50" w:left="316" w:rightChars="50" w:right="105" w:hangingChars="100" w:hanging="211"/>
              <w:rPr>
                <w:rFonts w:hint="eastAsia"/>
              </w:rPr>
            </w:pPr>
            <w:r>
              <w:rPr>
                <w:rFonts w:hint="eastAsia"/>
              </w:rPr>
              <w:t>第二十條　自一百零七年度起，在我國未設有戶籍並因工作而首次核准在我國居留且符合一定條件之外國特定專業人才，其從事專業工作，或依第九條規定取得就業金卡並在就業金卡有效期間受聘僱從事專業工作，於首次符合在我國居留滿一百八十三日且薪資所得超過新臺幣三百萬元之課稅年度起算五年內，其各該在我國居留滿一百八十三日之課稅年度薪資所得超過新臺幣三百萬元部分之半數免予計入綜合所得總額課稅，且不適用所得基本稅額條例第十二條第一項第一款規定。</w:t>
            </w:r>
          </w:p>
          <w:p w14:paraId="1D45343F" w14:textId="77777777" w:rsidR="00EB688A" w:rsidRDefault="00EB688A" w:rsidP="00CD5622">
            <w:pPr>
              <w:spacing w:line="315" w:lineRule="exact"/>
              <w:ind w:leftChars="150" w:left="316" w:rightChars="50" w:right="105" w:firstLineChars="200" w:firstLine="422"/>
              <w:rPr>
                <w:rFonts w:hint="eastAsia"/>
              </w:rPr>
            </w:pPr>
            <w:r>
              <w:rPr>
                <w:rFonts w:hint="eastAsia"/>
              </w:rPr>
              <w:t>前項一定條件、申請適用程序、應檢附之證明文件及其他相關事項之辦法，由財政部會商相關機關定之。</w:t>
            </w:r>
          </w:p>
        </w:tc>
        <w:tc>
          <w:tcPr>
            <w:tcW w:w="3043" w:type="dxa"/>
          </w:tcPr>
          <w:p w14:paraId="02F2218B" w14:textId="77777777" w:rsidR="00EB688A" w:rsidRDefault="00EB688A" w:rsidP="00CD5622">
            <w:pPr>
              <w:spacing w:line="315" w:lineRule="exact"/>
              <w:ind w:leftChars="50" w:left="105" w:rightChars="50" w:right="105"/>
              <w:rPr>
                <w:rFonts w:hint="eastAsia"/>
              </w:rPr>
            </w:pPr>
            <w:r>
              <w:rPr>
                <w:rFonts w:hint="eastAsia"/>
              </w:rPr>
              <w:t>條次變更，內容未修正。</w:t>
            </w:r>
          </w:p>
        </w:tc>
      </w:tr>
      <w:tr w:rsidR="00EB688A" w14:paraId="5461713E" w14:textId="77777777" w:rsidTr="00CD5622">
        <w:tc>
          <w:tcPr>
            <w:tcW w:w="3042" w:type="dxa"/>
          </w:tcPr>
          <w:p w14:paraId="20D7C229"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340A03">
              <w:rPr>
                <w:rFonts w:hint="eastAsia"/>
                <w:u w:val="single"/>
              </w:rPr>
              <w:t>二十三</w:t>
            </w:r>
            <w:r>
              <w:rPr>
                <w:rFonts w:hint="eastAsia"/>
              </w:rPr>
              <w:t>條　外國專業人才、外國特定專業人才及外國高級專業人才有下列情形之一者，其本人、配偶、未成年子女及因身心障礙無法自理生活之成年子女，經領有居留證明文件者，應參加全民健康保險為保險對象，不受全民健康保險法第九條第一款在臺居留滿六個月之限制：</w:t>
            </w:r>
          </w:p>
          <w:p w14:paraId="1040688D" w14:textId="77777777" w:rsidR="00EB688A" w:rsidRDefault="00EB688A" w:rsidP="00CD5622">
            <w:pPr>
              <w:spacing w:line="315" w:lineRule="exact"/>
              <w:ind w:leftChars="150" w:left="527" w:rightChars="50" w:right="105" w:hangingChars="100" w:hanging="211"/>
              <w:rPr>
                <w:rFonts w:hint="eastAsia"/>
              </w:rPr>
            </w:pPr>
            <w:r>
              <w:rPr>
                <w:rFonts w:hint="eastAsia"/>
              </w:rPr>
              <w:t>一、受聘僱從事專業工作。</w:t>
            </w:r>
          </w:p>
          <w:p w14:paraId="11F7B1E8" w14:textId="77777777" w:rsidR="00EB688A" w:rsidRDefault="00EB688A" w:rsidP="00CD5622">
            <w:pPr>
              <w:spacing w:line="315" w:lineRule="exact"/>
              <w:ind w:leftChars="150" w:left="527" w:rightChars="50" w:right="105" w:hangingChars="100" w:hanging="211"/>
              <w:rPr>
                <w:rFonts w:hint="eastAsia"/>
              </w:rPr>
            </w:pPr>
            <w:r>
              <w:rPr>
                <w:rFonts w:hint="eastAsia"/>
              </w:rPr>
              <w:t>二、外國特定專業人才及外國高級專業人才，具全民健康保險法第十條第一項第一款第四目所定雇主或自營業主之被保險人資格。</w:t>
            </w:r>
          </w:p>
        </w:tc>
        <w:tc>
          <w:tcPr>
            <w:tcW w:w="3043" w:type="dxa"/>
          </w:tcPr>
          <w:p w14:paraId="6670CC19" w14:textId="77777777" w:rsidR="00EB688A" w:rsidRDefault="00EB688A" w:rsidP="00CD5622">
            <w:pPr>
              <w:spacing w:line="315" w:lineRule="exact"/>
              <w:ind w:leftChars="50" w:left="316" w:rightChars="50" w:right="105" w:hangingChars="100" w:hanging="211"/>
              <w:rPr>
                <w:rFonts w:hint="eastAsia"/>
              </w:rPr>
            </w:pPr>
            <w:r>
              <w:rPr>
                <w:rFonts w:hint="eastAsia"/>
              </w:rPr>
              <w:t>第二十一條　外國專業人才、外國特定專業人才及外國高級專業人才有下列情形之一者，其本人、配偶、未成年子女及因身心障礙無法自理生活之成年子女，經領有居留證明文件者，應參加全民健康保險為保險對象，不受全民健康保險法第九條第一款在臺居留滿六個月之限制：</w:t>
            </w:r>
          </w:p>
          <w:p w14:paraId="1052CB7A" w14:textId="77777777" w:rsidR="00EB688A" w:rsidRDefault="00EB688A" w:rsidP="00CD5622">
            <w:pPr>
              <w:spacing w:line="315" w:lineRule="exact"/>
              <w:ind w:leftChars="150" w:left="527" w:rightChars="50" w:right="105" w:hangingChars="100" w:hanging="211"/>
              <w:rPr>
                <w:rFonts w:hint="eastAsia"/>
              </w:rPr>
            </w:pPr>
            <w:r>
              <w:rPr>
                <w:rFonts w:hint="eastAsia"/>
              </w:rPr>
              <w:t>一、受聘僱從事專業工作。</w:t>
            </w:r>
          </w:p>
          <w:p w14:paraId="5354CC7A" w14:textId="77777777" w:rsidR="00EB688A" w:rsidRDefault="00EB688A" w:rsidP="00CD5622">
            <w:pPr>
              <w:spacing w:line="315" w:lineRule="exact"/>
              <w:ind w:leftChars="150" w:left="527" w:rightChars="50" w:right="105" w:hangingChars="100" w:hanging="211"/>
              <w:rPr>
                <w:rFonts w:hint="eastAsia"/>
              </w:rPr>
            </w:pPr>
            <w:r>
              <w:rPr>
                <w:rFonts w:hint="eastAsia"/>
              </w:rPr>
              <w:t>二、外國特定專業人才及外國高級專業人才，具全民健康保險法第十條第一項第一款第四目所定雇主或自營業主之被保險人資格。</w:t>
            </w:r>
          </w:p>
        </w:tc>
        <w:tc>
          <w:tcPr>
            <w:tcW w:w="3043" w:type="dxa"/>
          </w:tcPr>
          <w:p w14:paraId="77355742" w14:textId="77777777" w:rsidR="00EB688A" w:rsidRDefault="00EB688A" w:rsidP="00CD5622">
            <w:pPr>
              <w:spacing w:line="315" w:lineRule="exact"/>
              <w:ind w:leftChars="50" w:left="105" w:rightChars="50" w:right="105"/>
              <w:rPr>
                <w:rFonts w:hint="eastAsia"/>
              </w:rPr>
            </w:pPr>
            <w:r>
              <w:rPr>
                <w:rFonts w:hint="eastAsia"/>
              </w:rPr>
              <w:t>條次變更，內容未修正。</w:t>
            </w:r>
          </w:p>
        </w:tc>
      </w:tr>
      <w:tr w:rsidR="00EB688A" w14:paraId="20F97667" w14:textId="77777777" w:rsidTr="00CD5622">
        <w:tc>
          <w:tcPr>
            <w:tcW w:w="3042" w:type="dxa"/>
          </w:tcPr>
          <w:p w14:paraId="39423183"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340A03">
              <w:rPr>
                <w:rFonts w:hint="eastAsia"/>
                <w:u w:val="single"/>
              </w:rPr>
              <w:t>二十四</w:t>
            </w:r>
            <w:r>
              <w:rPr>
                <w:rFonts w:hint="eastAsia"/>
              </w:rPr>
              <w:t>條　從事專業工作之外國專業人才及外國特定專業人才，適用勞工退休金條例之退休金制度。但其於本法中華民國</w:t>
            </w:r>
            <w:r w:rsidRPr="00340A03">
              <w:rPr>
                <w:rFonts w:hint="eastAsia"/>
                <w:u w:val="single"/>
              </w:rPr>
              <w:t>○</w:t>
            </w:r>
            <w:r>
              <w:rPr>
                <w:rFonts w:hint="eastAsia"/>
              </w:rPr>
              <w:t>年</w:t>
            </w:r>
            <w:r w:rsidRPr="00340A03">
              <w:rPr>
                <w:rFonts w:hint="eastAsia"/>
                <w:u w:val="single"/>
              </w:rPr>
              <w:t>○</w:t>
            </w:r>
            <w:r>
              <w:rPr>
                <w:rFonts w:hint="eastAsia"/>
              </w:rPr>
              <w:t>月</w:t>
            </w:r>
            <w:r w:rsidRPr="00340A03">
              <w:rPr>
                <w:rFonts w:hint="eastAsia"/>
                <w:u w:val="single"/>
              </w:rPr>
              <w:t>○</w:t>
            </w:r>
            <w:r>
              <w:rPr>
                <w:rFonts w:hint="eastAsia"/>
              </w:rPr>
              <w:t>日修正之條文施行前已受僱且仍服務於同一事業單位，於</w:t>
            </w:r>
            <w:r w:rsidRPr="00340A03">
              <w:rPr>
                <w:rFonts w:hint="eastAsia"/>
                <w:u w:val="single"/>
              </w:rPr>
              <w:t>修正施行</w:t>
            </w:r>
            <w:r>
              <w:rPr>
                <w:rFonts w:hint="eastAsia"/>
              </w:rPr>
              <w:t>之日起六個月內，以書面向雇主表明繼續適用勞動基準法之退休金規定者，不在此限。</w:t>
            </w:r>
          </w:p>
          <w:p w14:paraId="3B724E33" w14:textId="77777777" w:rsidR="00EB688A" w:rsidRDefault="00EB688A" w:rsidP="00CD5622">
            <w:pPr>
              <w:spacing w:line="315" w:lineRule="exact"/>
              <w:ind w:leftChars="150" w:left="316" w:rightChars="50" w:right="105" w:firstLineChars="200" w:firstLine="422"/>
              <w:rPr>
                <w:rFonts w:hint="eastAsia"/>
              </w:rPr>
            </w:pPr>
            <w:r>
              <w:rPr>
                <w:rFonts w:hint="eastAsia"/>
              </w:rPr>
              <w:t>曾依前項但書規定向雇主表明繼續適用勞動基準法之退休金規定者，不得再變更選擇適用勞工退休金條例之退休金制度。</w:t>
            </w:r>
          </w:p>
          <w:p w14:paraId="2B2ECBAD"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依第一項規定適用勞工退休金條例退休金制度者，其適用前之工作年資依該條例第十一條規定辦理。</w:t>
            </w:r>
          </w:p>
          <w:p w14:paraId="3D487AD3" w14:textId="77777777" w:rsidR="00EB688A" w:rsidRDefault="00EB688A" w:rsidP="00CD5622">
            <w:pPr>
              <w:spacing w:line="315" w:lineRule="exact"/>
              <w:ind w:leftChars="150" w:left="316" w:rightChars="50" w:right="105" w:firstLineChars="200" w:firstLine="422"/>
              <w:rPr>
                <w:rFonts w:hint="eastAsia"/>
              </w:rPr>
            </w:pPr>
            <w:r>
              <w:rPr>
                <w:rFonts w:hint="eastAsia"/>
              </w:rPr>
              <w:t>雇主應為適用勞工退休金條例退休金制度之外國專業人才及外國特定專業人才，向勞動部勞工保險局辦理提繳手續；</w:t>
            </w:r>
            <w:r w:rsidRPr="00340A03">
              <w:rPr>
                <w:rFonts w:hint="eastAsia"/>
                <w:u w:val="single"/>
              </w:rPr>
              <w:t>對於第一項但書所定期間屆滿未表明繼續適用勞動基準法之退休金規定者，雇主</w:t>
            </w:r>
            <w:r>
              <w:rPr>
                <w:rFonts w:hint="eastAsia"/>
              </w:rPr>
              <w:t>至遲</w:t>
            </w:r>
            <w:r w:rsidRPr="00340A03">
              <w:rPr>
                <w:rFonts w:hint="eastAsia"/>
                <w:u w:val="single"/>
              </w:rPr>
              <w:t>應</w:t>
            </w:r>
            <w:r>
              <w:rPr>
                <w:rFonts w:hint="eastAsia"/>
              </w:rPr>
              <w:t>於</w:t>
            </w:r>
            <w:r w:rsidRPr="00340A03">
              <w:rPr>
                <w:rFonts w:hint="eastAsia"/>
                <w:u w:val="single"/>
              </w:rPr>
              <w:t>該</w:t>
            </w:r>
            <w:r>
              <w:rPr>
                <w:rFonts w:hint="eastAsia"/>
              </w:rPr>
              <w:t>期</w:t>
            </w:r>
            <w:r w:rsidRPr="00340A03">
              <w:rPr>
                <w:rFonts w:hint="eastAsia"/>
                <w:u w:val="single"/>
              </w:rPr>
              <w:t>間</w:t>
            </w:r>
            <w:r>
              <w:rPr>
                <w:rFonts w:hint="eastAsia"/>
              </w:rPr>
              <w:t>屆滿之日起十五日內申報。</w:t>
            </w:r>
          </w:p>
          <w:p w14:paraId="209CB55D" w14:textId="77777777" w:rsidR="00EB688A" w:rsidRDefault="00EB688A" w:rsidP="00CD5622">
            <w:pPr>
              <w:spacing w:line="315" w:lineRule="exact"/>
              <w:ind w:leftChars="150" w:left="316" w:rightChars="50" w:right="105" w:firstLineChars="200" w:firstLine="422"/>
              <w:rPr>
                <w:rFonts w:hint="eastAsia"/>
              </w:rPr>
            </w:pPr>
            <w:r>
              <w:rPr>
                <w:rFonts w:hint="eastAsia"/>
              </w:rPr>
              <w:t>第一項外國專業人才及外國特定專業人才於本法中華民國</w:t>
            </w:r>
            <w:r w:rsidRPr="00340A03">
              <w:rPr>
                <w:rFonts w:hint="eastAsia"/>
                <w:u w:val="single"/>
              </w:rPr>
              <w:t>○</w:t>
            </w:r>
            <w:r>
              <w:rPr>
                <w:rFonts w:hint="eastAsia"/>
              </w:rPr>
              <w:t>年</w:t>
            </w:r>
            <w:r w:rsidRPr="00340A03">
              <w:rPr>
                <w:rFonts w:hint="eastAsia"/>
                <w:u w:val="single"/>
              </w:rPr>
              <w:t>○</w:t>
            </w:r>
            <w:r>
              <w:rPr>
                <w:rFonts w:hint="eastAsia"/>
              </w:rPr>
              <w:t>月</w:t>
            </w:r>
            <w:r w:rsidRPr="00340A03">
              <w:rPr>
                <w:rFonts w:hint="eastAsia"/>
                <w:u w:val="single"/>
              </w:rPr>
              <w:t>○</w:t>
            </w:r>
            <w:r>
              <w:rPr>
                <w:rFonts w:hint="eastAsia"/>
              </w:rPr>
              <w:t>日修正之條文施行前已適用勞工退休金條例，或已依法向雇主表明繼續適用勞動基準法之退休金制度者，仍依各該規定辦理，不適用前四項規定。</w:t>
            </w:r>
          </w:p>
          <w:p w14:paraId="36E679EB" w14:textId="77777777" w:rsidR="00EB688A" w:rsidRDefault="00EB688A" w:rsidP="00CD5622">
            <w:pPr>
              <w:spacing w:line="315" w:lineRule="exact"/>
              <w:ind w:leftChars="150" w:left="316" w:rightChars="50" w:right="105" w:firstLineChars="200" w:firstLine="422"/>
              <w:rPr>
                <w:rFonts w:hint="eastAsia"/>
              </w:rPr>
            </w:pPr>
            <w:r w:rsidRPr="00340A03">
              <w:rPr>
                <w:rFonts w:hint="eastAsia"/>
                <w:u w:val="single"/>
              </w:rPr>
              <w:t>本法中華民國○年○月○日修正之條文施行時，尚未依修正施行前第一項但書規定或依勞工退休金條例第</w:t>
            </w:r>
            <w:r w:rsidRPr="00696963">
              <w:rPr>
                <w:rFonts w:hint="eastAsia"/>
                <w:u w:val="single"/>
              </w:rPr>
              <w:t>八條之一第二項規定，向雇主表明繼續適用勞動基準法之退休金規定，且前開規定之表明期間尚未屆滿者，仍得於修正施行之日起六個月內向雇主表明之；屆期未表明者，雇主應溯及自其取得永久居留許可之日起為其提繳退休金。</w:t>
            </w:r>
          </w:p>
        </w:tc>
        <w:tc>
          <w:tcPr>
            <w:tcW w:w="3043" w:type="dxa"/>
          </w:tcPr>
          <w:p w14:paraId="42DFEAA3" w14:textId="77777777" w:rsidR="00EB688A" w:rsidRDefault="00EB688A" w:rsidP="00CD5622">
            <w:pPr>
              <w:spacing w:line="315" w:lineRule="exact"/>
              <w:ind w:leftChars="50" w:left="316" w:rightChars="50" w:right="105" w:hangingChars="100" w:hanging="211"/>
              <w:rPr>
                <w:rFonts w:hint="eastAsia"/>
              </w:rPr>
            </w:pPr>
            <w:r>
              <w:rPr>
                <w:rFonts w:hint="eastAsia"/>
              </w:rPr>
              <w:t>第二十二條　從事專業工作之外國專業人才及外國特定專業人才，</w:t>
            </w:r>
            <w:r w:rsidRPr="00340A03">
              <w:rPr>
                <w:rFonts w:hint="eastAsia"/>
                <w:u w:val="single"/>
              </w:rPr>
              <w:t>並經內政部移民署依本法規定許可永久居留者，於許可之日起</w:t>
            </w:r>
            <w:r>
              <w:rPr>
                <w:rFonts w:hint="eastAsia"/>
              </w:rPr>
              <w:t>適用勞工退休金條例之退休金制度。但其於本法中華民國一百十年六月十八日修正之條文施行前已受僱且仍服務於同一事業單位，於許可之日起六個月內，以書面向雇主表明繼續適用勞動基準法之退休金規定者，不在此限。</w:t>
            </w:r>
          </w:p>
          <w:p w14:paraId="233946E2" w14:textId="77777777" w:rsidR="00EB688A" w:rsidRDefault="00EB688A" w:rsidP="00CD5622">
            <w:pPr>
              <w:spacing w:line="315" w:lineRule="exact"/>
              <w:ind w:leftChars="150" w:left="316" w:rightChars="50" w:right="105" w:firstLineChars="200" w:firstLine="422"/>
              <w:rPr>
                <w:rFonts w:hint="eastAsia"/>
              </w:rPr>
            </w:pPr>
            <w:r>
              <w:rPr>
                <w:rFonts w:hint="eastAsia"/>
              </w:rPr>
              <w:t>曾依前項但書規定向雇主表明繼續適用勞動基準法之退休金規定者，不得再變更選擇適用勞工退休金條例之退休金制度。</w:t>
            </w:r>
          </w:p>
          <w:p w14:paraId="67611382" w14:textId="77777777" w:rsidR="00EB688A" w:rsidRDefault="00EB688A" w:rsidP="00CD5622">
            <w:pPr>
              <w:spacing w:line="315" w:lineRule="exact"/>
              <w:ind w:leftChars="150" w:left="316" w:rightChars="50" w:right="105" w:firstLineChars="200" w:firstLine="422"/>
              <w:rPr>
                <w:rFonts w:hint="eastAsia"/>
              </w:rPr>
            </w:pPr>
            <w:r>
              <w:rPr>
                <w:rFonts w:hint="eastAsia"/>
              </w:rPr>
              <w:t>依第一項規定適用勞工退休金條例退休金制度者，其適用前之工作年資依該條例第十一條規定辦理。</w:t>
            </w:r>
          </w:p>
          <w:p w14:paraId="1236400A" w14:textId="77777777" w:rsidR="00EB688A" w:rsidRDefault="00EB688A" w:rsidP="00CD5622">
            <w:pPr>
              <w:spacing w:line="315" w:lineRule="exact"/>
              <w:ind w:leftChars="150" w:left="316" w:rightChars="50" w:right="105" w:firstLineChars="200" w:firstLine="422"/>
              <w:rPr>
                <w:rFonts w:hint="eastAsia"/>
              </w:rPr>
            </w:pPr>
            <w:r>
              <w:rPr>
                <w:rFonts w:hint="eastAsia"/>
              </w:rPr>
              <w:t>雇主應為適用勞工退休金條例退休金制度之外國專業人才及外國特定專業人才，向勞動部勞工保險局辦理提繳手續，並至遲於第一項規定期限屆滿之日起十五日內申報。</w:t>
            </w:r>
          </w:p>
          <w:p w14:paraId="464382FE" w14:textId="77777777" w:rsidR="00EB688A" w:rsidRDefault="00EB688A" w:rsidP="00CD5622">
            <w:pPr>
              <w:spacing w:line="315" w:lineRule="exact"/>
              <w:ind w:leftChars="150" w:left="316" w:rightChars="50" w:right="105" w:firstLineChars="200" w:firstLine="422"/>
              <w:rPr>
                <w:rFonts w:hint="eastAsia"/>
              </w:rPr>
            </w:pPr>
            <w:r>
              <w:rPr>
                <w:rFonts w:hint="eastAsia"/>
              </w:rPr>
              <w:t>第一項外國專業人才及外國特定專業人才於本法中華民國一百十年六月十八日修正之條文施行前已適用勞工退休金條例，或已依法向雇主表明繼續適用勞動基準法之退休金制度者，仍依各該規定辦理，不適用前四項規定。</w:t>
            </w:r>
          </w:p>
        </w:tc>
        <w:tc>
          <w:tcPr>
            <w:tcW w:w="3043" w:type="dxa"/>
          </w:tcPr>
          <w:p w14:paraId="27052F6E"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0CF94AAF" w14:textId="77777777" w:rsidR="00EB688A" w:rsidRDefault="00EB688A" w:rsidP="00CD5622">
            <w:pPr>
              <w:spacing w:line="315" w:lineRule="exact"/>
              <w:ind w:leftChars="50" w:left="316" w:rightChars="50" w:right="105" w:hangingChars="100" w:hanging="211"/>
              <w:rPr>
                <w:rFonts w:hint="eastAsia"/>
              </w:rPr>
            </w:pPr>
            <w:r>
              <w:rPr>
                <w:rFonts w:hint="eastAsia"/>
              </w:rPr>
              <w:t>二、修正第一項，為強化專業人才長期留臺誘因，放寬渠等無須取得永久居留身分，即可適用勞工退休金條例之退休金制度，由雇主按月提繳勞工退休金儲存於勞工退休金個人專戶，不因轉換工作而影響，使其退休後老年生活獲得經濟安全保障，另賦予渠等於本法本次修正施行前已受僱且仍服務於同一事業單位，屬已適用勞動基準法之退休金制度者，得選擇繼續適用該制度之權利。</w:t>
            </w:r>
          </w:p>
          <w:p w14:paraId="52B2C622" w14:textId="77777777" w:rsidR="00EB688A" w:rsidRDefault="00EB688A" w:rsidP="00CD5622">
            <w:pPr>
              <w:spacing w:line="315" w:lineRule="exact"/>
              <w:ind w:leftChars="50" w:left="316" w:rightChars="50" w:right="105" w:hangingChars="100" w:hanging="211"/>
              <w:rPr>
                <w:rFonts w:hint="eastAsia"/>
              </w:rPr>
            </w:pPr>
            <w:r>
              <w:rPr>
                <w:rFonts w:hint="eastAsia"/>
              </w:rPr>
              <w:t>三、為期明確，修正第四項定明該申報期限之適用情形。</w:t>
            </w:r>
          </w:p>
          <w:p w14:paraId="2F67E6C9" w14:textId="77777777" w:rsidR="00EB688A" w:rsidRDefault="00EB688A" w:rsidP="00CD5622">
            <w:pPr>
              <w:spacing w:line="315" w:lineRule="exact"/>
              <w:ind w:leftChars="50" w:left="316" w:rightChars="50" w:right="105" w:hangingChars="100" w:hanging="211"/>
              <w:rPr>
                <w:rFonts w:hint="eastAsia"/>
              </w:rPr>
            </w:pPr>
            <w:r>
              <w:rPr>
                <w:rFonts w:hint="eastAsia"/>
              </w:rPr>
              <w:t>四、修正第五項，明定外國專業人才及外國特定專業人才於本法本次修正施行前已適用勞工退休金條例者，不適用前四項規定。</w:t>
            </w:r>
          </w:p>
          <w:p w14:paraId="400D7E18" w14:textId="77777777" w:rsidR="00EB688A" w:rsidRDefault="00EB688A" w:rsidP="00CD5622">
            <w:pPr>
              <w:spacing w:line="315" w:lineRule="exact"/>
              <w:ind w:leftChars="50" w:left="316" w:rightChars="50" w:right="105" w:hangingChars="100" w:hanging="211"/>
              <w:rPr>
                <w:rFonts w:hint="eastAsia"/>
              </w:rPr>
            </w:pPr>
            <w:r>
              <w:rPr>
                <w:rFonts w:hint="eastAsia"/>
              </w:rPr>
              <w:t>五、增訂第六項，明定於本法本次修正施行前已經許可永久居留者，依現行第一項但書或勞工退休金條例第八條之一第二項規定，仍於六個月選擇期間內，尚未向雇主表明選擇繼續適用勞動基準法退休金規定者，使其選擇期限延長至本法修正施行之日起六個月內；屆期未選擇者，雇主應溯及自永久居留許可之日起為其提繳退休金。</w:t>
            </w:r>
          </w:p>
          <w:p w14:paraId="60AB26B9" w14:textId="77777777" w:rsidR="00EB688A" w:rsidRDefault="00EB688A" w:rsidP="00CD5622">
            <w:pPr>
              <w:spacing w:line="315" w:lineRule="exact"/>
              <w:ind w:leftChars="50" w:left="316" w:rightChars="50" w:right="105" w:hangingChars="100" w:hanging="211"/>
              <w:rPr>
                <w:rFonts w:hint="eastAsia"/>
              </w:rPr>
            </w:pPr>
            <w:r>
              <w:rPr>
                <w:rFonts w:hint="eastAsia"/>
              </w:rPr>
              <w:t>六、第二項、第三項未修正。</w:t>
            </w:r>
          </w:p>
        </w:tc>
      </w:tr>
      <w:tr w:rsidR="00EB688A" w14:paraId="424A0046" w14:textId="77777777" w:rsidTr="00CD5622">
        <w:tc>
          <w:tcPr>
            <w:tcW w:w="3042" w:type="dxa"/>
          </w:tcPr>
          <w:p w14:paraId="1D40162D" w14:textId="77777777" w:rsidR="00EB688A" w:rsidRDefault="00EB688A" w:rsidP="00CD5622">
            <w:pPr>
              <w:spacing w:line="315" w:lineRule="exact"/>
              <w:ind w:leftChars="50" w:left="316" w:rightChars="50" w:right="105" w:hangingChars="100" w:hanging="211"/>
              <w:rPr>
                <w:rFonts w:hint="eastAsia"/>
              </w:rPr>
            </w:pPr>
            <w:r>
              <w:rPr>
                <w:rFonts w:hint="eastAsia"/>
              </w:rPr>
              <w:t>第二十五條　外國專業人才、外國特定專業人才及外國高級專業人才受僱在我國從事工作，並經內政部移民署許可永久居留者，除本法另有規定外，適用就業保險法之規定。</w:t>
            </w:r>
          </w:p>
          <w:p w14:paraId="3E9F7E23" w14:textId="77777777" w:rsidR="00EB688A" w:rsidRDefault="00EB688A" w:rsidP="00CD5622">
            <w:pPr>
              <w:spacing w:line="315" w:lineRule="exact"/>
              <w:ind w:leftChars="150" w:left="316" w:rightChars="50" w:right="105" w:firstLineChars="200" w:firstLine="422"/>
              <w:rPr>
                <w:rFonts w:hint="eastAsia"/>
              </w:rPr>
            </w:pPr>
            <w:r>
              <w:rPr>
                <w:rFonts w:hint="eastAsia"/>
              </w:rPr>
              <w:t>前項人員於受僱後，始經內政部移民署許可永久居留者，其雇主應於許可永久居留之日為其申報參加就業保險。</w:t>
            </w:r>
          </w:p>
          <w:p w14:paraId="07B6CAA0" w14:textId="77777777" w:rsidR="00EB688A" w:rsidRDefault="00EB688A" w:rsidP="00CD5622">
            <w:pPr>
              <w:spacing w:line="315" w:lineRule="exact"/>
              <w:ind w:leftChars="150" w:left="316" w:rightChars="50" w:right="105" w:firstLineChars="200" w:firstLine="422"/>
              <w:rPr>
                <w:rFonts w:hint="eastAsia"/>
              </w:rPr>
            </w:pPr>
            <w:r>
              <w:rPr>
                <w:rFonts w:hint="eastAsia"/>
              </w:rPr>
              <w:t>第一項人員於本法中華民國○年○月○日修正之條文施行前已取得永久居留許可且於修正施行時仍繼續受僱者，其雇主應於修正施行之當日為其申報參加就業保險。</w:t>
            </w:r>
          </w:p>
          <w:p w14:paraId="0A8821A9" w14:textId="77777777" w:rsidR="00EB688A" w:rsidRDefault="00EB688A" w:rsidP="00CD5622">
            <w:pPr>
              <w:spacing w:line="315" w:lineRule="exact"/>
              <w:ind w:leftChars="150" w:left="316" w:rightChars="50" w:right="105" w:firstLineChars="200" w:firstLine="422"/>
              <w:rPr>
                <w:rFonts w:hint="eastAsia"/>
              </w:rPr>
            </w:pPr>
            <w:r>
              <w:rPr>
                <w:rFonts w:hint="eastAsia"/>
              </w:rPr>
              <w:t>依前二項規定申報參加就業保險者，其保險效力之開始，均自雇主應為申報之當日起算；雇主非於應為申報之當日為其申報參加就業保險者，除依就業保險法第三十八條規定處罰外，其保險效力之開始，均自申報之翌日起算。</w:t>
            </w:r>
          </w:p>
          <w:p w14:paraId="23801974" w14:textId="77777777" w:rsidR="00EB688A" w:rsidRDefault="00EB688A" w:rsidP="00CD5622">
            <w:pPr>
              <w:spacing w:line="315" w:lineRule="exact"/>
              <w:ind w:leftChars="150" w:left="316" w:rightChars="50" w:right="105" w:firstLineChars="200" w:firstLine="422"/>
              <w:rPr>
                <w:rFonts w:hint="eastAsia"/>
              </w:rPr>
            </w:pPr>
            <w:r>
              <w:rPr>
                <w:rFonts w:hint="eastAsia"/>
              </w:rPr>
              <w:t>已依前四項規定參加就業保險者，於請領失業給付或職業訓練生活津貼期間，在我國境內有符合就業保險法第十九條之一第二項規定之受扶養眷屬者，得依該條第一項規定加給給付或津貼。</w:t>
            </w:r>
          </w:p>
          <w:p w14:paraId="045D2E71" w14:textId="77777777" w:rsidR="00EB688A" w:rsidRDefault="00EB688A" w:rsidP="00CD5622">
            <w:pPr>
              <w:spacing w:line="315" w:lineRule="exact"/>
              <w:ind w:leftChars="150" w:left="316" w:rightChars="50" w:right="105" w:firstLineChars="200" w:firstLine="422"/>
              <w:rPr>
                <w:rFonts w:hint="eastAsia"/>
              </w:rPr>
            </w:pPr>
            <w:r>
              <w:rPr>
                <w:rFonts w:hint="eastAsia"/>
              </w:rPr>
              <w:t>已依第一項至第四項規定參加就業保險，而經內政部移民署撤銷或廢止其永久居留許可者，喪失領受就業保險相關給付之權利。但因回復我國國籍、取得我國國籍或兼具我國國籍而遭撤銷或廢止永久居留許可者，不在此限。</w:t>
            </w:r>
          </w:p>
          <w:p w14:paraId="05CB5A7B" w14:textId="77777777" w:rsidR="00EB688A" w:rsidRDefault="00EB688A" w:rsidP="00CD5622">
            <w:pPr>
              <w:spacing w:line="315" w:lineRule="exact"/>
              <w:ind w:leftChars="150" w:left="316" w:rightChars="50" w:right="105" w:firstLineChars="200" w:firstLine="422"/>
              <w:rPr>
                <w:rFonts w:hint="eastAsia"/>
              </w:rPr>
            </w:pPr>
            <w:r>
              <w:rPr>
                <w:rFonts w:hint="eastAsia"/>
              </w:rPr>
              <w:t>第一項人員於本法中華民國○年○月○日修正之條文施行前已適用就業保險法者，不適用前六項規定。</w:t>
            </w:r>
          </w:p>
        </w:tc>
        <w:tc>
          <w:tcPr>
            <w:tcW w:w="3043" w:type="dxa"/>
          </w:tcPr>
          <w:p w14:paraId="655AC15A" w14:textId="77777777" w:rsidR="00EB688A" w:rsidRDefault="00EB688A" w:rsidP="00CD5622">
            <w:pPr>
              <w:spacing w:line="315" w:lineRule="exact"/>
              <w:ind w:leftChars="50" w:left="105" w:rightChars="50" w:right="105"/>
              <w:rPr>
                <w:rFonts w:hint="eastAsia"/>
              </w:rPr>
            </w:pPr>
          </w:p>
        </w:tc>
        <w:tc>
          <w:tcPr>
            <w:tcW w:w="3043" w:type="dxa"/>
          </w:tcPr>
          <w:p w14:paraId="65B87B06" w14:textId="77777777" w:rsidR="00EB688A" w:rsidRDefault="00EB688A" w:rsidP="00CD5622">
            <w:pPr>
              <w:spacing w:line="315" w:lineRule="exact"/>
              <w:ind w:leftChars="50" w:left="316" w:rightChars="50" w:right="105" w:hangingChars="100" w:hanging="211"/>
              <w:rPr>
                <w:rFonts w:hint="eastAsia"/>
              </w:rPr>
            </w:pPr>
            <w:r>
              <w:rPr>
                <w:rFonts w:hint="eastAsia"/>
              </w:rPr>
              <w:t>一、本條新增。</w:t>
            </w:r>
          </w:p>
          <w:p w14:paraId="71549382" w14:textId="77777777" w:rsidR="00EB688A" w:rsidRDefault="00EB688A" w:rsidP="00CD5622">
            <w:pPr>
              <w:spacing w:line="315" w:lineRule="exact"/>
              <w:ind w:leftChars="50" w:left="316" w:rightChars="50" w:right="105" w:hangingChars="100" w:hanging="211"/>
              <w:rPr>
                <w:rFonts w:hint="eastAsia"/>
              </w:rPr>
            </w:pPr>
            <w:r>
              <w:rPr>
                <w:rFonts w:hint="eastAsia"/>
              </w:rPr>
              <w:t>二、為保障外國專業人才、外國特定專業人才及外國高級專業人才失業一定期間之基本生活，爰明定其受僱在我國從事工作，並經許可永久居留者，納為就業保險之適用對象，又其加保資格不受就業保險法第五條第一項第一款、第二款規定之限制。另除本法針對申報時點、保險效力之開始及請領給付之權利另有規定外，有關參加就業保險資格條件、申報加退保時點、保險效力之開始及停止、月投保薪資、投保薪資調整、保險費負擔、保險費繳納、保險費寬限期與滯納金之徵收及處理、保險給付之計算與發給、處罰及其他保險等事項，適用就業保險法及其相關規定。</w:t>
            </w:r>
          </w:p>
          <w:p w14:paraId="54ABC581" w14:textId="77777777" w:rsidR="00EB688A" w:rsidRDefault="00EB688A" w:rsidP="00CD5622">
            <w:pPr>
              <w:spacing w:line="315" w:lineRule="exact"/>
              <w:ind w:leftChars="50" w:left="316" w:rightChars="50" w:right="105" w:hangingChars="100" w:hanging="211"/>
              <w:rPr>
                <w:rFonts w:hint="eastAsia"/>
              </w:rPr>
            </w:pPr>
            <w:r>
              <w:rPr>
                <w:rFonts w:hint="eastAsia"/>
              </w:rPr>
              <w:t>三、考量按就業保險法規定，就業保險之投保採申報制度，課予雇主應依規定為其所僱員工申報參加保險之義務，爰於第二項至第四項針對符合第一項人員，於受僱後，始經許可永久居留者，及於本法本次修正施行前已符合第一項之人員，明定其雇主為其申報參加就業保險之時點、保險效力之開始及投保單位未依規定申報加保之效果，以玆明確。另實務執行上，將透過宣導或與他機關介接相關資料之方式，使雇主知悉相關法規及受僱人已取得永久居留資格，俾儘速為其申報參加就業保險，以保障勞工之保險權益。</w:t>
            </w:r>
          </w:p>
          <w:p w14:paraId="5CC4D9A0" w14:textId="77777777" w:rsidR="00EB688A" w:rsidRDefault="00EB688A" w:rsidP="00CD5622">
            <w:pPr>
              <w:spacing w:line="315" w:lineRule="exact"/>
              <w:ind w:leftChars="50" w:left="316" w:rightChars="50" w:right="105" w:hangingChars="100" w:hanging="211"/>
              <w:rPr>
                <w:rFonts w:hint="eastAsia"/>
              </w:rPr>
            </w:pPr>
            <w:r>
              <w:rPr>
                <w:rFonts w:hint="eastAsia"/>
              </w:rPr>
              <w:t>四、鑑於外國專業人才等適用就業保險法，係為保障渠等於失業期間，得依規定向公立就業服務機構辦理求職登記或安排參加職業訓練等積極求職，並提供在我國境內之基本生活保障。又考量其眷屬可隨同來臺生活，為保障勞工家庭於我國境內失業一定期間之基本經濟生活，爰訂定第五項。</w:t>
            </w:r>
          </w:p>
          <w:p w14:paraId="06DDC152" w14:textId="77777777" w:rsidR="00EB688A" w:rsidRDefault="00EB688A" w:rsidP="00CD5622">
            <w:pPr>
              <w:spacing w:line="315" w:lineRule="exact"/>
              <w:ind w:leftChars="50" w:left="316" w:rightChars="50" w:right="105" w:hangingChars="100" w:hanging="211"/>
              <w:rPr>
                <w:rFonts w:hint="eastAsia"/>
              </w:rPr>
            </w:pPr>
            <w:r>
              <w:rPr>
                <w:rFonts w:hint="eastAsia"/>
              </w:rPr>
              <w:t>五、第六項明定已依第一項規定參加就業保險而遭撤銷或廢止其永久居留許可者，喪失領受就業保險相關給付之權利及其例外規定。另為簡政便民，保險人可經由與內政部移民署機關間相互協助介接相關資料，以確保資料之正確及完整性，保障勞工保險權益。</w:t>
            </w:r>
          </w:p>
          <w:p w14:paraId="044E1360" w14:textId="77777777" w:rsidR="00EB688A" w:rsidRDefault="00EB688A" w:rsidP="00CD5622">
            <w:pPr>
              <w:spacing w:line="315" w:lineRule="exact"/>
              <w:ind w:leftChars="50" w:left="316" w:rightChars="50" w:right="105" w:hangingChars="100" w:hanging="211"/>
              <w:rPr>
                <w:rFonts w:hint="eastAsia"/>
              </w:rPr>
            </w:pPr>
            <w:r>
              <w:rPr>
                <w:rFonts w:hint="eastAsia"/>
              </w:rPr>
              <w:t>六、第七項明定第一項人員，於本法本次修正之條文施行前，如屬就業保險法第五條第一項第二款規定之適用對象，已可適用該法規定保障其權益，爰明定不適用前六項規定。</w:t>
            </w:r>
          </w:p>
        </w:tc>
      </w:tr>
      <w:tr w:rsidR="00EB688A" w14:paraId="4360AC8C" w14:textId="77777777" w:rsidTr="00CD5622">
        <w:tc>
          <w:tcPr>
            <w:tcW w:w="3042" w:type="dxa"/>
          </w:tcPr>
          <w:p w14:paraId="2BF95253"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696963">
              <w:rPr>
                <w:rFonts w:hint="eastAsia"/>
                <w:u w:val="single"/>
              </w:rPr>
              <w:t>二十六</w:t>
            </w:r>
            <w:r>
              <w:rPr>
                <w:rFonts w:hint="eastAsia"/>
              </w:rPr>
              <w:t>條　外國專業人才、外國特定專業人才及外國高級專業人才受聘僱擔任我國公立學校現職編制內專任合格有給之教師與研究人員，及政府機關與其所屬學術研究機關（構）現職編制內專任合格有給之研究人員，其退休事項準用</w:t>
            </w:r>
            <w:r w:rsidRPr="00696963">
              <w:rPr>
                <w:rFonts w:hint="eastAsia"/>
                <w:u w:val="single"/>
              </w:rPr>
              <w:t>公立學校教職員退休資遣撫卹條例</w:t>
            </w:r>
            <w:r>
              <w:rPr>
                <w:rFonts w:hint="eastAsia"/>
              </w:rPr>
              <w:t>且經</w:t>
            </w:r>
            <w:r w:rsidRPr="00696963">
              <w:rPr>
                <w:rFonts w:hint="eastAsia"/>
                <w:u w:val="single"/>
              </w:rPr>
              <w:t>內政部移民署</w:t>
            </w:r>
            <w:r>
              <w:rPr>
                <w:rFonts w:hint="eastAsia"/>
              </w:rPr>
              <w:t>許可永久居留者，得擇一支領一次退休金或月退休金</w:t>
            </w:r>
            <w:r w:rsidRPr="00696963">
              <w:rPr>
                <w:rFonts w:hint="eastAsia"/>
                <w:u w:val="single"/>
              </w:rPr>
              <w:t>；準用公立學校教職員個人專戶制退休資遣撫卹條例者，依該條例規定辦理。</w:t>
            </w:r>
          </w:p>
          <w:p w14:paraId="16D80C47" w14:textId="77777777" w:rsidR="00EB688A" w:rsidRDefault="00EB688A" w:rsidP="00CD5622">
            <w:pPr>
              <w:spacing w:line="315" w:lineRule="exact"/>
              <w:ind w:leftChars="150" w:left="316" w:rightChars="50" w:right="105" w:firstLineChars="200" w:firstLine="422"/>
              <w:rPr>
                <w:rFonts w:hint="eastAsia"/>
              </w:rPr>
            </w:pPr>
            <w:r>
              <w:rPr>
                <w:rFonts w:hint="eastAsia"/>
              </w:rPr>
              <w:t>已依前項規定</w:t>
            </w:r>
            <w:r w:rsidRPr="00696963">
              <w:rPr>
                <w:rFonts w:hint="eastAsia"/>
                <w:u w:val="single"/>
              </w:rPr>
              <w:t>準用公立學校教職員退休資遣撫卹條例且</w:t>
            </w:r>
            <w:r>
              <w:rPr>
                <w:rFonts w:hint="eastAsia"/>
              </w:rPr>
              <w:t>支領月退休金而經內政部移民署撤銷或廢止其永久居留許可者，喪失領受月退休金之權利。但因回復我國國籍、取得我國國籍或兼具我國國籍</w:t>
            </w:r>
            <w:r w:rsidRPr="00696963">
              <w:rPr>
                <w:rFonts w:hint="eastAsia"/>
                <w:u w:val="single"/>
              </w:rPr>
              <w:t>而遭</w:t>
            </w:r>
            <w:r>
              <w:rPr>
                <w:rFonts w:hint="eastAsia"/>
              </w:rPr>
              <w:t>撤銷或廢止永久居留許可者，不在此限。</w:t>
            </w:r>
          </w:p>
        </w:tc>
        <w:tc>
          <w:tcPr>
            <w:tcW w:w="3043" w:type="dxa"/>
          </w:tcPr>
          <w:p w14:paraId="795BB643" w14:textId="77777777" w:rsidR="00EB688A" w:rsidRDefault="00EB688A" w:rsidP="00CD5622">
            <w:pPr>
              <w:spacing w:line="315" w:lineRule="exact"/>
              <w:ind w:leftChars="50" w:left="316" w:rightChars="50" w:right="105" w:hangingChars="100" w:hanging="211"/>
              <w:rPr>
                <w:rFonts w:hint="eastAsia"/>
              </w:rPr>
            </w:pPr>
            <w:r>
              <w:rPr>
                <w:rFonts w:hint="eastAsia"/>
              </w:rPr>
              <w:t>第二十三條　外國專業人才、外國特定專業人才及外國高級專業人才受聘僱擔任我國公立學校現職編制內專任合格有給之教師與研究人員，及政府機關與其所屬學術研究機關（構）現職編制內專任合格有給之研究人員，其退休事項準用公立學校教師之退休規定且經許可永久居留者，得擇一支領一次退休金或月退休金。</w:t>
            </w:r>
          </w:p>
          <w:p w14:paraId="4E6C2A91" w14:textId="77777777" w:rsidR="00EB688A" w:rsidRDefault="00EB688A" w:rsidP="00CD5622">
            <w:pPr>
              <w:spacing w:line="315" w:lineRule="exact"/>
              <w:ind w:leftChars="150" w:left="316" w:rightChars="50" w:right="105" w:firstLineChars="200" w:firstLine="422"/>
              <w:rPr>
                <w:rFonts w:hint="eastAsia"/>
              </w:rPr>
            </w:pPr>
            <w:r>
              <w:rPr>
                <w:rFonts w:hint="eastAsia"/>
              </w:rPr>
              <w:t>已依前項規定支領月退休金而經內政部移民署撤銷或廢止其永久居留許可者，喪失領受月退休金之權利。但因回復我國國籍、取得我國國籍或兼具我國國籍經撤銷或廢止永久居留許可者，不在此限。</w:t>
            </w:r>
          </w:p>
        </w:tc>
        <w:tc>
          <w:tcPr>
            <w:tcW w:w="3043" w:type="dxa"/>
          </w:tcPr>
          <w:p w14:paraId="26A9CAD4"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5AD6EBCC" w14:textId="77777777" w:rsidR="00EB688A" w:rsidRDefault="00EB688A" w:rsidP="00CD5622">
            <w:pPr>
              <w:spacing w:line="315" w:lineRule="exact"/>
              <w:ind w:leftChars="50" w:left="316" w:rightChars="50" w:right="105" w:hangingChars="100" w:hanging="211"/>
              <w:rPr>
                <w:rFonts w:hint="eastAsia"/>
              </w:rPr>
            </w:pPr>
            <w:r>
              <w:rPr>
                <w:rFonts w:hint="eastAsia"/>
              </w:rPr>
              <w:t>二、查第一項所定各該外國專業人才退休事項準用之「公立學校教師之退休規定」原係指公立學校教職員退休資遣撫卹條例（以下簡稱退撫條例），又一百十二年七月一日以後初任之公立學校教職員，其退撫制度係適用公立學校教職員個人專戶制退休資遣撫卹條例（以下簡稱個人專戶制退撫條例）規定，不再適用退撫條例，爰分別定明準用情形，又依個人專戶制退撫條例第七十二條規定，外國籍教師及研究人員已得擇領月退休金，尚無須透過本法鬆綁，爰修正第一項及第二項規定，僅依退撫條例規定辦理退休之外國籍教師及研究人員須經許可永久居留，始得擇領月退休金，以資明確。又為統一用語，酌作文字修正。</w:t>
            </w:r>
          </w:p>
          <w:p w14:paraId="0220E793" w14:textId="77777777" w:rsidR="00EB688A" w:rsidRDefault="00EB688A" w:rsidP="00CD5622">
            <w:pPr>
              <w:spacing w:line="315" w:lineRule="exact"/>
              <w:ind w:leftChars="50" w:left="316" w:rightChars="50" w:right="105" w:hangingChars="100" w:hanging="211"/>
              <w:rPr>
                <w:rFonts w:hint="eastAsia"/>
              </w:rPr>
            </w:pPr>
            <w:r>
              <w:rPr>
                <w:rFonts w:hint="eastAsia"/>
              </w:rPr>
              <w:t>三、至各外國專業人才依修正條文第四條第四款第一目受聘僱於我國各級已立案之私立學校，依學校法人及其所屬私立學校教職員退休撫卹離職資遣條例第三十九條第四款規定，其退休事項準用該條例規定辦理，併予敘明。</w:t>
            </w:r>
          </w:p>
        </w:tc>
      </w:tr>
      <w:tr w:rsidR="00EB688A" w14:paraId="1E968543" w14:textId="77777777" w:rsidTr="00CD5622">
        <w:tc>
          <w:tcPr>
            <w:tcW w:w="3042" w:type="dxa"/>
          </w:tcPr>
          <w:p w14:paraId="6EC84EE6" w14:textId="77777777" w:rsidR="00EB688A" w:rsidRDefault="00EB688A" w:rsidP="00CD5622">
            <w:pPr>
              <w:spacing w:line="315" w:lineRule="exact"/>
              <w:ind w:leftChars="50" w:left="316" w:rightChars="50" w:right="105" w:hangingChars="100" w:hanging="211"/>
              <w:rPr>
                <w:rFonts w:hint="eastAsia"/>
              </w:rPr>
            </w:pPr>
            <w:r>
              <w:rPr>
                <w:rFonts w:hint="eastAsia"/>
              </w:rPr>
              <w:t>第二十七條　外國專業人才、外國特定專業人才及外國高級專業人才受聘僱擔任我國科學園區之公立實驗高級中等學校雙語部現職編制內專任合格有給之教師，其退休、資遣、撫卹及離職退費事項準用公立學校教師規定。</w:t>
            </w:r>
          </w:p>
          <w:p w14:paraId="1587CECF" w14:textId="77777777" w:rsidR="00EB688A" w:rsidRDefault="00EB688A" w:rsidP="00CD5622">
            <w:pPr>
              <w:spacing w:line="315" w:lineRule="exact"/>
              <w:ind w:leftChars="150" w:left="316" w:rightChars="50" w:right="105" w:firstLineChars="200" w:firstLine="422"/>
              <w:rPr>
                <w:rFonts w:hint="eastAsia"/>
              </w:rPr>
            </w:pPr>
            <w:r>
              <w:rPr>
                <w:rFonts w:hint="eastAsia"/>
              </w:rPr>
              <w:t>依前項規定準用公立學校教職員退休資遣撫卹條例且經內政部移民署許可永久居留者，得擇一支領一次退休金或月退休金；其選擇支領月退休金而經內政部移民署撤銷或廢止其永久居留許可者，喪失領受月退休金之權利，但因回復我國國籍、取得我國國籍或兼具我國國籍而遭撤銷或廢止永久居留許可者，不在此限。</w:t>
            </w:r>
          </w:p>
        </w:tc>
        <w:tc>
          <w:tcPr>
            <w:tcW w:w="3043" w:type="dxa"/>
          </w:tcPr>
          <w:p w14:paraId="16159B6A" w14:textId="77777777" w:rsidR="00EB688A" w:rsidRDefault="00EB688A" w:rsidP="00CD5622">
            <w:pPr>
              <w:spacing w:line="315" w:lineRule="exact"/>
              <w:ind w:leftChars="50" w:left="105" w:rightChars="50" w:right="105"/>
              <w:rPr>
                <w:rFonts w:hint="eastAsia"/>
              </w:rPr>
            </w:pPr>
          </w:p>
        </w:tc>
        <w:tc>
          <w:tcPr>
            <w:tcW w:w="3043" w:type="dxa"/>
          </w:tcPr>
          <w:p w14:paraId="55F7FE88" w14:textId="77777777" w:rsidR="00EB688A" w:rsidRDefault="00EB688A" w:rsidP="00CD5622">
            <w:pPr>
              <w:spacing w:line="315" w:lineRule="exact"/>
              <w:ind w:leftChars="50" w:left="316" w:rightChars="50" w:right="105" w:hangingChars="100" w:hanging="211"/>
              <w:rPr>
                <w:rFonts w:hint="eastAsia"/>
              </w:rPr>
            </w:pPr>
            <w:r>
              <w:rPr>
                <w:rFonts w:hint="eastAsia"/>
              </w:rPr>
              <w:t>一、本條新增。</w:t>
            </w:r>
          </w:p>
          <w:p w14:paraId="25EC9D1F" w14:textId="77777777" w:rsidR="00EB688A" w:rsidRDefault="00EB688A" w:rsidP="00CD5622">
            <w:pPr>
              <w:spacing w:line="315" w:lineRule="exact"/>
              <w:ind w:leftChars="50" w:left="316" w:rightChars="50" w:right="105" w:hangingChars="100" w:hanging="211"/>
              <w:rPr>
                <w:rFonts w:hint="eastAsia"/>
              </w:rPr>
            </w:pPr>
            <w:r>
              <w:rPr>
                <w:rFonts w:hint="eastAsia"/>
              </w:rPr>
              <w:t>二、鑒於目前依科學園區設置管理條例設立之公立實驗中小學雙語部，非依教育人員任用條例規定資格聘任編制內之專任外國教師，爰其並無退撫條例及個人專戶制退撫條例等規定之適用，不利長期留用。是為吸引該等優秀人才於我國長期從事工作，爰於第一項明定各該外國專業人才受聘僱擔任我國科學園區之公立實驗高級中等學校雙語部現職編制內專任合格有給之教師，其退休、資遣、撫卹及離職退費事項準用公立學校教師規定。</w:t>
            </w:r>
          </w:p>
          <w:p w14:paraId="01546F74" w14:textId="77777777" w:rsidR="00EB688A" w:rsidRDefault="00EB688A" w:rsidP="00CD5622">
            <w:pPr>
              <w:spacing w:line="315" w:lineRule="exact"/>
              <w:ind w:leftChars="50" w:left="316" w:rightChars="50" w:right="105" w:hangingChars="100" w:hanging="211"/>
              <w:rPr>
                <w:rFonts w:hint="eastAsia"/>
              </w:rPr>
            </w:pPr>
            <w:r>
              <w:rPr>
                <w:rFonts w:hint="eastAsia"/>
              </w:rPr>
              <w:t>三、又查一百十二年七月一日以後初任之公立學校教職員，其退撫制度係適用個人專戶制退撫條例，復依該條例第三條第三項規定，上開人員不包括曾於一百十二年六月三十日前曾擔任軍公教人員等依退撫條例規定得併計年資者，是類人員仍應適用退撫條例規定，且外國籍者之退休給付以支領一次退休金為限。茲以個人專戶制退撫條例第七十二條已規定，外國籍教師得擇領月退休金，爰無須於本法另行規定；至準用退撫條例規定者，基於落實國家延攬外國優秀人才政策，且考量取得永久居留之公立實驗高級中等學校雙語部外國教師，係以在我國永久居住發展為目的，爰參照修正條文第二十六條規定，於第二項明定，公立實驗高級中等學校雙語部編制內專任外國教師依第一項規定準用退撫條例退休且經許可永久居留者，得選擇支領月退休金，惟如嗣後經撤銷或廢止其永久居留許可時，喪失領受月退休金之權利。</w:t>
            </w:r>
          </w:p>
          <w:p w14:paraId="1F4469AB" w14:textId="77777777" w:rsidR="00EB688A" w:rsidRDefault="00EB688A" w:rsidP="00CD5622">
            <w:pPr>
              <w:spacing w:line="315" w:lineRule="exact"/>
              <w:ind w:leftChars="50" w:left="316" w:rightChars="50" w:right="105" w:hangingChars="100" w:hanging="211"/>
              <w:rPr>
                <w:rFonts w:hint="eastAsia"/>
              </w:rPr>
            </w:pPr>
            <w:r>
              <w:rPr>
                <w:rFonts w:hint="eastAsia"/>
              </w:rPr>
              <w:t>四、至於本條修正施行前已受聘僱擔任第一項之教師，除具一百十二年六月三十日前之軍公教人員年資（含已結清）係準用退撫條例規定外，其餘情形準用個人專戶制退撫條例之規定，併予敘明。</w:t>
            </w:r>
          </w:p>
        </w:tc>
      </w:tr>
      <w:tr w:rsidR="000657A4" w14:paraId="63DF993C" w14:textId="77777777" w:rsidTr="00CD5622">
        <w:tc>
          <w:tcPr>
            <w:tcW w:w="3042" w:type="dxa"/>
          </w:tcPr>
          <w:p w14:paraId="0F832CE7" w14:textId="77777777" w:rsidR="000657A4" w:rsidRDefault="000657A4" w:rsidP="000657A4">
            <w:pPr>
              <w:spacing w:line="315" w:lineRule="exact"/>
              <w:ind w:leftChars="50" w:left="316" w:rightChars="50" w:right="105" w:hangingChars="100" w:hanging="211"/>
              <w:rPr>
                <w:rFonts w:hint="eastAsia"/>
              </w:rPr>
            </w:pPr>
            <w:r>
              <w:rPr>
                <w:rFonts w:hint="eastAsia"/>
              </w:rPr>
              <w:t>第二十八條　外國專業人才、外國特定專業人才及外國高級專業人才，其本人、配偶、未成年子女及因身心障礙無法自理生活之成年子女，經內政部移民署許可永久居留，並合法累計居留十年，每年居住一百八十三日以上，其身體系統構造或功能，有損傷或不全導致顯著偏離或喪失，影響其活動與參與社會生活，得向直轄市、縣（市）政府提出身心障礙鑑定及需求評估之申請；經身心障礙者權益保障法第五條所定之專業團隊依該法第六條及第七條規定鑑定及評估之結果符合該法規定者，準用身心障礙者權益保障法第五十條、第五十一條規定提供其所需之服務。</w:t>
            </w:r>
          </w:p>
          <w:p w14:paraId="365E55AD" w14:textId="77777777" w:rsidR="000657A4" w:rsidRDefault="000657A4" w:rsidP="000657A4">
            <w:pPr>
              <w:spacing w:line="315" w:lineRule="exact"/>
              <w:ind w:leftChars="150" w:left="316" w:rightChars="50" w:right="105" w:firstLineChars="200" w:firstLine="422"/>
              <w:rPr>
                <w:rFonts w:hint="eastAsia"/>
              </w:rPr>
            </w:pPr>
            <w:r>
              <w:rPr>
                <w:rFonts w:hint="eastAsia"/>
              </w:rPr>
              <w:t>以下列各款情形之一為居留原因而經內政部移民署許可在我國居留之期間，不計入前項在我國累計居留期間：</w:t>
            </w:r>
          </w:p>
          <w:p w14:paraId="5C098F12" w14:textId="77777777" w:rsidR="000657A4" w:rsidRDefault="000657A4" w:rsidP="000657A4">
            <w:pPr>
              <w:spacing w:line="315" w:lineRule="exact"/>
              <w:ind w:leftChars="150" w:left="527" w:rightChars="50" w:right="105" w:hangingChars="100" w:hanging="211"/>
              <w:rPr>
                <w:rFonts w:hint="eastAsia"/>
              </w:rPr>
            </w:pPr>
            <w:r>
              <w:rPr>
                <w:rFonts w:hint="eastAsia"/>
              </w:rPr>
              <w:t>一、在我國就學。</w:t>
            </w:r>
          </w:p>
          <w:p w14:paraId="75C29721" w14:textId="77777777" w:rsidR="000657A4" w:rsidRDefault="000657A4" w:rsidP="000657A4">
            <w:pPr>
              <w:spacing w:line="315" w:lineRule="exact"/>
              <w:ind w:leftChars="150" w:left="527" w:rightChars="50" w:right="105" w:hangingChars="100" w:hanging="211"/>
              <w:rPr>
                <w:rFonts w:hint="eastAsia"/>
              </w:rPr>
            </w:pPr>
            <w:r>
              <w:rPr>
                <w:rFonts w:hint="eastAsia"/>
              </w:rPr>
              <w:t>二、依入出國及移民法第二十三條第一項第三款、第二十六條第一款、第二款、第三十一條第四項第五款至第八款規定經許可居留。</w:t>
            </w:r>
          </w:p>
          <w:p w14:paraId="452CB4EA" w14:textId="77777777" w:rsidR="000657A4" w:rsidRDefault="000657A4" w:rsidP="000657A4">
            <w:pPr>
              <w:spacing w:line="315" w:lineRule="exact"/>
              <w:ind w:leftChars="150" w:left="527" w:rightChars="50" w:right="105" w:hangingChars="100" w:hanging="211"/>
              <w:rPr>
                <w:rFonts w:hint="eastAsia"/>
              </w:rPr>
            </w:pPr>
            <w:r>
              <w:rPr>
                <w:rFonts w:hint="eastAsia"/>
              </w:rPr>
              <w:t>三、以前二款人員為依親對象經許可居留。</w:t>
            </w:r>
          </w:p>
          <w:p w14:paraId="5F254C73" w14:textId="77777777" w:rsidR="000657A4" w:rsidRDefault="000657A4" w:rsidP="000657A4">
            <w:pPr>
              <w:spacing w:line="315" w:lineRule="exact"/>
              <w:ind w:leftChars="150" w:left="316" w:rightChars="50" w:right="105" w:firstLineChars="200" w:firstLine="422"/>
              <w:rPr>
                <w:rFonts w:hint="eastAsia"/>
              </w:rPr>
            </w:pPr>
            <w:r>
              <w:rPr>
                <w:rFonts w:hint="eastAsia"/>
              </w:rPr>
              <w:t>已符合第一項規定而經內政部移民署撤銷或廢止其永久居留許可者，其準用身心障礙者權益保障法第五十條、第五十一條規定提供之服務應予終止。但因回復我國國籍、取得我國國籍或兼具我國國籍而遭撤銷或廢止永久居留許可者，不在此限。</w:t>
            </w:r>
          </w:p>
          <w:p w14:paraId="34F2B0A5" w14:textId="77777777" w:rsidR="000657A4" w:rsidRDefault="000657A4" w:rsidP="000657A4">
            <w:pPr>
              <w:spacing w:line="315" w:lineRule="exact"/>
              <w:ind w:leftChars="150" w:left="316" w:rightChars="50" w:right="105" w:firstLineChars="200" w:firstLine="422"/>
              <w:rPr>
                <w:rFonts w:hint="eastAsia"/>
              </w:rPr>
            </w:pPr>
            <w:r>
              <w:rPr>
                <w:rFonts w:hint="eastAsia"/>
              </w:rPr>
              <w:t>第一項之申請程序、應檢附文件及其他相關事項之辦法，由衛生福利部會商相關機關定之。</w:t>
            </w:r>
          </w:p>
        </w:tc>
        <w:tc>
          <w:tcPr>
            <w:tcW w:w="3043" w:type="dxa"/>
          </w:tcPr>
          <w:p w14:paraId="5D6F6DC0" w14:textId="77777777" w:rsidR="000657A4" w:rsidRDefault="000657A4" w:rsidP="000657A4">
            <w:pPr>
              <w:spacing w:line="315" w:lineRule="exact"/>
              <w:ind w:leftChars="50" w:left="105" w:rightChars="50" w:right="105"/>
              <w:rPr>
                <w:rFonts w:hint="eastAsia"/>
              </w:rPr>
            </w:pPr>
          </w:p>
        </w:tc>
        <w:tc>
          <w:tcPr>
            <w:tcW w:w="3043" w:type="dxa"/>
          </w:tcPr>
          <w:p w14:paraId="16D2475A" w14:textId="77777777" w:rsidR="000657A4" w:rsidRDefault="000657A4" w:rsidP="000657A4">
            <w:pPr>
              <w:spacing w:line="315" w:lineRule="exact"/>
              <w:ind w:leftChars="50" w:left="316" w:rightChars="50" w:right="105" w:hangingChars="100" w:hanging="211"/>
              <w:rPr>
                <w:rFonts w:hint="eastAsia"/>
              </w:rPr>
            </w:pPr>
            <w:r>
              <w:rPr>
                <w:rFonts w:hint="eastAsia"/>
              </w:rPr>
              <w:t>一、本條新增。</w:t>
            </w:r>
          </w:p>
          <w:p w14:paraId="1C08110D" w14:textId="77777777" w:rsidR="000657A4" w:rsidRDefault="000657A4" w:rsidP="000657A4">
            <w:pPr>
              <w:spacing w:line="315" w:lineRule="exact"/>
              <w:ind w:leftChars="50" w:left="316" w:rightChars="50" w:right="105" w:hangingChars="100" w:hanging="211"/>
              <w:rPr>
                <w:rFonts w:hint="eastAsia"/>
              </w:rPr>
            </w:pPr>
            <w:r>
              <w:rPr>
                <w:rFonts w:hint="eastAsia"/>
              </w:rPr>
              <w:t>二、為吸引多元優秀人才於我國從事工作，並增進該等人士之基本權益保障，爰第一項明定各該外國專業人才及其眷屬，於符合該項所定條件下，準用身心障礙者權益保障法第五十條及第五十一條規定提供其所需之服務。</w:t>
            </w:r>
          </w:p>
          <w:p w14:paraId="7C82F2E4" w14:textId="77777777" w:rsidR="000657A4" w:rsidRDefault="000657A4" w:rsidP="000657A4">
            <w:pPr>
              <w:spacing w:line="315" w:lineRule="exact"/>
              <w:ind w:leftChars="50" w:left="316" w:rightChars="50" w:right="105" w:hangingChars="100" w:hanging="211"/>
              <w:rPr>
                <w:rFonts w:hint="eastAsia"/>
              </w:rPr>
            </w:pPr>
            <w:r>
              <w:rPr>
                <w:rFonts w:hint="eastAsia"/>
              </w:rPr>
              <w:t>三、考量本條係以來臺工作之外國專業人才等為適用對象，爰第二項明定因在我國就學等事由申請居留及以其為依親對象經許可居留之許可在我國居留期間，不計入第一項累計居留期間。</w:t>
            </w:r>
          </w:p>
          <w:p w14:paraId="46AD067F" w14:textId="77777777" w:rsidR="000657A4" w:rsidRDefault="000657A4" w:rsidP="000657A4">
            <w:pPr>
              <w:spacing w:line="315" w:lineRule="exact"/>
              <w:ind w:leftChars="50" w:left="316" w:rightChars="50" w:right="105" w:hangingChars="100" w:hanging="211"/>
              <w:rPr>
                <w:rFonts w:hint="eastAsia"/>
              </w:rPr>
            </w:pPr>
            <w:r>
              <w:rPr>
                <w:rFonts w:hint="eastAsia"/>
              </w:rPr>
              <w:t>四、第三項明定已符合第一項規定而經內政部移民署撤銷或廢止其永久居留許可者，其準用身心障礙者權益保障法第五十條、第五十一條規定提供之服務應予終止。惟考量渠等因回復我國國籍、取得我國國籍或兼具我國國籍者，而遭撤銷或廢止永久居留許可，如其亦喪失準用相關服務之權利，不符本條規範目的，爰於但書明定排除之規定。</w:t>
            </w:r>
          </w:p>
          <w:p w14:paraId="76DEFEBD" w14:textId="77777777" w:rsidR="000657A4" w:rsidRDefault="000657A4" w:rsidP="000657A4">
            <w:pPr>
              <w:spacing w:line="315" w:lineRule="exact"/>
              <w:ind w:leftChars="50" w:left="316" w:rightChars="50" w:right="105" w:hangingChars="100" w:hanging="211"/>
              <w:rPr>
                <w:rFonts w:hint="eastAsia"/>
              </w:rPr>
            </w:pPr>
            <w:r>
              <w:rPr>
                <w:rFonts w:hint="eastAsia"/>
              </w:rPr>
              <w:t>五、第四項明定第一項之申請程序、應檢附文件及其他相關事項之辦法，由衛生福利部會商內政部等相關機關定之。</w:t>
            </w:r>
          </w:p>
        </w:tc>
      </w:tr>
      <w:tr w:rsidR="00EB688A" w14:paraId="6B83C54D" w14:textId="77777777" w:rsidTr="00CD5622">
        <w:tc>
          <w:tcPr>
            <w:tcW w:w="3042" w:type="dxa"/>
          </w:tcPr>
          <w:p w14:paraId="14068750" w14:textId="77777777" w:rsidR="00EB688A" w:rsidRDefault="00EB688A" w:rsidP="00CD5622">
            <w:pPr>
              <w:spacing w:line="315" w:lineRule="exact"/>
              <w:ind w:leftChars="50" w:left="316" w:rightChars="50" w:right="105" w:hangingChars="100" w:hanging="211"/>
              <w:rPr>
                <w:rFonts w:hint="eastAsia"/>
              </w:rPr>
            </w:pPr>
            <w:r>
              <w:rPr>
                <w:rFonts w:hint="eastAsia"/>
              </w:rPr>
              <w:t>第二十九條　外國專業人才、外國特定專業人才及外國高級專業人才，其本人、配偶、未成年子女及因身心障礙無法自理生活之成年子女，經內政部移民署許可永久居留，並合法累計居留十年，每年居住一百八十三日以上，因身心失能且符合下列資格之一者，得向長期照顧管理中心或直轄市、縣（市）政府提出申請；經依長期照顧服務法第八條及第八條之一評估認符合給付長期照顧服務之失能情形，按其失能程度核定長期照顧需要等級及長期照顧服務給付額度後，準用依該法第八條之一第四項所定辦法提供服務：</w:t>
            </w:r>
          </w:p>
          <w:p w14:paraId="5981CCD8" w14:textId="77777777" w:rsidR="00EB688A" w:rsidRDefault="00EB688A" w:rsidP="00CD5622">
            <w:pPr>
              <w:spacing w:line="315" w:lineRule="exact"/>
              <w:ind w:leftChars="150" w:left="527" w:rightChars="50" w:right="105" w:hangingChars="100" w:hanging="211"/>
              <w:rPr>
                <w:rFonts w:hint="eastAsia"/>
              </w:rPr>
            </w:pPr>
            <w:r>
              <w:rPr>
                <w:rFonts w:hint="eastAsia"/>
              </w:rPr>
              <w:t>一、六十五歲以上。</w:t>
            </w:r>
          </w:p>
          <w:p w14:paraId="639C70EE" w14:textId="77777777" w:rsidR="00EB688A" w:rsidRDefault="00EB688A" w:rsidP="00CD5622">
            <w:pPr>
              <w:spacing w:line="315" w:lineRule="exact"/>
              <w:ind w:leftChars="150" w:left="527" w:rightChars="50" w:right="105" w:hangingChars="100" w:hanging="211"/>
              <w:rPr>
                <w:rFonts w:hint="eastAsia"/>
              </w:rPr>
            </w:pPr>
            <w:r>
              <w:rPr>
                <w:rFonts w:hint="eastAsia"/>
              </w:rPr>
              <w:t>二、經身心障礙者權益保障法第五條所定之專業團隊依該法第六條及第七條規定鑑定及評估之結果符合該法規定。</w:t>
            </w:r>
          </w:p>
          <w:p w14:paraId="03A53AF9" w14:textId="77777777" w:rsidR="00EB688A" w:rsidRDefault="00EB688A" w:rsidP="00CD5622">
            <w:pPr>
              <w:spacing w:line="315" w:lineRule="exact"/>
              <w:ind w:leftChars="150" w:left="316" w:rightChars="50" w:right="105" w:firstLineChars="200" w:firstLine="422"/>
              <w:rPr>
                <w:rFonts w:hint="eastAsia"/>
              </w:rPr>
            </w:pPr>
            <w:r>
              <w:rPr>
                <w:rFonts w:hint="eastAsia"/>
              </w:rPr>
              <w:t>以下列各款情形之一為居留原因而經內政部移民署許可在我國居留之期間，不計入前項在我國累計居留期間：</w:t>
            </w:r>
          </w:p>
          <w:p w14:paraId="74D41422" w14:textId="77777777" w:rsidR="00EB688A" w:rsidRDefault="00EB688A" w:rsidP="00CD5622">
            <w:pPr>
              <w:spacing w:line="315" w:lineRule="exact"/>
              <w:ind w:leftChars="150" w:left="527" w:rightChars="50" w:right="105" w:hangingChars="100" w:hanging="211"/>
              <w:rPr>
                <w:rFonts w:hint="eastAsia"/>
              </w:rPr>
            </w:pPr>
            <w:r>
              <w:rPr>
                <w:rFonts w:hint="eastAsia"/>
              </w:rPr>
              <w:t>一、在我國就學。</w:t>
            </w:r>
          </w:p>
          <w:p w14:paraId="0715469B" w14:textId="77777777" w:rsidR="00EB688A" w:rsidRDefault="00EB688A" w:rsidP="00CD5622">
            <w:pPr>
              <w:spacing w:line="315" w:lineRule="exact"/>
              <w:ind w:leftChars="150" w:left="527" w:rightChars="50" w:right="105" w:hangingChars="100" w:hanging="211"/>
              <w:rPr>
                <w:rFonts w:hint="eastAsia"/>
              </w:rPr>
            </w:pPr>
            <w:r>
              <w:rPr>
                <w:rFonts w:hint="eastAsia"/>
              </w:rPr>
              <w:t>二、依入出國及移民法第二十三條第一項第三款、第二十六條第一款、第二款、第三十一條第四項第五款至第八款規定經許可居留。</w:t>
            </w:r>
          </w:p>
          <w:p w14:paraId="56424B4D" w14:textId="77777777" w:rsidR="00EB688A" w:rsidRDefault="00EB688A" w:rsidP="00CD5622">
            <w:pPr>
              <w:spacing w:line="315" w:lineRule="exact"/>
              <w:ind w:leftChars="150" w:left="527" w:rightChars="50" w:right="105" w:hangingChars="100" w:hanging="211"/>
              <w:rPr>
                <w:rFonts w:hint="eastAsia"/>
              </w:rPr>
            </w:pPr>
            <w:r>
              <w:rPr>
                <w:rFonts w:hint="eastAsia"/>
              </w:rPr>
              <w:t>三、以前二款人員為依親對象經許可居留。</w:t>
            </w:r>
          </w:p>
          <w:p w14:paraId="484F9C25" w14:textId="77777777" w:rsidR="00EB688A" w:rsidRDefault="00EB688A" w:rsidP="00CD5622">
            <w:pPr>
              <w:spacing w:line="315" w:lineRule="exact"/>
              <w:ind w:leftChars="150" w:left="316" w:rightChars="50" w:right="105" w:firstLineChars="200" w:firstLine="422"/>
              <w:rPr>
                <w:rFonts w:hint="eastAsia"/>
              </w:rPr>
            </w:pPr>
            <w:r>
              <w:rPr>
                <w:rFonts w:hint="eastAsia"/>
              </w:rPr>
              <w:t>已符合第一項規定而經內政部移民署撤銷或廢止其永久居留許可者，其準用依長期照顧服務法第八條之一第四項所定辦法提供之服務應予終止。但因回復我國國籍、取得我國國籍或兼具我國國籍而遭撤銷或廢止永久居留許可者，不在此限。</w:t>
            </w:r>
          </w:p>
          <w:p w14:paraId="312602BF" w14:textId="77777777" w:rsidR="00EB688A" w:rsidRDefault="00EB688A" w:rsidP="00CD5622">
            <w:pPr>
              <w:spacing w:line="315" w:lineRule="exact"/>
              <w:ind w:leftChars="150" w:left="316" w:rightChars="50" w:right="105" w:firstLineChars="200" w:firstLine="422"/>
              <w:rPr>
                <w:rFonts w:hint="eastAsia"/>
              </w:rPr>
            </w:pPr>
            <w:r>
              <w:rPr>
                <w:rFonts w:hint="eastAsia"/>
              </w:rPr>
              <w:t>第一項之申請程序、應檢附文件、提供服務內容及其他相關事項之辦法，由衛生福利部會商相關機關定之。</w:t>
            </w:r>
          </w:p>
        </w:tc>
        <w:tc>
          <w:tcPr>
            <w:tcW w:w="3043" w:type="dxa"/>
          </w:tcPr>
          <w:p w14:paraId="1A4421EC" w14:textId="77777777" w:rsidR="00EB688A" w:rsidRDefault="00EB688A" w:rsidP="00CD5622">
            <w:pPr>
              <w:spacing w:line="315" w:lineRule="exact"/>
              <w:ind w:leftChars="50" w:left="105" w:rightChars="50" w:right="105"/>
              <w:rPr>
                <w:rFonts w:hint="eastAsia"/>
              </w:rPr>
            </w:pPr>
          </w:p>
        </w:tc>
        <w:tc>
          <w:tcPr>
            <w:tcW w:w="3043" w:type="dxa"/>
          </w:tcPr>
          <w:p w14:paraId="42D6079E" w14:textId="77777777" w:rsidR="00EB688A" w:rsidRDefault="00EB688A" w:rsidP="00CD5622">
            <w:pPr>
              <w:spacing w:line="315" w:lineRule="exact"/>
              <w:ind w:leftChars="50" w:left="316" w:rightChars="50" w:right="105" w:hangingChars="100" w:hanging="211"/>
              <w:rPr>
                <w:rFonts w:hint="eastAsia"/>
              </w:rPr>
            </w:pPr>
            <w:r>
              <w:rPr>
                <w:rFonts w:hint="eastAsia"/>
              </w:rPr>
              <w:t>一、本條新增。</w:t>
            </w:r>
          </w:p>
          <w:p w14:paraId="27EF0AAC" w14:textId="77777777" w:rsidR="00EB688A" w:rsidRDefault="00EB688A" w:rsidP="00CD5622">
            <w:pPr>
              <w:spacing w:line="315" w:lineRule="exact"/>
              <w:ind w:leftChars="50" w:left="316" w:rightChars="50" w:right="105" w:hangingChars="100" w:hanging="211"/>
              <w:rPr>
                <w:rFonts w:hint="eastAsia"/>
              </w:rPr>
            </w:pPr>
            <w:r>
              <w:rPr>
                <w:rFonts w:hint="eastAsia"/>
              </w:rPr>
              <w:t>二、為吸引多元優秀人才於我國從事工作，並增進該等人士之基本權益保障，爰第一項明定各該外國專業人才及其眷屬，身心失能且符合該項所定條件者，準用依長期照顧服務法第八條之一第四項所定辦法提供服務。</w:t>
            </w:r>
          </w:p>
          <w:p w14:paraId="18792CE6" w14:textId="77777777" w:rsidR="00EB688A" w:rsidRDefault="00EB688A" w:rsidP="00CD5622">
            <w:pPr>
              <w:spacing w:line="315" w:lineRule="exact"/>
              <w:ind w:leftChars="50" w:left="316" w:rightChars="50" w:right="105" w:hangingChars="100" w:hanging="211"/>
              <w:rPr>
                <w:rFonts w:hint="eastAsia"/>
              </w:rPr>
            </w:pPr>
            <w:r>
              <w:rPr>
                <w:rFonts w:hint="eastAsia"/>
              </w:rPr>
              <w:t>三、考量本條係以來臺工作之外國專業人才等為適用對象，爰第二項明定因在我國就學等事由申請居留及以其為依親對象經許可居留之許可在我國居留期間，不計入第一項累計居留期間。</w:t>
            </w:r>
          </w:p>
          <w:p w14:paraId="7BBC20CF" w14:textId="77777777" w:rsidR="00EB688A" w:rsidRDefault="00EB688A" w:rsidP="00CD5622">
            <w:pPr>
              <w:spacing w:line="315" w:lineRule="exact"/>
              <w:ind w:leftChars="50" w:left="316" w:rightChars="50" w:right="105" w:hangingChars="100" w:hanging="211"/>
              <w:rPr>
                <w:rFonts w:hint="eastAsia"/>
              </w:rPr>
            </w:pPr>
            <w:r>
              <w:rPr>
                <w:rFonts w:hint="eastAsia"/>
              </w:rPr>
              <w:t>四、第三項明定已取得第一項資格而經內政部移民署撤銷或廢止其永久居留許可者，其準用依長期照顧服務法第八條之一第四項所定辦法提供之服務應予終止。惟考量渠等因回復我國國籍、取得我國國籍或兼具我國國籍者，而遭撤銷或廢止永久居留許可，如其亦喪失準用相關服務之權利，不符本條規範目的，爰於但書明定排除之規定。</w:t>
            </w:r>
          </w:p>
          <w:p w14:paraId="7B439A4F" w14:textId="77777777" w:rsidR="00EB688A" w:rsidRDefault="00EB688A" w:rsidP="00CD5622">
            <w:pPr>
              <w:spacing w:line="315" w:lineRule="exact"/>
              <w:ind w:leftChars="50" w:left="316" w:rightChars="50" w:right="105" w:hangingChars="100" w:hanging="211"/>
              <w:rPr>
                <w:rFonts w:hint="eastAsia"/>
              </w:rPr>
            </w:pPr>
            <w:r>
              <w:rPr>
                <w:rFonts w:hint="eastAsia"/>
              </w:rPr>
              <w:t>五、第四項明定依第一項之申請程序、應檢附文件、提供服務內容（如照顧及專業服務、交通接送服務、輔具及居家無障礙環境改善服務及喘息服務等）及其他相關事項之辦法，由衛生福利部會商內政部等相關機關定之。</w:t>
            </w:r>
          </w:p>
        </w:tc>
      </w:tr>
      <w:tr w:rsidR="00EB688A" w14:paraId="79C9881B" w14:textId="77777777" w:rsidTr="00CD5622">
        <w:tc>
          <w:tcPr>
            <w:tcW w:w="3042" w:type="dxa"/>
          </w:tcPr>
          <w:p w14:paraId="39351DE0"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696963">
              <w:rPr>
                <w:rFonts w:hint="eastAsia"/>
                <w:u w:val="single"/>
              </w:rPr>
              <w:t>三十</w:t>
            </w:r>
            <w:r>
              <w:rPr>
                <w:rFonts w:hint="eastAsia"/>
              </w:rPr>
              <w:t>條　香港或澳門居民在臺灣地區從事專業工作或尋職，準用第五條</w:t>
            </w:r>
            <w:r w:rsidRPr="00696963">
              <w:rPr>
                <w:rFonts w:hint="eastAsia"/>
                <w:u w:val="single"/>
              </w:rPr>
              <w:t>至第六條、</w:t>
            </w:r>
            <w:r>
              <w:rPr>
                <w:rFonts w:hint="eastAsia"/>
              </w:rPr>
              <w:t>第七條第一項、第八條至</w:t>
            </w:r>
            <w:r w:rsidRPr="00696963">
              <w:rPr>
                <w:rFonts w:hint="eastAsia"/>
                <w:u w:val="single"/>
              </w:rPr>
              <w:t>第十三條、第十七條、第二十二條至第二十四條及第二十七條第一項</w:t>
            </w:r>
            <w:r>
              <w:rPr>
                <w:rFonts w:hint="eastAsia"/>
              </w:rPr>
              <w:t>規定；有關入境、停留及居留等事項，由內政部依香港澳門關係條例及其相關規定辦理。</w:t>
            </w:r>
          </w:p>
          <w:p w14:paraId="45C7DA70" w14:textId="77777777" w:rsidR="00EB688A" w:rsidRDefault="00EB688A" w:rsidP="00CD5622">
            <w:pPr>
              <w:spacing w:line="315" w:lineRule="exact"/>
              <w:ind w:leftChars="150" w:left="316" w:rightChars="50" w:right="105" w:firstLineChars="200" w:firstLine="422"/>
              <w:rPr>
                <w:rFonts w:hint="eastAsia"/>
              </w:rPr>
            </w:pPr>
            <w:r w:rsidRPr="00696963">
              <w:rPr>
                <w:rFonts w:hint="eastAsia"/>
                <w:u w:val="single"/>
              </w:rPr>
              <w:t>前項香港或澳門居民之外國籍配偶、未成年子女及因身心障礙無法自理生活之成年子女，準用第八條第二項、第十六條第二項、第十七條及第二十三條規定。</w:t>
            </w:r>
          </w:p>
        </w:tc>
        <w:tc>
          <w:tcPr>
            <w:tcW w:w="3043" w:type="dxa"/>
          </w:tcPr>
          <w:p w14:paraId="1F13E025" w14:textId="77777777" w:rsidR="00EB688A" w:rsidRDefault="00EB688A" w:rsidP="00CD5622">
            <w:pPr>
              <w:spacing w:line="315" w:lineRule="exact"/>
              <w:ind w:leftChars="50" w:left="316" w:rightChars="50" w:right="105" w:hangingChars="100" w:hanging="211"/>
              <w:rPr>
                <w:rFonts w:hint="eastAsia"/>
              </w:rPr>
            </w:pPr>
            <w:r>
              <w:rPr>
                <w:rFonts w:hint="eastAsia"/>
              </w:rPr>
              <w:t>第二十四條　香港或澳門居民在臺灣地區從事專業工作或尋職，準用第五條第一項至第四項、第六條、第七條第一項、第八條至第十一條、第十三條、第二十條及第二十一條規定；有關入境、停留及居留等事項，由內政部依香港澳門關係條例及其相關規定辦理。</w:t>
            </w:r>
          </w:p>
        </w:tc>
        <w:tc>
          <w:tcPr>
            <w:tcW w:w="3043" w:type="dxa"/>
          </w:tcPr>
          <w:p w14:paraId="588A9CAB"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58A932EC" w14:textId="77777777" w:rsidR="00EB688A" w:rsidRDefault="00EB688A" w:rsidP="00CD5622">
            <w:pPr>
              <w:spacing w:line="315" w:lineRule="exact"/>
              <w:ind w:leftChars="50" w:left="316" w:rightChars="50" w:right="105" w:hangingChars="100" w:hanging="211"/>
              <w:rPr>
                <w:rFonts w:hint="eastAsia"/>
              </w:rPr>
            </w:pPr>
            <w:r>
              <w:rPr>
                <w:rFonts w:hint="eastAsia"/>
              </w:rPr>
              <w:t>二、現行條文列為第一項，並配合本次修正條文內容，修正準用之條文。另修正條文第二十四條係規範從事專業工作者，香港或澳門居民在臺尋職期間，並無工作之事實，自無法準用修正條文第二十四條勞工退休金規定，併予敘明。</w:t>
            </w:r>
          </w:p>
          <w:p w14:paraId="6E1369AA" w14:textId="77777777" w:rsidR="00EB688A" w:rsidRDefault="00EB688A" w:rsidP="00CD5622">
            <w:pPr>
              <w:spacing w:line="315" w:lineRule="exact"/>
              <w:ind w:leftChars="50" w:left="316" w:rightChars="50" w:right="105" w:hangingChars="100" w:hanging="211"/>
              <w:rPr>
                <w:rFonts w:hint="eastAsia"/>
              </w:rPr>
            </w:pPr>
            <w:r>
              <w:rPr>
                <w:rFonts w:hint="eastAsia"/>
              </w:rPr>
              <w:t>三、考量第一項準用範圍未包括香港或澳門居民之外國籍配偶、未成年子女及因身心障礙無法自理生活之成年子女，爰增訂第二項明定渠等之準用條文。</w:t>
            </w:r>
          </w:p>
        </w:tc>
      </w:tr>
      <w:tr w:rsidR="00EB688A" w14:paraId="0BC32DB5" w14:textId="77777777" w:rsidTr="00CD5622">
        <w:tc>
          <w:tcPr>
            <w:tcW w:w="3042" w:type="dxa"/>
          </w:tcPr>
          <w:p w14:paraId="43775CA2"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696963">
              <w:rPr>
                <w:rFonts w:hint="eastAsia"/>
                <w:u w:val="single"/>
              </w:rPr>
              <w:t>三十一</w:t>
            </w:r>
            <w:r>
              <w:rPr>
                <w:rFonts w:hint="eastAsia"/>
              </w:rPr>
              <w:t>條　我國國民兼具外國國籍而未在我國設有戶籍，</w:t>
            </w:r>
            <w:r w:rsidRPr="00696963">
              <w:rPr>
                <w:rFonts w:hint="eastAsia"/>
                <w:u w:val="single"/>
              </w:rPr>
              <w:t>並符合下列情形之一者，在我國</w:t>
            </w:r>
            <w:r>
              <w:rPr>
                <w:rFonts w:hint="eastAsia"/>
              </w:rPr>
              <w:t>從事工作，得免申請工作許可</w:t>
            </w:r>
            <w:r w:rsidRPr="00696963">
              <w:rPr>
                <w:rFonts w:hint="eastAsia"/>
                <w:u w:val="single"/>
              </w:rPr>
              <w:t>：</w:t>
            </w:r>
          </w:p>
          <w:p w14:paraId="5529912F" w14:textId="77777777" w:rsidR="00EB688A" w:rsidRDefault="00EB688A" w:rsidP="00CD5622">
            <w:pPr>
              <w:spacing w:line="315" w:lineRule="exact"/>
              <w:ind w:leftChars="150" w:left="527" w:rightChars="50" w:right="105" w:hangingChars="100" w:hanging="211"/>
              <w:rPr>
                <w:rFonts w:hint="eastAsia"/>
              </w:rPr>
            </w:pPr>
            <w:r w:rsidRPr="00696963">
              <w:rPr>
                <w:rFonts w:hint="eastAsia"/>
                <w:u w:val="single"/>
              </w:rPr>
              <w:t>一、外國人</w:t>
            </w:r>
            <w:r>
              <w:rPr>
                <w:rFonts w:hint="eastAsia"/>
              </w:rPr>
              <w:t>歸化取得我國國籍。</w:t>
            </w:r>
          </w:p>
          <w:p w14:paraId="36B3AC37" w14:textId="77777777" w:rsidR="00EB688A" w:rsidRDefault="00EB688A" w:rsidP="00CD5622">
            <w:pPr>
              <w:spacing w:line="315" w:lineRule="exact"/>
              <w:ind w:leftChars="150" w:left="527" w:rightChars="50" w:right="105" w:hangingChars="100" w:hanging="211"/>
              <w:rPr>
                <w:rFonts w:hint="eastAsia"/>
              </w:rPr>
            </w:pPr>
            <w:r w:rsidRPr="00696963">
              <w:rPr>
                <w:rFonts w:hint="eastAsia"/>
                <w:u w:val="single"/>
              </w:rPr>
              <w:t>二、依入出國及移民法第九條第一項第一款或第四款經內政部移民署許可居留，且其父或母現為或曾為居住臺灣地區設有戶籍國民。</w:t>
            </w:r>
          </w:p>
          <w:p w14:paraId="25E2824A" w14:textId="77777777" w:rsidR="00EB688A" w:rsidRDefault="00EB688A" w:rsidP="00CD5622">
            <w:pPr>
              <w:spacing w:line="315" w:lineRule="exact"/>
              <w:ind w:leftChars="150" w:left="316" w:rightChars="50" w:right="105" w:firstLineChars="200" w:firstLine="422"/>
              <w:rPr>
                <w:rFonts w:hint="eastAsia"/>
              </w:rPr>
            </w:pPr>
            <w:r>
              <w:rPr>
                <w:rFonts w:hint="eastAsia"/>
              </w:rPr>
              <w:t>我國國民兼具外國國籍而未在我國設有戶籍，</w:t>
            </w:r>
            <w:r w:rsidRPr="00696963">
              <w:rPr>
                <w:rFonts w:hint="eastAsia"/>
                <w:u w:val="single"/>
              </w:rPr>
              <w:t>除前項規定外，</w:t>
            </w:r>
            <w:r>
              <w:rPr>
                <w:rFonts w:hint="eastAsia"/>
              </w:rPr>
              <w:t>持外國護照至我國從事專業工作或尋職者，依本法有關外國專業人才之規定辦理。</w:t>
            </w:r>
          </w:p>
        </w:tc>
        <w:tc>
          <w:tcPr>
            <w:tcW w:w="3043" w:type="dxa"/>
          </w:tcPr>
          <w:p w14:paraId="7DAD0F38" w14:textId="77777777" w:rsidR="00EB688A" w:rsidRDefault="00EB688A" w:rsidP="00CD5622">
            <w:pPr>
              <w:spacing w:line="315" w:lineRule="exact"/>
              <w:ind w:leftChars="50" w:left="316" w:rightChars="50" w:right="105" w:hangingChars="100" w:hanging="211"/>
              <w:rPr>
                <w:rFonts w:hint="eastAsia"/>
              </w:rPr>
            </w:pPr>
            <w:r>
              <w:rPr>
                <w:rFonts w:hint="eastAsia"/>
              </w:rPr>
              <w:t>第二十五條　我國國民兼具外國國籍而未在我國設有戶籍，並持外國護照至我國從事專業工作或尋職者，依本法有關外國專業人才之規定辦理。但其係因歸化取得我國國籍者，得免申請工作許可。</w:t>
            </w:r>
          </w:p>
          <w:p w14:paraId="732DDC57" w14:textId="77777777" w:rsidR="00EB688A" w:rsidRDefault="00EB688A" w:rsidP="00CD5622">
            <w:pPr>
              <w:spacing w:line="315" w:lineRule="exact"/>
              <w:ind w:leftChars="150" w:left="316" w:rightChars="50" w:right="105" w:firstLineChars="200" w:firstLine="422"/>
              <w:rPr>
                <w:rFonts w:hint="eastAsia"/>
              </w:rPr>
            </w:pPr>
            <w:r>
              <w:rPr>
                <w:rFonts w:hint="eastAsia"/>
              </w:rPr>
              <w:t>經歸化取得我國國籍且兼具外國國籍而未在我國設有戶籍，並持我國</w:t>
            </w:r>
            <w:r w:rsidRPr="00696963">
              <w:rPr>
                <w:rFonts w:hint="eastAsia"/>
                <w:u w:val="single"/>
              </w:rPr>
              <w:t>護照入國</w:t>
            </w:r>
            <w:r>
              <w:rPr>
                <w:rFonts w:hint="eastAsia"/>
              </w:rPr>
              <w:t>從事</w:t>
            </w:r>
            <w:r w:rsidRPr="00696963">
              <w:rPr>
                <w:rFonts w:hint="eastAsia"/>
                <w:u w:val="single"/>
              </w:rPr>
              <w:t>專業</w:t>
            </w:r>
            <w:r>
              <w:rPr>
                <w:rFonts w:hint="eastAsia"/>
              </w:rPr>
              <w:t>工作</w:t>
            </w:r>
            <w:r w:rsidRPr="00696963">
              <w:rPr>
                <w:rFonts w:hint="eastAsia"/>
                <w:u w:val="single"/>
              </w:rPr>
              <w:t>或尋職者</w:t>
            </w:r>
            <w:r>
              <w:rPr>
                <w:rFonts w:hint="eastAsia"/>
              </w:rPr>
              <w:t>，得免申請工作許可。</w:t>
            </w:r>
          </w:p>
        </w:tc>
        <w:tc>
          <w:tcPr>
            <w:tcW w:w="3043" w:type="dxa"/>
          </w:tcPr>
          <w:p w14:paraId="416ADF54"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3C067EBF" w14:textId="77777777" w:rsidR="00EB688A" w:rsidRDefault="00EB688A" w:rsidP="00CD5622">
            <w:pPr>
              <w:spacing w:line="315" w:lineRule="exact"/>
              <w:ind w:leftChars="50" w:left="316" w:rightChars="50" w:right="105" w:hangingChars="100" w:hanging="211"/>
              <w:rPr>
                <w:rFonts w:hint="eastAsia"/>
              </w:rPr>
            </w:pPr>
            <w:r>
              <w:rPr>
                <w:rFonts w:hint="eastAsia"/>
              </w:rPr>
              <w:t>二、第一項第一款係由現行第一項但書及第二項整併修正移列，為提供友善移民環境，爰放寬經歸化取得我國國籍者，不論持外國護照或我國護照工作，均得免申請工作許可；另增訂第二款，考量依入出國及移民法第九條第一項第一款及第四款規定經內政部移民署許可居留，且父或母現為或曾為我國設有戶籍國民者，與我國關係較為密切，爰亦放寬其在我國從事工作得免申請工作許可。</w:t>
            </w:r>
          </w:p>
          <w:p w14:paraId="60392812" w14:textId="77777777" w:rsidR="00EB688A" w:rsidRDefault="00EB688A" w:rsidP="00CD5622">
            <w:pPr>
              <w:spacing w:line="315" w:lineRule="exact"/>
              <w:ind w:leftChars="50" w:left="316" w:rightChars="50" w:right="105" w:hangingChars="100" w:hanging="211"/>
              <w:rPr>
                <w:rFonts w:hint="eastAsia"/>
              </w:rPr>
            </w:pPr>
            <w:r>
              <w:rPr>
                <w:rFonts w:hint="eastAsia"/>
              </w:rPr>
              <w:t>三、第二項係由現行第一項本文移列，並酌作文字修正。</w:t>
            </w:r>
          </w:p>
        </w:tc>
      </w:tr>
      <w:tr w:rsidR="00EB688A" w14:paraId="15DF652F" w14:textId="77777777" w:rsidTr="00CD5622">
        <w:tc>
          <w:tcPr>
            <w:tcW w:w="3042" w:type="dxa"/>
          </w:tcPr>
          <w:p w14:paraId="59BD3332" w14:textId="77777777" w:rsidR="00EB688A" w:rsidRDefault="00EB688A" w:rsidP="00CD5622">
            <w:pPr>
              <w:spacing w:line="315" w:lineRule="exact"/>
              <w:ind w:leftChars="50" w:left="316" w:rightChars="50" w:right="105" w:hangingChars="100" w:hanging="211"/>
              <w:rPr>
                <w:rFonts w:hint="eastAsia"/>
              </w:rPr>
            </w:pPr>
            <w:r>
              <w:rPr>
                <w:rFonts w:hint="eastAsia"/>
              </w:rPr>
              <w:t>第</w:t>
            </w:r>
            <w:r w:rsidRPr="00696963">
              <w:rPr>
                <w:rFonts w:hint="eastAsia"/>
                <w:u w:val="single"/>
              </w:rPr>
              <w:t>三十二</w:t>
            </w:r>
            <w:r>
              <w:rPr>
                <w:rFonts w:hint="eastAsia"/>
              </w:rPr>
              <w:t>條　外國專業人才、外國特定專業人才及外國高級專業人才經歸化取得我國國籍者，其</w:t>
            </w:r>
            <w:r w:rsidRPr="00696963">
              <w:rPr>
                <w:rFonts w:hint="eastAsia"/>
                <w:u w:val="single"/>
              </w:rPr>
              <w:t>配偶、子女及直系尊親屬，準用第八條第二項、第十五條、第十六條第二項、第十七條、第十九條至第二十一條，及入出國及移民法第二十五條第五項</w:t>
            </w:r>
            <w:r>
              <w:rPr>
                <w:rFonts w:hint="eastAsia"/>
              </w:rPr>
              <w:t>規定。</w:t>
            </w:r>
          </w:p>
        </w:tc>
        <w:tc>
          <w:tcPr>
            <w:tcW w:w="3043" w:type="dxa"/>
          </w:tcPr>
          <w:p w14:paraId="4A61F914" w14:textId="77777777" w:rsidR="00EB688A" w:rsidRDefault="00EB688A" w:rsidP="00CD5622">
            <w:pPr>
              <w:spacing w:line="315" w:lineRule="exact"/>
              <w:ind w:leftChars="50" w:left="316" w:rightChars="50" w:right="105" w:hangingChars="100" w:hanging="211"/>
              <w:rPr>
                <w:rFonts w:hint="eastAsia"/>
              </w:rPr>
            </w:pPr>
            <w:r>
              <w:rPr>
                <w:rFonts w:hint="eastAsia"/>
              </w:rPr>
              <w:t>第二十六條　外國專業人才、外國特定專業人才及外國高級專業人才經歸化取得我國國籍者，其成年子女之工作許可、配偶與未成年子女及因身心障礙無法自理生活之成年子女之永久居留、直系尊親屬探親停留簽證，準用第十五條至第十九條規定。</w:t>
            </w:r>
          </w:p>
        </w:tc>
        <w:tc>
          <w:tcPr>
            <w:tcW w:w="3043" w:type="dxa"/>
          </w:tcPr>
          <w:p w14:paraId="2B9D4E08" w14:textId="77777777" w:rsidR="00EB688A" w:rsidRDefault="00EB688A" w:rsidP="00CD5622">
            <w:pPr>
              <w:spacing w:line="315" w:lineRule="exact"/>
              <w:ind w:leftChars="50" w:left="316" w:rightChars="50" w:right="105" w:hangingChars="100" w:hanging="211"/>
              <w:rPr>
                <w:rFonts w:hint="eastAsia"/>
              </w:rPr>
            </w:pPr>
            <w:r>
              <w:rPr>
                <w:rFonts w:hint="eastAsia"/>
              </w:rPr>
              <w:t>一、條次變更。</w:t>
            </w:r>
          </w:p>
          <w:p w14:paraId="4CC7539C" w14:textId="77777777" w:rsidR="00EB688A" w:rsidRDefault="00EB688A" w:rsidP="00CD5622">
            <w:pPr>
              <w:spacing w:line="315" w:lineRule="exact"/>
              <w:ind w:leftChars="50" w:left="316" w:rightChars="50" w:right="105" w:hangingChars="100" w:hanging="211"/>
              <w:rPr>
                <w:rFonts w:hint="eastAsia"/>
              </w:rPr>
            </w:pPr>
            <w:r>
              <w:rPr>
                <w:rFonts w:hint="eastAsia"/>
              </w:rPr>
              <w:t>二、考量外國專業人才、外國特定專業人才及外國高級專業人才經歸化取得我國國籍者，其親屬除有現行規定之工作許可、永久居留及探親停留等需要外，亦有準用修正條文第八條第二項、第十六條第二項及第十七條規定申請居留之需求，爰配合增修準用條文，並配合條次變更修正準用之條次。</w:t>
            </w:r>
          </w:p>
        </w:tc>
      </w:tr>
      <w:tr w:rsidR="00EB688A" w14:paraId="5A97D8BA" w14:textId="77777777" w:rsidTr="00CD5622">
        <w:tc>
          <w:tcPr>
            <w:tcW w:w="3042" w:type="dxa"/>
          </w:tcPr>
          <w:p w14:paraId="363989ED" w14:textId="77777777" w:rsidR="00EB688A" w:rsidRDefault="009E7052" w:rsidP="00CD5622">
            <w:pPr>
              <w:spacing w:line="315" w:lineRule="exact"/>
              <w:ind w:leftChars="50" w:left="316" w:rightChars="50" w:right="105" w:hangingChars="100" w:hanging="211"/>
              <w:rPr>
                <w:rFonts w:hint="eastAsia"/>
              </w:rPr>
            </w:pPr>
            <w:r>
              <w:rPr>
                <w:rFonts w:hint="eastAsia"/>
              </w:rPr>
              <w:pict w14:anchorId="5380A64D">
                <v:line id="DW5972208" o:spid="_x0000_s1058" style="position:absolute;left:0;text-align:left;z-index:251658752;mso-position-horizontal-relative:text;mso-position-vertical-relative:text" from="-2.2pt,32.9pt" to="455.6pt,32.9pt" strokeweight="1.5pt"/>
              </w:pict>
            </w:r>
            <w:r w:rsidR="00EB688A">
              <w:rPr>
                <w:rFonts w:hint="eastAsia"/>
              </w:rPr>
              <w:t>第</w:t>
            </w:r>
            <w:r w:rsidR="00EB688A" w:rsidRPr="00696963">
              <w:rPr>
                <w:rFonts w:hint="eastAsia"/>
                <w:u w:val="single"/>
              </w:rPr>
              <w:t>三十三</w:t>
            </w:r>
            <w:r w:rsidR="00EB688A">
              <w:rPr>
                <w:rFonts w:hint="eastAsia"/>
              </w:rPr>
              <w:t>條　本法施行日期，由行政院定之。</w:t>
            </w:r>
          </w:p>
        </w:tc>
        <w:tc>
          <w:tcPr>
            <w:tcW w:w="3043" w:type="dxa"/>
          </w:tcPr>
          <w:p w14:paraId="586D185F" w14:textId="77777777" w:rsidR="00EB688A" w:rsidRDefault="00EB688A" w:rsidP="00CD5622">
            <w:pPr>
              <w:spacing w:line="315" w:lineRule="exact"/>
              <w:ind w:leftChars="50" w:left="316" w:rightChars="50" w:right="105" w:hangingChars="100" w:hanging="211"/>
              <w:rPr>
                <w:rFonts w:hint="eastAsia"/>
              </w:rPr>
            </w:pPr>
            <w:r>
              <w:rPr>
                <w:rFonts w:hint="eastAsia"/>
              </w:rPr>
              <w:t>第二十七條　本法施行日期，由行政院定之。</w:t>
            </w:r>
          </w:p>
        </w:tc>
        <w:tc>
          <w:tcPr>
            <w:tcW w:w="3043" w:type="dxa"/>
          </w:tcPr>
          <w:p w14:paraId="6C4CD518" w14:textId="77777777" w:rsidR="00EB688A" w:rsidRDefault="00EB688A" w:rsidP="00CD5622">
            <w:pPr>
              <w:spacing w:line="315" w:lineRule="exact"/>
              <w:ind w:leftChars="50" w:left="105" w:rightChars="50" w:right="105"/>
              <w:rPr>
                <w:rFonts w:hint="eastAsia"/>
              </w:rPr>
            </w:pPr>
            <w:r>
              <w:rPr>
                <w:rFonts w:hint="eastAsia"/>
              </w:rPr>
              <w:t>條次變更，內容未修正。</w:t>
            </w:r>
          </w:p>
        </w:tc>
      </w:tr>
    </w:tbl>
    <w:p w14:paraId="0E623DB3" w14:textId="77777777" w:rsidR="00EB688A" w:rsidRPr="00211695" w:rsidRDefault="00EB688A" w:rsidP="00CD5622">
      <w:pPr>
        <w:rPr>
          <w:rFonts w:hint="eastAsia"/>
        </w:rPr>
      </w:pPr>
    </w:p>
    <w:p w14:paraId="69E5C59B" w14:textId="77777777" w:rsidR="001276ED" w:rsidRPr="001276ED" w:rsidRDefault="000657A4" w:rsidP="001276ED">
      <w:pPr>
        <w:rPr>
          <w:rFonts w:hint="eastAsia"/>
        </w:rPr>
      </w:pPr>
      <w:r>
        <w:br w:type="page"/>
      </w:r>
    </w:p>
    <w:sectPr w:rsidR="001276ED" w:rsidRPr="001276ED" w:rsidSect="001276E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B8D05" w14:textId="77777777" w:rsidR="00840A9A" w:rsidRDefault="00840A9A">
      <w:r>
        <w:separator/>
      </w:r>
    </w:p>
  </w:endnote>
  <w:endnote w:type="continuationSeparator" w:id="0">
    <w:p w14:paraId="22E9C101" w14:textId="77777777" w:rsidR="00840A9A" w:rsidRDefault="0084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FCC9" w14:textId="77777777" w:rsidR="000657A4" w:rsidRPr="003C5586" w:rsidRDefault="003C5586" w:rsidP="003C558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66990" w14:textId="77777777" w:rsidR="000657A4" w:rsidRPr="003C5586" w:rsidRDefault="003C5586" w:rsidP="003C558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01EC7" w14:textId="77777777" w:rsidR="00840A9A" w:rsidRDefault="00840A9A">
      <w:r>
        <w:separator/>
      </w:r>
    </w:p>
  </w:footnote>
  <w:footnote w:type="continuationSeparator" w:id="0">
    <w:p w14:paraId="730C78DD" w14:textId="77777777" w:rsidR="00840A9A" w:rsidRDefault="00840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1C721" w14:textId="77777777" w:rsidR="000657A4" w:rsidRPr="003C5586" w:rsidRDefault="003C5586" w:rsidP="003C558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076AF" w14:textId="77777777" w:rsidR="000657A4" w:rsidRPr="003C5586" w:rsidRDefault="003C5586" w:rsidP="003C558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8371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0C5"/>
    <w:rsid w:val="00021974"/>
    <w:rsid w:val="000322E4"/>
    <w:rsid w:val="00034179"/>
    <w:rsid w:val="0006260D"/>
    <w:rsid w:val="000657A4"/>
    <w:rsid w:val="0007483B"/>
    <w:rsid w:val="00092EFA"/>
    <w:rsid w:val="000B190B"/>
    <w:rsid w:val="000C103B"/>
    <w:rsid w:val="000C6344"/>
    <w:rsid w:val="000D2076"/>
    <w:rsid w:val="000E3372"/>
    <w:rsid w:val="000F48AA"/>
    <w:rsid w:val="000F56DA"/>
    <w:rsid w:val="001132D3"/>
    <w:rsid w:val="001166AB"/>
    <w:rsid w:val="00123301"/>
    <w:rsid w:val="00124787"/>
    <w:rsid w:val="001276ED"/>
    <w:rsid w:val="00130626"/>
    <w:rsid w:val="001346DF"/>
    <w:rsid w:val="00152E55"/>
    <w:rsid w:val="00153AD0"/>
    <w:rsid w:val="00174DC3"/>
    <w:rsid w:val="001776A7"/>
    <w:rsid w:val="00192966"/>
    <w:rsid w:val="001A0A32"/>
    <w:rsid w:val="001A5138"/>
    <w:rsid w:val="001A6AC6"/>
    <w:rsid w:val="001A7C69"/>
    <w:rsid w:val="001E1A19"/>
    <w:rsid w:val="001E385A"/>
    <w:rsid w:val="00235073"/>
    <w:rsid w:val="00235BD9"/>
    <w:rsid w:val="00240FA3"/>
    <w:rsid w:val="0024333A"/>
    <w:rsid w:val="00243679"/>
    <w:rsid w:val="00252A12"/>
    <w:rsid w:val="00293B0A"/>
    <w:rsid w:val="002A04DC"/>
    <w:rsid w:val="002A509E"/>
    <w:rsid w:val="002B13D9"/>
    <w:rsid w:val="002B61C5"/>
    <w:rsid w:val="002C335B"/>
    <w:rsid w:val="002D701D"/>
    <w:rsid w:val="003516B8"/>
    <w:rsid w:val="00355CB3"/>
    <w:rsid w:val="00360394"/>
    <w:rsid w:val="00362E94"/>
    <w:rsid w:val="00372E8D"/>
    <w:rsid w:val="00387860"/>
    <w:rsid w:val="00395E18"/>
    <w:rsid w:val="003A00D7"/>
    <w:rsid w:val="003A6947"/>
    <w:rsid w:val="003B341B"/>
    <w:rsid w:val="003C5586"/>
    <w:rsid w:val="003D5BAA"/>
    <w:rsid w:val="004034F0"/>
    <w:rsid w:val="004047CB"/>
    <w:rsid w:val="00405CC1"/>
    <w:rsid w:val="004126B4"/>
    <w:rsid w:val="0042704C"/>
    <w:rsid w:val="004356A6"/>
    <w:rsid w:val="0044045C"/>
    <w:rsid w:val="00441B24"/>
    <w:rsid w:val="00443AB2"/>
    <w:rsid w:val="00453F8A"/>
    <w:rsid w:val="00473B4E"/>
    <w:rsid w:val="00485C17"/>
    <w:rsid w:val="004C459D"/>
    <w:rsid w:val="004D78BA"/>
    <w:rsid w:val="004E74DF"/>
    <w:rsid w:val="004F17A8"/>
    <w:rsid w:val="00517DA5"/>
    <w:rsid w:val="00542984"/>
    <w:rsid w:val="00552448"/>
    <w:rsid w:val="00572D70"/>
    <w:rsid w:val="005B1DB0"/>
    <w:rsid w:val="005B6D51"/>
    <w:rsid w:val="00626900"/>
    <w:rsid w:val="00632430"/>
    <w:rsid w:val="00655703"/>
    <w:rsid w:val="006873C4"/>
    <w:rsid w:val="006A2008"/>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B5823"/>
    <w:rsid w:val="007C08AE"/>
    <w:rsid w:val="007C4084"/>
    <w:rsid w:val="007D04A0"/>
    <w:rsid w:val="007E745F"/>
    <w:rsid w:val="007E74DC"/>
    <w:rsid w:val="007F7A16"/>
    <w:rsid w:val="00827E0B"/>
    <w:rsid w:val="00840A9A"/>
    <w:rsid w:val="00844F46"/>
    <w:rsid w:val="008500C5"/>
    <w:rsid w:val="00861B21"/>
    <w:rsid w:val="00863C32"/>
    <w:rsid w:val="00864C67"/>
    <w:rsid w:val="00866355"/>
    <w:rsid w:val="00883D74"/>
    <w:rsid w:val="008A0C5D"/>
    <w:rsid w:val="008B4209"/>
    <w:rsid w:val="008E326C"/>
    <w:rsid w:val="008E5225"/>
    <w:rsid w:val="008E5296"/>
    <w:rsid w:val="008E5D88"/>
    <w:rsid w:val="008E5F8C"/>
    <w:rsid w:val="0090241A"/>
    <w:rsid w:val="00926F56"/>
    <w:rsid w:val="00963798"/>
    <w:rsid w:val="00992003"/>
    <w:rsid w:val="009C16B2"/>
    <w:rsid w:val="009C3904"/>
    <w:rsid w:val="009D3F34"/>
    <w:rsid w:val="009E10F6"/>
    <w:rsid w:val="009E7052"/>
    <w:rsid w:val="00A05B7F"/>
    <w:rsid w:val="00A0600A"/>
    <w:rsid w:val="00A13259"/>
    <w:rsid w:val="00A32A9C"/>
    <w:rsid w:val="00A46B39"/>
    <w:rsid w:val="00A533C8"/>
    <w:rsid w:val="00A678DC"/>
    <w:rsid w:val="00A74249"/>
    <w:rsid w:val="00A80A44"/>
    <w:rsid w:val="00A86BD4"/>
    <w:rsid w:val="00A876DC"/>
    <w:rsid w:val="00AA0815"/>
    <w:rsid w:val="00AA2633"/>
    <w:rsid w:val="00AA2ADF"/>
    <w:rsid w:val="00AB6BDB"/>
    <w:rsid w:val="00AC692A"/>
    <w:rsid w:val="00AC6A09"/>
    <w:rsid w:val="00AD6810"/>
    <w:rsid w:val="00AD7156"/>
    <w:rsid w:val="00AF1CCC"/>
    <w:rsid w:val="00B15BB5"/>
    <w:rsid w:val="00B278AB"/>
    <w:rsid w:val="00B40364"/>
    <w:rsid w:val="00B61471"/>
    <w:rsid w:val="00BA2075"/>
    <w:rsid w:val="00BA71D7"/>
    <w:rsid w:val="00BB5684"/>
    <w:rsid w:val="00BC5A95"/>
    <w:rsid w:val="00BE0A55"/>
    <w:rsid w:val="00BF63AF"/>
    <w:rsid w:val="00C201E0"/>
    <w:rsid w:val="00C216C6"/>
    <w:rsid w:val="00C50091"/>
    <w:rsid w:val="00C54227"/>
    <w:rsid w:val="00C56D95"/>
    <w:rsid w:val="00C84B2E"/>
    <w:rsid w:val="00C9556F"/>
    <w:rsid w:val="00C9653B"/>
    <w:rsid w:val="00CD541C"/>
    <w:rsid w:val="00CD5622"/>
    <w:rsid w:val="00CE016C"/>
    <w:rsid w:val="00CF097B"/>
    <w:rsid w:val="00CF12AE"/>
    <w:rsid w:val="00CF6866"/>
    <w:rsid w:val="00D03570"/>
    <w:rsid w:val="00D05F85"/>
    <w:rsid w:val="00D07EA1"/>
    <w:rsid w:val="00D2032E"/>
    <w:rsid w:val="00D22A25"/>
    <w:rsid w:val="00D32121"/>
    <w:rsid w:val="00D542A5"/>
    <w:rsid w:val="00D65F9F"/>
    <w:rsid w:val="00D84D2B"/>
    <w:rsid w:val="00D922B6"/>
    <w:rsid w:val="00DA54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688A"/>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C3026D"/>
  <w15:chartTrackingRefBased/>
  <w15:docId w15:val="{BD827D13-3500-467B-9645-CFF1EA7E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3423</Words>
  <Characters>19512</Characters>
  <Application>Microsoft Office Word</Application>
  <DocSecurity>0</DocSecurity>
  <Lines>162</Lines>
  <Paragraphs>45</Paragraphs>
  <ScaleCrop>false</ScaleCrop>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11;3;17</cp:keywords>
  <dc:description>委215;委240;26;議案202110135490000</dc:description>
  <cp:lastModifiedBy>景濰 李</cp:lastModifiedBy>
  <cp:revision>2</cp:revision>
  <cp:lastPrinted>2025-06-25T09:31:00Z</cp:lastPrinted>
  <dcterms:created xsi:type="dcterms:W3CDTF">2025-08-05T09:35:00Z</dcterms:created>
  <dcterms:modified xsi:type="dcterms:W3CDTF">2025-08-05T09:35:00Z</dcterms:modified>
</cp:coreProperties>
</file>