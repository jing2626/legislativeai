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92773" w14:textId="77777777" w:rsidR="00470BA0" w:rsidRDefault="00470BA0" w:rsidP="00470BA0">
      <w:pPr>
        <w:spacing w:afterLines="50" w:after="167"/>
        <w:rPr>
          <w:rFonts w:hint="eastAsia"/>
        </w:rPr>
      </w:pPr>
      <w:r>
        <w:rPr>
          <w:rFonts w:hint="eastAsia"/>
        </w:rPr>
        <w:t xml:space="preserve">　　　　　　　　　　　　　　　　　　　　　　　　　　　　　</w:t>
      </w:r>
      <w:r w:rsidR="0061373A">
        <w:rPr>
          <w:rFonts w:hint="eastAsia"/>
        </w:rPr>
        <w:t>議案編號：</w:t>
      </w:r>
      <w:r w:rsidR="0061373A">
        <w:rPr>
          <w:rFonts w:hint="eastAsia"/>
        </w:rPr>
        <w:t>202110058720000</w:t>
      </w:r>
    </w:p>
    <w:p w14:paraId="551B5A17" w14:textId="77777777" w:rsidR="00470BA0" w:rsidRDefault="00470BA0" w:rsidP="00470BA0">
      <w:pPr>
        <w:snapToGrid w:val="0"/>
        <w:ind w:leftChars="400" w:left="844"/>
        <w:rPr>
          <w:rFonts w:ascii="細明體" w:hAnsi="細明體" w:hint="eastAsia"/>
        </w:rPr>
      </w:pPr>
      <w:r w:rsidRPr="00470BA0">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\o\ad(\s\up5(（中華民國41年9月起編號）),\s\do5(中華民國113年6月26日印發))</w:instrText>
      </w:r>
      <w:r>
        <w:rPr>
          <w:rFonts w:ascii="細明體" w:hAnsi="細明體"/>
        </w:rPr>
        <w:fldChar w:fldCharType="end"/>
      </w:r>
    </w:p>
    <w:p w14:paraId="155C131A" w14:textId="77777777" w:rsidR="00470BA0" w:rsidRDefault="00470BA0" w:rsidP="00470BA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44708" w14:paraId="76004376" w14:textId="77777777" w:rsidTr="00F44708">
        <w:tc>
          <w:tcPr>
            <w:tcW w:w="0" w:type="auto"/>
            <w:vAlign w:val="center"/>
          </w:tcPr>
          <w:p w14:paraId="085591C2" w14:textId="77777777" w:rsidR="00470BA0" w:rsidRDefault="00470BA0" w:rsidP="00F44708">
            <w:pPr>
              <w:pStyle w:val="affff"/>
              <w:rPr>
                <w:rFonts w:hint="eastAsia"/>
              </w:rPr>
            </w:pPr>
            <w:r>
              <w:rPr>
                <w:rFonts w:hint="eastAsia"/>
              </w:rPr>
              <w:t>院總第</w:t>
            </w:r>
            <w:r>
              <w:rPr>
                <w:rFonts w:hint="eastAsia"/>
              </w:rPr>
              <w:t>20</w:t>
            </w:r>
            <w:r>
              <w:rPr>
                <w:rFonts w:hint="eastAsia"/>
              </w:rPr>
              <w:t>號</w:t>
            </w:r>
          </w:p>
        </w:tc>
        <w:tc>
          <w:tcPr>
            <w:tcW w:w="0" w:type="auto"/>
            <w:vAlign w:val="center"/>
          </w:tcPr>
          <w:p w14:paraId="55C573A0" w14:textId="77777777" w:rsidR="00470BA0" w:rsidRDefault="00470BA0" w:rsidP="00F44708">
            <w:pPr>
              <w:pStyle w:val="affff5"/>
              <w:ind w:leftChars="200" w:left="422"/>
              <w:rPr>
                <w:rFonts w:hint="eastAsia"/>
              </w:rPr>
            </w:pPr>
            <w:r>
              <w:rPr>
                <w:rFonts w:hint="eastAsia"/>
              </w:rPr>
              <w:t>委員</w:t>
            </w:r>
          </w:p>
        </w:tc>
        <w:tc>
          <w:tcPr>
            <w:tcW w:w="0" w:type="auto"/>
            <w:vAlign w:val="center"/>
          </w:tcPr>
          <w:p w14:paraId="12F1AB27" w14:textId="77777777" w:rsidR="00470BA0" w:rsidRDefault="00470BA0" w:rsidP="00F44708">
            <w:pPr>
              <w:pStyle w:val="affff5"/>
              <w:rPr>
                <w:rFonts w:hint="eastAsia"/>
              </w:rPr>
            </w:pPr>
            <w:r>
              <w:rPr>
                <w:rFonts w:hint="eastAsia"/>
              </w:rPr>
              <w:t>提案第</w:t>
            </w:r>
          </w:p>
        </w:tc>
        <w:tc>
          <w:tcPr>
            <w:tcW w:w="0" w:type="auto"/>
            <w:tcMar>
              <w:left w:w="113" w:type="dxa"/>
              <w:right w:w="113" w:type="dxa"/>
            </w:tcMar>
            <w:vAlign w:val="center"/>
          </w:tcPr>
          <w:p w14:paraId="5C3FAB77" w14:textId="77777777" w:rsidR="00470BA0" w:rsidRDefault="00470BA0" w:rsidP="00F44708">
            <w:pPr>
              <w:pStyle w:val="affff5"/>
              <w:jc w:val="distribute"/>
              <w:rPr>
                <w:rFonts w:hint="eastAsia"/>
              </w:rPr>
            </w:pPr>
            <w:r>
              <w:t>11005872</w:t>
            </w:r>
          </w:p>
        </w:tc>
        <w:tc>
          <w:tcPr>
            <w:tcW w:w="0" w:type="auto"/>
            <w:vAlign w:val="center"/>
          </w:tcPr>
          <w:p w14:paraId="11A1EC32" w14:textId="77777777" w:rsidR="00470BA0" w:rsidRDefault="00470BA0" w:rsidP="00F44708">
            <w:pPr>
              <w:pStyle w:val="affff5"/>
              <w:rPr>
                <w:rFonts w:hint="eastAsia"/>
              </w:rPr>
            </w:pPr>
            <w:r>
              <w:rPr>
                <w:rFonts w:hint="eastAsia"/>
              </w:rPr>
              <w:t>號</w:t>
            </w:r>
          </w:p>
        </w:tc>
        <w:tc>
          <w:tcPr>
            <w:tcW w:w="0" w:type="auto"/>
            <w:vAlign w:val="center"/>
          </w:tcPr>
          <w:p w14:paraId="0BEEE63A" w14:textId="77777777" w:rsidR="00470BA0" w:rsidRDefault="00470BA0" w:rsidP="00F44708">
            <w:pPr>
              <w:pStyle w:val="affff5"/>
              <w:rPr>
                <w:rFonts w:hint="eastAsia"/>
              </w:rPr>
            </w:pPr>
          </w:p>
        </w:tc>
        <w:tc>
          <w:tcPr>
            <w:tcW w:w="0" w:type="auto"/>
            <w:tcMar>
              <w:left w:w="113" w:type="dxa"/>
            </w:tcMar>
            <w:vAlign w:val="center"/>
          </w:tcPr>
          <w:p w14:paraId="6702EB0D" w14:textId="77777777" w:rsidR="00470BA0" w:rsidRDefault="00470BA0" w:rsidP="00F44708">
            <w:pPr>
              <w:pStyle w:val="affff5"/>
              <w:rPr>
                <w:rFonts w:hint="eastAsia"/>
              </w:rPr>
            </w:pPr>
          </w:p>
        </w:tc>
      </w:tr>
    </w:tbl>
    <w:p w14:paraId="0328FBBC" w14:textId="77777777" w:rsidR="00470BA0" w:rsidRDefault="00470BA0" w:rsidP="00470BA0">
      <w:pPr>
        <w:pStyle w:val="afb"/>
        <w:spacing w:line="600" w:lineRule="exact"/>
        <w:ind w:left="1382" w:hanging="855"/>
        <w:rPr>
          <w:rFonts w:hint="eastAsia"/>
        </w:rPr>
      </w:pPr>
    </w:p>
    <w:p w14:paraId="564E0422" w14:textId="77777777" w:rsidR="00470BA0" w:rsidRDefault="00470BA0" w:rsidP="00470BA0">
      <w:pPr>
        <w:pStyle w:val="afb"/>
        <w:ind w:left="1382" w:hanging="855"/>
        <w:rPr>
          <w:rFonts w:hint="eastAsia"/>
        </w:rPr>
      </w:pPr>
      <w:r>
        <w:rPr>
          <w:rFonts w:hint="eastAsia"/>
        </w:rPr>
        <w:t>案由：本</w:t>
      </w:r>
      <w:r w:rsidRPr="00D55BDB">
        <w:rPr>
          <w:rFonts w:hint="eastAsia"/>
          <w:spacing w:val="8"/>
        </w:rPr>
        <w:t>院委員</w:t>
      </w:r>
      <w:r w:rsidR="00D73CC8" w:rsidRPr="00D55BDB">
        <w:rPr>
          <w:rFonts w:hint="eastAsia"/>
          <w:spacing w:val="8"/>
        </w:rPr>
        <w:t>許宇甄</w:t>
      </w:r>
      <w:r w:rsidRPr="00D55BDB">
        <w:rPr>
          <w:rFonts w:hint="eastAsia"/>
          <w:spacing w:val="8"/>
        </w:rPr>
        <w:t>、羅廷瑋、蘇清泉等</w:t>
      </w:r>
      <w:r w:rsidRPr="00D55BDB">
        <w:rPr>
          <w:rFonts w:hint="eastAsia"/>
          <w:spacing w:val="8"/>
        </w:rPr>
        <w:t>18</w:t>
      </w:r>
      <w:r w:rsidRPr="00D55BDB">
        <w:rPr>
          <w:rFonts w:hint="eastAsia"/>
          <w:spacing w:val="8"/>
        </w:rPr>
        <w:t>人，鑑於近來接連幾</w:t>
      </w:r>
      <w:r>
        <w:rPr>
          <w:rFonts w:hint="eastAsia"/>
        </w:rPr>
        <w:t>起博愛座讓座衝突，少數年長者在大眾運輸系統上以言詞羞</w:t>
      </w:r>
      <w:r w:rsidRPr="00D55BDB">
        <w:rPr>
          <w:rFonts w:hint="eastAsia"/>
          <w:spacing w:val="8"/>
        </w:rPr>
        <w:t>辱、動手打人方式逼年輕人讓出博愛座，導致博愛座的存在不但難以發揮博愛精神，反而加深世代對立。為避免</w:t>
      </w:r>
      <w:r>
        <w:rPr>
          <w:rFonts w:hint="eastAsia"/>
        </w:rPr>
        <w:t>博</w:t>
      </w:r>
      <w:r w:rsidRPr="00D55BDB">
        <w:rPr>
          <w:rFonts w:hint="eastAsia"/>
          <w:spacing w:val="8"/>
        </w:rPr>
        <w:t>愛座讓座衝突事件持續發生，爰擬具「身心障礙者權益保</w:t>
      </w:r>
      <w:r>
        <w:rPr>
          <w:rFonts w:hint="eastAsia"/>
        </w:rPr>
        <w:t>障法第五十三條條文修正草案」。是否有當？敬請公決。</w:t>
      </w:r>
    </w:p>
    <w:p w14:paraId="0A0165F9" w14:textId="77777777" w:rsidR="00470BA0" w:rsidRPr="00470BA0" w:rsidRDefault="00470BA0" w:rsidP="00470BA0">
      <w:pPr>
        <w:pStyle w:val="afb"/>
        <w:ind w:left="1382" w:hanging="855"/>
        <w:rPr>
          <w:rFonts w:hint="eastAsia"/>
        </w:rPr>
      </w:pPr>
    </w:p>
    <w:p w14:paraId="72B1AEDC" w14:textId="77777777" w:rsidR="00470BA0" w:rsidRDefault="00470BA0" w:rsidP="00470BA0">
      <w:pPr>
        <w:pStyle w:val="a4"/>
        <w:ind w:left="633" w:hanging="633"/>
        <w:rPr>
          <w:rFonts w:hint="eastAsia"/>
        </w:rPr>
      </w:pPr>
      <w:r>
        <w:rPr>
          <w:rFonts w:hint="eastAsia"/>
        </w:rPr>
        <w:t>說明：</w:t>
      </w:r>
    </w:p>
    <w:p w14:paraId="258E30F9" w14:textId="77777777" w:rsidR="00470BA0" w:rsidRDefault="00470BA0" w:rsidP="00470BA0">
      <w:pPr>
        <w:pStyle w:val="afffff0"/>
        <w:ind w:left="633" w:hanging="422"/>
        <w:rPr>
          <w:rFonts w:hint="eastAsia"/>
        </w:rPr>
      </w:pPr>
      <w:r>
        <w:rPr>
          <w:rFonts w:hint="eastAsia"/>
        </w:rPr>
        <w:t>一、近來接連幾起博愛座讓座衝突，少數年長者在大眾運輸系統上以言詞羞辱、動手打人方式逼年輕人讓出博愛座，導致博愛座的存在不但難以發揮博愛精神，反而加深世代對立。</w:t>
      </w:r>
    </w:p>
    <w:p w14:paraId="5AF98E75" w14:textId="77777777" w:rsidR="00470BA0" w:rsidRDefault="00470BA0" w:rsidP="00470BA0">
      <w:pPr>
        <w:pStyle w:val="afffff0"/>
        <w:ind w:left="633" w:hanging="422"/>
        <w:rPr>
          <w:rFonts w:hint="eastAsia"/>
        </w:rPr>
      </w:pPr>
      <w:r>
        <w:rPr>
          <w:rFonts w:hint="eastAsia"/>
        </w:rPr>
        <w:t>二、為避免博愛座讓座衝突事件持續發生，將優先乘坐博愛座對象之老弱婦孺修正為其他實際需要者，以擴大優先乘坐對象。</w:t>
      </w:r>
    </w:p>
    <w:p w14:paraId="32DAFBB7" w14:textId="77777777" w:rsidR="00470BA0" w:rsidRDefault="00470BA0" w:rsidP="00470BA0">
      <w:pPr>
        <w:rPr>
          <w:rFonts w:hint="eastAsia"/>
        </w:rPr>
      </w:pPr>
    </w:p>
    <w:p w14:paraId="15F773D3" w14:textId="77777777" w:rsidR="00470BA0" w:rsidRDefault="00470BA0" w:rsidP="00470BA0">
      <w:pPr>
        <w:pStyle w:val="-"/>
        <w:ind w:left="3165" w:right="633" w:hanging="844"/>
        <w:rPr>
          <w:rFonts w:hint="eastAsia"/>
        </w:rPr>
      </w:pPr>
      <w:r>
        <w:rPr>
          <w:rFonts w:hint="eastAsia"/>
        </w:rPr>
        <w:t xml:space="preserve">提案人：許宇甄　　羅廷瑋　　蘇清泉　　</w:t>
      </w:r>
    </w:p>
    <w:p w14:paraId="51231F0C" w14:textId="77777777" w:rsidR="00470BA0" w:rsidRDefault="00470BA0" w:rsidP="00470BA0">
      <w:pPr>
        <w:pStyle w:val="-"/>
        <w:ind w:left="3165" w:right="633" w:hanging="844"/>
        <w:rPr>
          <w:rFonts w:hint="eastAsia"/>
        </w:rPr>
      </w:pPr>
      <w:r>
        <w:rPr>
          <w:rFonts w:hint="eastAsia"/>
        </w:rPr>
        <w:t>連署人：顏寬恒　　黃建賓　　邱鎮軍　　鄭天財</w:t>
      </w:r>
      <w:r>
        <w:rPr>
          <w:rFonts w:hint="eastAsia"/>
        </w:rPr>
        <w:t>Sra Kacaw</w:t>
      </w:r>
      <w:r>
        <w:rPr>
          <w:rFonts w:hint="eastAsia"/>
        </w:rPr>
        <w:t xml:space="preserve">　　</w:t>
      </w:r>
      <w:r w:rsidRPr="00470BA0">
        <w:rPr>
          <w:rFonts w:hint="eastAsia"/>
          <w:sz w:val="8"/>
          <w:szCs w:val="8"/>
        </w:rPr>
        <w:t xml:space="preserve">　</w:t>
      </w:r>
      <w:r>
        <w:rPr>
          <w:rFonts w:hint="eastAsia"/>
        </w:rPr>
        <w:t xml:space="preserve">涂權吉　　翁曉玲　　黃　仁　　謝龍介　　馬文君　　鄭正鈐　　林沛祥　　呂玉玲　　邱若華　　張智倫　　林德福　　　　　　　　　　　　</w:t>
      </w:r>
    </w:p>
    <w:p w14:paraId="4B6AEE71" w14:textId="77777777" w:rsidR="00470BA0" w:rsidRDefault="00470BA0" w:rsidP="00470BA0">
      <w:pPr>
        <w:pStyle w:val="affffe"/>
        <w:ind w:firstLine="422"/>
        <w:sectPr w:rsidR="00470BA0" w:rsidSect="00FA6EB4">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87"/>
          <w:cols w:space="720"/>
          <w:docGrid w:type="linesAndChars" w:linePitch="335" w:charSpace="200"/>
        </w:sectPr>
      </w:pPr>
    </w:p>
    <w:p w14:paraId="604A5225" w14:textId="77777777" w:rsidR="00470BA0" w:rsidRDefault="00470BA0" w:rsidP="00454781">
      <w:pPr>
        <w:spacing w:line="14" w:lineRule="exact"/>
        <w:sectPr w:rsidR="00470BA0" w:rsidSect="00470BA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470BA0" w14:paraId="555A8FCA" w14:textId="77777777" w:rsidTr="00F44708">
        <w:tc>
          <w:tcPr>
            <w:tcW w:w="9128" w:type="dxa"/>
            <w:gridSpan w:val="3"/>
            <w:tcBorders>
              <w:top w:val="nil"/>
              <w:left w:val="nil"/>
              <w:bottom w:val="nil"/>
              <w:right w:val="nil"/>
            </w:tcBorders>
          </w:tcPr>
          <w:p w14:paraId="1E3E4144" w14:textId="77777777" w:rsidR="00470BA0" w:rsidRPr="00F44708" w:rsidRDefault="00470BA0" w:rsidP="00F44708">
            <w:pPr>
              <w:spacing w:before="105" w:after="105" w:line="480" w:lineRule="exact"/>
              <w:ind w:leftChars="500" w:left="1055"/>
              <w:rPr>
                <w:rFonts w:ascii="標楷體" w:eastAsia="標楷體" w:hAnsi="標楷體" w:hint="eastAsia"/>
                <w:sz w:val="28"/>
              </w:rPr>
            </w:pPr>
            <w:r w:rsidRPr="00F44708">
              <w:rPr>
                <w:rFonts w:ascii="標楷體" w:eastAsia="標楷體" w:hAnsi="標楷體"/>
                <w:sz w:val="28"/>
              </w:rPr>
              <w:br w:type="page"/>
              <w:t>身心障礙者權益保障法第五十三條條文修正草案對照表</w:t>
            </w:r>
            <w:bookmarkStart w:id="0" w:name="TA6702081"/>
            <w:bookmarkEnd w:id="0"/>
          </w:p>
        </w:tc>
      </w:tr>
      <w:tr w:rsidR="00470BA0" w14:paraId="52755448" w14:textId="77777777" w:rsidTr="00F44708">
        <w:tc>
          <w:tcPr>
            <w:tcW w:w="3042" w:type="dxa"/>
            <w:tcBorders>
              <w:top w:val="nil"/>
            </w:tcBorders>
          </w:tcPr>
          <w:p w14:paraId="0E4B1A2B" w14:textId="77777777" w:rsidR="00470BA0" w:rsidRDefault="00AE2AA8" w:rsidP="00F44708">
            <w:pPr>
              <w:pStyle w:val="aff8"/>
              <w:ind w:left="105" w:right="105"/>
              <w:rPr>
                <w:rFonts w:hint="eastAsia"/>
              </w:rPr>
            </w:pPr>
            <w:r>
              <w:rPr>
                <w:rFonts w:hint="eastAsia"/>
              </w:rPr>
              <w:pict w14:anchorId="4DB72059">
                <v:line id="DW8246729" o:spid="_x0000_s1031" style="position:absolute;left:0;text-align:left;z-index:251658240;mso-position-horizontal-relative:text;mso-position-vertical-relative:text" from="-2pt,-.7pt" to="455.8pt,-.7pt" strokeweight="1.5pt"/>
              </w:pict>
            </w:r>
            <w:r w:rsidR="00470BA0">
              <w:rPr>
                <w:rFonts w:hint="eastAsia"/>
              </w:rPr>
              <w:t>修正條文</w:t>
            </w:r>
          </w:p>
        </w:tc>
        <w:tc>
          <w:tcPr>
            <w:tcW w:w="3043" w:type="dxa"/>
            <w:tcBorders>
              <w:top w:val="nil"/>
            </w:tcBorders>
          </w:tcPr>
          <w:p w14:paraId="723798AB" w14:textId="77777777" w:rsidR="00470BA0" w:rsidRDefault="00470BA0" w:rsidP="00F44708">
            <w:pPr>
              <w:pStyle w:val="aff8"/>
              <w:ind w:left="105" w:right="105"/>
              <w:rPr>
                <w:rFonts w:hint="eastAsia"/>
              </w:rPr>
            </w:pPr>
            <w:r>
              <w:rPr>
                <w:rFonts w:hint="eastAsia"/>
              </w:rPr>
              <w:t>現行條文</w:t>
            </w:r>
          </w:p>
        </w:tc>
        <w:tc>
          <w:tcPr>
            <w:tcW w:w="3043" w:type="dxa"/>
            <w:tcBorders>
              <w:top w:val="nil"/>
            </w:tcBorders>
          </w:tcPr>
          <w:p w14:paraId="59E8C909" w14:textId="77777777" w:rsidR="00470BA0" w:rsidRDefault="00470BA0" w:rsidP="00F44708">
            <w:pPr>
              <w:pStyle w:val="aff8"/>
              <w:ind w:left="105" w:right="105"/>
              <w:rPr>
                <w:rFonts w:hint="eastAsia"/>
              </w:rPr>
            </w:pPr>
            <w:r>
              <w:rPr>
                <w:rFonts w:hint="eastAsia"/>
              </w:rPr>
              <w:t>說明</w:t>
            </w:r>
          </w:p>
        </w:tc>
      </w:tr>
      <w:tr w:rsidR="00470BA0" w14:paraId="5C15ABE8" w14:textId="77777777" w:rsidTr="00F44708">
        <w:tc>
          <w:tcPr>
            <w:tcW w:w="3042" w:type="dxa"/>
          </w:tcPr>
          <w:p w14:paraId="7A2F2B37" w14:textId="77777777" w:rsidR="00470BA0" w:rsidRDefault="00470BA0" w:rsidP="00F44708">
            <w:pPr>
              <w:spacing w:line="315" w:lineRule="exact"/>
              <w:ind w:leftChars="50" w:left="316" w:rightChars="50" w:right="105" w:hangingChars="100" w:hanging="211"/>
              <w:rPr>
                <w:rFonts w:hint="eastAsia"/>
              </w:rPr>
            </w:pPr>
            <w:r>
              <w:rPr>
                <w:rFonts w:hint="eastAsia"/>
              </w:rPr>
              <w:t xml:space="preserve">第五十三條　</w:t>
            </w:r>
            <w:r w:rsidRPr="00AE2AA8">
              <w:rPr>
                <w:rFonts w:hint="eastAsia"/>
                <w:spacing w:val="2"/>
                <w:kern w:val="0"/>
              </w:rPr>
              <w:t>運輸營運者應於所服務之路線、航線或區域內，規劃適當路線、航線、班次、客車（機船）廂</w:t>
            </w:r>
            <w:r>
              <w:rPr>
                <w:rFonts w:hint="eastAsia"/>
              </w:rPr>
              <w:t>（艙），提供無障礙運輸服務。</w:t>
            </w:r>
          </w:p>
          <w:p w14:paraId="7E99CDBE" w14:textId="77777777" w:rsidR="00470BA0" w:rsidRDefault="00470BA0" w:rsidP="00F44708">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6D770076" w14:textId="77777777" w:rsidR="00470BA0" w:rsidRDefault="00470BA0" w:rsidP="00F44708">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F44708">
              <w:rPr>
                <w:rFonts w:hint="eastAsia"/>
                <w:u w:val="single"/>
              </w:rPr>
              <w:t>或有其他實際需要者</w:t>
            </w:r>
            <w:r>
              <w:rPr>
                <w:rFonts w:hint="eastAsia"/>
              </w:rPr>
              <w:t>優先乘坐之博愛座，其比率不低於總座位數百分之十五，座位應設於鄰近車門、艙門或出入口處，至車門、艙門或出入口間之地板應平坦無障礙，並視需要標示或播放提醒禮讓座位之警語。</w:t>
            </w:r>
          </w:p>
          <w:p w14:paraId="09599440" w14:textId="77777777" w:rsidR="00470BA0" w:rsidRDefault="00470BA0" w:rsidP="00F44708">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4C990596" w14:textId="77777777" w:rsidR="00470BA0" w:rsidRDefault="00470BA0" w:rsidP="00F44708">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25781706" w14:textId="77777777" w:rsidR="00470BA0" w:rsidRDefault="00470BA0" w:rsidP="00F44708">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0B17F841" w14:textId="77777777" w:rsidR="00470BA0" w:rsidRDefault="00470BA0" w:rsidP="00F44708">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319B9C7F" w14:textId="77777777" w:rsidR="00470BA0" w:rsidRDefault="00470BA0" w:rsidP="00F44708">
            <w:pPr>
              <w:spacing w:line="315" w:lineRule="exact"/>
              <w:ind w:leftChars="50" w:left="316" w:rightChars="50" w:right="105" w:hangingChars="100" w:hanging="211"/>
              <w:rPr>
                <w:rFonts w:hint="eastAsia"/>
              </w:rPr>
            </w:pPr>
            <w:r>
              <w:rPr>
                <w:rFonts w:hint="eastAsia"/>
              </w:rPr>
              <w:lastRenderedPageBreak/>
              <w:t xml:space="preserve">第五十三條　</w:t>
            </w:r>
            <w:r w:rsidRPr="00AE2AA8">
              <w:rPr>
                <w:rFonts w:hint="eastAsia"/>
                <w:spacing w:val="2"/>
                <w:kern w:val="0"/>
              </w:rPr>
              <w:t>運輸營運者應於所服務之路線、航線或區域內，規劃適當路線、航線、班次、客車（機船）廂</w:t>
            </w:r>
            <w:r>
              <w:rPr>
                <w:rFonts w:hint="eastAsia"/>
              </w:rPr>
              <w:t>（艙），提供無障礙運輸服務。</w:t>
            </w:r>
          </w:p>
          <w:p w14:paraId="39CF8788" w14:textId="77777777" w:rsidR="00470BA0" w:rsidRDefault="00470BA0" w:rsidP="00F44708">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698F4C9D" w14:textId="77777777" w:rsidR="00470BA0" w:rsidRDefault="00470BA0" w:rsidP="00F44708">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及老弱婦孺優先乘坐之博愛座，其比率不低於總座位數百分之十五，座位應設於鄰近車門、艙門或出入口處，至車門、艙門或出入口間之地板應平坦無障礙，並視需要標示或播放提醒禮讓座位之警語。</w:t>
            </w:r>
          </w:p>
          <w:p w14:paraId="397B0591" w14:textId="77777777" w:rsidR="00470BA0" w:rsidRDefault="00470BA0" w:rsidP="00F44708">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3F91600C" w14:textId="77777777" w:rsidR="00470BA0" w:rsidRDefault="00470BA0" w:rsidP="00F44708">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471E7411" w14:textId="77777777" w:rsidR="00470BA0" w:rsidRDefault="00470BA0" w:rsidP="00F44708">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7657837E" w14:textId="77777777" w:rsidR="00470BA0" w:rsidRDefault="00470BA0" w:rsidP="00F44708">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165C7861" w14:textId="77777777" w:rsidR="00470BA0" w:rsidRDefault="00470BA0" w:rsidP="00F44708">
            <w:pPr>
              <w:spacing w:line="315" w:lineRule="exact"/>
              <w:ind w:leftChars="50" w:left="316" w:rightChars="50" w:right="105" w:hangingChars="100" w:hanging="211"/>
              <w:rPr>
                <w:rFonts w:hint="eastAsia"/>
              </w:rPr>
            </w:pPr>
            <w:r>
              <w:rPr>
                <w:rFonts w:hint="eastAsia"/>
              </w:rPr>
              <w:lastRenderedPageBreak/>
              <w:t>一、近來博愛座因接連幾起讓座衝突，少數年長者在大眾運輸系統上以言詞羞辱、動手打人方式逼年輕人讓出博愛座，導致博愛座的存在不但難以發揮博愛精神，反而加深世代對立。</w:t>
            </w:r>
          </w:p>
          <w:p w14:paraId="7482E199" w14:textId="77777777" w:rsidR="00470BA0" w:rsidRDefault="00470BA0" w:rsidP="00F44708">
            <w:pPr>
              <w:spacing w:line="315" w:lineRule="exact"/>
              <w:ind w:leftChars="50" w:left="316" w:rightChars="50" w:right="105" w:hangingChars="100" w:hanging="211"/>
              <w:rPr>
                <w:rFonts w:hint="eastAsia"/>
              </w:rPr>
            </w:pPr>
            <w:r>
              <w:rPr>
                <w:rFonts w:hint="eastAsia"/>
              </w:rPr>
              <w:t>二、修正第三項，將優先乘坐博愛座之老弱婦孺修正為其他實際需要者，以擴大優先乘坐對象。</w:t>
            </w:r>
          </w:p>
        </w:tc>
      </w:tr>
    </w:tbl>
    <w:p w14:paraId="4670D0E7" w14:textId="77777777" w:rsidR="00454781" w:rsidRDefault="00AE2AA8" w:rsidP="00470BA0">
      <w:r>
        <w:pict w14:anchorId="0560DAD1">
          <v:line id="DW6327260" o:spid="_x0000_s1030" style="position:absolute;left:0;text-align:left;z-index:251657216;mso-position-horizontal-relative:text;mso-position-vertical-relative:text" from="-2.35pt,-.1pt" to="455.45pt,-.1pt" strokeweight="1.5pt"/>
        </w:pict>
      </w:r>
    </w:p>
    <w:p w14:paraId="710AFDCA" w14:textId="77777777" w:rsidR="00D22A25" w:rsidRPr="00454781" w:rsidRDefault="00454781" w:rsidP="00454781">
      <w:pPr>
        <w:rPr>
          <w:rFonts w:hint="eastAsia"/>
        </w:rPr>
      </w:pPr>
      <w:r>
        <w:br w:type="page"/>
      </w:r>
    </w:p>
    <w:sectPr w:rsidR="00D22A25" w:rsidRPr="00454781" w:rsidSect="00470BA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602AD" w14:textId="77777777" w:rsidR="00172271" w:rsidRDefault="00172271">
      <w:r>
        <w:separator/>
      </w:r>
    </w:p>
  </w:endnote>
  <w:endnote w:type="continuationSeparator" w:id="0">
    <w:p w14:paraId="7ECC8A4A" w14:textId="77777777" w:rsidR="00172271" w:rsidRDefault="0017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0C1A6" w14:textId="77777777" w:rsidR="0061373A" w:rsidRPr="00FA6EB4" w:rsidRDefault="00FA6EB4" w:rsidP="00FA6EB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3E4950">
      <w:t>90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99523" w14:textId="77777777" w:rsidR="0061373A" w:rsidRPr="00FA6EB4" w:rsidRDefault="00FA6EB4" w:rsidP="00FA6EB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172271">
      <w:t>87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B37E5" w14:textId="77777777" w:rsidR="00172271" w:rsidRDefault="00172271">
      <w:r>
        <w:separator/>
      </w:r>
    </w:p>
  </w:footnote>
  <w:footnote w:type="continuationSeparator" w:id="0">
    <w:p w14:paraId="60DA4CE3" w14:textId="77777777" w:rsidR="00172271" w:rsidRDefault="0017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33C80" w14:textId="77777777" w:rsidR="0061373A" w:rsidRPr="00FA6EB4" w:rsidRDefault="00FA6EB4" w:rsidP="00FA6EB4">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D5CB" w14:textId="77777777" w:rsidR="0061373A" w:rsidRPr="00FA6EB4" w:rsidRDefault="00FA6EB4" w:rsidP="00FA6EB4">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57640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0BA0"/>
    <w:rsid w:val="00021974"/>
    <w:rsid w:val="000322E4"/>
    <w:rsid w:val="00034179"/>
    <w:rsid w:val="0006260D"/>
    <w:rsid w:val="0007483B"/>
    <w:rsid w:val="00092EFA"/>
    <w:rsid w:val="000A302D"/>
    <w:rsid w:val="000B190B"/>
    <w:rsid w:val="000C02F4"/>
    <w:rsid w:val="000C6344"/>
    <w:rsid w:val="000D2076"/>
    <w:rsid w:val="000E3372"/>
    <w:rsid w:val="000F48AA"/>
    <w:rsid w:val="001132D3"/>
    <w:rsid w:val="001166AB"/>
    <w:rsid w:val="00123301"/>
    <w:rsid w:val="00130626"/>
    <w:rsid w:val="001346DF"/>
    <w:rsid w:val="001432A8"/>
    <w:rsid w:val="00152E55"/>
    <w:rsid w:val="00153AD0"/>
    <w:rsid w:val="00172271"/>
    <w:rsid w:val="00174DC3"/>
    <w:rsid w:val="001776A7"/>
    <w:rsid w:val="00192966"/>
    <w:rsid w:val="001A0A32"/>
    <w:rsid w:val="001A5138"/>
    <w:rsid w:val="001A7C69"/>
    <w:rsid w:val="001E1A19"/>
    <w:rsid w:val="001E385A"/>
    <w:rsid w:val="001F7C08"/>
    <w:rsid w:val="00235073"/>
    <w:rsid w:val="00235BD9"/>
    <w:rsid w:val="00240FA3"/>
    <w:rsid w:val="00241D83"/>
    <w:rsid w:val="0024333A"/>
    <w:rsid w:val="00243679"/>
    <w:rsid w:val="00252A12"/>
    <w:rsid w:val="00285F00"/>
    <w:rsid w:val="00293B0A"/>
    <w:rsid w:val="002A04DC"/>
    <w:rsid w:val="002A509E"/>
    <w:rsid w:val="002C335B"/>
    <w:rsid w:val="003516B8"/>
    <w:rsid w:val="00355CB3"/>
    <w:rsid w:val="00360394"/>
    <w:rsid w:val="00362E94"/>
    <w:rsid w:val="00372E8D"/>
    <w:rsid w:val="00387860"/>
    <w:rsid w:val="003905CF"/>
    <w:rsid w:val="00395E18"/>
    <w:rsid w:val="003A00D7"/>
    <w:rsid w:val="003A6947"/>
    <w:rsid w:val="003B341B"/>
    <w:rsid w:val="003C3D85"/>
    <w:rsid w:val="003E4950"/>
    <w:rsid w:val="004034F0"/>
    <w:rsid w:val="004047CB"/>
    <w:rsid w:val="00405CC1"/>
    <w:rsid w:val="004126B4"/>
    <w:rsid w:val="0042704C"/>
    <w:rsid w:val="0044045C"/>
    <w:rsid w:val="00441B24"/>
    <w:rsid w:val="00443AB2"/>
    <w:rsid w:val="00453F8A"/>
    <w:rsid w:val="00454781"/>
    <w:rsid w:val="00470BA0"/>
    <w:rsid w:val="00473B4E"/>
    <w:rsid w:val="00485C17"/>
    <w:rsid w:val="004C459D"/>
    <w:rsid w:val="004D78BA"/>
    <w:rsid w:val="004E74DF"/>
    <w:rsid w:val="004F17A8"/>
    <w:rsid w:val="00542984"/>
    <w:rsid w:val="00552448"/>
    <w:rsid w:val="00572D70"/>
    <w:rsid w:val="005B1DB0"/>
    <w:rsid w:val="0061373A"/>
    <w:rsid w:val="00632430"/>
    <w:rsid w:val="00655703"/>
    <w:rsid w:val="0066383C"/>
    <w:rsid w:val="006873C4"/>
    <w:rsid w:val="006B2CB0"/>
    <w:rsid w:val="006C7F9F"/>
    <w:rsid w:val="006D7D23"/>
    <w:rsid w:val="006E2402"/>
    <w:rsid w:val="006E3C20"/>
    <w:rsid w:val="006F10CF"/>
    <w:rsid w:val="006F5861"/>
    <w:rsid w:val="00722A05"/>
    <w:rsid w:val="00732BD2"/>
    <w:rsid w:val="00735FD8"/>
    <w:rsid w:val="007776A4"/>
    <w:rsid w:val="00781901"/>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46A44"/>
    <w:rsid w:val="00963798"/>
    <w:rsid w:val="00977AD6"/>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C692A"/>
    <w:rsid w:val="00AC6A09"/>
    <w:rsid w:val="00AD6810"/>
    <w:rsid w:val="00AE2AA8"/>
    <w:rsid w:val="00AF1CCC"/>
    <w:rsid w:val="00B15BB5"/>
    <w:rsid w:val="00B244B2"/>
    <w:rsid w:val="00B278AB"/>
    <w:rsid w:val="00B40364"/>
    <w:rsid w:val="00BA71D7"/>
    <w:rsid w:val="00BB5684"/>
    <w:rsid w:val="00BE0A55"/>
    <w:rsid w:val="00BF63AF"/>
    <w:rsid w:val="00C14702"/>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23759"/>
    <w:rsid w:val="00D32121"/>
    <w:rsid w:val="00D542A5"/>
    <w:rsid w:val="00D55BDB"/>
    <w:rsid w:val="00D65F9F"/>
    <w:rsid w:val="00D73CC8"/>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42A75"/>
    <w:rsid w:val="00E51C63"/>
    <w:rsid w:val="00E62000"/>
    <w:rsid w:val="00E67FFE"/>
    <w:rsid w:val="00E72EE7"/>
    <w:rsid w:val="00EA02A7"/>
    <w:rsid w:val="00EC145C"/>
    <w:rsid w:val="00ED580D"/>
    <w:rsid w:val="00ED5C0E"/>
    <w:rsid w:val="00ED5E9D"/>
    <w:rsid w:val="00F1464A"/>
    <w:rsid w:val="00F30B58"/>
    <w:rsid w:val="00F44708"/>
    <w:rsid w:val="00F474B2"/>
    <w:rsid w:val="00F61EC1"/>
    <w:rsid w:val="00F71E07"/>
    <w:rsid w:val="00F82284"/>
    <w:rsid w:val="00F85C4D"/>
    <w:rsid w:val="00F92898"/>
    <w:rsid w:val="00F92C63"/>
    <w:rsid w:val="00FA2348"/>
    <w:rsid w:val="00FA6EB4"/>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B3830FA"/>
  <w15:chartTrackingRefBased/>
  <w15:docId w15:val="{3754EA8F-2B3A-46F7-9603-78574146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FE695-C7EA-4160-AA5E-9A4BD7577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23號</dc:creator>
  <cp:keywords>11;1;20</cp:keywords>
  <dc:description>委87;委90;4;議案202110058720000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