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0612D" w14:textId="77777777" w:rsidR="00BC4A22" w:rsidRDefault="00BC4A22" w:rsidP="00BC4A22">
      <w:pPr>
        <w:spacing w:afterLines="50" w:after="167"/>
        <w:rPr>
          <w:rFonts w:hint="eastAsia"/>
        </w:rPr>
      </w:pPr>
      <w:r>
        <w:rPr>
          <w:rFonts w:hint="eastAsia"/>
        </w:rPr>
        <w:t xml:space="preserve">　　　　　　　　　　　　　　　　　　　　　　　　　　　　　議案編號：</w:t>
      </w:r>
      <w:r>
        <w:rPr>
          <w:rFonts w:hint="eastAsia"/>
        </w:rPr>
        <w:t>202110060100000</w:t>
      </w:r>
    </w:p>
    <w:p w14:paraId="2CBCABC1" w14:textId="77777777" w:rsidR="00BC4A22" w:rsidRDefault="00BC4A22" w:rsidP="00BC4A22">
      <w:pPr>
        <w:snapToGrid w:val="0"/>
        <w:ind w:leftChars="400" w:left="844"/>
        <w:rPr>
          <w:rFonts w:ascii="細明體" w:hAnsi="細明體" w:hint="eastAsia"/>
        </w:rPr>
      </w:pPr>
      <w:r w:rsidRPr="00BC4A2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\o\ad(\s\up5(（中華民國41年9月起編號）),\s\do5(中華民國113年7月3日印發))</w:instrText>
      </w:r>
      <w:r>
        <w:rPr>
          <w:rFonts w:ascii="細明體" w:hAnsi="細明體"/>
        </w:rPr>
        <w:fldChar w:fldCharType="end"/>
      </w:r>
    </w:p>
    <w:p w14:paraId="5D15CBA0" w14:textId="77777777" w:rsidR="00BC4A22" w:rsidRDefault="00BC4A22" w:rsidP="00BC4A2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C4A22" w14:paraId="6C2A3A5C" w14:textId="77777777" w:rsidTr="00842349">
        <w:tc>
          <w:tcPr>
            <w:tcW w:w="0" w:type="auto"/>
            <w:vAlign w:val="center"/>
          </w:tcPr>
          <w:p w14:paraId="2831A207" w14:textId="77777777" w:rsidR="00BC4A22" w:rsidRDefault="00BC4A22" w:rsidP="00BC4A22">
            <w:pPr>
              <w:pStyle w:val="affff"/>
              <w:rPr>
                <w:rFonts w:hint="eastAsia"/>
              </w:rPr>
            </w:pPr>
            <w:r>
              <w:rPr>
                <w:rFonts w:hint="eastAsia"/>
              </w:rPr>
              <w:t>院總第</w:t>
            </w:r>
            <w:r>
              <w:rPr>
                <w:rFonts w:hint="eastAsia"/>
              </w:rPr>
              <w:t>20</w:t>
            </w:r>
            <w:r>
              <w:rPr>
                <w:rFonts w:hint="eastAsia"/>
              </w:rPr>
              <w:t>號</w:t>
            </w:r>
          </w:p>
        </w:tc>
        <w:tc>
          <w:tcPr>
            <w:tcW w:w="0" w:type="auto"/>
            <w:vAlign w:val="center"/>
          </w:tcPr>
          <w:p w14:paraId="1321A569" w14:textId="77777777" w:rsidR="00BC4A22" w:rsidRDefault="00BC4A22" w:rsidP="00842349">
            <w:pPr>
              <w:pStyle w:val="affff5"/>
              <w:ind w:leftChars="200" w:left="422"/>
              <w:rPr>
                <w:rFonts w:hint="eastAsia"/>
              </w:rPr>
            </w:pPr>
            <w:r>
              <w:rPr>
                <w:rFonts w:hint="eastAsia"/>
              </w:rPr>
              <w:t>委員</w:t>
            </w:r>
          </w:p>
        </w:tc>
        <w:tc>
          <w:tcPr>
            <w:tcW w:w="0" w:type="auto"/>
            <w:vAlign w:val="center"/>
          </w:tcPr>
          <w:p w14:paraId="0CD36FD6" w14:textId="77777777" w:rsidR="00BC4A22" w:rsidRDefault="00BC4A22" w:rsidP="00BC4A22">
            <w:pPr>
              <w:pStyle w:val="affff5"/>
              <w:rPr>
                <w:rFonts w:hint="eastAsia"/>
              </w:rPr>
            </w:pPr>
            <w:r>
              <w:rPr>
                <w:rFonts w:hint="eastAsia"/>
              </w:rPr>
              <w:t>提案第</w:t>
            </w:r>
          </w:p>
        </w:tc>
        <w:tc>
          <w:tcPr>
            <w:tcW w:w="0" w:type="auto"/>
            <w:tcMar>
              <w:left w:w="113" w:type="dxa"/>
              <w:right w:w="113" w:type="dxa"/>
            </w:tcMar>
            <w:vAlign w:val="center"/>
          </w:tcPr>
          <w:p w14:paraId="26760B2F" w14:textId="77777777" w:rsidR="00BC4A22" w:rsidRDefault="00BC4A22" w:rsidP="00842349">
            <w:pPr>
              <w:pStyle w:val="affff5"/>
              <w:jc w:val="distribute"/>
              <w:rPr>
                <w:rFonts w:hint="eastAsia"/>
              </w:rPr>
            </w:pPr>
            <w:r>
              <w:t>11006010</w:t>
            </w:r>
          </w:p>
        </w:tc>
        <w:tc>
          <w:tcPr>
            <w:tcW w:w="0" w:type="auto"/>
            <w:vAlign w:val="center"/>
          </w:tcPr>
          <w:p w14:paraId="1997C485" w14:textId="77777777" w:rsidR="00BC4A22" w:rsidRDefault="00BC4A22" w:rsidP="00BC4A22">
            <w:pPr>
              <w:pStyle w:val="affff5"/>
              <w:rPr>
                <w:rFonts w:hint="eastAsia"/>
              </w:rPr>
            </w:pPr>
            <w:r>
              <w:rPr>
                <w:rFonts w:hint="eastAsia"/>
              </w:rPr>
              <w:t>號</w:t>
            </w:r>
          </w:p>
        </w:tc>
        <w:tc>
          <w:tcPr>
            <w:tcW w:w="0" w:type="auto"/>
            <w:vAlign w:val="center"/>
          </w:tcPr>
          <w:p w14:paraId="6E5AEFDD" w14:textId="77777777" w:rsidR="00BC4A22" w:rsidRDefault="00BC4A22" w:rsidP="00BC4A22">
            <w:pPr>
              <w:pStyle w:val="affff5"/>
              <w:rPr>
                <w:rFonts w:hint="eastAsia"/>
              </w:rPr>
            </w:pPr>
          </w:p>
        </w:tc>
        <w:tc>
          <w:tcPr>
            <w:tcW w:w="0" w:type="auto"/>
            <w:tcMar>
              <w:left w:w="113" w:type="dxa"/>
            </w:tcMar>
            <w:vAlign w:val="center"/>
          </w:tcPr>
          <w:p w14:paraId="31B0F16A" w14:textId="77777777" w:rsidR="00BC4A22" w:rsidRDefault="00BC4A22" w:rsidP="00BC4A22">
            <w:pPr>
              <w:pStyle w:val="affff5"/>
              <w:rPr>
                <w:rFonts w:hint="eastAsia"/>
              </w:rPr>
            </w:pPr>
          </w:p>
        </w:tc>
      </w:tr>
    </w:tbl>
    <w:p w14:paraId="2B0DC6DF" w14:textId="77777777" w:rsidR="00BC4A22" w:rsidRDefault="00BC4A22" w:rsidP="00BC4A22">
      <w:pPr>
        <w:pStyle w:val="afb"/>
        <w:spacing w:line="600" w:lineRule="exact"/>
        <w:ind w:left="1382" w:hanging="855"/>
        <w:rPr>
          <w:rFonts w:hint="eastAsia"/>
        </w:rPr>
      </w:pPr>
    </w:p>
    <w:p w14:paraId="4A931EC5" w14:textId="77777777" w:rsidR="00BC4A22" w:rsidRDefault="00BC4A22" w:rsidP="00BC4A22">
      <w:pPr>
        <w:pStyle w:val="afb"/>
        <w:ind w:left="1382" w:hanging="855"/>
        <w:rPr>
          <w:rFonts w:hint="eastAsia"/>
        </w:rPr>
      </w:pPr>
      <w:r>
        <w:rPr>
          <w:rFonts w:hint="eastAsia"/>
        </w:rPr>
        <w:t>案由：本院委員羅廷瑋等</w:t>
      </w:r>
      <w:r>
        <w:rPr>
          <w:rFonts w:hint="eastAsia"/>
        </w:rPr>
        <w:t>17</w:t>
      </w:r>
      <w:r>
        <w:rPr>
          <w:rFonts w:hint="eastAsia"/>
        </w:rPr>
        <w:t>人，鑑於近年校園暴力層出不窮，引發國</w:t>
      </w:r>
      <w:r w:rsidRPr="00F65DDE">
        <w:rPr>
          <w:rFonts w:hint="eastAsia"/>
          <w:spacing w:val="0"/>
        </w:rPr>
        <w:t>人對於《少年事件處理法》未成年犯罪者前科紀錄全塗銷</w:t>
      </w:r>
      <w:r>
        <w:rPr>
          <w:rFonts w:hint="eastAsia"/>
        </w:rPr>
        <w:t>、安置輔導、保護管束是否確實達到預防再犯的爭議，爰此，特</w:t>
      </w:r>
      <w:r w:rsidRPr="00F65DDE">
        <w:rPr>
          <w:rFonts w:hint="eastAsia"/>
          <w:spacing w:val="8"/>
        </w:rPr>
        <w:t>擬具「少年事件處理法部分條文修正草案」，明定少年前</w:t>
      </w:r>
      <w:r>
        <w:rPr>
          <w:rFonts w:hint="eastAsia"/>
        </w:rPr>
        <w:t>案之處分或刑之執行完畢或赦免後五年內，未再受他案之處</w:t>
      </w:r>
      <w:r w:rsidRPr="00F65DDE">
        <w:rPr>
          <w:rFonts w:hint="eastAsia"/>
          <w:spacing w:val="0"/>
        </w:rPr>
        <w:t>分或刑之宣告，其前案始視為未曾受各該宣告。是否有當</w:t>
      </w:r>
      <w:r>
        <w:rPr>
          <w:rFonts w:hint="eastAsia"/>
        </w:rPr>
        <w:t>？敬請公決。</w:t>
      </w:r>
    </w:p>
    <w:p w14:paraId="09104988" w14:textId="77777777" w:rsidR="00BC4A22" w:rsidRPr="00BC4A22" w:rsidRDefault="00BC4A22" w:rsidP="00BC4A22">
      <w:pPr>
        <w:pStyle w:val="afb"/>
        <w:ind w:left="1382" w:hanging="855"/>
        <w:rPr>
          <w:rFonts w:hint="eastAsia"/>
        </w:rPr>
      </w:pPr>
    </w:p>
    <w:p w14:paraId="50E19157" w14:textId="77777777" w:rsidR="00BC4A22" w:rsidRDefault="00BC4A22" w:rsidP="00BC4A22"/>
    <w:p w14:paraId="78919383" w14:textId="77777777" w:rsidR="00BC4A22" w:rsidRDefault="00BC4A22" w:rsidP="00BC4A22">
      <w:pPr>
        <w:pStyle w:val="-"/>
        <w:ind w:left="3165" w:right="633" w:hanging="844"/>
        <w:rPr>
          <w:rFonts w:hint="eastAsia"/>
        </w:rPr>
      </w:pPr>
      <w:r>
        <w:rPr>
          <w:rFonts w:hint="eastAsia"/>
        </w:rPr>
        <w:t xml:space="preserve">提案人：羅廷瑋　　</w:t>
      </w:r>
    </w:p>
    <w:p w14:paraId="03D511CA" w14:textId="77777777" w:rsidR="00BC4A22" w:rsidRDefault="00BC4A22" w:rsidP="00BC4A22">
      <w:pPr>
        <w:pStyle w:val="-"/>
        <w:ind w:left="3165" w:right="633" w:hanging="844"/>
        <w:rPr>
          <w:rFonts w:hint="eastAsia"/>
        </w:rPr>
      </w:pPr>
      <w:r>
        <w:rPr>
          <w:rFonts w:hint="eastAsia"/>
        </w:rPr>
        <w:t xml:space="preserve">連署人：廖偉翔　　林沛祥　　盧縣一　　許宇甄　　林思銘　　陳玉珍　　張智倫　　黃　仁　　王鴻薇　　徐巧芯　　廖先翔　　洪孟楷　　涂權吉　　顏寬恒　　翁曉玲　　羅明才　　</w:t>
      </w:r>
    </w:p>
    <w:p w14:paraId="201815FA" w14:textId="77777777" w:rsidR="00BC4A22" w:rsidRDefault="00BC4A22" w:rsidP="00BC4A22">
      <w:pPr>
        <w:pStyle w:val="afffff9"/>
        <w:spacing w:after="167" w:line="500" w:lineRule="exact"/>
        <w:ind w:left="1055" w:firstLineChars="0" w:firstLine="0"/>
        <w:sectPr w:rsidR="00BC4A22" w:rsidSect="00BF051F">
          <w:headerReference w:type="even" r:id="rId8"/>
          <w:headerReference w:type="default" r:id="rId9"/>
          <w:footerReference w:type="even" r:id="rId10"/>
          <w:footerReference w:type="default" r:id="rId11"/>
          <w:pgSz w:w="11906" w:h="16838" w:code="9"/>
          <w:pgMar w:top="1984" w:right="1417" w:bottom="1417" w:left="1417" w:header="1417" w:footer="850" w:gutter="0"/>
          <w:pgNumType w:start="141"/>
          <w:cols w:space="720"/>
          <w:docGrid w:type="linesAndChars" w:linePitch="335" w:charSpace="200"/>
        </w:sectPr>
      </w:pPr>
    </w:p>
    <w:p w14:paraId="570FD602" w14:textId="77777777" w:rsidR="00BC4A22" w:rsidRDefault="00BC4A22" w:rsidP="00BC4A22">
      <w:pPr>
        <w:pStyle w:val="afffff9"/>
        <w:spacing w:after="167" w:line="500" w:lineRule="exact"/>
        <w:ind w:left="1055" w:firstLineChars="0" w:firstLine="0"/>
        <w:rPr>
          <w:rFonts w:hint="eastAsia"/>
        </w:rPr>
      </w:pPr>
      <w:r>
        <w:rPr>
          <w:rFonts w:hint="eastAsia"/>
        </w:rPr>
        <w:lastRenderedPageBreak/>
        <w:t>少年事件處理法部分條文修正草案總說明</w:t>
      </w:r>
    </w:p>
    <w:p w14:paraId="159201CA" w14:textId="77777777" w:rsidR="00BC4A22" w:rsidRDefault="00BC4A22" w:rsidP="00BC4A22">
      <w:pPr>
        <w:pStyle w:val="afffff3"/>
        <w:ind w:firstLine="422"/>
        <w:rPr>
          <w:rFonts w:hint="eastAsia"/>
        </w:rPr>
      </w:pPr>
      <w:r>
        <w:rPr>
          <w:rFonts w:hint="eastAsia"/>
        </w:rPr>
        <w:t>少年事件處理法（以下簡稱本法）自八十六年全面修正後，歷經六次修正，最近一次係於一百十二年六月二十一日修正公布。為利少年法院得適時依少年需求而彈性調整保護處遇，以及促使少年保持善良品行，發揮預防再犯之效，以保障少年健全之自我成長及順利復歸社會，爰增訂少年事件多元化保護處分間轉換機制、少年前案得視為未曾受宣告之要件，並配合本法、刑法、刑事訴訟法、法院組織法及監獄行刑法等相關規定而為修正，擬具本法部分條文修正草案，計修正十九條，要點如下：</w:t>
      </w:r>
    </w:p>
    <w:p w14:paraId="1D5B6DEA" w14:textId="77777777" w:rsidR="00BC4A22" w:rsidRDefault="00BC4A22" w:rsidP="00BC4A22">
      <w:pPr>
        <w:pStyle w:val="afffff1"/>
        <w:ind w:left="422" w:hanging="422"/>
        <w:rPr>
          <w:rFonts w:hint="eastAsia"/>
        </w:rPr>
      </w:pPr>
      <w:r>
        <w:rPr>
          <w:rFonts w:hint="eastAsia"/>
        </w:rPr>
        <w:t>一、配合刑事訴訟法、法院組織法、本法、監獄行刑法及刑法等相關規定，及參考現行法制用語，修正相關條文。（修正條文第二十一條、第二十二條、第二十三條之一、第二十六條之一、第</w:t>
      </w:r>
      <w:r w:rsidRPr="00F65DDE">
        <w:rPr>
          <w:rFonts w:hint="eastAsia"/>
          <w:spacing w:val="4"/>
        </w:rPr>
        <w:t>二十七條、第二十八條、第六十二條、第六十四條之一、第六十四條之二、第八十條、第</w:t>
      </w:r>
      <w:r>
        <w:rPr>
          <w:rFonts w:hint="eastAsia"/>
        </w:rPr>
        <w:t>八十一條、第八十三條之二）</w:t>
      </w:r>
    </w:p>
    <w:p w14:paraId="57946114" w14:textId="77777777" w:rsidR="00BC4A22" w:rsidRDefault="00BC4A22" w:rsidP="00BC4A22">
      <w:pPr>
        <w:pStyle w:val="afffff1"/>
        <w:ind w:left="422" w:hanging="422"/>
        <w:rPr>
          <w:rFonts w:hint="eastAsia"/>
        </w:rPr>
      </w:pPr>
      <w:r>
        <w:rPr>
          <w:rFonts w:hint="eastAsia"/>
        </w:rPr>
        <w:t>二、增</w:t>
      </w:r>
      <w:r w:rsidRPr="00F65DDE">
        <w:rPr>
          <w:rFonts w:hint="eastAsia"/>
          <w:spacing w:val="2"/>
        </w:rPr>
        <w:t>訂少年法院得視少年需求轉換保護管束、安置輔導等保護處分之機制，並得抗告等規定。（</w:t>
      </w:r>
      <w:r>
        <w:rPr>
          <w:rFonts w:hint="eastAsia"/>
        </w:rPr>
        <w:t>修正條文第四十二條、第五十五條、第五十五條之二、第五十六條、第六十一條）</w:t>
      </w:r>
    </w:p>
    <w:p w14:paraId="725D2982" w14:textId="77777777" w:rsidR="00BC4A22" w:rsidRDefault="00BC4A22" w:rsidP="00BC4A22">
      <w:pPr>
        <w:pStyle w:val="afffff1"/>
        <w:ind w:left="422" w:hanging="422"/>
        <w:rPr>
          <w:rFonts w:hint="eastAsia"/>
        </w:rPr>
      </w:pPr>
      <w:r>
        <w:rPr>
          <w:rFonts w:hint="eastAsia"/>
        </w:rPr>
        <w:t>三、少年前案之處分或刑之執行完畢或赦免後三年內，未再受他案之處分或刑之宣告，其前案始視為未曾受各該宣告。（修正條文第八十三條之一）</w:t>
      </w:r>
    </w:p>
    <w:p w14:paraId="7B0E59FB" w14:textId="77777777" w:rsidR="00BC4A22" w:rsidRDefault="00BC4A22" w:rsidP="00BC4A22">
      <w:pPr>
        <w:pStyle w:val="afffff1"/>
        <w:ind w:left="422" w:hanging="422"/>
        <w:rPr>
          <w:rFonts w:hint="eastAsia"/>
        </w:rPr>
      </w:pPr>
      <w:r>
        <w:rPr>
          <w:rFonts w:hint="eastAsia"/>
        </w:rPr>
        <w:t>四、本次修正除第八十三條之一自公布後六個月施行外，其餘修正條文自公布後施行。（修正條文第八十七條）</w:t>
      </w:r>
    </w:p>
    <w:p w14:paraId="709EF8D4" w14:textId="77777777" w:rsidR="00BC4A22" w:rsidRDefault="00BC4A22" w:rsidP="00BC4A22">
      <w:pPr>
        <w:pStyle w:val="afffff8"/>
        <w:ind w:leftChars="200" w:left="422" w:firstLineChars="200" w:firstLine="422"/>
        <w:sectPr w:rsidR="00BC4A22" w:rsidSect="00BC4A22">
          <w:pgSz w:w="11906" w:h="16838" w:code="9"/>
          <w:pgMar w:top="1984" w:right="1417" w:bottom="1417" w:left="1417" w:header="1417" w:footer="850" w:gutter="0"/>
          <w:cols w:space="720"/>
          <w:docGrid w:type="linesAndChars" w:linePitch="335" w:charSpace="200"/>
        </w:sectPr>
      </w:pPr>
    </w:p>
    <w:p w14:paraId="1DBCC698" w14:textId="77777777" w:rsidR="00BC4A22" w:rsidRDefault="00BC4A22" w:rsidP="00090DAC">
      <w:pPr>
        <w:spacing w:line="14" w:lineRule="exact"/>
        <w:sectPr w:rsidR="00BC4A22" w:rsidSect="00BC4A2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C4A22" w14:paraId="2C2A8ABC" w14:textId="77777777" w:rsidTr="00842349">
        <w:tc>
          <w:tcPr>
            <w:tcW w:w="9128" w:type="dxa"/>
            <w:gridSpan w:val="3"/>
            <w:tcBorders>
              <w:top w:val="nil"/>
              <w:left w:val="nil"/>
              <w:bottom w:val="nil"/>
              <w:right w:val="nil"/>
            </w:tcBorders>
          </w:tcPr>
          <w:p w14:paraId="6E1B6625" w14:textId="77777777" w:rsidR="00BC4A22" w:rsidRPr="00842349" w:rsidRDefault="00BC4A22" w:rsidP="00842349">
            <w:pPr>
              <w:spacing w:before="105" w:after="105" w:line="480" w:lineRule="exact"/>
              <w:ind w:leftChars="500" w:left="1055"/>
              <w:rPr>
                <w:rFonts w:ascii="標楷體" w:eastAsia="標楷體" w:hAnsi="標楷體" w:hint="eastAsia"/>
                <w:sz w:val="28"/>
              </w:rPr>
            </w:pPr>
            <w:r w:rsidRPr="00842349">
              <w:rPr>
                <w:rFonts w:ascii="標楷體" w:eastAsia="標楷體" w:hAnsi="標楷體"/>
                <w:sz w:val="28"/>
              </w:rPr>
              <w:br w:type="page"/>
              <w:t>少年事件處理法部分條文修正草案對照表</w:t>
            </w:r>
            <w:bookmarkStart w:id="0" w:name="TA4034085"/>
            <w:bookmarkEnd w:id="0"/>
          </w:p>
        </w:tc>
      </w:tr>
      <w:tr w:rsidR="00BC4A22" w14:paraId="2B0B76B8" w14:textId="77777777" w:rsidTr="00842349">
        <w:tc>
          <w:tcPr>
            <w:tcW w:w="3042" w:type="dxa"/>
            <w:tcBorders>
              <w:top w:val="nil"/>
            </w:tcBorders>
          </w:tcPr>
          <w:p w14:paraId="77191A59" w14:textId="77777777" w:rsidR="00BC4A22" w:rsidRDefault="00537969" w:rsidP="00842349">
            <w:pPr>
              <w:pStyle w:val="aff8"/>
              <w:ind w:left="105" w:right="105"/>
              <w:rPr>
                <w:rFonts w:hint="eastAsia"/>
              </w:rPr>
            </w:pPr>
            <w:r>
              <w:rPr>
                <w:rFonts w:hint="eastAsia"/>
              </w:rPr>
              <w:pict w14:anchorId="61D44170">
                <v:line id="DW3682367" o:spid="_x0000_s1042" style="position:absolute;left:0;text-align:left;z-index:251658240;mso-position-horizontal-relative:text;mso-position-vertical-relative:text" from="-2pt,-.7pt" to="455.8pt,-.7pt" strokeweight="1.5pt"/>
              </w:pict>
            </w:r>
            <w:r w:rsidR="00BC4A22">
              <w:rPr>
                <w:rFonts w:hint="eastAsia"/>
              </w:rPr>
              <w:t>修正條文</w:t>
            </w:r>
          </w:p>
        </w:tc>
        <w:tc>
          <w:tcPr>
            <w:tcW w:w="3043" w:type="dxa"/>
            <w:tcBorders>
              <w:top w:val="nil"/>
            </w:tcBorders>
          </w:tcPr>
          <w:p w14:paraId="1914B02F" w14:textId="77777777" w:rsidR="00BC4A22" w:rsidRDefault="00BC4A22" w:rsidP="00842349">
            <w:pPr>
              <w:pStyle w:val="aff8"/>
              <w:ind w:left="105" w:right="105"/>
              <w:rPr>
                <w:rFonts w:hint="eastAsia"/>
              </w:rPr>
            </w:pPr>
            <w:r>
              <w:rPr>
                <w:rFonts w:hint="eastAsia"/>
              </w:rPr>
              <w:t>現行條文</w:t>
            </w:r>
          </w:p>
        </w:tc>
        <w:tc>
          <w:tcPr>
            <w:tcW w:w="3043" w:type="dxa"/>
            <w:tcBorders>
              <w:top w:val="nil"/>
            </w:tcBorders>
          </w:tcPr>
          <w:p w14:paraId="49B7CB9F" w14:textId="77777777" w:rsidR="00BC4A22" w:rsidRDefault="00BC4A22" w:rsidP="00842349">
            <w:pPr>
              <w:pStyle w:val="aff8"/>
              <w:ind w:left="105" w:right="105"/>
              <w:rPr>
                <w:rFonts w:hint="eastAsia"/>
              </w:rPr>
            </w:pPr>
            <w:r>
              <w:rPr>
                <w:rFonts w:hint="eastAsia"/>
              </w:rPr>
              <w:t>說明</w:t>
            </w:r>
          </w:p>
        </w:tc>
      </w:tr>
      <w:tr w:rsidR="00BC4A22" w14:paraId="1B6431DB" w14:textId="77777777" w:rsidTr="00842349">
        <w:tc>
          <w:tcPr>
            <w:tcW w:w="3042" w:type="dxa"/>
          </w:tcPr>
          <w:p w14:paraId="71D63028" w14:textId="77777777" w:rsidR="00BC4A22" w:rsidRDefault="00BC4A22" w:rsidP="00842349">
            <w:pPr>
              <w:spacing w:line="315" w:lineRule="exact"/>
              <w:ind w:leftChars="50" w:left="316" w:rightChars="50" w:right="105" w:hangingChars="100" w:hanging="211"/>
              <w:rPr>
                <w:rFonts w:hint="eastAsia"/>
              </w:rPr>
            </w:pPr>
            <w:r>
              <w:rPr>
                <w:rFonts w:hint="eastAsia"/>
              </w:rPr>
              <w:t>第二十一條　少年法院法官或少年調查官對於事件之調查，必要時得傳喚少年、少年之法定代理人或現在保護少年之人到場。</w:t>
            </w:r>
          </w:p>
          <w:p w14:paraId="41025B07" w14:textId="77777777" w:rsidR="00BC4A22" w:rsidRDefault="00BC4A22" w:rsidP="00842349">
            <w:pPr>
              <w:spacing w:line="315" w:lineRule="exact"/>
              <w:ind w:leftChars="150" w:left="316" w:rightChars="50" w:right="105" w:firstLineChars="200" w:firstLine="422"/>
              <w:rPr>
                <w:rFonts w:hint="eastAsia"/>
              </w:rPr>
            </w:pPr>
            <w:r>
              <w:rPr>
                <w:rFonts w:hint="eastAsia"/>
              </w:rPr>
              <w:t>前項調查，應於相當期日前將調查之日、時及處所通知少年之輔佐人。</w:t>
            </w:r>
          </w:p>
          <w:p w14:paraId="126AF5FC" w14:textId="77777777" w:rsidR="00BC4A22" w:rsidRDefault="00BC4A22" w:rsidP="00842349">
            <w:pPr>
              <w:spacing w:line="315" w:lineRule="exact"/>
              <w:ind w:leftChars="150" w:left="316" w:rightChars="50" w:right="105" w:firstLineChars="200" w:firstLine="422"/>
              <w:rPr>
                <w:rFonts w:hint="eastAsia"/>
              </w:rPr>
            </w:pPr>
            <w:r>
              <w:rPr>
                <w:rFonts w:hint="eastAsia"/>
              </w:rPr>
              <w:t>第一項之傳喚，應用通知書，記載</w:t>
            </w:r>
            <w:r w:rsidRPr="00842349">
              <w:rPr>
                <w:rFonts w:hint="eastAsia"/>
                <w:u w:val="single"/>
              </w:rPr>
              <w:t>下</w:t>
            </w:r>
            <w:r>
              <w:rPr>
                <w:rFonts w:hint="eastAsia"/>
              </w:rPr>
              <w:t>列事項，由法官簽名；其由少年調查官傳喚者，由少年調查官簽名：</w:t>
            </w:r>
          </w:p>
          <w:p w14:paraId="2C6B813E" w14:textId="77777777" w:rsidR="00BC4A22" w:rsidRDefault="00BC4A22" w:rsidP="00842349">
            <w:pPr>
              <w:spacing w:line="315" w:lineRule="exact"/>
              <w:ind w:leftChars="150" w:left="527" w:rightChars="50" w:right="105" w:hangingChars="100" w:hanging="211"/>
              <w:rPr>
                <w:rFonts w:hint="eastAsia"/>
              </w:rPr>
            </w:pPr>
            <w:r>
              <w:rPr>
                <w:rFonts w:hint="eastAsia"/>
              </w:rPr>
              <w:t>一、被傳喚人之姓名、性別、</w:t>
            </w:r>
            <w:r w:rsidRPr="00842349">
              <w:rPr>
                <w:rFonts w:hint="eastAsia"/>
                <w:u w:val="single"/>
              </w:rPr>
              <w:t>出生年月日</w:t>
            </w:r>
            <w:r>
              <w:rPr>
                <w:rFonts w:hint="eastAsia"/>
              </w:rPr>
              <w:t>、出生地及住居所。</w:t>
            </w:r>
          </w:p>
          <w:p w14:paraId="3349DFF2" w14:textId="77777777" w:rsidR="00BC4A22" w:rsidRDefault="00BC4A22" w:rsidP="00842349">
            <w:pPr>
              <w:spacing w:line="315" w:lineRule="exact"/>
              <w:ind w:leftChars="150" w:left="527" w:rightChars="50" w:right="105" w:hangingChars="100" w:hanging="211"/>
              <w:rPr>
                <w:rFonts w:hint="eastAsia"/>
              </w:rPr>
            </w:pPr>
            <w:r>
              <w:rPr>
                <w:rFonts w:hint="eastAsia"/>
              </w:rPr>
              <w:t>二、事由。</w:t>
            </w:r>
          </w:p>
          <w:p w14:paraId="34211823" w14:textId="77777777" w:rsidR="00BC4A22" w:rsidRDefault="00BC4A22" w:rsidP="00842349">
            <w:pPr>
              <w:spacing w:line="315" w:lineRule="exact"/>
              <w:ind w:leftChars="150" w:left="527" w:rightChars="50" w:right="105" w:hangingChars="100" w:hanging="211"/>
              <w:rPr>
                <w:rFonts w:hint="eastAsia"/>
              </w:rPr>
            </w:pPr>
            <w:r>
              <w:rPr>
                <w:rFonts w:hint="eastAsia"/>
              </w:rPr>
              <w:t>三、應到場之日、時及處所。</w:t>
            </w:r>
          </w:p>
          <w:p w14:paraId="74A7CCA8" w14:textId="77777777" w:rsidR="00BC4A22" w:rsidRDefault="00BC4A22" w:rsidP="00842349">
            <w:pPr>
              <w:spacing w:line="315" w:lineRule="exact"/>
              <w:ind w:leftChars="150" w:left="527" w:rightChars="50" w:right="105" w:hangingChars="100" w:hanging="211"/>
              <w:rPr>
                <w:rFonts w:hint="eastAsia"/>
              </w:rPr>
            </w:pPr>
            <w:r>
              <w:rPr>
                <w:rFonts w:hint="eastAsia"/>
              </w:rPr>
              <w:t>四、無正當理由不到場者，得強制其同行。</w:t>
            </w:r>
          </w:p>
          <w:p w14:paraId="64632FFB" w14:textId="77777777" w:rsidR="00BC4A22" w:rsidRDefault="00BC4A22" w:rsidP="00842349">
            <w:pPr>
              <w:spacing w:line="315" w:lineRule="exact"/>
              <w:ind w:leftChars="150" w:left="316" w:rightChars="50" w:right="105" w:firstLineChars="200" w:firstLine="422"/>
              <w:rPr>
                <w:rFonts w:hint="eastAsia"/>
              </w:rPr>
            </w:pPr>
            <w:r>
              <w:rPr>
                <w:rFonts w:hint="eastAsia"/>
              </w:rPr>
              <w:t>傳喚通知書應送達於被傳喚人。</w:t>
            </w:r>
          </w:p>
        </w:tc>
        <w:tc>
          <w:tcPr>
            <w:tcW w:w="3043" w:type="dxa"/>
          </w:tcPr>
          <w:p w14:paraId="4C34A033" w14:textId="77777777" w:rsidR="00BC4A22" w:rsidRDefault="00BC4A22" w:rsidP="00842349">
            <w:pPr>
              <w:spacing w:line="315" w:lineRule="exact"/>
              <w:ind w:leftChars="50" w:left="316" w:rightChars="50" w:right="105" w:hangingChars="100" w:hanging="211"/>
              <w:rPr>
                <w:rFonts w:hint="eastAsia"/>
              </w:rPr>
            </w:pPr>
            <w:r>
              <w:rPr>
                <w:rFonts w:hint="eastAsia"/>
              </w:rPr>
              <w:t>第二十一條　少年法院法官或少年調查官對於事件之調查，必要時得傳喚少年、少年之法定代理人或現在保護少年之人到場。</w:t>
            </w:r>
          </w:p>
          <w:p w14:paraId="19F2B393" w14:textId="77777777" w:rsidR="00BC4A22" w:rsidRDefault="00BC4A22" w:rsidP="00842349">
            <w:pPr>
              <w:spacing w:line="315" w:lineRule="exact"/>
              <w:ind w:leftChars="150" w:left="316" w:rightChars="50" w:right="105" w:firstLineChars="200" w:firstLine="422"/>
              <w:rPr>
                <w:rFonts w:hint="eastAsia"/>
              </w:rPr>
            </w:pPr>
            <w:r>
              <w:rPr>
                <w:rFonts w:hint="eastAsia"/>
              </w:rPr>
              <w:t>前項調查，應於相當期日前將調查之日、時及處所通知少年之輔佐人。</w:t>
            </w:r>
          </w:p>
          <w:p w14:paraId="0EDFC939" w14:textId="77777777" w:rsidR="00BC4A22" w:rsidRDefault="00BC4A22" w:rsidP="00842349">
            <w:pPr>
              <w:spacing w:line="315" w:lineRule="exact"/>
              <w:ind w:leftChars="150" w:left="316" w:rightChars="50" w:right="105" w:firstLineChars="200" w:firstLine="422"/>
              <w:rPr>
                <w:rFonts w:hint="eastAsia"/>
              </w:rPr>
            </w:pPr>
            <w:r>
              <w:rPr>
                <w:rFonts w:hint="eastAsia"/>
              </w:rPr>
              <w:t>第一項之傳喚，應用通知書，記載</w:t>
            </w:r>
            <w:r w:rsidRPr="005071BD">
              <w:rPr>
                <w:rFonts w:hint="eastAsia"/>
              </w:rPr>
              <w:t>左列</w:t>
            </w:r>
            <w:r>
              <w:rPr>
                <w:rFonts w:hint="eastAsia"/>
              </w:rPr>
              <w:t>事項，由法官簽名；其由少年調查官傳喚者，由少年調查官簽名：</w:t>
            </w:r>
          </w:p>
          <w:p w14:paraId="3A3759BD" w14:textId="77777777" w:rsidR="00BC4A22" w:rsidRDefault="00BC4A22" w:rsidP="00842349">
            <w:pPr>
              <w:spacing w:line="315" w:lineRule="exact"/>
              <w:ind w:leftChars="150" w:left="527" w:rightChars="50" w:right="105" w:hangingChars="100" w:hanging="211"/>
              <w:rPr>
                <w:rFonts w:hint="eastAsia"/>
              </w:rPr>
            </w:pPr>
            <w:r>
              <w:rPr>
                <w:rFonts w:hint="eastAsia"/>
              </w:rPr>
              <w:t>一、被傳喚人之姓名、性別、年齡、出生地及住居所。</w:t>
            </w:r>
          </w:p>
          <w:p w14:paraId="787A6CD1" w14:textId="77777777" w:rsidR="00BC4A22" w:rsidRDefault="00BC4A22" w:rsidP="00842349">
            <w:pPr>
              <w:spacing w:line="315" w:lineRule="exact"/>
              <w:ind w:leftChars="150" w:left="527" w:rightChars="50" w:right="105" w:hangingChars="100" w:hanging="211"/>
              <w:rPr>
                <w:rFonts w:hint="eastAsia"/>
              </w:rPr>
            </w:pPr>
            <w:r>
              <w:rPr>
                <w:rFonts w:hint="eastAsia"/>
              </w:rPr>
              <w:t>二、事由。</w:t>
            </w:r>
          </w:p>
          <w:p w14:paraId="0BAD80DF" w14:textId="77777777" w:rsidR="00BC4A22" w:rsidRDefault="00BC4A22" w:rsidP="00842349">
            <w:pPr>
              <w:spacing w:line="315" w:lineRule="exact"/>
              <w:ind w:leftChars="150" w:left="527" w:rightChars="50" w:right="105" w:hangingChars="100" w:hanging="211"/>
              <w:rPr>
                <w:rFonts w:hint="eastAsia"/>
              </w:rPr>
            </w:pPr>
            <w:r>
              <w:rPr>
                <w:rFonts w:hint="eastAsia"/>
              </w:rPr>
              <w:t>三、應到場之日、時及處所。</w:t>
            </w:r>
          </w:p>
          <w:p w14:paraId="1A3590B4" w14:textId="77777777" w:rsidR="00BC4A22" w:rsidRDefault="00BC4A22" w:rsidP="00842349">
            <w:pPr>
              <w:spacing w:line="315" w:lineRule="exact"/>
              <w:ind w:leftChars="150" w:left="527" w:rightChars="50" w:right="105" w:hangingChars="100" w:hanging="211"/>
              <w:rPr>
                <w:rFonts w:hint="eastAsia"/>
              </w:rPr>
            </w:pPr>
            <w:r>
              <w:rPr>
                <w:rFonts w:hint="eastAsia"/>
              </w:rPr>
              <w:t>四、無正當理由不到場者，得強制其同行。</w:t>
            </w:r>
          </w:p>
          <w:p w14:paraId="13FD0AE2" w14:textId="77777777" w:rsidR="00BC4A22" w:rsidRDefault="00BC4A22" w:rsidP="00842349">
            <w:pPr>
              <w:spacing w:line="315" w:lineRule="exact"/>
              <w:ind w:leftChars="150" w:left="316" w:rightChars="50" w:right="105" w:firstLineChars="200" w:firstLine="422"/>
              <w:rPr>
                <w:rFonts w:hint="eastAsia"/>
              </w:rPr>
            </w:pPr>
            <w:r>
              <w:rPr>
                <w:rFonts w:hint="eastAsia"/>
              </w:rPr>
              <w:t>傳喚通知書應送達於被傳喚人。</w:t>
            </w:r>
          </w:p>
        </w:tc>
        <w:tc>
          <w:tcPr>
            <w:tcW w:w="3043" w:type="dxa"/>
          </w:tcPr>
          <w:p w14:paraId="6D972A22" w14:textId="77777777" w:rsidR="00BC4A22" w:rsidRDefault="00BC4A22" w:rsidP="00842349">
            <w:pPr>
              <w:spacing w:line="315" w:lineRule="exact"/>
              <w:ind w:leftChars="50" w:left="316" w:rightChars="50" w:right="105" w:hangingChars="100" w:hanging="211"/>
              <w:rPr>
                <w:rFonts w:hint="eastAsia"/>
              </w:rPr>
            </w:pPr>
            <w:r>
              <w:rPr>
                <w:rFonts w:hint="eastAsia"/>
              </w:rPr>
              <w:t>一、第一項及第二項未修正。</w:t>
            </w:r>
          </w:p>
          <w:p w14:paraId="5B3856BB" w14:textId="77777777" w:rsidR="00BC4A22" w:rsidRDefault="00BC4A22" w:rsidP="00842349">
            <w:pPr>
              <w:spacing w:line="315" w:lineRule="exact"/>
              <w:ind w:leftChars="50" w:left="316" w:rightChars="50" w:right="105" w:hangingChars="100" w:hanging="211"/>
              <w:rPr>
                <w:rFonts w:hint="eastAsia"/>
              </w:rPr>
            </w:pPr>
            <w:r>
              <w:rPr>
                <w:rFonts w:hint="eastAsia"/>
              </w:rPr>
              <w:t>二、第三項序文之「</w:t>
            </w:r>
            <w:r w:rsidRPr="005071BD">
              <w:rPr>
                <w:rFonts w:hint="eastAsia"/>
              </w:rPr>
              <w:t>左列</w:t>
            </w:r>
            <w:r>
              <w:rPr>
                <w:rFonts w:hint="eastAsia"/>
              </w:rPr>
              <w:t>」修正為「下列」，以符現行法制用語。另現行本項第一款所定「年齡」，在實務上每因採用曆年計算法及週年計算法之不同而有差異，難求一致，又因時日之經過而須更迭年齡之記載，且現時有關少年事件資料之輸入電腦管理，均以出生年月日為準。爰參考刑事訴訟法第五十一條第一項及第七十一條第二項第一款及第三項等用語，修正為「出生年月日」，俾更精確並符實需。</w:t>
            </w:r>
          </w:p>
        </w:tc>
      </w:tr>
      <w:tr w:rsidR="00BC4A22" w14:paraId="1CC2DD3C" w14:textId="77777777" w:rsidTr="00842349">
        <w:tc>
          <w:tcPr>
            <w:tcW w:w="3042" w:type="dxa"/>
          </w:tcPr>
          <w:p w14:paraId="6DD963F1" w14:textId="77777777" w:rsidR="00BC4A22" w:rsidRDefault="00BC4A22" w:rsidP="00842349">
            <w:pPr>
              <w:spacing w:line="315" w:lineRule="exact"/>
              <w:ind w:leftChars="50" w:left="316" w:rightChars="50" w:right="105" w:hangingChars="100" w:hanging="211"/>
              <w:rPr>
                <w:rFonts w:hint="eastAsia"/>
              </w:rPr>
            </w:pPr>
            <w:r>
              <w:rPr>
                <w:rFonts w:hint="eastAsia"/>
              </w:rPr>
              <w:t>第二十二條　少年、少年之法定代理人或現在保護少年之人，經合法傳喚，無正當理由不到場者，少年法院法官得依職權或依少年調查官之請求發同行書，強制其到場。但少年有刑事訴訟法第七十六條所列各款情形之一，少年法院法官並認為必要時，得不經傳喚，逕發同行書，強制其到場。</w:t>
            </w:r>
          </w:p>
          <w:p w14:paraId="47DBF608" w14:textId="77777777" w:rsidR="00BC4A22" w:rsidRDefault="00BC4A22" w:rsidP="00842349">
            <w:pPr>
              <w:spacing w:line="315" w:lineRule="exact"/>
              <w:ind w:leftChars="150" w:left="316" w:rightChars="50" w:right="105" w:firstLineChars="200" w:firstLine="422"/>
              <w:rPr>
                <w:rFonts w:hint="eastAsia"/>
              </w:rPr>
            </w:pPr>
            <w:r>
              <w:rPr>
                <w:rFonts w:hint="eastAsia"/>
              </w:rPr>
              <w:t>同行書應記載</w:t>
            </w:r>
            <w:r w:rsidRPr="00842349">
              <w:rPr>
                <w:rFonts w:hint="eastAsia"/>
                <w:u w:val="single"/>
              </w:rPr>
              <w:t>下</w:t>
            </w:r>
            <w:r>
              <w:rPr>
                <w:rFonts w:hint="eastAsia"/>
              </w:rPr>
              <w:t>列事項，由法官簽名：</w:t>
            </w:r>
          </w:p>
          <w:p w14:paraId="5C7A76E2" w14:textId="77777777" w:rsidR="00BC4A22" w:rsidRDefault="00BC4A22" w:rsidP="00842349">
            <w:pPr>
              <w:spacing w:line="315" w:lineRule="exact"/>
              <w:ind w:leftChars="150" w:left="527" w:rightChars="50" w:right="105" w:hangingChars="100" w:hanging="211"/>
              <w:rPr>
                <w:rFonts w:hint="eastAsia"/>
              </w:rPr>
            </w:pPr>
            <w:r>
              <w:rPr>
                <w:rFonts w:hint="eastAsia"/>
              </w:rPr>
              <w:t>一、應同行人之姓名、性別、</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、住居所及其他足資辨別之特徵。但</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或住居所不明者，得免記載。</w:t>
            </w:r>
          </w:p>
          <w:p w14:paraId="612F9E1B" w14:textId="77777777" w:rsidR="00BC4A22" w:rsidRDefault="00BC4A22" w:rsidP="00842349">
            <w:pPr>
              <w:spacing w:line="315" w:lineRule="exact"/>
              <w:ind w:leftChars="150" w:left="527" w:rightChars="50" w:right="105" w:hangingChars="100" w:hanging="211"/>
              <w:rPr>
                <w:rFonts w:hint="eastAsia"/>
              </w:rPr>
            </w:pPr>
            <w:r>
              <w:rPr>
                <w:rFonts w:hint="eastAsia"/>
              </w:rPr>
              <w:t>二、事由。</w:t>
            </w:r>
          </w:p>
          <w:p w14:paraId="7AD1621F" w14:textId="77777777" w:rsidR="00BC4A22" w:rsidRDefault="00BC4A22" w:rsidP="00842349">
            <w:pPr>
              <w:spacing w:line="315" w:lineRule="exact"/>
              <w:ind w:leftChars="150" w:left="527" w:rightChars="50" w:right="105" w:hangingChars="100" w:hanging="211"/>
              <w:rPr>
                <w:rFonts w:hint="eastAsia"/>
              </w:rPr>
            </w:pPr>
            <w:r>
              <w:rPr>
                <w:rFonts w:hint="eastAsia"/>
              </w:rPr>
              <w:t>三、應與執行人同行到達之處所。</w:t>
            </w:r>
          </w:p>
          <w:p w14:paraId="4DAE4A2E" w14:textId="77777777" w:rsidR="00BC4A22" w:rsidRDefault="00BC4A22" w:rsidP="00842349">
            <w:pPr>
              <w:spacing w:line="315" w:lineRule="exact"/>
              <w:ind w:leftChars="150" w:left="527" w:rightChars="50" w:right="105" w:hangingChars="100" w:hanging="211"/>
              <w:rPr>
                <w:rFonts w:hint="eastAsia"/>
              </w:rPr>
            </w:pPr>
            <w:r>
              <w:rPr>
                <w:rFonts w:hint="eastAsia"/>
              </w:rPr>
              <w:t>四、執行同行之期限。</w:t>
            </w:r>
          </w:p>
        </w:tc>
        <w:tc>
          <w:tcPr>
            <w:tcW w:w="3043" w:type="dxa"/>
          </w:tcPr>
          <w:p w14:paraId="3260978F" w14:textId="77777777" w:rsidR="00BC4A22" w:rsidRDefault="00BC4A22" w:rsidP="00842349">
            <w:pPr>
              <w:spacing w:line="315" w:lineRule="exact"/>
              <w:ind w:leftChars="50" w:left="316" w:rightChars="50" w:right="105" w:hangingChars="100" w:hanging="211"/>
              <w:rPr>
                <w:rFonts w:hint="eastAsia"/>
              </w:rPr>
            </w:pPr>
            <w:r>
              <w:rPr>
                <w:rFonts w:hint="eastAsia"/>
              </w:rPr>
              <w:t>第二十二條　少年、少年之法定代理人或現在保護少年之人，經合法傳喚，無正當理由不到場者，少年法院法官得依職權或依少年調查官之請求發同行書，強制其到場。但少年有刑事訴訟法第七十六條所列各款情形之一，少年法院法官並認為必要時，得不經傳喚，逕發同行書，強制其到場。</w:t>
            </w:r>
          </w:p>
          <w:p w14:paraId="3EA3226A" w14:textId="77777777" w:rsidR="00BC4A22" w:rsidRDefault="00BC4A22" w:rsidP="00842349">
            <w:pPr>
              <w:spacing w:line="315" w:lineRule="exact"/>
              <w:ind w:leftChars="150" w:left="316" w:rightChars="50" w:right="105" w:firstLineChars="200" w:firstLine="422"/>
              <w:rPr>
                <w:rFonts w:hint="eastAsia"/>
              </w:rPr>
            </w:pPr>
            <w:r>
              <w:rPr>
                <w:rFonts w:hint="eastAsia"/>
              </w:rPr>
              <w:t>同行書應記載</w:t>
            </w:r>
            <w:r w:rsidRPr="005071BD">
              <w:rPr>
                <w:rFonts w:hint="eastAsia"/>
              </w:rPr>
              <w:t>左列</w:t>
            </w:r>
            <w:r>
              <w:rPr>
                <w:rFonts w:hint="eastAsia"/>
              </w:rPr>
              <w:t>事項，由法官簽名：</w:t>
            </w:r>
          </w:p>
          <w:p w14:paraId="136C11B4" w14:textId="77777777" w:rsidR="00BC4A22" w:rsidRDefault="00BC4A22" w:rsidP="00842349">
            <w:pPr>
              <w:spacing w:line="315" w:lineRule="exact"/>
              <w:ind w:leftChars="150" w:left="527" w:rightChars="50" w:right="105" w:hangingChars="100" w:hanging="211"/>
              <w:rPr>
                <w:rFonts w:hint="eastAsia"/>
              </w:rPr>
            </w:pPr>
            <w:r>
              <w:rPr>
                <w:rFonts w:hint="eastAsia"/>
              </w:rPr>
              <w:t>一、應同行人之姓名、性別、年齡、出生地、國民身分證字號、住居所及其他足資辨別之特徵。但年齡、出生地、國民身分證字號或住居所不明者，得免記載。</w:t>
            </w:r>
          </w:p>
          <w:p w14:paraId="33EFEE06" w14:textId="77777777" w:rsidR="00BC4A22" w:rsidRDefault="00BC4A22" w:rsidP="00842349">
            <w:pPr>
              <w:spacing w:line="315" w:lineRule="exact"/>
              <w:ind w:leftChars="150" w:left="527" w:rightChars="50" w:right="105" w:hangingChars="100" w:hanging="211"/>
              <w:rPr>
                <w:rFonts w:hint="eastAsia"/>
              </w:rPr>
            </w:pPr>
            <w:r>
              <w:rPr>
                <w:rFonts w:hint="eastAsia"/>
              </w:rPr>
              <w:t>二、事由。</w:t>
            </w:r>
          </w:p>
          <w:p w14:paraId="168B2889" w14:textId="77777777" w:rsidR="00BC4A22" w:rsidRDefault="00BC4A22" w:rsidP="00842349">
            <w:pPr>
              <w:spacing w:line="315" w:lineRule="exact"/>
              <w:ind w:leftChars="150" w:left="527" w:rightChars="50" w:right="105" w:hangingChars="100" w:hanging="211"/>
              <w:rPr>
                <w:rFonts w:hint="eastAsia"/>
              </w:rPr>
            </w:pPr>
            <w:r>
              <w:rPr>
                <w:rFonts w:hint="eastAsia"/>
              </w:rPr>
              <w:t>三、應與執行人同行到達之處所。</w:t>
            </w:r>
          </w:p>
          <w:p w14:paraId="739EC6C4" w14:textId="77777777" w:rsidR="00BC4A22" w:rsidRDefault="00BC4A22" w:rsidP="00842349">
            <w:pPr>
              <w:spacing w:line="315" w:lineRule="exact"/>
              <w:ind w:leftChars="150" w:left="527" w:rightChars="50" w:right="105" w:hangingChars="100" w:hanging="211"/>
              <w:rPr>
                <w:rFonts w:hint="eastAsia"/>
              </w:rPr>
            </w:pPr>
            <w:r>
              <w:rPr>
                <w:rFonts w:hint="eastAsia"/>
              </w:rPr>
              <w:t>四、執行同行之期限。</w:t>
            </w:r>
          </w:p>
        </w:tc>
        <w:tc>
          <w:tcPr>
            <w:tcW w:w="3043" w:type="dxa"/>
          </w:tcPr>
          <w:p w14:paraId="2D3C337B" w14:textId="77777777" w:rsidR="00BC4A22" w:rsidRDefault="00BC4A22" w:rsidP="00842349">
            <w:pPr>
              <w:spacing w:line="315" w:lineRule="exact"/>
              <w:ind w:leftChars="50" w:left="316" w:rightChars="50" w:right="105" w:hangingChars="100" w:hanging="211"/>
              <w:rPr>
                <w:rFonts w:hint="eastAsia"/>
              </w:rPr>
            </w:pPr>
            <w:r>
              <w:rPr>
                <w:rFonts w:hint="eastAsia"/>
              </w:rPr>
              <w:t>一、第一項未修正。</w:t>
            </w:r>
          </w:p>
          <w:p w14:paraId="798FCD46" w14:textId="77777777" w:rsidR="00BC4A22" w:rsidRDefault="00BC4A22" w:rsidP="00842349">
            <w:pPr>
              <w:spacing w:line="315" w:lineRule="exact"/>
              <w:ind w:leftChars="50" w:left="316" w:rightChars="50" w:right="105" w:hangingChars="100" w:hanging="211"/>
              <w:rPr>
                <w:rFonts w:hint="eastAsia"/>
              </w:rPr>
            </w:pPr>
            <w:r>
              <w:rPr>
                <w:rFonts w:hint="eastAsia"/>
              </w:rPr>
              <w:t>二、第二項序文之「</w:t>
            </w:r>
            <w:r w:rsidRPr="005071BD">
              <w:rPr>
                <w:rFonts w:hint="eastAsia"/>
              </w:rPr>
              <w:t>左列</w:t>
            </w:r>
            <w:r>
              <w:rPr>
                <w:rFonts w:hint="eastAsia"/>
              </w:rPr>
              <w:t>」修正為「下列」，以符現行法制用語。另第一款所定「年齡」，配合第二十一條修正為「出生年月日」。又國民身分證統一編號、護照號碼、居留證號碼等身分證明文件編號，均屬足資識別該個人之資料，爰參考刑事訴訟法第五十一條第一項、第七十一條第二項第一款及第三項等用語，將「國民身分證字號」修正為「身分證明文件編號」，以符實需。</w:t>
            </w:r>
          </w:p>
        </w:tc>
      </w:tr>
      <w:tr w:rsidR="00BC4A22" w14:paraId="67448673" w14:textId="77777777" w:rsidTr="00842349">
        <w:tc>
          <w:tcPr>
            <w:tcW w:w="3042" w:type="dxa"/>
          </w:tcPr>
          <w:p w14:paraId="7AAE025D" w14:textId="77777777" w:rsidR="00BC4A22" w:rsidRDefault="00BC4A22" w:rsidP="00842349">
            <w:pPr>
              <w:spacing w:line="315" w:lineRule="exact"/>
              <w:ind w:leftChars="50" w:left="316" w:rightChars="50" w:right="105" w:hangingChars="100" w:hanging="211"/>
              <w:rPr>
                <w:rFonts w:hint="eastAsia"/>
              </w:rPr>
            </w:pPr>
            <w:r>
              <w:rPr>
                <w:rFonts w:hint="eastAsia"/>
              </w:rPr>
              <w:t>第二十三條之一　少年行蹤不明者，少年法院得通知各地區少年法院、檢察官、司法警察機關協尋之。但不得公告或登載報紙或以其他方法公開之。</w:t>
            </w:r>
          </w:p>
          <w:p w14:paraId="009D9323" w14:textId="77777777" w:rsidR="00BC4A22" w:rsidRDefault="00BC4A22" w:rsidP="00842349">
            <w:pPr>
              <w:spacing w:line="315" w:lineRule="exact"/>
              <w:ind w:leftChars="150" w:left="316" w:rightChars="50" w:right="105" w:firstLineChars="200" w:firstLine="422"/>
              <w:rPr>
                <w:rFonts w:hint="eastAsia"/>
              </w:rPr>
            </w:pPr>
            <w:r>
              <w:rPr>
                <w:rFonts w:hint="eastAsia"/>
              </w:rPr>
              <w:t>協尋少年，應用協尋書，記載</w:t>
            </w:r>
            <w:r w:rsidRPr="00842349">
              <w:rPr>
                <w:rFonts w:hint="eastAsia"/>
                <w:u w:val="single"/>
              </w:rPr>
              <w:t>下</w:t>
            </w:r>
            <w:r>
              <w:rPr>
                <w:rFonts w:hint="eastAsia"/>
              </w:rPr>
              <w:t>列事項，由法官簽名：</w:t>
            </w:r>
          </w:p>
          <w:p w14:paraId="3822682D" w14:textId="77777777" w:rsidR="00BC4A22" w:rsidRDefault="00BC4A22" w:rsidP="00842349">
            <w:pPr>
              <w:spacing w:line="315" w:lineRule="exact"/>
              <w:ind w:leftChars="150" w:left="527" w:rightChars="50" w:right="105" w:hangingChars="100" w:hanging="211"/>
              <w:rPr>
                <w:rFonts w:hint="eastAsia"/>
              </w:rPr>
            </w:pPr>
            <w:r>
              <w:rPr>
                <w:rFonts w:hint="eastAsia"/>
              </w:rPr>
              <w:t>一、少年之姓名、性別、</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、住居所及其他足資辨別之特徵。但</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或住居所不明者，得免記載。</w:t>
            </w:r>
          </w:p>
          <w:p w14:paraId="1B03649C" w14:textId="77777777" w:rsidR="00BC4A22" w:rsidRDefault="00BC4A22" w:rsidP="00842349">
            <w:pPr>
              <w:spacing w:line="315" w:lineRule="exact"/>
              <w:ind w:leftChars="150" w:left="527" w:rightChars="50" w:right="105" w:hangingChars="100" w:hanging="211"/>
              <w:rPr>
                <w:rFonts w:hint="eastAsia"/>
              </w:rPr>
            </w:pPr>
            <w:r>
              <w:rPr>
                <w:rFonts w:hint="eastAsia"/>
              </w:rPr>
              <w:t>二、事件之內容。</w:t>
            </w:r>
          </w:p>
          <w:p w14:paraId="6C3786F1" w14:textId="77777777" w:rsidR="00BC4A22" w:rsidRDefault="00BC4A22" w:rsidP="00842349">
            <w:pPr>
              <w:spacing w:line="315" w:lineRule="exact"/>
              <w:ind w:leftChars="150" w:left="527" w:rightChars="50" w:right="105" w:hangingChars="100" w:hanging="211"/>
              <w:rPr>
                <w:rFonts w:hint="eastAsia"/>
              </w:rPr>
            </w:pPr>
            <w:r>
              <w:rPr>
                <w:rFonts w:hint="eastAsia"/>
              </w:rPr>
              <w:t>三、協尋之理由。</w:t>
            </w:r>
          </w:p>
          <w:p w14:paraId="2940B653" w14:textId="77777777" w:rsidR="00BC4A22" w:rsidRDefault="00BC4A22" w:rsidP="00842349">
            <w:pPr>
              <w:spacing w:line="315" w:lineRule="exact"/>
              <w:ind w:leftChars="150" w:left="527" w:rightChars="50" w:right="105" w:hangingChars="100" w:hanging="211"/>
              <w:rPr>
                <w:rFonts w:hint="eastAsia"/>
              </w:rPr>
            </w:pPr>
            <w:r>
              <w:rPr>
                <w:rFonts w:hint="eastAsia"/>
              </w:rPr>
              <w:t>四、應護送之處所。</w:t>
            </w:r>
          </w:p>
          <w:p w14:paraId="329F61D9" w14:textId="77777777" w:rsidR="00BC4A22" w:rsidRDefault="00BC4A22" w:rsidP="00842349">
            <w:pPr>
              <w:spacing w:line="315" w:lineRule="exact"/>
              <w:ind w:leftChars="150" w:left="316" w:rightChars="50" w:right="105" w:firstLineChars="200" w:firstLine="422"/>
              <w:rPr>
                <w:rFonts w:hint="eastAsia"/>
              </w:rPr>
            </w:pPr>
            <w:r>
              <w:rPr>
                <w:rFonts w:hint="eastAsia"/>
              </w:rPr>
              <w:t>少年經尋獲後，少年調查官、檢察官、司法警察官或司法警察，得逕行護送少年至應到之處所。</w:t>
            </w:r>
          </w:p>
          <w:p w14:paraId="2779978D" w14:textId="77777777" w:rsidR="00BC4A22" w:rsidRDefault="00BC4A22" w:rsidP="00842349">
            <w:pPr>
              <w:spacing w:line="315" w:lineRule="exact"/>
              <w:ind w:leftChars="150" w:left="316" w:rightChars="50" w:right="105" w:firstLineChars="200" w:firstLine="422"/>
              <w:rPr>
                <w:rFonts w:hint="eastAsia"/>
              </w:rPr>
            </w:pPr>
            <w:r>
              <w:rPr>
                <w:rFonts w:hint="eastAsia"/>
              </w:rPr>
              <w:t>協尋於其原因消滅或顯無必要時，應即撤銷。撤銷協尋之通知，準用第一項之規定。</w:t>
            </w:r>
          </w:p>
        </w:tc>
        <w:tc>
          <w:tcPr>
            <w:tcW w:w="3043" w:type="dxa"/>
          </w:tcPr>
          <w:p w14:paraId="7EB7CE44" w14:textId="77777777" w:rsidR="00BC4A22" w:rsidRDefault="00BC4A22" w:rsidP="00842349">
            <w:pPr>
              <w:spacing w:line="315" w:lineRule="exact"/>
              <w:ind w:leftChars="50" w:left="316" w:rightChars="50" w:right="105" w:hangingChars="100" w:hanging="211"/>
              <w:rPr>
                <w:rFonts w:hint="eastAsia"/>
              </w:rPr>
            </w:pPr>
            <w:r>
              <w:rPr>
                <w:rFonts w:hint="eastAsia"/>
              </w:rPr>
              <w:t>第二十三條之一　少年行蹤不明者，少年法院得通知各地區少年法院、檢察官、司法警察機關協尋之。但不得公告或登載報紙或以其他方法公開之。</w:t>
            </w:r>
          </w:p>
          <w:p w14:paraId="6C7102EF" w14:textId="77777777" w:rsidR="00BC4A22" w:rsidRDefault="00BC4A22" w:rsidP="00842349">
            <w:pPr>
              <w:spacing w:line="315" w:lineRule="exact"/>
              <w:ind w:leftChars="150" w:left="316" w:rightChars="50" w:right="105" w:firstLineChars="200" w:firstLine="422"/>
              <w:rPr>
                <w:rFonts w:hint="eastAsia"/>
              </w:rPr>
            </w:pPr>
            <w:r>
              <w:rPr>
                <w:rFonts w:hint="eastAsia"/>
              </w:rPr>
              <w:t>協尋少年，應用協尋書，記載</w:t>
            </w:r>
            <w:r w:rsidRPr="005071BD">
              <w:rPr>
                <w:rFonts w:hint="eastAsia"/>
              </w:rPr>
              <w:t>左列</w:t>
            </w:r>
            <w:r>
              <w:rPr>
                <w:rFonts w:hint="eastAsia"/>
              </w:rPr>
              <w:t>事項，由法官簽名：</w:t>
            </w:r>
          </w:p>
          <w:p w14:paraId="468A6AF5" w14:textId="77777777" w:rsidR="00BC4A22" w:rsidRDefault="00BC4A22" w:rsidP="00842349">
            <w:pPr>
              <w:spacing w:line="315" w:lineRule="exact"/>
              <w:ind w:leftChars="150" w:left="527" w:rightChars="50" w:right="105" w:hangingChars="100" w:hanging="211"/>
              <w:rPr>
                <w:rFonts w:hint="eastAsia"/>
              </w:rPr>
            </w:pPr>
            <w:r>
              <w:rPr>
                <w:rFonts w:hint="eastAsia"/>
              </w:rPr>
              <w:t>一、少</w:t>
            </w:r>
            <w:r w:rsidRPr="00F65DDE">
              <w:rPr>
                <w:rFonts w:hint="eastAsia"/>
                <w:spacing w:val="2"/>
                <w:kern w:val="0"/>
              </w:rPr>
              <w:t>年之姓名、性別、年齡、出生地、國民身分證字號、住居所及其他足資辨別之特徵。但年齡、出生地、國民</w:t>
            </w:r>
            <w:r>
              <w:rPr>
                <w:rFonts w:hint="eastAsia"/>
              </w:rPr>
              <w:t>身分證字號或住居所不明者，得免記載。</w:t>
            </w:r>
          </w:p>
          <w:p w14:paraId="473614A4" w14:textId="77777777" w:rsidR="00BC4A22" w:rsidRDefault="00BC4A22" w:rsidP="00842349">
            <w:pPr>
              <w:spacing w:line="315" w:lineRule="exact"/>
              <w:ind w:leftChars="150" w:left="527" w:rightChars="50" w:right="105" w:hangingChars="100" w:hanging="211"/>
              <w:rPr>
                <w:rFonts w:hint="eastAsia"/>
              </w:rPr>
            </w:pPr>
            <w:r>
              <w:rPr>
                <w:rFonts w:hint="eastAsia"/>
              </w:rPr>
              <w:t>二、事件之內容。</w:t>
            </w:r>
          </w:p>
          <w:p w14:paraId="00C2B70A" w14:textId="77777777" w:rsidR="00BC4A22" w:rsidRDefault="00BC4A22" w:rsidP="00842349">
            <w:pPr>
              <w:spacing w:line="315" w:lineRule="exact"/>
              <w:ind w:leftChars="150" w:left="527" w:rightChars="50" w:right="105" w:hangingChars="100" w:hanging="211"/>
              <w:rPr>
                <w:rFonts w:hint="eastAsia"/>
              </w:rPr>
            </w:pPr>
            <w:r>
              <w:rPr>
                <w:rFonts w:hint="eastAsia"/>
              </w:rPr>
              <w:t>三、協尋之理由。</w:t>
            </w:r>
          </w:p>
          <w:p w14:paraId="48F4BDD8" w14:textId="77777777" w:rsidR="00BC4A22" w:rsidRDefault="00BC4A22" w:rsidP="00842349">
            <w:pPr>
              <w:spacing w:line="315" w:lineRule="exact"/>
              <w:ind w:leftChars="150" w:left="527" w:rightChars="50" w:right="105" w:hangingChars="100" w:hanging="211"/>
              <w:rPr>
                <w:rFonts w:hint="eastAsia"/>
              </w:rPr>
            </w:pPr>
            <w:r>
              <w:rPr>
                <w:rFonts w:hint="eastAsia"/>
              </w:rPr>
              <w:t>四、應護送之處所。</w:t>
            </w:r>
          </w:p>
          <w:p w14:paraId="7023DEAF" w14:textId="77777777" w:rsidR="00BC4A22" w:rsidRDefault="00BC4A22" w:rsidP="00842349">
            <w:pPr>
              <w:spacing w:line="315" w:lineRule="exact"/>
              <w:ind w:leftChars="150" w:left="316" w:rightChars="50" w:right="105" w:firstLineChars="200" w:firstLine="422"/>
              <w:rPr>
                <w:rFonts w:hint="eastAsia"/>
              </w:rPr>
            </w:pPr>
            <w:r>
              <w:rPr>
                <w:rFonts w:hint="eastAsia"/>
              </w:rPr>
              <w:t>少年經尋獲後，少年調查官、檢察官、司法警察官或司法警察，得逕行護送少年至應到之處所。</w:t>
            </w:r>
          </w:p>
          <w:p w14:paraId="2B22D55D" w14:textId="77777777" w:rsidR="00BC4A22" w:rsidRDefault="00BC4A22" w:rsidP="00842349">
            <w:pPr>
              <w:spacing w:line="315" w:lineRule="exact"/>
              <w:ind w:leftChars="150" w:left="316" w:rightChars="50" w:right="105" w:firstLineChars="200" w:firstLine="422"/>
              <w:rPr>
                <w:rFonts w:hint="eastAsia"/>
              </w:rPr>
            </w:pPr>
            <w:r>
              <w:rPr>
                <w:rFonts w:hint="eastAsia"/>
              </w:rPr>
              <w:t>協尋於其原因消滅或顯無必要時，應即撤銷。撤銷協尋之通知，準用第一項之規定。</w:t>
            </w:r>
          </w:p>
        </w:tc>
        <w:tc>
          <w:tcPr>
            <w:tcW w:w="3043" w:type="dxa"/>
          </w:tcPr>
          <w:p w14:paraId="726018F0" w14:textId="77777777" w:rsidR="00BC4A22" w:rsidRDefault="00BC4A22" w:rsidP="00842349">
            <w:pPr>
              <w:spacing w:line="315" w:lineRule="exact"/>
              <w:ind w:leftChars="50" w:left="316" w:rightChars="50" w:right="105" w:hangingChars="100" w:hanging="211"/>
              <w:rPr>
                <w:rFonts w:hint="eastAsia"/>
              </w:rPr>
            </w:pPr>
            <w:r>
              <w:rPr>
                <w:rFonts w:hint="eastAsia"/>
              </w:rPr>
              <w:t>一、第一項、第三項及第四項未修正。</w:t>
            </w:r>
          </w:p>
          <w:p w14:paraId="6BA9AC51" w14:textId="77777777" w:rsidR="00BC4A22" w:rsidRDefault="00BC4A22" w:rsidP="00842349">
            <w:pPr>
              <w:spacing w:line="315" w:lineRule="exact"/>
              <w:ind w:leftChars="50" w:left="316" w:rightChars="50" w:right="105" w:hangingChars="100" w:hanging="211"/>
              <w:rPr>
                <w:rFonts w:hint="eastAsia"/>
              </w:rPr>
            </w:pPr>
            <w:r>
              <w:rPr>
                <w:rFonts w:hint="eastAsia"/>
              </w:rPr>
              <w:t>二、</w:t>
            </w:r>
            <w:r w:rsidRPr="00F65DDE">
              <w:rPr>
                <w:rFonts w:hint="eastAsia"/>
                <w:spacing w:val="2"/>
                <w:kern w:val="0"/>
              </w:rPr>
              <w:t>第二項序文之「</w:t>
            </w:r>
            <w:r w:rsidRPr="005071BD">
              <w:rPr>
                <w:rFonts w:hint="eastAsia"/>
                <w:spacing w:val="2"/>
                <w:kern w:val="0"/>
              </w:rPr>
              <w:t>左列</w:t>
            </w:r>
            <w:r w:rsidRPr="00F65DDE">
              <w:rPr>
                <w:rFonts w:hint="eastAsia"/>
                <w:spacing w:val="2"/>
                <w:kern w:val="0"/>
              </w:rPr>
              <w:t>」修正為「下列」，以符現行法制用語。第一款所定「年齡</w:t>
            </w:r>
            <w:r>
              <w:rPr>
                <w:rFonts w:hint="eastAsia"/>
              </w:rPr>
              <w:t>」及「國民身分證字號」，配合第二十一條及第二十二條，修正為「出生年月日」及「身分證明文件編號」，以期用語一致。</w:t>
            </w:r>
          </w:p>
        </w:tc>
      </w:tr>
      <w:tr w:rsidR="00BC4A22" w14:paraId="086B1356" w14:textId="77777777" w:rsidTr="00842349">
        <w:tc>
          <w:tcPr>
            <w:tcW w:w="3042" w:type="dxa"/>
          </w:tcPr>
          <w:p w14:paraId="4AE6E0B0" w14:textId="77777777" w:rsidR="00BC4A22" w:rsidRDefault="00BC4A22" w:rsidP="00842349">
            <w:pPr>
              <w:spacing w:line="315" w:lineRule="exact"/>
              <w:ind w:leftChars="50" w:left="316" w:rightChars="50" w:right="105" w:hangingChars="100" w:hanging="211"/>
              <w:rPr>
                <w:rFonts w:hint="eastAsia"/>
              </w:rPr>
            </w:pPr>
            <w:r>
              <w:rPr>
                <w:rFonts w:hint="eastAsia"/>
              </w:rPr>
              <w:t>第二十六條之一　收容少年應用收容書。</w:t>
            </w:r>
          </w:p>
          <w:p w14:paraId="1646A3E5" w14:textId="77777777" w:rsidR="00BC4A22" w:rsidRDefault="00BC4A22" w:rsidP="00842349">
            <w:pPr>
              <w:spacing w:line="315" w:lineRule="exact"/>
              <w:ind w:leftChars="150" w:left="316" w:rightChars="50" w:right="105" w:firstLineChars="200" w:firstLine="422"/>
              <w:rPr>
                <w:rFonts w:hint="eastAsia"/>
              </w:rPr>
            </w:pPr>
            <w:r>
              <w:rPr>
                <w:rFonts w:hint="eastAsia"/>
              </w:rPr>
              <w:t>收容書應記載</w:t>
            </w:r>
            <w:r w:rsidRPr="00842349">
              <w:rPr>
                <w:rFonts w:hint="eastAsia"/>
                <w:u w:val="single"/>
              </w:rPr>
              <w:t>下</w:t>
            </w:r>
            <w:r>
              <w:rPr>
                <w:rFonts w:hint="eastAsia"/>
              </w:rPr>
              <w:t>列事項，由法官簽名：</w:t>
            </w:r>
          </w:p>
          <w:p w14:paraId="2F0A4782" w14:textId="77777777" w:rsidR="00BC4A22" w:rsidRDefault="00BC4A22" w:rsidP="00842349">
            <w:pPr>
              <w:spacing w:line="315" w:lineRule="exact"/>
              <w:ind w:leftChars="150" w:left="527" w:rightChars="50" w:right="105" w:hangingChars="100" w:hanging="211"/>
              <w:rPr>
                <w:rFonts w:hint="eastAsia"/>
              </w:rPr>
            </w:pPr>
            <w:r>
              <w:rPr>
                <w:rFonts w:hint="eastAsia"/>
              </w:rPr>
              <w:t>一、少年之姓名、性別、</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、住居所及其他足資辨別之特徵。但</w:t>
            </w:r>
            <w:r w:rsidRPr="00842349">
              <w:rPr>
                <w:rFonts w:hint="eastAsia"/>
                <w:u w:val="single"/>
              </w:rPr>
              <w:t>出生年月日</w:t>
            </w:r>
            <w:r>
              <w:rPr>
                <w:rFonts w:hint="eastAsia"/>
              </w:rPr>
              <w:t>、出生地、</w:t>
            </w:r>
            <w:r w:rsidRPr="00842349">
              <w:rPr>
                <w:rFonts w:hint="eastAsia"/>
                <w:u w:val="single"/>
              </w:rPr>
              <w:t>身分證明文件編號</w:t>
            </w:r>
            <w:r>
              <w:rPr>
                <w:rFonts w:hint="eastAsia"/>
              </w:rPr>
              <w:t>或住居所不明者，得免記載。</w:t>
            </w:r>
          </w:p>
          <w:p w14:paraId="38660C5C" w14:textId="77777777" w:rsidR="00BC4A22" w:rsidRDefault="00BC4A22" w:rsidP="00842349">
            <w:pPr>
              <w:spacing w:line="315" w:lineRule="exact"/>
              <w:ind w:leftChars="150" w:left="527" w:rightChars="50" w:right="105" w:hangingChars="100" w:hanging="211"/>
              <w:rPr>
                <w:rFonts w:hint="eastAsia"/>
              </w:rPr>
            </w:pPr>
            <w:r>
              <w:rPr>
                <w:rFonts w:hint="eastAsia"/>
              </w:rPr>
              <w:t>二、事件之內容。</w:t>
            </w:r>
          </w:p>
          <w:p w14:paraId="3DF4FFDC" w14:textId="77777777" w:rsidR="00BC4A22" w:rsidRDefault="00BC4A22" w:rsidP="00842349">
            <w:pPr>
              <w:spacing w:line="315" w:lineRule="exact"/>
              <w:ind w:leftChars="150" w:left="527" w:rightChars="50" w:right="105" w:hangingChars="100" w:hanging="211"/>
              <w:rPr>
                <w:rFonts w:hint="eastAsia"/>
              </w:rPr>
            </w:pPr>
            <w:r>
              <w:rPr>
                <w:rFonts w:hint="eastAsia"/>
              </w:rPr>
              <w:t>三、收容之理由。</w:t>
            </w:r>
          </w:p>
          <w:p w14:paraId="7B087DF9" w14:textId="77777777" w:rsidR="00BC4A22" w:rsidRDefault="00BC4A22" w:rsidP="00842349">
            <w:pPr>
              <w:spacing w:line="315" w:lineRule="exact"/>
              <w:ind w:leftChars="150" w:left="527" w:rightChars="50" w:right="105" w:hangingChars="100" w:hanging="211"/>
              <w:rPr>
                <w:rFonts w:hint="eastAsia"/>
              </w:rPr>
            </w:pPr>
            <w:r>
              <w:rPr>
                <w:rFonts w:hint="eastAsia"/>
              </w:rPr>
              <w:t>四、應收容之處所。</w:t>
            </w:r>
          </w:p>
          <w:p w14:paraId="0FD5BE9C" w14:textId="77777777" w:rsidR="00BC4A22" w:rsidRDefault="00BC4A22" w:rsidP="00842349">
            <w:pPr>
              <w:spacing w:line="315" w:lineRule="exact"/>
              <w:ind w:leftChars="150" w:left="316" w:rightChars="50" w:right="105" w:firstLineChars="200" w:firstLine="422"/>
              <w:rPr>
                <w:rFonts w:hint="eastAsia"/>
              </w:rPr>
            </w:pPr>
            <w:r>
              <w:rPr>
                <w:rFonts w:hint="eastAsia"/>
              </w:rPr>
              <w:t>第二十三條第二項之規定，於執行收容準用之。</w:t>
            </w:r>
          </w:p>
        </w:tc>
        <w:tc>
          <w:tcPr>
            <w:tcW w:w="3043" w:type="dxa"/>
          </w:tcPr>
          <w:p w14:paraId="15FE119C" w14:textId="77777777" w:rsidR="00BC4A22" w:rsidRDefault="00BC4A22" w:rsidP="00842349">
            <w:pPr>
              <w:spacing w:line="315" w:lineRule="exact"/>
              <w:ind w:leftChars="50" w:left="316" w:rightChars="50" w:right="105" w:hangingChars="100" w:hanging="211"/>
              <w:rPr>
                <w:rFonts w:hint="eastAsia"/>
              </w:rPr>
            </w:pPr>
            <w:r>
              <w:rPr>
                <w:rFonts w:hint="eastAsia"/>
              </w:rPr>
              <w:t>第二十六條之一　收容少年應用收容書。</w:t>
            </w:r>
          </w:p>
          <w:p w14:paraId="4EF64438" w14:textId="77777777" w:rsidR="00BC4A22" w:rsidRDefault="00BC4A22" w:rsidP="00842349">
            <w:pPr>
              <w:spacing w:line="315" w:lineRule="exact"/>
              <w:ind w:leftChars="150" w:left="316" w:rightChars="50" w:right="105" w:firstLineChars="200" w:firstLine="422"/>
              <w:rPr>
                <w:rFonts w:hint="eastAsia"/>
              </w:rPr>
            </w:pPr>
            <w:r>
              <w:rPr>
                <w:rFonts w:hint="eastAsia"/>
              </w:rPr>
              <w:t>收容書應記載</w:t>
            </w:r>
            <w:r w:rsidRPr="005071BD">
              <w:rPr>
                <w:rFonts w:hint="eastAsia"/>
              </w:rPr>
              <w:t>左列</w:t>
            </w:r>
            <w:r>
              <w:rPr>
                <w:rFonts w:hint="eastAsia"/>
              </w:rPr>
              <w:t>事項，由法官簽名：</w:t>
            </w:r>
          </w:p>
          <w:p w14:paraId="58A3FB2C" w14:textId="77777777" w:rsidR="00BC4A22" w:rsidRDefault="00BC4A22" w:rsidP="00842349">
            <w:pPr>
              <w:spacing w:line="315" w:lineRule="exact"/>
              <w:ind w:leftChars="150" w:left="527" w:rightChars="50" w:right="105" w:hangingChars="100" w:hanging="211"/>
              <w:rPr>
                <w:rFonts w:hint="eastAsia"/>
              </w:rPr>
            </w:pPr>
            <w:r>
              <w:rPr>
                <w:rFonts w:hint="eastAsia"/>
              </w:rPr>
              <w:t>一、少年之姓名、性別、年齡、出生地、國民身分證字號、住居所及其他足資辨別之特徵。但年齡、出生地、國民身分證字號或住居所不明者，得免記載。</w:t>
            </w:r>
          </w:p>
          <w:p w14:paraId="25E7B73B" w14:textId="77777777" w:rsidR="00BC4A22" w:rsidRDefault="00BC4A22" w:rsidP="00842349">
            <w:pPr>
              <w:spacing w:line="315" w:lineRule="exact"/>
              <w:ind w:leftChars="150" w:left="527" w:rightChars="50" w:right="105" w:hangingChars="100" w:hanging="211"/>
              <w:rPr>
                <w:rFonts w:hint="eastAsia"/>
              </w:rPr>
            </w:pPr>
            <w:r>
              <w:rPr>
                <w:rFonts w:hint="eastAsia"/>
              </w:rPr>
              <w:t>二、事件之內容。</w:t>
            </w:r>
          </w:p>
          <w:p w14:paraId="456D09A8" w14:textId="77777777" w:rsidR="00BC4A22" w:rsidRDefault="00BC4A22" w:rsidP="00842349">
            <w:pPr>
              <w:spacing w:line="315" w:lineRule="exact"/>
              <w:ind w:leftChars="150" w:left="527" w:rightChars="50" w:right="105" w:hangingChars="100" w:hanging="211"/>
              <w:rPr>
                <w:rFonts w:hint="eastAsia"/>
              </w:rPr>
            </w:pPr>
            <w:r>
              <w:rPr>
                <w:rFonts w:hint="eastAsia"/>
              </w:rPr>
              <w:t>三、收容之理由。</w:t>
            </w:r>
          </w:p>
          <w:p w14:paraId="031846DB" w14:textId="77777777" w:rsidR="00BC4A22" w:rsidRDefault="00BC4A22" w:rsidP="00842349">
            <w:pPr>
              <w:spacing w:line="315" w:lineRule="exact"/>
              <w:ind w:leftChars="150" w:left="527" w:rightChars="50" w:right="105" w:hangingChars="100" w:hanging="211"/>
              <w:rPr>
                <w:rFonts w:hint="eastAsia"/>
              </w:rPr>
            </w:pPr>
            <w:r>
              <w:rPr>
                <w:rFonts w:hint="eastAsia"/>
              </w:rPr>
              <w:t>四、應收容之處所。</w:t>
            </w:r>
          </w:p>
          <w:p w14:paraId="5562E459" w14:textId="77777777" w:rsidR="00BC4A22" w:rsidRDefault="00BC4A22" w:rsidP="00842349">
            <w:pPr>
              <w:spacing w:line="315" w:lineRule="exact"/>
              <w:ind w:leftChars="150" w:left="316" w:rightChars="50" w:right="105" w:firstLineChars="200" w:firstLine="422"/>
              <w:rPr>
                <w:rFonts w:hint="eastAsia"/>
              </w:rPr>
            </w:pPr>
            <w:r>
              <w:rPr>
                <w:rFonts w:hint="eastAsia"/>
              </w:rPr>
              <w:t>第二十三條第二項之規定，於執行收容準用之。</w:t>
            </w:r>
          </w:p>
        </w:tc>
        <w:tc>
          <w:tcPr>
            <w:tcW w:w="3043" w:type="dxa"/>
          </w:tcPr>
          <w:p w14:paraId="4DDF0B4B" w14:textId="77777777" w:rsidR="00BC4A22" w:rsidRDefault="00BC4A22" w:rsidP="00842349">
            <w:pPr>
              <w:spacing w:line="315" w:lineRule="exact"/>
              <w:ind w:leftChars="50" w:left="316" w:rightChars="50" w:right="105" w:hangingChars="100" w:hanging="211"/>
              <w:rPr>
                <w:rFonts w:hint="eastAsia"/>
              </w:rPr>
            </w:pPr>
            <w:r>
              <w:rPr>
                <w:rFonts w:hint="eastAsia"/>
              </w:rPr>
              <w:t>一、第一項及第三項未修正。</w:t>
            </w:r>
          </w:p>
          <w:p w14:paraId="00C10861" w14:textId="77777777" w:rsidR="00BC4A22" w:rsidRDefault="00BC4A22" w:rsidP="00842349">
            <w:pPr>
              <w:spacing w:line="315" w:lineRule="exact"/>
              <w:ind w:leftChars="50" w:left="316" w:rightChars="50" w:right="105" w:hangingChars="100" w:hanging="211"/>
              <w:rPr>
                <w:rFonts w:hint="eastAsia"/>
              </w:rPr>
            </w:pPr>
            <w:r>
              <w:rPr>
                <w:rFonts w:hint="eastAsia"/>
              </w:rPr>
              <w:t>二、</w:t>
            </w:r>
            <w:r w:rsidRPr="00F65DDE">
              <w:rPr>
                <w:rFonts w:hint="eastAsia"/>
                <w:spacing w:val="4"/>
                <w:kern w:val="0"/>
              </w:rPr>
              <w:t>第二項序文之「</w:t>
            </w:r>
            <w:r w:rsidRPr="005071BD">
              <w:rPr>
                <w:rFonts w:hint="eastAsia"/>
                <w:spacing w:val="4"/>
                <w:kern w:val="0"/>
              </w:rPr>
              <w:t>左列</w:t>
            </w:r>
            <w:r w:rsidRPr="00F65DDE">
              <w:rPr>
                <w:rFonts w:hint="eastAsia"/>
                <w:spacing w:val="4"/>
                <w:kern w:val="0"/>
              </w:rPr>
              <w:t>」修正為「下列」，以符現行法制用語。第</w:t>
            </w:r>
            <w:r>
              <w:rPr>
                <w:rFonts w:hint="eastAsia"/>
              </w:rPr>
              <w:t>一款所定「年齡」及「國民身分證字號」，配合第二十一條及第二十二條，修正為「出生年月日」及「身分證明文件編號」，以期用語一致。</w:t>
            </w:r>
          </w:p>
        </w:tc>
      </w:tr>
      <w:tr w:rsidR="00BC4A22" w14:paraId="3AA0553A" w14:textId="77777777" w:rsidTr="00842349">
        <w:tc>
          <w:tcPr>
            <w:tcW w:w="3042" w:type="dxa"/>
          </w:tcPr>
          <w:p w14:paraId="0ED17029" w14:textId="77777777" w:rsidR="00BC4A22" w:rsidRDefault="00BC4A22" w:rsidP="00842349">
            <w:pPr>
              <w:spacing w:line="315" w:lineRule="exact"/>
              <w:ind w:leftChars="50" w:left="316" w:rightChars="50" w:right="105" w:hangingChars="100" w:hanging="211"/>
              <w:rPr>
                <w:rFonts w:hint="eastAsia"/>
              </w:rPr>
            </w:pPr>
            <w:r>
              <w:rPr>
                <w:rFonts w:hint="eastAsia"/>
              </w:rPr>
              <w:t>第二十七條　少年法院依調查之結果，認少年觸犯刑罰法律，且有</w:t>
            </w:r>
            <w:r w:rsidRPr="00842349">
              <w:rPr>
                <w:rFonts w:hint="eastAsia"/>
                <w:u w:val="single"/>
              </w:rPr>
              <w:t>下</w:t>
            </w:r>
            <w:r>
              <w:rPr>
                <w:rFonts w:hint="eastAsia"/>
              </w:rPr>
              <w:t>列情形之一者，應以裁定移送於有管轄權之檢察署檢察官：</w:t>
            </w:r>
          </w:p>
          <w:p w14:paraId="13C8906E" w14:textId="77777777" w:rsidR="00BC4A22" w:rsidRDefault="00BC4A22" w:rsidP="00842349">
            <w:pPr>
              <w:spacing w:line="315" w:lineRule="exact"/>
              <w:ind w:leftChars="150" w:left="527" w:rightChars="50" w:right="105" w:hangingChars="100" w:hanging="211"/>
              <w:rPr>
                <w:rFonts w:hint="eastAsia"/>
              </w:rPr>
            </w:pPr>
            <w:r>
              <w:rPr>
                <w:rFonts w:hint="eastAsia"/>
              </w:rPr>
              <w:t>一、犯最輕本刑為五年以上有期徒刑之罪。</w:t>
            </w:r>
          </w:p>
          <w:p w14:paraId="10597849" w14:textId="77777777" w:rsidR="00BC4A22" w:rsidRDefault="00BC4A22" w:rsidP="00842349">
            <w:pPr>
              <w:spacing w:line="315" w:lineRule="exact"/>
              <w:ind w:leftChars="150" w:left="527" w:rightChars="50" w:right="105" w:hangingChars="100" w:hanging="211"/>
              <w:rPr>
                <w:rFonts w:hint="eastAsia"/>
              </w:rPr>
            </w:pPr>
            <w:r>
              <w:rPr>
                <w:rFonts w:hint="eastAsia"/>
              </w:rPr>
              <w:t>二、事件繫屬後已滿二十歲。</w:t>
            </w:r>
          </w:p>
          <w:p w14:paraId="536839B6" w14:textId="77777777" w:rsidR="00BC4A22" w:rsidRDefault="00BC4A22" w:rsidP="00842349">
            <w:pPr>
              <w:spacing w:line="315" w:lineRule="exact"/>
              <w:ind w:leftChars="150" w:left="316" w:rightChars="50" w:right="105" w:firstLineChars="200" w:firstLine="422"/>
              <w:rPr>
                <w:rFonts w:hint="eastAsia"/>
              </w:rPr>
            </w:pPr>
            <w:r>
              <w:rPr>
                <w:rFonts w:hint="eastAsia"/>
              </w:rPr>
              <w:t>除前項情形外，少年法院依調查之結果，認</w:t>
            </w:r>
            <w:r w:rsidRPr="00842349">
              <w:rPr>
                <w:rFonts w:hint="eastAsia"/>
                <w:u w:val="single"/>
              </w:rPr>
              <w:t>觸犯刑罰法律</w:t>
            </w:r>
            <w:r>
              <w:rPr>
                <w:rFonts w:hint="eastAsia"/>
              </w:rPr>
              <w:t>情節重大，參酌其品行、性格、經歷等情狀，以受刑事處分為適當者，得以裁定移送於有管轄權之檢察署檢察官。</w:t>
            </w:r>
          </w:p>
          <w:p w14:paraId="607ACB40" w14:textId="77777777" w:rsidR="00BC4A22" w:rsidRDefault="00BC4A22" w:rsidP="00842349">
            <w:pPr>
              <w:spacing w:line="315" w:lineRule="exact"/>
              <w:ind w:leftChars="150" w:left="316" w:rightChars="50" w:right="105" w:firstLineChars="200" w:firstLine="422"/>
              <w:rPr>
                <w:rFonts w:hint="eastAsia"/>
              </w:rPr>
            </w:pPr>
            <w:r>
              <w:rPr>
                <w:rFonts w:hint="eastAsia"/>
              </w:rPr>
              <w:t>前二項情形，於少年</w:t>
            </w:r>
            <w:r w:rsidRPr="00842349">
              <w:rPr>
                <w:rFonts w:hint="eastAsia"/>
                <w:u w:val="single"/>
              </w:rPr>
              <w:t>觸犯刑罰法律</w:t>
            </w:r>
            <w:r>
              <w:rPr>
                <w:rFonts w:hint="eastAsia"/>
              </w:rPr>
              <w:t>時未滿十四歲者，不適用之。</w:t>
            </w:r>
          </w:p>
        </w:tc>
        <w:tc>
          <w:tcPr>
            <w:tcW w:w="3043" w:type="dxa"/>
          </w:tcPr>
          <w:p w14:paraId="61D44D62" w14:textId="77777777" w:rsidR="00BC4A22" w:rsidRDefault="00BC4A22" w:rsidP="00842349">
            <w:pPr>
              <w:spacing w:line="315" w:lineRule="exact"/>
              <w:ind w:leftChars="50" w:left="316" w:rightChars="50" w:right="105" w:hangingChars="100" w:hanging="211"/>
              <w:rPr>
                <w:rFonts w:hint="eastAsia"/>
              </w:rPr>
            </w:pPr>
            <w:r>
              <w:rPr>
                <w:rFonts w:hint="eastAsia"/>
              </w:rPr>
              <w:t>第二十七條　少年法院依調查之結果，認少年觸犯刑罰法律，且有</w:t>
            </w:r>
            <w:r w:rsidRPr="005071BD">
              <w:rPr>
                <w:rFonts w:hint="eastAsia"/>
              </w:rPr>
              <w:t>左列</w:t>
            </w:r>
            <w:r>
              <w:rPr>
                <w:rFonts w:hint="eastAsia"/>
              </w:rPr>
              <w:t>情形之一者，應以裁定移送於有管轄權之</w:t>
            </w:r>
            <w:r w:rsidRPr="00842349">
              <w:rPr>
                <w:rFonts w:hint="eastAsia"/>
                <w:u w:val="single"/>
              </w:rPr>
              <w:t>法院</w:t>
            </w:r>
            <w:r>
              <w:rPr>
                <w:rFonts w:hint="eastAsia"/>
              </w:rPr>
              <w:t>檢察署檢察官：</w:t>
            </w:r>
          </w:p>
          <w:p w14:paraId="28A9A176" w14:textId="77777777" w:rsidR="00BC4A22" w:rsidRDefault="00BC4A22" w:rsidP="00842349">
            <w:pPr>
              <w:spacing w:line="315" w:lineRule="exact"/>
              <w:ind w:leftChars="150" w:left="527" w:rightChars="50" w:right="105" w:hangingChars="100" w:hanging="211"/>
              <w:rPr>
                <w:rFonts w:hint="eastAsia"/>
              </w:rPr>
            </w:pPr>
            <w:r>
              <w:rPr>
                <w:rFonts w:hint="eastAsia"/>
              </w:rPr>
              <w:t>一、犯最輕本刑為五年以上有期徒刑之罪</w:t>
            </w:r>
            <w:r w:rsidRPr="00842349">
              <w:rPr>
                <w:rFonts w:hint="eastAsia"/>
                <w:u w:val="single"/>
              </w:rPr>
              <w:t>者</w:t>
            </w:r>
            <w:r>
              <w:rPr>
                <w:rFonts w:hint="eastAsia"/>
              </w:rPr>
              <w:t>。</w:t>
            </w:r>
          </w:p>
          <w:p w14:paraId="0EA4052F" w14:textId="77777777" w:rsidR="00BC4A22" w:rsidRDefault="00BC4A22" w:rsidP="00842349">
            <w:pPr>
              <w:spacing w:line="315" w:lineRule="exact"/>
              <w:ind w:leftChars="150" w:left="527" w:rightChars="50" w:right="105" w:hangingChars="100" w:hanging="211"/>
              <w:rPr>
                <w:rFonts w:hint="eastAsia"/>
              </w:rPr>
            </w:pPr>
            <w:r>
              <w:rPr>
                <w:rFonts w:hint="eastAsia"/>
              </w:rPr>
              <w:t>二、事件繫屬後已滿二十歲</w:t>
            </w:r>
            <w:r w:rsidRPr="00842349">
              <w:rPr>
                <w:rFonts w:hint="eastAsia"/>
                <w:u w:val="single"/>
              </w:rPr>
              <w:t>者</w:t>
            </w:r>
            <w:r>
              <w:rPr>
                <w:rFonts w:hint="eastAsia"/>
              </w:rPr>
              <w:t>。</w:t>
            </w:r>
          </w:p>
          <w:p w14:paraId="4567A355" w14:textId="77777777" w:rsidR="00BC4A22" w:rsidRDefault="00BC4A22" w:rsidP="00842349">
            <w:pPr>
              <w:spacing w:line="315" w:lineRule="exact"/>
              <w:ind w:leftChars="150" w:left="316" w:rightChars="50" w:right="105" w:firstLineChars="200" w:firstLine="422"/>
              <w:rPr>
                <w:rFonts w:hint="eastAsia"/>
              </w:rPr>
            </w:pPr>
            <w:r>
              <w:rPr>
                <w:rFonts w:hint="eastAsia"/>
              </w:rPr>
              <w:t>除前項情形外，少年法院依調查之結果，認犯罪情節重大，參酌其品行、性格、經歷等情狀，以受刑事處分為適當者，得以裁定移送於有管轄權之</w:t>
            </w:r>
            <w:r w:rsidRPr="00842349">
              <w:rPr>
                <w:rFonts w:hint="eastAsia"/>
                <w:u w:val="single"/>
              </w:rPr>
              <w:t>法院</w:t>
            </w:r>
            <w:r>
              <w:rPr>
                <w:rFonts w:hint="eastAsia"/>
              </w:rPr>
              <w:t>檢察署檢察官。</w:t>
            </w:r>
          </w:p>
          <w:p w14:paraId="33F1C3C1" w14:textId="77777777" w:rsidR="00BC4A22" w:rsidRDefault="00BC4A22" w:rsidP="00842349">
            <w:pPr>
              <w:spacing w:line="315" w:lineRule="exact"/>
              <w:ind w:leftChars="150" w:left="316" w:rightChars="50" w:right="105" w:firstLineChars="200" w:firstLine="422"/>
              <w:rPr>
                <w:rFonts w:hint="eastAsia"/>
              </w:rPr>
            </w:pPr>
            <w:r>
              <w:rPr>
                <w:rFonts w:hint="eastAsia"/>
              </w:rPr>
              <w:t>前二項情形，於少年犯罪時未滿十四歲者，不適用之。</w:t>
            </w:r>
          </w:p>
        </w:tc>
        <w:tc>
          <w:tcPr>
            <w:tcW w:w="3043" w:type="dxa"/>
          </w:tcPr>
          <w:p w14:paraId="5CEF8EB7" w14:textId="77777777" w:rsidR="00BC4A22" w:rsidRDefault="00BC4A22" w:rsidP="00842349">
            <w:pPr>
              <w:spacing w:line="315" w:lineRule="exact"/>
              <w:ind w:leftChars="50" w:left="316" w:rightChars="50" w:right="105" w:hangingChars="100" w:hanging="211"/>
              <w:rPr>
                <w:rFonts w:hint="eastAsia"/>
              </w:rPr>
            </w:pPr>
            <w:r>
              <w:rPr>
                <w:rFonts w:hint="eastAsia"/>
              </w:rPr>
              <w:t>一、配合法院組織法第一百十四條之二「地方法院檢察署、高等法院檢察署、最高法院檢察署、高等法院及其分院檢察署、高等法院檢察署智慧財產分署、高等法院以下各級法院及其分院檢察署、地方法院及其分院檢察署、各級法院及分院檢察署」改稱為「地方檢察署、高等檢察署、最高檢察署、高等檢察署及其檢察分署、高等檢察署智慧財產檢察分署、高等檢察署以下各級檢察署及其檢察分署、地方檢察署及其檢察分署、各級檢察署及檢察分署」之規定，修正第一項及第二項所定檢察署之名稱。另將第一項序文之「</w:t>
            </w:r>
            <w:r w:rsidRPr="005071BD">
              <w:rPr>
                <w:rFonts w:hint="eastAsia"/>
              </w:rPr>
              <w:t>左列</w:t>
            </w:r>
            <w:r>
              <w:rPr>
                <w:rFonts w:hint="eastAsia"/>
              </w:rPr>
              <w:t>」修正為「下列」，並刪除各款之「者」字，以符現行法制用語。</w:t>
            </w:r>
          </w:p>
          <w:p w14:paraId="6D42E6E2" w14:textId="77777777" w:rsidR="00BC4A22" w:rsidRDefault="00BC4A22" w:rsidP="00842349">
            <w:pPr>
              <w:spacing w:line="315" w:lineRule="exact"/>
              <w:ind w:leftChars="50" w:left="316" w:rightChars="50" w:right="105" w:hangingChars="100" w:hanging="211"/>
              <w:rPr>
                <w:rFonts w:hint="eastAsia"/>
              </w:rPr>
            </w:pPr>
            <w:r>
              <w:rPr>
                <w:rFonts w:hint="eastAsia"/>
              </w:rPr>
              <w:t>二、第二項及第三項所用「犯罪</w:t>
            </w:r>
            <w:r w:rsidRPr="00F65DDE">
              <w:rPr>
                <w:rFonts w:hint="eastAsia"/>
                <w:spacing w:val="4"/>
                <w:kern w:val="0"/>
              </w:rPr>
              <w:t>」一詞，參照第三條第一項第一款及第二款第二目用語，修正為「觸犯刑罰法律」，以期一致。</w:t>
            </w:r>
          </w:p>
        </w:tc>
      </w:tr>
      <w:tr w:rsidR="00BC4A22" w14:paraId="7F0A25D8" w14:textId="77777777" w:rsidTr="00842349">
        <w:tc>
          <w:tcPr>
            <w:tcW w:w="3042" w:type="dxa"/>
          </w:tcPr>
          <w:p w14:paraId="33F265EB" w14:textId="77777777" w:rsidR="00BC4A22" w:rsidRDefault="00BC4A22" w:rsidP="00842349">
            <w:pPr>
              <w:spacing w:line="315" w:lineRule="exact"/>
              <w:ind w:leftChars="50" w:left="316" w:rightChars="50" w:right="105" w:hangingChars="100" w:hanging="211"/>
              <w:rPr>
                <w:rFonts w:hint="eastAsia"/>
              </w:rPr>
            </w:pPr>
            <w:r>
              <w:rPr>
                <w:rFonts w:hint="eastAsia"/>
              </w:rPr>
              <w:t>第二十八條　少年法院依調查之結果，認為無付保護處分之原因或以其他事由不應付審理者，應為不付審理之裁定。</w:t>
            </w:r>
          </w:p>
          <w:p w14:paraId="753CA5A9" w14:textId="77777777" w:rsidR="00F55043" w:rsidRDefault="00F55043" w:rsidP="00F55043">
            <w:pPr>
              <w:spacing w:line="315" w:lineRule="exact"/>
              <w:ind w:leftChars="150" w:left="316" w:rightChars="50" w:right="105" w:firstLineChars="200" w:firstLine="422"/>
              <w:rPr>
                <w:rFonts w:hint="eastAsia"/>
              </w:rPr>
            </w:pPr>
            <w:r>
              <w:rPr>
                <w:rFonts w:hint="eastAsia"/>
              </w:rPr>
              <w:t>少年因</w:t>
            </w:r>
            <w:r w:rsidRPr="00394C78">
              <w:rPr>
                <w:rFonts w:hint="eastAsia"/>
                <w:u w:val="single"/>
              </w:rPr>
              <w:t>精神或其他心智障礙</w:t>
            </w:r>
            <w:r>
              <w:rPr>
                <w:rFonts w:hint="eastAsia"/>
              </w:rPr>
              <w:t>而為前項裁定者，得令入相當處所實施治療。</w:t>
            </w:r>
          </w:p>
        </w:tc>
        <w:tc>
          <w:tcPr>
            <w:tcW w:w="3043" w:type="dxa"/>
          </w:tcPr>
          <w:p w14:paraId="32AC3490" w14:textId="77777777" w:rsidR="00BC4A22" w:rsidRDefault="00BC4A22" w:rsidP="00842349">
            <w:pPr>
              <w:spacing w:line="315" w:lineRule="exact"/>
              <w:ind w:leftChars="50" w:left="316" w:rightChars="50" w:right="105" w:hangingChars="100" w:hanging="211"/>
              <w:rPr>
                <w:rFonts w:hint="eastAsia"/>
              </w:rPr>
            </w:pPr>
            <w:r>
              <w:rPr>
                <w:rFonts w:hint="eastAsia"/>
              </w:rPr>
              <w:t>第二十八條　少年法院依調查之結果，認為無付保護處分之原因或以其他事由不應付審理者，應為不付審理之裁定。</w:t>
            </w:r>
          </w:p>
          <w:p w14:paraId="13694F02" w14:textId="77777777" w:rsidR="00F55043" w:rsidRDefault="00F55043" w:rsidP="00F55043">
            <w:pPr>
              <w:spacing w:line="315" w:lineRule="exact"/>
              <w:ind w:leftChars="150" w:left="316" w:rightChars="50" w:right="105" w:firstLineChars="200" w:firstLine="422"/>
              <w:rPr>
                <w:rFonts w:hint="eastAsia"/>
              </w:rPr>
            </w:pPr>
            <w:r>
              <w:rPr>
                <w:rFonts w:hint="eastAsia"/>
              </w:rPr>
              <w:t>少年因心神喪失而為前項裁定者，得令入相當處所實施治療。</w:t>
            </w:r>
          </w:p>
        </w:tc>
        <w:tc>
          <w:tcPr>
            <w:tcW w:w="3043" w:type="dxa"/>
          </w:tcPr>
          <w:p w14:paraId="4A08B945" w14:textId="77777777" w:rsidR="00BC4A22" w:rsidRDefault="00BC4A22" w:rsidP="00842349">
            <w:pPr>
              <w:spacing w:line="315" w:lineRule="exact"/>
              <w:ind w:leftChars="50" w:left="316" w:rightChars="50" w:right="105" w:hangingChars="100" w:hanging="211"/>
              <w:rPr>
                <w:rFonts w:hint="eastAsia"/>
              </w:rPr>
            </w:pPr>
            <w:r>
              <w:rPr>
                <w:rFonts w:hint="eastAsia"/>
              </w:rPr>
              <w:t>一、第一項未修正。</w:t>
            </w:r>
          </w:p>
          <w:p w14:paraId="4BB87916" w14:textId="77777777" w:rsidR="00BC4A22" w:rsidRDefault="00BC4A22" w:rsidP="00842349">
            <w:pPr>
              <w:spacing w:line="315" w:lineRule="exact"/>
              <w:ind w:leftChars="50" w:left="316" w:rightChars="50" w:right="105" w:hangingChars="100" w:hanging="211"/>
              <w:rPr>
                <w:rFonts w:hint="eastAsia"/>
              </w:rPr>
            </w:pPr>
            <w:r>
              <w:rPr>
                <w:rFonts w:hint="eastAsia"/>
              </w:rPr>
              <w:t>二、第二項所定「心神喪失」一詞，配合本法第三條之一第三項、第四十二條第二項第二款之用語，修正</w:t>
            </w:r>
            <w:r w:rsidR="00F55043">
              <w:rPr>
                <w:rFonts w:hint="eastAsia"/>
              </w:rPr>
              <w:t>為「精神或其他心智障礙」。</w:t>
            </w:r>
          </w:p>
        </w:tc>
      </w:tr>
      <w:tr w:rsidR="00F55043" w14:paraId="6B51A95D" w14:textId="77777777" w:rsidTr="00FF29F2">
        <w:tc>
          <w:tcPr>
            <w:tcW w:w="3042" w:type="dxa"/>
          </w:tcPr>
          <w:p w14:paraId="435ABC0A" w14:textId="77777777" w:rsidR="00F55043" w:rsidRDefault="00F55043" w:rsidP="00FF29F2">
            <w:pPr>
              <w:spacing w:line="315" w:lineRule="exact"/>
              <w:ind w:leftChars="50" w:left="316" w:rightChars="50" w:right="105" w:hangingChars="100" w:hanging="211"/>
              <w:rPr>
                <w:rFonts w:hint="eastAsia"/>
              </w:rPr>
            </w:pPr>
            <w:r>
              <w:rPr>
                <w:rFonts w:hint="eastAsia"/>
              </w:rPr>
              <w:t>第四十二條　少年法院審理事件，除為前二條處置者外，應對少年以裁定諭知下列之保護處分：</w:t>
            </w:r>
          </w:p>
          <w:p w14:paraId="0AECAD1E" w14:textId="77777777" w:rsidR="00F55043" w:rsidRDefault="00F55043" w:rsidP="00FF29F2">
            <w:pPr>
              <w:spacing w:line="315" w:lineRule="exact"/>
              <w:ind w:leftChars="150" w:left="527" w:rightChars="50" w:right="105" w:hangingChars="100" w:hanging="211"/>
              <w:rPr>
                <w:rFonts w:hint="eastAsia"/>
              </w:rPr>
            </w:pPr>
            <w:r>
              <w:rPr>
                <w:rFonts w:hint="eastAsia"/>
              </w:rPr>
              <w:t>一、訓誡，並得予以假日生活輔導。</w:t>
            </w:r>
          </w:p>
          <w:p w14:paraId="34BA1770" w14:textId="77777777" w:rsidR="00F55043" w:rsidRDefault="00F55043" w:rsidP="00FF29F2">
            <w:pPr>
              <w:spacing w:line="315" w:lineRule="exact"/>
              <w:ind w:leftChars="150" w:left="527" w:rightChars="50" w:right="105" w:hangingChars="100" w:hanging="211"/>
              <w:rPr>
                <w:rFonts w:hint="eastAsia"/>
              </w:rPr>
            </w:pPr>
            <w:r>
              <w:rPr>
                <w:rFonts w:hint="eastAsia"/>
              </w:rPr>
              <w:t>二、交付保護管束並得命為勞動服務。</w:t>
            </w:r>
          </w:p>
          <w:p w14:paraId="6221FEB9" w14:textId="77777777" w:rsidR="00F55043" w:rsidRDefault="00F55043" w:rsidP="00FF29F2">
            <w:pPr>
              <w:spacing w:line="315" w:lineRule="exact"/>
              <w:ind w:leftChars="150" w:left="527" w:rightChars="50" w:right="105" w:hangingChars="100" w:hanging="211"/>
              <w:rPr>
                <w:rFonts w:hint="eastAsia"/>
              </w:rPr>
            </w:pPr>
            <w:r>
              <w:rPr>
                <w:rFonts w:hint="eastAsia"/>
              </w:rPr>
              <w:t>三、交付安置於適當之福利、教養機構、醫療機構、執行過渡性教育措施或其他適當措施之處所輔導。</w:t>
            </w:r>
          </w:p>
          <w:p w14:paraId="4D35F3A5" w14:textId="77777777" w:rsidR="00F55043" w:rsidRDefault="00F55043" w:rsidP="00FF29F2">
            <w:pPr>
              <w:spacing w:line="315" w:lineRule="exact"/>
              <w:ind w:leftChars="150" w:left="527" w:rightChars="50" w:right="105" w:hangingChars="100" w:hanging="211"/>
              <w:rPr>
                <w:rFonts w:hint="eastAsia"/>
              </w:rPr>
            </w:pPr>
            <w:r>
              <w:rPr>
                <w:rFonts w:hint="eastAsia"/>
              </w:rPr>
              <w:t>四、令入感化教育處所施以感化教育。</w:t>
            </w:r>
          </w:p>
          <w:p w14:paraId="29D0E51F" w14:textId="77777777" w:rsidR="00F55043" w:rsidRDefault="00F55043" w:rsidP="00FF29F2">
            <w:pPr>
              <w:spacing w:line="315" w:lineRule="exact"/>
              <w:ind w:leftChars="150" w:left="316" w:rightChars="50" w:right="105" w:firstLineChars="200" w:firstLine="422"/>
              <w:rPr>
                <w:rFonts w:hint="eastAsia"/>
              </w:rPr>
            </w:pPr>
            <w:r>
              <w:rPr>
                <w:rFonts w:hint="eastAsia"/>
              </w:rPr>
              <w:t>少年有下列情形之一者，得於為前項保護處分之前或同時諭知下列處分：</w:t>
            </w:r>
          </w:p>
          <w:p w14:paraId="4DF2AA7B" w14:textId="77777777" w:rsidR="00F55043" w:rsidRDefault="00F55043" w:rsidP="00FF29F2">
            <w:pPr>
              <w:spacing w:line="315" w:lineRule="exact"/>
              <w:ind w:leftChars="150" w:left="527" w:rightChars="50" w:right="105" w:hangingChars="100" w:hanging="211"/>
              <w:rPr>
                <w:rFonts w:hint="eastAsia"/>
              </w:rPr>
            </w:pPr>
            <w:r>
              <w:rPr>
                <w:rFonts w:hint="eastAsia"/>
              </w:rPr>
              <w:t>一、少年</w:t>
            </w:r>
            <w:r w:rsidRPr="00F65DDE">
              <w:rPr>
                <w:rFonts w:hint="eastAsia"/>
                <w:spacing w:val="2"/>
                <w:kern w:val="0"/>
              </w:rPr>
              <w:t>施用毒品或迷幻物品成癮，或有酗酒習慣者，令入相當處所實施</w:t>
            </w:r>
            <w:r>
              <w:rPr>
                <w:rFonts w:hint="eastAsia"/>
              </w:rPr>
              <w:t>禁戒。</w:t>
            </w:r>
          </w:p>
          <w:p w14:paraId="718310D0" w14:textId="77777777" w:rsidR="00F55043" w:rsidRDefault="00F55043" w:rsidP="00FF29F2">
            <w:pPr>
              <w:spacing w:line="315" w:lineRule="exact"/>
              <w:ind w:leftChars="150" w:left="527" w:rightChars="50" w:right="105" w:hangingChars="100" w:hanging="211"/>
              <w:rPr>
                <w:rFonts w:hint="eastAsia"/>
              </w:rPr>
            </w:pPr>
            <w:r>
              <w:rPr>
                <w:rFonts w:hint="eastAsia"/>
              </w:rPr>
              <w:t>二、少年身體、精神或其他心智顯有障礙者，令入醫療機構或其他相當處所實施治療。</w:t>
            </w:r>
          </w:p>
          <w:p w14:paraId="4C28FD7D" w14:textId="77777777" w:rsidR="00F55043" w:rsidRDefault="00F55043" w:rsidP="00FF29F2">
            <w:pPr>
              <w:spacing w:line="315" w:lineRule="exact"/>
              <w:ind w:leftChars="150" w:left="316" w:rightChars="50" w:right="105" w:firstLineChars="200" w:firstLine="422"/>
              <w:rPr>
                <w:rFonts w:hint="eastAsia"/>
              </w:rPr>
            </w:pPr>
            <w:r>
              <w:rPr>
                <w:rFonts w:hint="eastAsia"/>
              </w:rPr>
              <w:t>第一項處分之期間，毋庸諭知。</w:t>
            </w:r>
          </w:p>
          <w:p w14:paraId="5B917D0D" w14:textId="77777777" w:rsidR="00F55043" w:rsidRDefault="00F55043" w:rsidP="00FF29F2">
            <w:pPr>
              <w:spacing w:line="315" w:lineRule="exact"/>
              <w:ind w:leftChars="150" w:left="316" w:rightChars="50" w:right="105" w:firstLineChars="200" w:firstLine="422"/>
              <w:rPr>
                <w:rFonts w:hint="eastAsia"/>
              </w:rPr>
            </w:pPr>
            <w:r>
              <w:rPr>
                <w:rFonts w:hint="eastAsia"/>
              </w:rPr>
              <w:t>第二十六條第二項至第四項、第二十九條第三項、第四項之規定，於少年法院依第一項為保護處分之裁定情形準用之。</w:t>
            </w:r>
          </w:p>
          <w:p w14:paraId="777730FD" w14:textId="77777777" w:rsidR="00F55043" w:rsidRDefault="00F55043" w:rsidP="00FF29F2">
            <w:pPr>
              <w:spacing w:line="315" w:lineRule="exact"/>
              <w:ind w:leftChars="150" w:left="316" w:rightChars="50" w:right="105" w:firstLineChars="200" w:firstLine="422"/>
              <w:rPr>
                <w:rFonts w:hint="eastAsia"/>
              </w:rPr>
            </w:pPr>
            <w:r>
              <w:rPr>
                <w:rFonts w:hint="eastAsia"/>
              </w:rPr>
              <w:t>少年法院為第一項裁定前，認有必要時，得徵詢適當之機關（構）、學校、團體或個人之意見，並得召開協調、諮詢或整合符合少年所需之福利服務、安置輔導、衛生醫療、就學、職業訓練、就業服務、家庭處遇計畫或其他資源與服務措施之相關會議。</w:t>
            </w:r>
          </w:p>
          <w:p w14:paraId="329F4EE0" w14:textId="77777777" w:rsidR="00F55043" w:rsidRDefault="00F55043" w:rsidP="00FF29F2">
            <w:pPr>
              <w:spacing w:line="315" w:lineRule="exact"/>
              <w:ind w:leftChars="150" w:left="316" w:rightChars="50" w:right="105" w:firstLineChars="200" w:firstLine="422"/>
              <w:rPr>
                <w:rFonts w:hint="eastAsia"/>
              </w:rPr>
            </w:pPr>
            <w:r>
              <w:rPr>
                <w:rFonts w:hint="eastAsia"/>
              </w:rPr>
              <w:t>前項規定，於第二十六條</w:t>
            </w:r>
            <w:r w:rsidRPr="00394C78">
              <w:rPr>
                <w:rFonts w:hint="eastAsia"/>
                <w:u w:val="single"/>
              </w:rPr>
              <w:t>第一項至第三項、第二十六條之二第一項</w:t>
            </w:r>
            <w:r>
              <w:rPr>
                <w:rFonts w:hint="eastAsia"/>
              </w:rPr>
              <w:t>、第二十八條、第二十九條第一項、第四十一條第一項、第四十四條第一項、第五十一條第三項、第五十五條第一項、第四項</w:t>
            </w:r>
            <w:r w:rsidRPr="00394C78">
              <w:rPr>
                <w:rFonts w:hint="eastAsia"/>
                <w:u w:val="single"/>
              </w:rPr>
              <w:t>、第五項</w:t>
            </w:r>
            <w:r>
              <w:rPr>
                <w:rFonts w:hint="eastAsia"/>
              </w:rPr>
              <w:t>、第五十五條之二第二項至第</w:t>
            </w:r>
            <w:r w:rsidRPr="00394C78">
              <w:rPr>
                <w:rFonts w:hint="eastAsia"/>
                <w:u w:val="single"/>
              </w:rPr>
              <w:t>六</w:t>
            </w:r>
            <w:r>
              <w:rPr>
                <w:rFonts w:hint="eastAsia"/>
              </w:rPr>
              <w:t>項、第五十五條之三、第五十六條第一項及第三項情形準用之。</w:t>
            </w:r>
          </w:p>
        </w:tc>
        <w:tc>
          <w:tcPr>
            <w:tcW w:w="3043" w:type="dxa"/>
          </w:tcPr>
          <w:p w14:paraId="24A1AFAF" w14:textId="77777777" w:rsidR="00F55043" w:rsidRDefault="00F55043" w:rsidP="00FF29F2">
            <w:pPr>
              <w:spacing w:line="315" w:lineRule="exact"/>
              <w:ind w:leftChars="50" w:left="316" w:rightChars="50" w:right="105" w:hangingChars="100" w:hanging="211"/>
              <w:rPr>
                <w:rFonts w:hint="eastAsia"/>
              </w:rPr>
            </w:pPr>
            <w:r>
              <w:rPr>
                <w:rFonts w:hint="eastAsia"/>
              </w:rPr>
              <w:t>第四十二條　少年法院審理事件，除為前二條處置者外，應對少年以裁定諭知下列之保護處分：</w:t>
            </w:r>
          </w:p>
          <w:p w14:paraId="69DD8AEA" w14:textId="77777777" w:rsidR="00F55043" w:rsidRDefault="00F55043" w:rsidP="00FF29F2">
            <w:pPr>
              <w:spacing w:line="315" w:lineRule="exact"/>
              <w:ind w:leftChars="150" w:left="527" w:rightChars="50" w:right="105" w:hangingChars="100" w:hanging="211"/>
              <w:rPr>
                <w:rFonts w:hint="eastAsia"/>
              </w:rPr>
            </w:pPr>
            <w:r>
              <w:rPr>
                <w:rFonts w:hint="eastAsia"/>
              </w:rPr>
              <w:t>一、訓誡，並得予以假日生活輔導。</w:t>
            </w:r>
          </w:p>
          <w:p w14:paraId="732711A4" w14:textId="77777777" w:rsidR="00F55043" w:rsidRDefault="00F55043" w:rsidP="00FF29F2">
            <w:pPr>
              <w:spacing w:line="315" w:lineRule="exact"/>
              <w:ind w:leftChars="150" w:left="527" w:rightChars="50" w:right="105" w:hangingChars="100" w:hanging="211"/>
              <w:rPr>
                <w:rFonts w:hint="eastAsia"/>
              </w:rPr>
            </w:pPr>
            <w:r>
              <w:rPr>
                <w:rFonts w:hint="eastAsia"/>
              </w:rPr>
              <w:t>二、交付保護管束並得命為勞動服務。</w:t>
            </w:r>
          </w:p>
          <w:p w14:paraId="3CDCAA3A" w14:textId="77777777" w:rsidR="00F55043" w:rsidRDefault="00F55043" w:rsidP="00FF29F2">
            <w:pPr>
              <w:spacing w:line="315" w:lineRule="exact"/>
              <w:ind w:leftChars="150" w:left="527" w:rightChars="50" w:right="105" w:hangingChars="100" w:hanging="211"/>
              <w:rPr>
                <w:rFonts w:hint="eastAsia"/>
              </w:rPr>
            </w:pPr>
            <w:r>
              <w:rPr>
                <w:rFonts w:hint="eastAsia"/>
              </w:rPr>
              <w:t>三、交付安置於適當之福利、教養機構、醫療機構、執行過渡性教育措施或其他適當措施之處所輔導。</w:t>
            </w:r>
          </w:p>
          <w:p w14:paraId="787B5167" w14:textId="77777777" w:rsidR="00F55043" w:rsidRDefault="00F55043" w:rsidP="00FF29F2">
            <w:pPr>
              <w:spacing w:line="315" w:lineRule="exact"/>
              <w:ind w:leftChars="150" w:left="527" w:rightChars="50" w:right="105" w:hangingChars="100" w:hanging="211"/>
              <w:rPr>
                <w:rFonts w:hint="eastAsia"/>
              </w:rPr>
            </w:pPr>
            <w:r>
              <w:rPr>
                <w:rFonts w:hint="eastAsia"/>
              </w:rPr>
              <w:t>四、令入感化教育處所施以感化教育。</w:t>
            </w:r>
          </w:p>
          <w:p w14:paraId="2DEED08F" w14:textId="77777777" w:rsidR="00F55043" w:rsidRDefault="00F55043" w:rsidP="00FF29F2">
            <w:pPr>
              <w:spacing w:line="315" w:lineRule="exact"/>
              <w:ind w:leftChars="150" w:left="316" w:rightChars="50" w:right="105" w:firstLineChars="200" w:firstLine="422"/>
              <w:rPr>
                <w:rFonts w:hint="eastAsia"/>
              </w:rPr>
            </w:pPr>
            <w:r>
              <w:rPr>
                <w:rFonts w:hint="eastAsia"/>
              </w:rPr>
              <w:t>少年有下列情形之一者，得於為前項保護處分之前或同時諭知下列處分：</w:t>
            </w:r>
          </w:p>
          <w:p w14:paraId="3DC3C668" w14:textId="77777777" w:rsidR="00F55043" w:rsidRDefault="00F55043" w:rsidP="00FF29F2">
            <w:pPr>
              <w:spacing w:line="315" w:lineRule="exact"/>
              <w:ind w:leftChars="150" w:left="527" w:rightChars="50" w:right="105" w:hangingChars="100" w:hanging="211"/>
              <w:rPr>
                <w:rFonts w:hint="eastAsia"/>
              </w:rPr>
            </w:pPr>
            <w:r>
              <w:rPr>
                <w:rFonts w:hint="eastAsia"/>
              </w:rPr>
              <w:t>一、少年施用毒品或迷幻物品成癮，或有酗酒習慣者，令入相當處所實施禁戒。</w:t>
            </w:r>
          </w:p>
          <w:p w14:paraId="1A9F5010" w14:textId="77777777" w:rsidR="00F55043" w:rsidRDefault="00F55043" w:rsidP="00FF29F2">
            <w:pPr>
              <w:spacing w:line="315" w:lineRule="exact"/>
              <w:ind w:leftChars="150" w:left="527" w:rightChars="50" w:right="105" w:hangingChars="100" w:hanging="211"/>
              <w:rPr>
                <w:rFonts w:hint="eastAsia"/>
              </w:rPr>
            </w:pPr>
            <w:r>
              <w:rPr>
                <w:rFonts w:hint="eastAsia"/>
              </w:rPr>
              <w:t>二、少年身體、精神或其他心智顯有障礙者，令入醫療機構或其他相當處所實施治療。</w:t>
            </w:r>
          </w:p>
          <w:p w14:paraId="6CCF25D7" w14:textId="77777777" w:rsidR="00F55043" w:rsidRDefault="00F55043" w:rsidP="00FF29F2">
            <w:pPr>
              <w:spacing w:line="315" w:lineRule="exact"/>
              <w:ind w:leftChars="150" w:left="316" w:rightChars="50" w:right="105" w:firstLineChars="200" w:firstLine="422"/>
              <w:rPr>
                <w:rFonts w:hint="eastAsia"/>
              </w:rPr>
            </w:pPr>
            <w:r>
              <w:rPr>
                <w:rFonts w:hint="eastAsia"/>
              </w:rPr>
              <w:t>第一項處分之期間，毋庸諭知。</w:t>
            </w:r>
          </w:p>
          <w:p w14:paraId="61EB9380" w14:textId="77777777" w:rsidR="00F55043" w:rsidRDefault="00F55043" w:rsidP="00FF29F2">
            <w:pPr>
              <w:spacing w:line="315" w:lineRule="exact"/>
              <w:ind w:leftChars="150" w:left="316" w:rightChars="50" w:right="105" w:firstLineChars="200" w:firstLine="422"/>
              <w:rPr>
                <w:rFonts w:hint="eastAsia"/>
              </w:rPr>
            </w:pPr>
            <w:r>
              <w:rPr>
                <w:rFonts w:hint="eastAsia"/>
              </w:rPr>
              <w:t>第二十六條第二項至第四項、第二十九條第三項、第四項之規定，於少年法院依第一項為保護處分之裁定情形準用之。</w:t>
            </w:r>
          </w:p>
          <w:p w14:paraId="25869302" w14:textId="77777777" w:rsidR="00F55043" w:rsidRDefault="00F55043" w:rsidP="00FF29F2">
            <w:pPr>
              <w:spacing w:line="315" w:lineRule="exact"/>
              <w:ind w:leftChars="150" w:left="316" w:rightChars="50" w:right="105" w:firstLineChars="200" w:firstLine="422"/>
              <w:rPr>
                <w:rFonts w:hint="eastAsia"/>
              </w:rPr>
            </w:pPr>
            <w:r>
              <w:rPr>
                <w:rFonts w:hint="eastAsia"/>
              </w:rPr>
              <w:t>少年法院為第一項裁定前，認有必要時，得徵詢適當之機關（構）、學校、團體或個人之意見，並得召開協調、諮詢或整合符合少年所需之福利服務、安置輔導、衛生醫療、就學、職業訓練、就業服務、家庭處遇計畫或其他資源與服務措施之相關會議。</w:t>
            </w:r>
          </w:p>
          <w:p w14:paraId="36C270B8" w14:textId="77777777" w:rsidR="00F55043" w:rsidRDefault="00F55043" w:rsidP="00FF29F2">
            <w:pPr>
              <w:spacing w:line="315" w:lineRule="exact"/>
              <w:ind w:leftChars="150" w:left="316" w:rightChars="50" w:right="105" w:firstLineChars="200" w:firstLine="422"/>
              <w:rPr>
                <w:rFonts w:hint="eastAsia"/>
              </w:rPr>
            </w:pPr>
            <w:r>
              <w:rPr>
                <w:rFonts w:hint="eastAsia"/>
              </w:rPr>
              <w:t>前項規定，於第二十六條、第二十八條、第二十九條第一項、第四十一條第一項、第四十四條第一項、第五十一條第三項、第五十五條第一項、第四項、第五十五條之二第二項至第五項、第五十五條之三、第五十六條第一項及第三項情形準用之。</w:t>
            </w:r>
          </w:p>
        </w:tc>
        <w:tc>
          <w:tcPr>
            <w:tcW w:w="3043" w:type="dxa"/>
          </w:tcPr>
          <w:p w14:paraId="5C6B1723" w14:textId="77777777" w:rsidR="00F55043" w:rsidRDefault="00F55043" w:rsidP="00FF29F2">
            <w:pPr>
              <w:spacing w:line="315" w:lineRule="exact"/>
              <w:ind w:leftChars="50" w:left="316" w:rightChars="50" w:right="105" w:hangingChars="100" w:hanging="211"/>
              <w:rPr>
                <w:rFonts w:hint="eastAsia"/>
              </w:rPr>
            </w:pPr>
            <w:r>
              <w:rPr>
                <w:rFonts w:hint="eastAsia"/>
              </w:rPr>
              <w:t>一、第一項至第五項未修正。</w:t>
            </w:r>
          </w:p>
          <w:p w14:paraId="136380D2" w14:textId="77777777" w:rsidR="00F55043" w:rsidRDefault="00F55043" w:rsidP="00FF29F2">
            <w:pPr>
              <w:spacing w:line="315" w:lineRule="exact"/>
              <w:ind w:leftChars="50" w:left="316" w:rightChars="50" w:right="105" w:hangingChars="100" w:hanging="211"/>
              <w:rPr>
                <w:rFonts w:hint="eastAsia"/>
              </w:rPr>
            </w:pPr>
            <w:r>
              <w:rPr>
                <w:rFonts w:hint="eastAsia"/>
              </w:rPr>
              <w:t>二、少年法院為妥適處理第二十六條所定責付、收容、命少年於事件終結前遵守被害人保護命令等事項，以及依第二十六條之二第一項規定，因收容期滿而停止收容，裁定延長收容或撤銷收容時，或有準用本條第五項規定之必要。另依第五十五條新增第四項，將保護管束處分轉換為安置輔導保護處分之裁定時、第五十五條之二第六項將安置輔導處分轉換為保護管束處分之裁定時亦同。爰修正第六項所引條文項次，以符實需。</w:t>
            </w:r>
          </w:p>
        </w:tc>
      </w:tr>
      <w:tr w:rsidR="00F55043" w14:paraId="5A2AB18C" w14:textId="77777777" w:rsidTr="00FF29F2">
        <w:tc>
          <w:tcPr>
            <w:tcW w:w="3042" w:type="dxa"/>
          </w:tcPr>
          <w:p w14:paraId="36DB5404" w14:textId="77777777" w:rsidR="00F55043" w:rsidRDefault="00F55043" w:rsidP="00FF29F2">
            <w:pPr>
              <w:spacing w:line="315" w:lineRule="exact"/>
              <w:ind w:leftChars="50" w:left="316" w:rightChars="50" w:right="105" w:hangingChars="100" w:hanging="211"/>
              <w:rPr>
                <w:rFonts w:hint="eastAsia"/>
              </w:rPr>
            </w:pPr>
            <w:r>
              <w:rPr>
                <w:rFonts w:hint="eastAsia"/>
              </w:rPr>
              <w:t>第五十五條　保</w:t>
            </w:r>
            <w:r w:rsidRPr="00F65DDE">
              <w:rPr>
                <w:rFonts w:hint="eastAsia"/>
                <w:spacing w:val="2"/>
                <w:kern w:val="0"/>
              </w:rPr>
              <w:t>護管束之執行，已逾六月，著有成效，認無繼續之必要者，或因事實上原因，以不繼續執行為宜者，少年保護官得檢具事證，聲請少年法院免</w:t>
            </w:r>
            <w:r>
              <w:rPr>
                <w:rFonts w:hint="eastAsia"/>
              </w:rPr>
              <w:t>除其執行。</w:t>
            </w:r>
          </w:p>
          <w:p w14:paraId="1732E16A" w14:textId="77777777" w:rsidR="00F55043" w:rsidRDefault="00F55043" w:rsidP="00FF29F2">
            <w:pPr>
              <w:spacing w:line="315" w:lineRule="exact"/>
              <w:ind w:leftChars="150" w:left="316" w:rightChars="50" w:right="105" w:firstLineChars="200" w:firstLine="422"/>
              <w:rPr>
                <w:rFonts w:hint="eastAsia"/>
              </w:rPr>
            </w:pPr>
            <w:r>
              <w:rPr>
                <w:rFonts w:hint="eastAsia"/>
              </w:rPr>
              <w:t>少年、少年之法定代理人、現在保護少年之人認保護管束之執行有前項情形時，得請求少年保護官為前項之聲請，除顯無理由外，少年保護官不得拒絕。</w:t>
            </w:r>
          </w:p>
          <w:p w14:paraId="15FE6FAF" w14:textId="77777777" w:rsidR="00F55043" w:rsidRDefault="00F55043" w:rsidP="00FF29F2">
            <w:pPr>
              <w:spacing w:line="315" w:lineRule="exact"/>
              <w:ind w:leftChars="150" w:left="316" w:rightChars="50" w:right="105" w:firstLineChars="200" w:firstLine="422"/>
              <w:rPr>
                <w:rFonts w:hint="eastAsia"/>
              </w:rPr>
            </w:pPr>
            <w:r>
              <w:rPr>
                <w:rFonts w:hint="eastAsia"/>
              </w:rPr>
              <w:t>少年在保護管束執行期間，違反應遵守之事項，不服從勸導達二次以上，而有觀察之必要者，少年保護官得聲請少年法院裁定留置少年於少年觀護所中，予以五日以內之觀察。</w:t>
            </w:r>
          </w:p>
          <w:p w14:paraId="5D0F4DAF" w14:textId="77777777" w:rsidR="00F55043" w:rsidRDefault="00F55043" w:rsidP="00FF29F2">
            <w:pPr>
              <w:spacing w:line="315" w:lineRule="exact"/>
              <w:ind w:leftChars="150" w:left="316" w:rightChars="50" w:right="105" w:firstLineChars="200" w:firstLine="422"/>
              <w:rPr>
                <w:rFonts w:hint="eastAsia"/>
              </w:rPr>
            </w:pPr>
            <w:r w:rsidRPr="00394C78">
              <w:rPr>
                <w:rFonts w:hint="eastAsia"/>
                <w:u w:val="single"/>
              </w:rPr>
              <w:t>少年在保護管束期間因事實上原因不宜繼續執行，且依其行為性質、年齡、身心狀況、學業程度及其他必要事項，認改施以第四十二條第一項第三款之保護處分為適當者，少年保護官、少年、少年之法定代理人或現在保護少年之人得檢具事證或敘明理由，聲請少年法院裁定撤銷保護管束，所餘之執行期間，將少年交付安置於適當之福利、教養機構、醫療機構、執行過渡性教育措施或其他適當措施之處所輔導；其所餘之期間不滿二月者，應執行至二月或少年滿二十一歲為止。</w:t>
            </w:r>
          </w:p>
          <w:p w14:paraId="2F242CDC" w14:textId="77777777" w:rsidR="00F55043" w:rsidRDefault="00F55043" w:rsidP="00FF29F2">
            <w:pPr>
              <w:spacing w:line="315" w:lineRule="exact"/>
              <w:ind w:leftChars="150" w:left="316" w:rightChars="50" w:right="105" w:firstLineChars="200" w:firstLine="422"/>
              <w:rPr>
                <w:rFonts w:hint="eastAsia"/>
              </w:rPr>
            </w:pPr>
            <w:r>
              <w:rPr>
                <w:rFonts w:hint="eastAsia"/>
              </w:rPr>
              <w:t>少年在保護管束期間違反應遵守之事項，情節重大，或曾受前項觀察處分後，再違反應遵守之事項，足認保護管束難收效果者，少年保護官得聲請少年法院裁定撤銷保護管束，將所餘之執行期間令入感化處所施以感化教育，其所餘之期間不滿六月者，應執行至六月</w:t>
            </w:r>
            <w:r w:rsidRPr="00394C78">
              <w:rPr>
                <w:rFonts w:hint="eastAsia"/>
                <w:u w:val="single"/>
              </w:rPr>
              <w:t>或少年滿二十一歲為止</w:t>
            </w:r>
            <w:r>
              <w:rPr>
                <w:rFonts w:hint="eastAsia"/>
              </w:rPr>
              <w:t>。</w:t>
            </w:r>
          </w:p>
        </w:tc>
        <w:tc>
          <w:tcPr>
            <w:tcW w:w="3043" w:type="dxa"/>
          </w:tcPr>
          <w:p w14:paraId="19D9B82F" w14:textId="77777777" w:rsidR="00F55043" w:rsidRDefault="00F55043" w:rsidP="00FF29F2">
            <w:pPr>
              <w:spacing w:line="315" w:lineRule="exact"/>
              <w:ind w:leftChars="50" w:left="316" w:rightChars="50" w:right="105" w:hangingChars="100" w:hanging="211"/>
              <w:rPr>
                <w:rFonts w:hint="eastAsia"/>
              </w:rPr>
            </w:pPr>
            <w:r>
              <w:rPr>
                <w:rFonts w:hint="eastAsia"/>
              </w:rPr>
              <w:t>第五十五條　保</w:t>
            </w:r>
            <w:r w:rsidRPr="00F65DDE">
              <w:rPr>
                <w:rFonts w:hint="eastAsia"/>
                <w:spacing w:val="2"/>
                <w:kern w:val="0"/>
              </w:rPr>
              <w:t>護管束之執行，已逾六月，著有成效，認無繼續之必要者，或因事實上原因，以不繼續執行為宜者，少年保護官得檢具事證，聲請少年法院免</w:t>
            </w:r>
            <w:r>
              <w:rPr>
                <w:rFonts w:hint="eastAsia"/>
              </w:rPr>
              <w:t>除其執行。</w:t>
            </w:r>
          </w:p>
          <w:p w14:paraId="507BA8C2" w14:textId="77777777" w:rsidR="00F55043" w:rsidRDefault="00F55043" w:rsidP="00FF29F2">
            <w:pPr>
              <w:spacing w:line="315" w:lineRule="exact"/>
              <w:ind w:leftChars="150" w:left="316" w:rightChars="50" w:right="105" w:firstLineChars="200" w:firstLine="422"/>
              <w:rPr>
                <w:rFonts w:hint="eastAsia"/>
              </w:rPr>
            </w:pPr>
            <w:r>
              <w:rPr>
                <w:rFonts w:hint="eastAsia"/>
              </w:rPr>
              <w:t>少年、少年之法定代理人、現在保護少年之人認保護管束之執行有前項情形時，得請求少年保護官為前項之聲請，除顯無理由外，少年保護官不得拒絕。</w:t>
            </w:r>
          </w:p>
          <w:p w14:paraId="3305F178" w14:textId="77777777" w:rsidR="00F55043" w:rsidRDefault="00F55043" w:rsidP="00FF29F2">
            <w:pPr>
              <w:spacing w:line="315" w:lineRule="exact"/>
              <w:ind w:leftChars="150" w:left="316" w:rightChars="50" w:right="105" w:firstLineChars="200" w:firstLine="422"/>
              <w:rPr>
                <w:rFonts w:hint="eastAsia"/>
              </w:rPr>
            </w:pPr>
            <w:r>
              <w:rPr>
                <w:rFonts w:hint="eastAsia"/>
              </w:rPr>
              <w:t>少年在保護管束執行期間，違反應遵守之事項，不服從勸導達二次以上，而有觀察之必要者，少年保護官得聲請少年法院裁定留置少年於少年觀護所中，予以五日以內之觀察。</w:t>
            </w:r>
          </w:p>
          <w:p w14:paraId="060D5E04" w14:textId="77777777" w:rsidR="00F55043" w:rsidRDefault="00F55043" w:rsidP="00FF29F2">
            <w:pPr>
              <w:spacing w:line="315" w:lineRule="exact"/>
              <w:ind w:leftChars="150" w:left="316" w:rightChars="50" w:right="105" w:firstLineChars="200" w:firstLine="422"/>
              <w:rPr>
                <w:rFonts w:hint="eastAsia"/>
              </w:rPr>
            </w:pPr>
            <w:r>
              <w:rPr>
                <w:rFonts w:hint="eastAsia"/>
              </w:rPr>
              <w:t>少年在保護管束期間違反應遵守之事項，情節重大，或曾受前項觀察處分後，再違反應遵守之事項，足認保護管束難收效果者，少年保護官得聲請少年法院裁定撤銷保護管束，將所餘之執行期間令入感化處所施以感化教育，其所餘之期間不滿六月者，應執行至六月。</w:t>
            </w:r>
          </w:p>
        </w:tc>
        <w:tc>
          <w:tcPr>
            <w:tcW w:w="3043" w:type="dxa"/>
          </w:tcPr>
          <w:p w14:paraId="49DC75A0" w14:textId="77777777" w:rsidR="00F55043" w:rsidRDefault="00F55043" w:rsidP="00FF29F2">
            <w:pPr>
              <w:spacing w:line="315" w:lineRule="exact"/>
              <w:ind w:leftChars="50" w:left="316" w:rightChars="50" w:right="105" w:hangingChars="100" w:hanging="211"/>
              <w:rPr>
                <w:rFonts w:hint="eastAsia"/>
              </w:rPr>
            </w:pPr>
            <w:r>
              <w:rPr>
                <w:rFonts w:hint="eastAsia"/>
              </w:rPr>
              <w:t>一、第一項至第三項未修正。</w:t>
            </w:r>
          </w:p>
          <w:p w14:paraId="2999617B" w14:textId="77777777" w:rsidR="00F55043" w:rsidRDefault="00F55043" w:rsidP="00FF29F2">
            <w:pPr>
              <w:spacing w:line="315" w:lineRule="exact"/>
              <w:ind w:leftChars="50" w:left="316" w:rightChars="50" w:right="105" w:hangingChars="100" w:hanging="211"/>
              <w:rPr>
                <w:rFonts w:hint="eastAsia"/>
              </w:rPr>
            </w:pPr>
            <w:r>
              <w:rPr>
                <w:rFonts w:hint="eastAsia"/>
              </w:rPr>
              <w:t>二、少年成長為一動態過程，考量在保護管束執行期間，少年可能發生事實上之原因而不宜繼續執行，並經評估認為改施以安置輔導之保護處分更符合少年最佳利益時（例如因家庭變故致家庭無法發揮功能，少年未能受到適當保護教養），參照兒童權利公約第四十條第四項處遇多樣化之意旨，宜有適當之轉換機制。惟為避免實務上對轉換後之保護處分期間產生適用上疑義，故明定應於原保護管束所餘之執行期間進行轉換，且考量保護管束處分轉換為安置輔導處分，如所餘期間未滿二月，為免後續之安置輔導難收其效，明定應執行至二月。爰參考第五項、第四十二條第一項第三款、第五十五條之二第一項等規定，增訂第四項以維少年權益。</w:t>
            </w:r>
          </w:p>
          <w:p w14:paraId="7C3D63CD" w14:textId="77777777" w:rsidR="00F55043" w:rsidRDefault="00F55043" w:rsidP="00FF29F2">
            <w:pPr>
              <w:spacing w:line="315" w:lineRule="exact"/>
              <w:ind w:leftChars="50" w:left="316" w:rightChars="50" w:right="105" w:hangingChars="100" w:hanging="211"/>
              <w:rPr>
                <w:rFonts w:hint="eastAsia"/>
              </w:rPr>
            </w:pPr>
            <w:r>
              <w:rPr>
                <w:rFonts w:hint="eastAsia"/>
              </w:rPr>
              <w:t>三、現行條文第四項移列第五項。又少年或有於所餘之執行期間未滿六個月前，即已滿二十一歲之情形，參照第五</w:t>
            </w:r>
            <w:r w:rsidRPr="00F65DDE">
              <w:rPr>
                <w:rFonts w:hint="eastAsia"/>
                <w:spacing w:val="2"/>
                <w:kern w:val="0"/>
              </w:rPr>
              <w:t>十四條第一項「保護處分之執行，至多執行至滿二十一歲為止」之規定，應不得繼續執行，爰</w:t>
            </w:r>
            <w:r>
              <w:rPr>
                <w:rFonts w:hint="eastAsia"/>
              </w:rPr>
              <w:t>增訂末句規定。</w:t>
            </w:r>
          </w:p>
        </w:tc>
      </w:tr>
      <w:tr w:rsidR="00F55043" w14:paraId="75405C9B" w14:textId="77777777" w:rsidTr="00FF29F2">
        <w:tc>
          <w:tcPr>
            <w:tcW w:w="3042" w:type="dxa"/>
          </w:tcPr>
          <w:p w14:paraId="32EA2E4A" w14:textId="77777777" w:rsidR="00F55043" w:rsidRDefault="00F55043" w:rsidP="00FF29F2">
            <w:pPr>
              <w:spacing w:line="315" w:lineRule="exact"/>
              <w:ind w:leftChars="50" w:left="316" w:rightChars="50" w:right="105" w:hangingChars="100" w:hanging="211"/>
              <w:rPr>
                <w:rFonts w:hint="eastAsia"/>
              </w:rPr>
            </w:pPr>
            <w:r>
              <w:rPr>
                <w:rFonts w:hint="eastAsia"/>
              </w:rPr>
              <w:t>第五十五條之二　第四十二條第一項第三款之安置輔導為二月以上二年以下。</w:t>
            </w:r>
          </w:p>
          <w:p w14:paraId="5CFE8BF9" w14:textId="77777777" w:rsidR="00F55043" w:rsidRDefault="00F55043" w:rsidP="00FF29F2">
            <w:pPr>
              <w:spacing w:line="315" w:lineRule="exact"/>
              <w:ind w:leftChars="150" w:left="316" w:rightChars="50" w:right="105" w:firstLineChars="200" w:firstLine="422"/>
              <w:rPr>
                <w:rFonts w:hint="eastAsia"/>
              </w:rPr>
            </w:pPr>
            <w:r>
              <w:rPr>
                <w:rFonts w:hint="eastAsia"/>
              </w:rPr>
              <w:t>前項執行已逾二月，著有成效，認無繼續執行之必要者，或有事實上原因以不繼續執行為宜者，少年保護官、負責安置輔導之福利、教養機構、醫療機構、執行過渡性教育措施或其他適當措施之處所、少年、少年之法定代理人或現在保護少年之人得檢具事證，聲請少年法院免除其執行。</w:t>
            </w:r>
          </w:p>
          <w:p w14:paraId="2C4CA70D" w14:textId="77777777" w:rsidR="00F55043" w:rsidRDefault="00F55043" w:rsidP="00FF29F2">
            <w:pPr>
              <w:spacing w:line="315" w:lineRule="exact"/>
              <w:ind w:leftChars="150" w:left="316" w:rightChars="50" w:right="105" w:firstLineChars="200" w:firstLine="422"/>
              <w:rPr>
                <w:rFonts w:hint="eastAsia"/>
              </w:rPr>
            </w:pPr>
            <w:r>
              <w:rPr>
                <w:rFonts w:hint="eastAsia"/>
              </w:rPr>
              <w:t>安置輔導期滿，少年保護官、負責安置輔導之福利、教養機構、醫療機構、執行過渡性教育措施或其他適當措施之處所、少年、少年之法定代理人或現在保護少年之人認有繼續安置輔導之必要者，得聲請少年法院裁定延長，延長執行之次數以一次為限，其期間不得逾二年。</w:t>
            </w:r>
          </w:p>
          <w:p w14:paraId="13B15E2A" w14:textId="77777777" w:rsidR="00F55043" w:rsidRDefault="00F55043" w:rsidP="00FF29F2">
            <w:pPr>
              <w:spacing w:line="315" w:lineRule="exact"/>
              <w:ind w:leftChars="150" w:left="316" w:rightChars="50" w:right="105" w:firstLineChars="200" w:firstLine="422"/>
              <w:rPr>
                <w:rFonts w:hint="eastAsia"/>
              </w:rPr>
            </w:pPr>
            <w:r>
              <w:rPr>
                <w:rFonts w:hint="eastAsia"/>
              </w:rPr>
              <w:t>第一項執行已逾二月，認有變更安置輔導之福利、教養機構、醫療機構、執行過渡性教育措施或其他適當措施之處所之必要者，少年保護官、少年、少年之法定代理人或現在保護少年之人得檢具事證或敘明理由，聲請少年法院裁定變更。</w:t>
            </w:r>
          </w:p>
          <w:p w14:paraId="16762CD4" w14:textId="77777777" w:rsidR="00F55043" w:rsidRDefault="00F55043" w:rsidP="00FF29F2">
            <w:pPr>
              <w:spacing w:line="315" w:lineRule="exact"/>
              <w:ind w:leftChars="150" w:left="316" w:rightChars="50" w:right="105" w:firstLineChars="200" w:firstLine="422"/>
              <w:rPr>
                <w:rFonts w:hint="eastAsia"/>
              </w:rPr>
            </w:pPr>
            <w:r w:rsidRPr="00394C78">
              <w:rPr>
                <w:rFonts w:hint="eastAsia"/>
                <w:u w:val="single"/>
              </w:rPr>
              <w:t>少年在安置輔導期間因事實上原因不宜繼續執行，且依其行為性質、年齡、身心狀況、學業程度及其他必要事項，認改施以第四十二條第一項第二款之保護處分為適當者，少年保護官、負責安置輔導之福利、教養機構、醫療機構、執行過渡性教育措施或其他適當措施之處所、少年、少年之法定代理人或現在保護少年之人，得檢具事證或敘明理由，聲請少年法院裁定撤銷安置輔導，將所餘之執行期間交付保護管束；其所餘之期間不滿六月者，應執行至六月或少年滿二十一歲為止。</w:t>
            </w:r>
          </w:p>
          <w:p w14:paraId="4EA28400" w14:textId="77777777" w:rsidR="00F55043" w:rsidRDefault="00F55043" w:rsidP="00FF29F2">
            <w:pPr>
              <w:spacing w:line="315" w:lineRule="exact"/>
              <w:ind w:leftChars="150" w:left="316" w:rightChars="50" w:right="105" w:firstLineChars="200" w:firstLine="422"/>
              <w:rPr>
                <w:rFonts w:hint="eastAsia"/>
              </w:rPr>
            </w:pPr>
            <w:r>
              <w:rPr>
                <w:rFonts w:hint="eastAsia"/>
              </w:rPr>
              <w:t>少年在安置輔導期間違反應遵守之事項，情節重大，或曾受第五十五條之三留置觀察處分後，再違反應遵守之事項，足認安置輔導難收效果者，少年保護官、負責安置輔導之福利、教養機構、醫療機構、執行過渡性教育措施或其他適當措施之處所、少年之法定代理人或現在保護少年之人得檢具事證，聲請少年法院裁定撤銷安置輔導，將所餘之執行期間令入感化處所施以感化教育，其所餘之期間不滿六月者，應執行至六月</w:t>
            </w:r>
            <w:r w:rsidRPr="00394C78">
              <w:rPr>
                <w:rFonts w:hint="eastAsia"/>
                <w:u w:val="single"/>
              </w:rPr>
              <w:t>或少年滿二十一歲為止</w:t>
            </w:r>
            <w:r>
              <w:rPr>
                <w:rFonts w:hint="eastAsia"/>
              </w:rPr>
              <w:t>。</w:t>
            </w:r>
          </w:p>
        </w:tc>
        <w:tc>
          <w:tcPr>
            <w:tcW w:w="3043" w:type="dxa"/>
          </w:tcPr>
          <w:p w14:paraId="4BAEDCAD" w14:textId="77777777" w:rsidR="00F55043" w:rsidRDefault="00F55043" w:rsidP="00FF29F2">
            <w:pPr>
              <w:spacing w:line="315" w:lineRule="exact"/>
              <w:ind w:leftChars="50" w:left="316" w:rightChars="50" w:right="105" w:hangingChars="100" w:hanging="211"/>
              <w:rPr>
                <w:rFonts w:hint="eastAsia"/>
              </w:rPr>
            </w:pPr>
            <w:r>
              <w:rPr>
                <w:rFonts w:hint="eastAsia"/>
              </w:rPr>
              <w:t>第五十五條之二　第四十二條第一項第三款之安置輔導為二月以上二年以下。</w:t>
            </w:r>
          </w:p>
          <w:p w14:paraId="0E54A92D" w14:textId="77777777" w:rsidR="00F55043" w:rsidRDefault="00F55043" w:rsidP="00FF29F2">
            <w:pPr>
              <w:spacing w:line="315" w:lineRule="exact"/>
              <w:ind w:leftChars="150" w:left="316" w:rightChars="50" w:right="105" w:firstLineChars="200" w:firstLine="422"/>
              <w:rPr>
                <w:rFonts w:hint="eastAsia"/>
              </w:rPr>
            </w:pPr>
            <w:r>
              <w:rPr>
                <w:rFonts w:hint="eastAsia"/>
              </w:rPr>
              <w:t>前項執行已逾二月，著有成效，認無繼續執行之必要者，或有事實上原因以不繼續執行為宜者，少年保護官、負責安置輔導之福利、教養機構、醫療機構、執行過渡性教育措施或其他適當措施之處所、少年、少年之法定代理人或現在保護少年之人得檢具事證，聲請少年法院免除其執行。</w:t>
            </w:r>
          </w:p>
          <w:p w14:paraId="60EACC08" w14:textId="77777777" w:rsidR="00F55043" w:rsidRDefault="00F55043" w:rsidP="00FF29F2">
            <w:pPr>
              <w:spacing w:line="315" w:lineRule="exact"/>
              <w:ind w:leftChars="150" w:left="316" w:rightChars="50" w:right="105" w:firstLineChars="200" w:firstLine="422"/>
              <w:rPr>
                <w:rFonts w:hint="eastAsia"/>
              </w:rPr>
            </w:pPr>
            <w:r>
              <w:rPr>
                <w:rFonts w:hint="eastAsia"/>
              </w:rPr>
              <w:t>安置輔導期滿，少年保護官、負責安置輔導之福利、教養機構、醫療機構、執行過渡性教育措施或其他適當措施之處所、少年、少年之法定代理人或現在保護少年之人認有繼續安置輔導之必要者，得聲請少年法院裁定延長，延長執行之次數以一次為限，其期間不得逾二年。</w:t>
            </w:r>
          </w:p>
          <w:p w14:paraId="2AA240F3" w14:textId="77777777" w:rsidR="00F55043" w:rsidRDefault="00F55043" w:rsidP="00FF29F2">
            <w:pPr>
              <w:spacing w:line="315" w:lineRule="exact"/>
              <w:ind w:leftChars="150" w:left="316" w:rightChars="50" w:right="105" w:firstLineChars="200" w:firstLine="422"/>
              <w:rPr>
                <w:rFonts w:hint="eastAsia"/>
              </w:rPr>
            </w:pPr>
            <w:r>
              <w:rPr>
                <w:rFonts w:hint="eastAsia"/>
              </w:rPr>
              <w:t>第一項執行已逾二月，認有變更安置輔導之福利、教養機構、醫療機構、執行過渡性教育措施或其他適當措施之處所之必要者，少年保護官、少年、少年之法定代理人或現在保護少年之人得檢具事證或敘明理由，聲請少年法院裁定變更。</w:t>
            </w:r>
          </w:p>
          <w:p w14:paraId="2DA26F4A" w14:textId="77777777" w:rsidR="00F55043" w:rsidRDefault="00F55043" w:rsidP="00FF29F2">
            <w:pPr>
              <w:spacing w:line="315" w:lineRule="exact"/>
              <w:ind w:leftChars="150" w:left="316" w:rightChars="50" w:right="105" w:firstLineChars="200" w:firstLine="422"/>
              <w:rPr>
                <w:rFonts w:hint="eastAsia"/>
              </w:rPr>
            </w:pPr>
            <w:r>
              <w:rPr>
                <w:rFonts w:hint="eastAsia"/>
              </w:rPr>
              <w:t>少年在安置輔導期間違反應遵守之事項，情節重大，或曾受第五十五條之三留置觀察處分後，再違反應遵守之事項，足認安置輔導難收效果者，少年保護官、負責安置輔導之福利、教養機構、醫療機構、執行過渡性教育措施或其他適當措施之處所、少年之法定代理人或現在保護少年之人得檢具事證，聲請少年法院裁定撤銷安置輔導，將所餘之執行期間令入感化處所施以感化教育，其所餘之期間不滿六月者，應執行至六月。</w:t>
            </w:r>
          </w:p>
        </w:tc>
        <w:tc>
          <w:tcPr>
            <w:tcW w:w="3043" w:type="dxa"/>
          </w:tcPr>
          <w:p w14:paraId="4B942886" w14:textId="77777777" w:rsidR="00F55043" w:rsidRDefault="00F55043" w:rsidP="00FF29F2">
            <w:pPr>
              <w:spacing w:line="315" w:lineRule="exact"/>
              <w:ind w:leftChars="50" w:left="316" w:rightChars="50" w:right="105" w:hangingChars="100" w:hanging="211"/>
              <w:rPr>
                <w:rFonts w:hint="eastAsia"/>
              </w:rPr>
            </w:pPr>
            <w:r>
              <w:rPr>
                <w:rFonts w:hint="eastAsia"/>
              </w:rPr>
              <w:t>一、第一項至第四項未修正。</w:t>
            </w:r>
          </w:p>
          <w:p w14:paraId="0DE370D4" w14:textId="77777777" w:rsidR="00F55043" w:rsidRDefault="00F55043" w:rsidP="00FF29F2">
            <w:pPr>
              <w:spacing w:line="315" w:lineRule="exact"/>
              <w:ind w:leftChars="50" w:left="316" w:rightChars="50" w:right="105" w:hangingChars="100" w:hanging="211"/>
              <w:rPr>
                <w:rFonts w:hint="eastAsia"/>
              </w:rPr>
            </w:pPr>
            <w:r>
              <w:rPr>
                <w:rFonts w:hint="eastAsia"/>
              </w:rPr>
              <w:t>二、考量少年執行安置輔導期間，可能發生事實上之原因而不宜繼續執行，若改施以保護管束保護處分，更符合少年最佳利益時（例如少年家庭功能恢復，少年返家得受到適當保護教養），參照兒童權利公約第九條不與父母分離原則、第四十條第四項處遇多樣化之意旨，宜有適當之轉換機制。惟為避免實務上對轉換後之保護處分期間產生適用上疑義，故明定應於原安置輔導所餘之執行期間進行轉換。爰參考第二項、第四項、第六項及第五十五條第一項等規定，增訂第五項。</w:t>
            </w:r>
          </w:p>
          <w:p w14:paraId="696C27D1" w14:textId="77777777" w:rsidR="00F55043" w:rsidRDefault="00F55043" w:rsidP="00FF29F2">
            <w:pPr>
              <w:spacing w:line="315" w:lineRule="exact"/>
              <w:ind w:leftChars="50" w:left="316" w:rightChars="50" w:right="105" w:hangingChars="100" w:hanging="211"/>
              <w:rPr>
                <w:rFonts w:hint="eastAsia"/>
              </w:rPr>
            </w:pPr>
            <w:r>
              <w:rPr>
                <w:rFonts w:hint="eastAsia"/>
              </w:rPr>
              <w:t>三、現行條文第五項移列第六項。另考量安置輔導處分轉換為保護管束處分，如所餘期間未滿六月，為免後續之保護管束難收其效，參照第五十五條第一項所定保護管束至少需執行逾六月，且具備其他事由，始得聲請免除執行之規定，明定應執行至六月；又少年或有於所餘之執行期間未滿六個月前，即已滿二十一歲之情形，參照第五十四條第一項「保護處分之執行，至多執行至滿二十一歲為止」之規定，應不得繼續執行，爰增訂末句規定。</w:t>
            </w:r>
          </w:p>
        </w:tc>
      </w:tr>
      <w:tr w:rsidR="00F55043" w14:paraId="643A020A" w14:textId="77777777" w:rsidTr="00FF29F2">
        <w:tc>
          <w:tcPr>
            <w:tcW w:w="3042" w:type="dxa"/>
          </w:tcPr>
          <w:p w14:paraId="412DA4CA" w14:textId="77777777" w:rsidR="00F55043" w:rsidRDefault="00F55043" w:rsidP="00FF29F2">
            <w:pPr>
              <w:spacing w:line="315" w:lineRule="exact"/>
              <w:ind w:leftChars="50" w:left="316" w:rightChars="50" w:right="105" w:hangingChars="100" w:hanging="211"/>
              <w:rPr>
                <w:rFonts w:hint="eastAsia"/>
              </w:rPr>
            </w:pPr>
            <w:r>
              <w:rPr>
                <w:rFonts w:hint="eastAsia"/>
              </w:rPr>
              <w:t>第五十六條　執</w:t>
            </w:r>
            <w:r w:rsidRPr="00F65DDE">
              <w:rPr>
                <w:rFonts w:hint="eastAsia"/>
                <w:spacing w:val="2"/>
                <w:kern w:val="0"/>
              </w:rPr>
              <w:t>行感化教育已逾六月，認無繼續執行之必要者，得由少年保護官或執行機關檢具事證，聲請少年法院裁定免除或停</w:t>
            </w:r>
            <w:r>
              <w:rPr>
                <w:rFonts w:hint="eastAsia"/>
              </w:rPr>
              <w:t>止其執行。</w:t>
            </w:r>
          </w:p>
          <w:p w14:paraId="0F17A43D" w14:textId="77777777" w:rsidR="00F55043" w:rsidRDefault="00F55043" w:rsidP="00FF29F2">
            <w:pPr>
              <w:spacing w:line="315" w:lineRule="exact"/>
              <w:ind w:leftChars="150" w:left="316" w:rightChars="50" w:right="105" w:firstLineChars="200" w:firstLine="422"/>
              <w:rPr>
                <w:rFonts w:hint="eastAsia"/>
              </w:rPr>
            </w:pPr>
            <w:r>
              <w:rPr>
                <w:rFonts w:hint="eastAsia"/>
              </w:rPr>
              <w:t>少年或少年之法定代理人認感化教育之執行有前項情形時，得請求少年保護官為前項之聲請，除顯無理由外，少年保護官不得拒絕。</w:t>
            </w:r>
          </w:p>
          <w:p w14:paraId="19047D3F" w14:textId="77777777" w:rsidR="00F55043" w:rsidRDefault="00F55043" w:rsidP="00FF29F2">
            <w:pPr>
              <w:spacing w:line="315" w:lineRule="exact"/>
              <w:ind w:leftChars="150" w:left="316" w:rightChars="50" w:right="105" w:firstLineChars="200" w:firstLine="422"/>
              <w:rPr>
                <w:rFonts w:hint="eastAsia"/>
              </w:rPr>
            </w:pPr>
            <w:r>
              <w:rPr>
                <w:rFonts w:hint="eastAsia"/>
              </w:rPr>
              <w:t>第一項停止感化教育之執行者，所餘之執行時間，應由少年法院裁定交付保護管束</w:t>
            </w:r>
            <w:r w:rsidRPr="00394C78">
              <w:rPr>
                <w:rFonts w:hint="eastAsia"/>
                <w:u w:val="single"/>
              </w:rPr>
              <w:t>或安置於適當之福利、教養機構、醫療機構、執行過渡性教育措施或其他適當措施之處所輔導</w:t>
            </w:r>
            <w:r>
              <w:rPr>
                <w:rFonts w:hint="eastAsia"/>
              </w:rPr>
              <w:t>。</w:t>
            </w:r>
          </w:p>
          <w:p w14:paraId="5C459F7E" w14:textId="77777777" w:rsidR="00F55043" w:rsidRDefault="00F55043" w:rsidP="00FF29F2">
            <w:pPr>
              <w:spacing w:line="315" w:lineRule="exact"/>
              <w:ind w:leftChars="150" w:left="316" w:rightChars="50" w:right="105" w:firstLineChars="200" w:firstLine="422"/>
              <w:rPr>
                <w:rFonts w:hint="eastAsia"/>
              </w:rPr>
            </w:pPr>
            <w:r>
              <w:rPr>
                <w:rFonts w:hint="eastAsia"/>
              </w:rPr>
              <w:t>第五十五條</w:t>
            </w:r>
            <w:r w:rsidRPr="00394C78">
              <w:rPr>
                <w:rFonts w:hint="eastAsia"/>
                <w:u w:val="single"/>
              </w:rPr>
              <w:t>、第五十五條之二</w:t>
            </w:r>
            <w:r>
              <w:rPr>
                <w:rFonts w:hint="eastAsia"/>
              </w:rPr>
              <w:t>之規定，</w:t>
            </w:r>
            <w:r w:rsidRPr="00394C78">
              <w:rPr>
                <w:rFonts w:hint="eastAsia"/>
                <w:u w:val="single"/>
              </w:rPr>
              <w:t>各</w:t>
            </w:r>
            <w:r>
              <w:rPr>
                <w:rFonts w:hint="eastAsia"/>
              </w:rPr>
              <w:t>於前項之保護管束</w:t>
            </w:r>
            <w:r w:rsidRPr="00394C78">
              <w:rPr>
                <w:rFonts w:hint="eastAsia"/>
                <w:u w:val="single"/>
              </w:rPr>
              <w:t>、安置輔導</w:t>
            </w:r>
            <w:r>
              <w:rPr>
                <w:rFonts w:hint="eastAsia"/>
              </w:rPr>
              <w:t>準用之；依</w:t>
            </w:r>
            <w:r w:rsidRPr="00394C78">
              <w:rPr>
                <w:rFonts w:hint="eastAsia"/>
                <w:u w:val="single"/>
              </w:rPr>
              <w:t>第五十五</w:t>
            </w:r>
            <w:r>
              <w:rPr>
                <w:rFonts w:hint="eastAsia"/>
              </w:rPr>
              <w:t>條第</w:t>
            </w:r>
            <w:r w:rsidRPr="00394C78">
              <w:rPr>
                <w:rFonts w:hint="eastAsia"/>
                <w:u w:val="single"/>
              </w:rPr>
              <w:t>五</w:t>
            </w:r>
            <w:r>
              <w:rPr>
                <w:rFonts w:hint="eastAsia"/>
              </w:rPr>
              <w:t>項</w:t>
            </w:r>
            <w:r w:rsidRPr="00394C78">
              <w:rPr>
                <w:rFonts w:hint="eastAsia"/>
                <w:u w:val="single"/>
              </w:rPr>
              <w:t>或第五十五條之二第六項</w:t>
            </w:r>
            <w:r>
              <w:rPr>
                <w:rFonts w:hint="eastAsia"/>
              </w:rPr>
              <w:t>應繼續執行感化教育時，其停止期間不算入執行期間。</w:t>
            </w:r>
          </w:p>
        </w:tc>
        <w:tc>
          <w:tcPr>
            <w:tcW w:w="3043" w:type="dxa"/>
          </w:tcPr>
          <w:p w14:paraId="76049B28" w14:textId="77777777" w:rsidR="00F55043" w:rsidRDefault="00F55043" w:rsidP="00FF29F2">
            <w:pPr>
              <w:spacing w:line="315" w:lineRule="exact"/>
              <w:ind w:leftChars="50" w:left="316" w:rightChars="50" w:right="105" w:hangingChars="100" w:hanging="211"/>
              <w:rPr>
                <w:rFonts w:hint="eastAsia"/>
              </w:rPr>
            </w:pPr>
            <w:r>
              <w:rPr>
                <w:rFonts w:hint="eastAsia"/>
              </w:rPr>
              <w:t>第五十六條　執</w:t>
            </w:r>
            <w:r w:rsidRPr="00F65DDE">
              <w:rPr>
                <w:rFonts w:hint="eastAsia"/>
                <w:spacing w:val="2"/>
                <w:kern w:val="0"/>
              </w:rPr>
              <w:t>行感化教育已逾六月，認無繼續執行之必要者，得由少年保護官或執行機關檢具事證，聲請少年法院裁定免除或停</w:t>
            </w:r>
            <w:r>
              <w:rPr>
                <w:rFonts w:hint="eastAsia"/>
              </w:rPr>
              <w:t>止其執行。</w:t>
            </w:r>
          </w:p>
          <w:p w14:paraId="29C14D6F" w14:textId="77777777" w:rsidR="00F55043" w:rsidRDefault="00F55043" w:rsidP="00FF29F2">
            <w:pPr>
              <w:spacing w:line="315" w:lineRule="exact"/>
              <w:ind w:leftChars="150" w:left="316" w:rightChars="50" w:right="105" w:firstLineChars="200" w:firstLine="422"/>
              <w:rPr>
                <w:rFonts w:hint="eastAsia"/>
              </w:rPr>
            </w:pPr>
            <w:r>
              <w:rPr>
                <w:rFonts w:hint="eastAsia"/>
              </w:rPr>
              <w:t>少年或少年之法定代理人認感化教育之執行有前項情形時，得請求少年保護官為前項之聲請，除顯無理由外，少年保護官不得拒絕。</w:t>
            </w:r>
          </w:p>
          <w:p w14:paraId="77C4778F" w14:textId="77777777" w:rsidR="00F55043" w:rsidRDefault="00F55043" w:rsidP="00FF29F2">
            <w:pPr>
              <w:spacing w:line="315" w:lineRule="exact"/>
              <w:ind w:leftChars="150" w:left="316" w:rightChars="50" w:right="105" w:firstLineChars="200" w:firstLine="422"/>
              <w:rPr>
                <w:rFonts w:hint="eastAsia"/>
              </w:rPr>
            </w:pPr>
            <w:r>
              <w:rPr>
                <w:rFonts w:hint="eastAsia"/>
              </w:rPr>
              <w:t>第一項停止感化教育之執行者，所餘之執行時間，應由少年法院裁定交付保護管束。</w:t>
            </w:r>
          </w:p>
          <w:p w14:paraId="472B99CB" w14:textId="77777777" w:rsidR="00F55043" w:rsidRDefault="00F55043" w:rsidP="00FF29F2">
            <w:pPr>
              <w:spacing w:line="315" w:lineRule="exact"/>
              <w:ind w:leftChars="150" w:left="316" w:rightChars="50" w:right="105" w:firstLineChars="200" w:firstLine="422"/>
              <w:rPr>
                <w:rFonts w:hint="eastAsia"/>
              </w:rPr>
            </w:pPr>
            <w:r>
              <w:rPr>
                <w:rFonts w:hint="eastAsia"/>
              </w:rPr>
              <w:t>第五十五條之規定，於前項之保護管束準用之；依該條第四項應繼續執行感化教育時，其停止期間不算入執行期間。</w:t>
            </w:r>
          </w:p>
        </w:tc>
        <w:tc>
          <w:tcPr>
            <w:tcW w:w="3043" w:type="dxa"/>
          </w:tcPr>
          <w:p w14:paraId="6EB7C980" w14:textId="77777777" w:rsidR="00F55043" w:rsidRDefault="00F55043" w:rsidP="00FF29F2">
            <w:pPr>
              <w:spacing w:line="315" w:lineRule="exact"/>
              <w:ind w:leftChars="50" w:left="316" w:rightChars="50" w:right="105" w:hangingChars="100" w:hanging="211"/>
              <w:rPr>
                <w:rFonts w:hint="eastAsia"/>
              </w:rPr>
            </w:pPr>
            <w:r>
              <w:rPr>
                <w:rFonts w:hint="eastAsia"/>
              </w:rPr>
              <w:t>一、第一項至第二項未修正。</w:t>
            </w:r>
          </w:p>
          <w:p w14:paraId="1BBA1BA7" w14:textId="77777777" w:rsidR="00F55043" w:rsidRDefault="00F55043" w:rsidP="00FF29F2">
            <w:pPr>
              <w:spacing w:line="315" w:lineRule="exact"/>
              <w:ind w:leftChars="50" w:left="316" w:rightChars="50" w:right="105" w:hangingChars="100" w:hanging="211"/>
              <w:rPr>
                <w:rFonts w:hint="eastAsia"/>
              </w:rPr>
            </w:pPr>
            <w:r>
              <w:rPr>
                <w:rFonts w:hint="eastAsia"/>
              </w:rPr>
              <w:t>二、參照兒童權利公約第四十條第四項處遇多樣化之意旨，修正第三項。</w:t>
            </w:r>
          </w:p>
          <w:p w14:paraId="4DC39BBA" w14:textId="77777777" w:rsidR="00F55043" w:rsidRDefault="00F55043" w:rsidP="00FF29F2">
            <w:pPr>
              <w:spacing w:line="315" w:lineRule="exact"/>
              <w:ind w:leftChars="50" w:left="316" w:rightChars="50" w:right="105" w:hangingChars="100" w:hanging="211"/>
              <w:rPr>
                <w:rFonts w:hint="eastAsia"/>
              </w:rPr>
            </w:pPr>
            <w:r>
              <w:rPr>
                <w:rFonts w:hint="eastAsia"/>
              </w:rPr>
              <w:t>三、配合第五十五條第五項、第五十五條之二第六項之增訂，修正第四項。</w:t>
            </w:r>
          </w:p>
        </w:tc>
      </w:tr>
      <w:tr w:rsidR="00F55043" w14:paraId="274D1132" w14:textId="77777777" w:rsidTr="00FF29F2">
        <w:tc>
          <w:tcPr>
            <w:tcW w:w="3042" w:type="dxa"/>
          </w:tcPr>
          <w:p w14:paraId="206D20D0" w14:textId="77777777" w:rsidR="00F55043" w:rsidRDefault="00F55043" w:rsidP="00FF29F2">
            <w:pPr>
              <w:spacing w:line="315" w:lineRule="exact"/>
              <w:ind w:leftChars="50" w:left="316" w:rightChars="50" w:right="105" w:hangingChars="100" w:hanging="211"/>
              <w:rPr>
                <w:rFonts w:hint="eastAsia"/>
              </w:rPr>
            </w:pPr>
            <w:r>
              <w:rPr>
                <w:rFonts w:hint="eastAsia"/>
              </w:rPr>
              <w:t>第六十一條　少年、少年之法定代理人、現在保護少年之人或輔佐人，對於少年法院所為下列之裁定有不服者，得提起抗告。但輔佐人提起抗告，不得與選任人明示之意思相反：</w:t>
            </w:r>
          </w:p>
          <w:p w14:paraId="1590839D" w14:textId="77777777" w:rsidR="00F55043" w:rsidRDefault="00F55043" w:rsidP="00FF29F2">
            <w:pPr>
              <w:spacing w:line="315" w:lineRule="exact"/>
              <w:ind w:leftChars="150" w:left="527" w:rightChars="50" w:right="105" w:hangingChars="100" w:hanging="211"/>
              <w:rPr>
                <w:rFonts w:hint="eastAsia"/>
              </w:rPr>
            </w:pPr>
            <w:r>
              <w:rPr>
                <w:rFonts w:hint="eastAsia"/>
              </w:rPr>
              <w:t>一、第二十六條第一項第一款交付少年調查官為適當輔導之裁定。</w:t>
            </w:r>
          </w:p>
          <w:p w14:paraId="6415CC6A" w14:textId="77777777" w:rsidR="00F55043" w:rsidRDefault="00F55043" w:rsidP="00FF29F2">
            <w:pPr>
              <w:spacing w:line="315" w:lineRule="exact"/>
              <w:ind w:leftChars="150" w:left="527" w:rightChars="50" w:right="105" w:hangingChars="100" w:hanging="211"/>
              <w:rPr>
                <w:rFonts w:hint="eastAsia"/>
              </w:rPr>
            </w:pPr>
            <w:r>
              <w:rPr>
                <w:rFonts w:hint="eastAsia"/>
              </w:rPr>
              <w:t>二、第二十六條第一項第二款命收容或駁回聲請責付之裁定。</w:t>
            </w:r>
          </w:p>
          <w:p w14:paraId="334FE90F" w14:textId="77777777" w:rsidR="00F55043" w:rsidRDefault="00F55043" w:rsidP="00FF29F2">
            <w:pPr>
              <w:spacing w:line="315" w:lineRule="exact"/>
              <w:ind w:leftChars="150" w:left="527" w:rightChars="50" w:right="105" w:hangingChars="100" w:hanging="211"/>
              <w:rPr>
                <w:rFonts w:hint="eastAsia"/>
              </w:rPr>
            </w:pPr>
            <w:r>
              <w:rPr>
                <w:rFonts w:hint="eastAsia"/>
              </w:rPr>
              <w:t>三、依第二十六條第二項、第三項所為命少年應遵守事項之裁定。</w:t>
            </w:r>
          </w:p>
          <w:p w14:paraId="1BACA32B" w14:textId="77777777" w:rsidR="00F55043" w:rsidRDefault="00F55043" w:rsidP="00FF29F2">
            <w:pPr>
              <w:spacing w:line="315" w:lineRule="exact"/>
              <w:ind w:leftChars="150" w:left="527" w:rightChars="50" w:right="105" w:hangingChars="100" w:hanging="211"/>
              <w:rPr>
                <w:rFonts w:hint="eastAsia"/>
              </w:rPr>
            </w:pPr>
            <w:r>
              <w:rPr>
                <w:rFonts w:hint="eastAsia"/>
              </w:rPr>
              <w:t>四、第二十六條之二第一項延長收容或駁回聲請撤銷收容之裁定。</w:t>
            </w:r>
          </w:p>
          <w:p w14:paraId="48FC5D5F" w14:textId="77777777" w:rsidR="00F55043" w:rsidRDefault="00F55043" w:rsidP="00FF29F2">
            <w:pPr>
              <w:spacing w:line="315" w:lineRule="exact"/>
              <w:ind w:leftChars="150" w:left="527" w:rightChars="50" w:right="105" w:hangingChars="100" w:hanging="211"/>
              <w:rPr>
                <w:rFonts w:hint="eastAsia"/>
              </w:rPr>
            </w:pPr>
            <w:r>
              <w:rPr>
                <w:rFonts w:hint="eastAsia"/>
              </w:rPr>
              <w:t>五、第二十七條第一項、第二項之裁定。</w:t>
            </w:r>
          </w:p>
          <w:p w14:paraId="1496DA8F" w14:textId="77777777" w:rsidR="00F55043" w:rsidRDefault="00F55043" w:rsidP="00F55043">
            <w:pPr>
              <w:spacing w:line="315" w:lineRule="exact"/>
              <w:ind w:leftChars="150" w:left="527" w:rightChars="50" w:right="105" w:hangingChars="100" w:hanging="211"/>
              <w:rPr>
                <w:rFonts w:hint="eastAsia"/>
              </w:rPr>
            </w:pPr>
            <w:r>
              <w:rPr>
                <w:rFonts w:hint="eastAsia"/>
              </w:rPr>
              <w:t>六、第二十九條第一項之裁定。</w:t>
            </w:r>
          </w:p>
          <w:p w14:paraId="7A4B59A4" w14:textId="77777777" w:rsidR="00F55043" w:rsidRDefault="00F55043" w:rsidP="00F55043">
            <w:pPr>
              <w:spacing w:line="315" w:lineRule="exact"/>
              <w:ind w:leftChars="150" w:left="527" w:rightChars="50" w:right="105" w:hangingChars="100" w:hanging="211"/>
              <w:rPr>
                <w:rFonts w:hint="eastAsia"/>
              </w:rPr>
            </w:pPr>
            <w:r>
              <w:rPr>
                <w:rFonts w:hint="eastAsia"/>
              </w:rPr>
              <w:t>七、第四十條之裁定。</w:t>
            </w:r>
          </w:p>
          <w:p w14:paraId="37BAE389" w14:textId="77777777" w:rsidR="00F55043" w:rsidRDefault="00F55043" w:rsidP="00F55043">
            <w:pPr>
              <w:spacing w:line="315" w:lineRule="exact"/>
              <w:ind w:leftChars="150" w:left="527" w:rightChars="50" w:right="105" w:hangingChars="100" w:hanging="211"/>
              <w:rPr>
                <w:rFonts w:hint="eastAsia"/>
              </w:rPr>
            </w:pPr>
            <w:r>
              <w:rPr>
                <w:rFonts w:hint="eastAsia"/>
              </w:rPr>
              <w:t>八、第四十二條之處分。</w:t>
            </w:r>
          </w:p>
          <w:p w14:paraId="17B7DB75" w14:textId="77777777" w:rsidR="00F55043" w:rsidRDefault="00F55043" w:rsidP="00F55043">
            <w:pPr>
              <w:spacing w:line="315" w:lineRule="exact"/>
              <w:ind w:leftChars="150" w:left="527" w:rightChars="50" w:right="105" w:hangingChars="100" w:hanging="211"/>
              <w:rPr>
                <w:rFonts w:hint="eastAsia"/>
              </w:rPr>
            </w:pPr>
            <w:r>
              <w:rPr>
                <w:rFonts w:hint="eastAsia"/>
              </w:rPr>
              <w:t>九、第五十五條第三項、第五十五條之三留置觀察之裁定</w:t>
            </w:r>
            <w:r w:rsidRPr="002330E6">
              <w:rPr>
                <w:rFonts w:hint="eastAsia"/>
                <w:u w:val="single"/>
              </w:rPr>
              <w:t>、第五十五條第四項撤銷保護管束執行安置輔導之處分</w:t>
            </w:r>
            <w:r>
              <w:rPr>
                <w:rFonts w:hint="eastAsia"/>
              </w:rPr>
              <w:t>及第五十五條第</w:t>
            </w:r>
            <w:r w:rsidRPr="002330E6">
              <w:rPr>
                <w:rFonts w:hint="eastAsia"/>
                <w:u w:val="single"/>
              </w:rPr>
              <w:t>五</w:t>
            </w:r>
            <w:r>
              <w:rPr>
                <w:rFonts w:hint="eastAsia"/>
              </w:rPr>
              <w:t>項撤銷保護管束執行感化教育之處分。</w:t>
            </w:r>
          </w:p>
          <w:p w14:paraId="036AE56F" w14:textId="77777777" w:rsidR="00F55043" w:rsidRDefault="00F55043" w:rsidP="00F55043">
            <w:pPr>
              <w:spacing w:line="315" w:lineRule="exact"/>
              <w:ind w:leftChars="150" w:left="527" w:rightChars="50" w:right="105" w:hangingChars="100" w:hanging="211"/>
              <w:rPr>
                <w:rFonts w:hint="eastAsia"/>
              </w:rPr>
            </w:pPr>
            <w:r>
              <w:rPr>
                <w:rFonts w:hint="eastAsia"/>
              </w:rPr>
              <w:t>十、第五十五條之二第三項延長安置輔導期間之裁定、</w:t>
            </w:r>
            <w:r w:rsidRPr="002330E6">
              <w:rPr>
                <w:rFonts w:hint="eastAsia"/>
                <w:u w:val="single"/>
              </w:rPr>
              <w:t>第五項撤銷安置輔導執行保護管束之處分及</w:t>
            </w:r>
            <w:r>
              <w:rPr>
                <w:rFonts w:hint="eastAsia"/>
              </w:rPr>
              <w:t>第</w:t>
            </w:r>
            <w:r w:rsidRPr="002330E6">
              <w:rPr>
                <w:rFonts w:hint="eastAsia"/>
                <w:u w:val="single"/>
              </w:rPr>
              <w:t>六</w:t>
            </w:r>
            <w:r>
              <w:rPr>
                <w:rFonts w:hint="eastAsia"/>
              </w:rPr>
              <w:t>項撤銷安置輔導執行感化教育之處分。</w:t>
            </w:r>
          </w:p>
          <w:p w14:paraId="36F08334" w14:textId="77777777" w:rsidR="00F55043" w:rsidRDefault="00F55043" w:rsidP="00F55043">
            <w:pPr>
              <w:spacing w:line="315" w:lineRule="exact"/>
              <w:ind w:leftChars="150" w:left="527" w:rightChars="50" w:right="105" w:hangingChars="100" w:hanging="211"/>
              <w:rPr>
                <w:rFonts w:hint="eastAsia"/>
              </w:rPr>
            </w:pPr>
            <w:r>
              <w:rPr>
                <w:rFonts w:hint="eastAsia"/>
              </w:rPr>
              <w:t>十一、駁回第五十六條第一項聲請免除或停止感化教育執行之裁定。</w:t>
            </w:r>
          </w:p>
          <w:p w14:paraId="43E63E5A" w14:textId="77777777" w:rsidR="00F55043" w:rsidRDefault="00F55043" w:rsidP="00F55043">
            <w:pPr>
              <w:spacing w:line="315" w:lineRule="exact"/>
              <w:ind w:leftChars="150" w:left="527" w:rightChars="50" w:right="105" w:hangingChars="100" w:hanging="211"/>
              <w:rPr>
                <w:rFonts w:hint="eastAsia"/>
              </w:rPr>
            </w:pPr>
            <w:r>
              <w:rPr>
                <w:rFonts w:hint="eastAsia"/>
              </w:rPr>
              <w:t>十二、第五十六條第四項命繼續執行感化教育之處分。</w:t>
            </w:r>
          </w:p>
          <w:p w14:paraId="72F2E214" w14:textId="77777777" w:rsidR="00F55043" w:rsidRDefault="00F55043" w:rsidP="00F55043">
            <w:pPr>
              <w:spacing w:line="315" w:lineRule="exact"/>
              <w:ind w:leftChars="150" w:left="527" w:rightChars="50" w:right="105" w:hangingChars="100" w:hanging="211"/>
              <w:rPr>
                <w:rFonts w:hint="eastAsia"/>
              </w:rPr>
            </w:pPr>
            <w:r>
              <w:rPr>
                <w:rFonts w:hint="eastAsia"/>
              </w:rPr>
              <w:t>十三、第六十條命負擔教養費用之裁定。</w:t>
            </w:r>
          </w:p>
        </w:tc>
        <w:tc>
          <w:tcPr>
            <w:tcW w:w="3043" w:type="dxa"/>
          </w:tcPr>
          <w:p w14:paraId="6AD7FBDE" w14:textId="77777777" w:rsidR="00F55043" w:rsidRDefault="00F55043" w:rsidP="00FF29F2">
            <w:pPr>
              <w:spacing w:line="315" w:lineRule="exact"/>
              <w:ind w:leftChars="50" w:left="316" w:rightChars="50" w:right="105" w:hangingChars="100" w:hanging="211"/>
              <w:rPr>
                <w:rFonts w:hint="eastAsia"/>
              </w:rPr>
            </w:pPr>
            <w:r>
              <w:rPr>
                <w:rFonts w:hint="eastAsia"/>
              </w:rPr>
              <w:t>第六十一條　少年、少年之法定代理人、現在保護少年之人或輔佐人，對於少年法院所為下列之裁定有不服者，得提起抗告。但輔佐人提起抗告，不得與選任人明示之意思相反：</w:t>
            </w:r>
          </w:p>
          <w:p w14:paraId="7AE67559" w14:textId="77777777" w:rsidR="00F55043" w:rsidRDefault="00F55043" w:rsidP="00FF29F2">
            <w:pPr>
              <w:spacing w:line="315" w:lineRule="exact"/>
              <w:ind w:leftChars="150" w:left="527" w:rightChars="50" w:right="105" w:hangingChars="100" w:hanging="211"/>
              <w:rPr>
                <w:rFonts w:hint="eastAsia"/>
              </w:rPr>
            </w:pPr>
            <w:r>
              <w:rPr>
                <w:rFonts w:hint="eastAsia"/>
              </w:rPr>
              <w:t>一、第二十六條第一項第一款交付少年調查官為適當輔導之裁定。</w:t>
            </w:r>
          </w:p>
          <w:p w14:paraId="7630C15A" w14:textId="77777777" w:rsidR="00F55043" w:rsidRDefault="00F55043" w:rsidP="00FF29F2">
            <w:pPr>
              <w:spacing w:line="315" w:lineRule="exact"/>
              <w:ind w:leftChars="150" w:left="527" w:rightChars="50" w:right="105" w:hangingChars="100" w:hanging="211"/>
              <w:rPr>
                <w:rFonts w:hint="eastAsia"/>
              </w:rPr>
            </w:pPr>
            <w:r>
              <w:rPr>
                <w:rFonts w:hint="eastAsia"/>
              </w:rPr>
              <w:t>二、第二十六條第一項第二款命收容或駁回聲請責付之裁定。</w:t>
            </w:r>
          </w:p>
          <w:p w14:paraId="47769ACC" w14:textId="77777777" w:rsidR="00F55043" w:rsidRDefault="00F55043" w:rsidP="00FF29F2">
            <w:pPr>
              <w:spacing w:line="315" w:lineRule="exact"/>
              <w:ind w:leftChars="150" w:left="527" w:rightChars="50" w:right="105" w:hangingChars="100" w:hanging="211"/>
              <w:rPr>
                <w:rFonts w:hint="eastAsia"/>
              </w:rPr>
            </w:pPr>
            <w:r>
              <w:rPr>
                <w:rFonts w:hint="eastAsia"/>
              </w:rPr>
              <w:t>三、依第二十六條第二項、第三項所為命少年應遵守事項之裁定。</w:t>
            </w:r>
          </w:p>
          <w:p w14:paraId="2C1D5CC0" w14:textId="77777777" w:rsidR="00F55043" w:rsidRDefault="00F55043" w:rsidP="00FF29F2">
            <w:pPr>
              <w:spacing w:line="315" w:lineRule="exact"/>
              <w:ind w:leftChars="150" w:left="527" w:rightChars="50" w:right="105" w:hangingChars="100" w:hanging="211"/>
              <w:rPr>
                <w:rFonts w:hint="eastAsia"/>
              </w:rPr>
            </w:pPr>
            <w:r>
              <w:rPr>
                <w:rFonts w:hint="eastAsia"/>
              </w:rPr>
              <w:t>四、第二十六條之二第一項延長收容或駁回聲請撤銷收容之裁定。</w:t>
            </w:r>
          </w:p>
          <w:p w14:paraId="7D7C0704" w14:textId="77777777" w:rsidR="00F55043" w:rsidRDefault="00F55043" w:rsidP="00FF29F2">
            <w:pPr>
              <w:spacing w:line="315" w:lineRule="exact"/>
              <w:ind w:leftChars="150" w:left="527" w:rightChars="50" w:right="105" w:hangingChars="100" w:hanging="211"/>
              <w:rPr>
                <w:rFonts w:hint="eastAsia"/>
              </w:rPr>
            </w:pPr>
            <w:r>
              <w:rPr>
                <w:rFonts w:hint="eastAsia"/>
              </w:rPr>
              <w:t>五、第二十七條第一項、第二項之裁定。</w:t>
            </w:r>
          </w:p>
          <w:p w14:paraId="1A26196B" w14:textId="77777777" w:rsidR="00F55043" w:rsidRDefault="00F55043" w:rsidP="00F55043">
            <w:pPr>
              <w:spacing w:line="315" w:lineRule="exact"/>
              <w:ind w:leftChars="150" w:left="527" w:rightChars="50" w:right="105" w:hangingChars="100" w:hanging="211"/>
              <w:rPr>
                <w:rFonts w:hint="eastAsia"/>
              </w:rPr>
            </w:pPr>
            <w:r>
              <w:rPr>
                <w:rFonts w:hint="eastAsia"/>
              </w:rPr>
              <w:t>六、第二十九條第一項之裁定。</w:t>
            </w:r>
          </w:p>
          <w:p w14:paraId="42A9E62D" w14:textId="77777777" w:rsidR="00F55043" w:rsidRDefault="00F55043" w:rsidP="00F55043">
            <w:pPr>
              <w:spacing w:line="315" w:lineRule="exact"/>
              <w:ind w:leftChars="150" w:left="527" w:rightChars="50" w:right="105" w:hangingChars="100" w:hanging="211"/>
              <w:rPr>
                <w:rFonts w:hint="eastAsia"/>
              </w:rPr>
            </w:pPr>
            <w:r>
              <w:rPr>
                <w:rFonts w:hint="eastAsia"/>
              </w:rPr>
              <w:t>七、第四十條之裁定。</w:t>
            </w:r>
          </w:p>
          <w:p w14:paraId="0AF0310E" w14:textId="77777777" w:rsidR="00F55043" w:rsidRDefault="00F55043" w:rsidP="00F55043">
            <w:pPr>
              <w:spacing w:line="315" w:lineRule="exact"/>
              <w:ind w:leftChars="150" w:left="527" w:rightChars="50" w:right="105" w:hangingChars="100" w:hanging="211"/>
              <w:rPr>
                <w:rFonts w:hint="eastAsia"/>
              </w:rPr>
            </w:pPr>
            <w:r>
              <w:rPr>
                <w:rFonts w:hint="eastAsia"/>
              </w:rPr>
              <w:t>八、第四十二條之處分。</w:t>
            </w:r>
          </w:p>
          <w:p w14:paraId="3B969E5C" w14:textId="77777777" w:rsidR="00F55043" w:rsidRDefault="00F55043" w:rsidP="00F55043">
            <w:pPr>
              <w:spacing w:line="315" w:lineRule="exact"/>
              <w:ind w:leftChars="150" w:left="527" w:rightChars="50" w:right="105" w:hangingChars="100" w:hanging="211"/>
              <w:rPr>
                <w:rFonts w:hint="eastAsia"/>
              </w:rPr>
            </w:pPr>
            <w:r>
              <w:rPr>
                <w:rFonts w:hint="eastAsia"/>
              </w:rPr>
              <w:t>九、第五十五條第三項、第五十五條之三留置觀察之裁定及第五十五條第四項</w:t>
            </w:r>
            <w:r w:rsidRPr="002330E6">
              <w:rPr>
                <w:rFonts w:hint="eastAsia"/>
                <w:u w:val="single"/>
              </w:rPr>
              <w:t>之</w:t>
            </w:r>
            <w:r>
              <w:rPr>
                <w:rFonts w:hint="eastAsia"/>
              </w:rPr>
              <w:t>撤銷保護管束執行感化教育之處分。</w:t>
            </w:r>
          </w:p>
          <w:p w14:paraId="1C45F2B6" w14:textId="77777777" w:rsidR="00F55043" w:rsidRDefault="00F55043" w:rsidP="00F55043">
            <w:pPr>
              <w:spacing w:line="315" w:lineRule="exact"/>
              <w:ind w:leftChars="150" w:left="527" w:rightChars="50" w:right="105" w:hangingChars="100" w:hanging="211"/>
              <w:rPr>
                <w:rFonts w:hint="eastAsia"/>
              </w:rPr>
            </w:pPr>
            <w:r>
              <w:rPr>
                <w:rFonts w:hint="eastAsia"/>
              </w:rPr>
              <w:t>十、第五十五條之二第三項延長安置輔導期間之裁定、第五項撤銷安置輔導執行感化教育之處分。</w:t>
            </w:r>
          </w:p>
          <w:p w14:paraId="427CE7F0" w14:textId="77777777" w:rsidR="00F55043" w:rsidRDefault="00F55043" w:rsidP="00F55043">
            <w:pPr>
              <w:spacing w:line="315" w:lineRule="exact"/>
              <w:ind w:leftChars="150" w:left="527" w:rightChars="50" w:right="105" w:hangingChars="100" w:hanging="211"/>
              <w:rPr>
                <w:rFonts w:hint="eastAsia"/>
              </w:rPr>
            </w:pPr>
            <w:r>
              <w:rPr>
                <w:rFonts w:hint="eastAsia"/>
              </w:rPr>
              <w:t>十一、駁回第五十六條第一項聲請免除或停止感化教育執行之裁定。</w:t>
            </w:r>
          </w:p>
          <w:p w14:paraId="4CDAC864" w14:textId="77777777" w:rsidR="00F55043" w:rsidRDefault="00F55043" w:rsidP="00F55043">
            <w:pPr>
              <w:spacing w:line="315" w:lineRule="exact"/>
              <w:ind w:leftChars="150" w:left="527" w:rightChars="50" w:right="105" w:hangingChars="100" w:hanging="211"/>
              <w:rPr>
                <w:rFonts w:hint="eastAsia"/>
              </w:rPr>
            </w:pPr>
            <w:r>
              <w:rPr>
                <w:rFonts w:hint="eastAsia"/>
              </w:rPr>
              <w:t>十二、第五十六條第四項命繼續執行感化教育之處分。</w:t>
            </w:r>
          </w:p>
          <w:p w14:paraId="004674E1" w14:textId="77777777" w:rsidR="00F55043" w:rsidRDefault="00F55043" w:rsidP="00F55043">
            <w:pPr>
              <w:spacing w:line="315" w:lineRule="exact"/>
              <w:ind w:leftChars="150" w:left="527" w:rightChars="50" w:right="105" w:hangingChars="100" w:hanging="211"/>
              <w:rPr>
                <w:rFonts w:hint="eastAsia"/>
              </w:rPr>
            </w:pPr>
            <w:r>
              <w:rPr>
                <w:rFonts w:hint="eastAsia"/>
              </w:rPr>
              <w:t>十三、第六十條命負擔教養費用之裁定。</w:t>
            </w:r>
          </w:p>
        </w:tc>
        <w:tc>
          <w:tcPr>
            <w:tcW w:w="3043" w:type="dxa"/>
          </w:tcPr>
          <w:p w14:paraId="29FE9955" w14:textId="77777777" w:rsidR="00F55043" w:rsidRDefault="00F55043" w:rsidP="00FF29F2">
            <w:pPr>
              <w:spacing w:line="315" w:lineRule="exact"/>
              <w:ind w:leftChars="50" w:left="105" w:rightChars="50" w:right="105"/>
              <w:rPr>
                <w:rFonts w:hint="eastAsia"/>
              </w:rPr>
            </w:pPr>
            <w:r>
              <w:rPr>
                <w:rFonts w:hint="eastAsia"/>
              </w:rPr>
              <w:t>配合第五十五條第四項及第五十五條之二第五項之增訂，修正第九款及第十款，其餘各款未修正。</w:t>
            </w:r>
          </w:p>
        </w:tc>
      </w:tr>
      <w:tr w:rsidR="00F55043" w14:paraId="3F09C7BB" w14:textId="77777777" w:rsidTr="00FF29F2">
        <w:tc>
          <w:tcPr>
            <w:tcW w:w="3042" w:type="dxa"/>
          </w:tcPr>
          <w:p w14:paraId="52997FAF" w14:textId="77777777" w:rsidR="00F55043" w:rsidRDefault="00F55043" w:rsidP="00FF29F2">
            <w:pPr>
              <w:spacing w:line="315" w:lineRule="exact"/>
              <w:ind w:leftChars="50" w:left="316" w:rightChars="50" w:right="105" w:hangingChars="100" w:hanging="211"/>
              <w:rPr>
                <w:rFonts w:hint="eastAsia"/>
              </w:rPr>
            </w:pPr>
            <w:r>
              <w:rPr>
                <w:rFonts w:hint="eastAsia"/>
              </w:rPr>
              <w:t>第六十二條　少年行為之被害人或其法定代理人，對於少年法院之</w:t>
            </w:r>
            <w:r w:rsidRPr="002330E6">
              <w:rPr>
                <w:rFonts w:hint="eastAsia"/>
                <w:u w:val="single"/>
              </w:rPr>
              <w:t>下</w:t>
            </w:r>
            <w:r>
              <w:rPr>
                <w:rFonts w:hint="eastAsia"/>
              </w:rPr>
              <w:t>列裁定，得提起抗告：</w:t>
            </w:r>
          </w:p>
          <w:p w14:paraId="65C43237" w14:textId="77777777" w:rsidR="00F55043" w:rsidRDefault="00F55043" w:rsidP="00FF29F2">
            <w:pPr>
              <w:spacing w:line="315" w:lineRule="exact"/>
              <w:ind w:leftChars="150" w:left="527" w:rightChars="50" w:right="105" w:hangingChars="100" w:hanging="211"/>
              <w:rPr>
                <w:rFonts w:hint="eastAsia"/>
              </w:rPr>
            </w:pPr>
            <w:r>
              <w:rPr>
                <w:rFonts w:hint="eastAsia"/>
              </w:rPr>
              <w:t>一、依第二十八條第一項所為不付審理之裁定。</w:t>
            </w:r>
          </w:p>
          <w:p w14:paraId="32C7596C" w14:textId="77777777" w:rsidR="00F55043" w:rsidRDefault="00F55043" w:rsidP="00FF29F2">
            <w:pPr>
              <w:spacing w:line="315" w:lineRule="exact"/>
              <w:ind w:leftChars="150" w:left="527" w:rightChars="50" w:right="105" w:hangingChars="100" w:hanging="211"/>
              <w:rPr>
                <w:rFonts w:hint="eastAsia"/>
              </w:rPr>
            </w:pPr>
            <w:r>
              <w:rPr>
                <w:rFonts w:hint="eastAsia"/>
              </w:rPr>
              <w:t>二、依第二十九條第一項所為不付審理，並為轉介輔導、交付嚴加管教或告誡處分之裁定。</w:t>
            </w:r>
          </w:p>
          <w:p w14:paraId="24BE5E3A" w14:textId="77777777" w:rsidR="00F55043" w:rsidRDefault="00F55043" w:rsidP="00FF29F2">
            <w:pPr>
              <w:spacing w:line="315" w:lineRule="exact"/>
              <w:ind w:leftChars="150" w:left="527" w:rightChars="50" w:right="105" w:hangingChars="100" w:hanging="211"/>
              <w:rPr>
                <w:rFonts w:hint="eastAsia"/>
              </w:rPr>
            </w:pPr>
            <w:r>
              <w:rPr>
                <w:rFonts w:hint="eastAsia"/>
              </w:rPr>
              <w:t>三、依第四十一條第一項諭知不付保護處分之裁定。</w:t>
            </w:r>
          </w:p>
          <w:p w14:paraId="36319051" w14:textId="77777777" w:rsidR="00F55043" w:rsidRDefault="00F55043" w:rsidP="00FF29F2">
            <w:pPr>
              <w:spacing w:line="315" w:lineRule="exact"/>
              <w:ind w:leftChars="150" w:left="527" w:rightChars="50" w:right="105" w:hangingChars="100" w:hanging="211"/>
              <w:rPr>
                <w:rFonts w:hint="eastAsia"/>
              </w:rPr>
            </w:pPr>
            <w:r>
              <w:rPr>
                <w:rFonts w:hint="eastAsia"/>
              </w:rPr>
              <w:t>四、依第四十二條第一項諭知保護處分之裁定。</w:t>
            </w:r>
          </w:p>
          <w:p w14:paraId="267A4493" w14:textId="77777777" w:rsidR="00F55043" w:rsidRDefault="00F55043" w:rsidP="00FF29F2">
            <w:pPr>
              <w:spacing w:line="315" w:lineRule="exact"/>
              <w:ind w:leftChars="150" w:left="316" w:rightChars="50" w:right="105" w:firstLineChars="200" w:firstLine="422"/>
              <w:rPr>
                <w:rFonts w:hint="eastAsia"/>
              </w:rPr>
            </w:pPr>
            <w:r>
              <w:rPr>
                <w:rFonts w:hint="eastAsia"/>
              </w:rPr>
              <w:t>被害人已死亡或有其他事實上之原因不能提起抗告者，得由其配偶、直系血親、三親等內之旁系血親、二親等內之姻親或家長家屬提起抗告。</w:t>
            </w:r>
          </w:p>
        </w:tc>
        <w:tc>
          <w:tcPr>
            <w:tcW w:w="3043" w:type="dxa"/>
          </w:tcPr>
          <w:p w14:paraId="3BA58A61" w14:textId="77777777" w:rsidR="00F55043" w:rsidRDefault="00F55043" w:rsidP="00FF29F2">
            <w:pPr>
              <w:spacing w:line="315" w:lineRule="exact"/>
              <w:ind w:leftChars="50" w:left="316" w:rightChars="50" w:right="105" w:hangingChars="100" w:hanging="211"/>
              <w:rPr>
                <w:rFonts w:hint="eastAsia"/>
              </w:rPr>
            </w:pPr>
            <w:r>
              <w:rPr>
                <w:rFonts w:hint="eastAsia"/>
              </w:rPr>
              <w:t>第六十二條　少年行為之被害人或其法定代理人，對於少年法院之</w:t>
            </w:r>
            <w:r w:rsidRPr="005071BD">
              <w:rPr>
                <w:rFonts w:hint="eastAsia"/>
              </w:rPr>
              <w:t>左列</w:t>
            </w:r>
            <w:r>
              <w:rPr>
                <w:rFonts w:hint="eastAsia"/>
              </w:rPr>
              <w:t>裁定，得提起抗告：</w:t>
            </w:r>
          </w:p>
          <w:p w14:paraId="58BA6FF2" w14:textId="77777777" w:rsidR="00F55043" w:rsidRDefault="00F55043" w:rsidP="00FF29F2">
            <w:pPr>
              <w:spacing w:line="315" w:lineRule="exact"/>
              <w:ind w:leftChars="150" w:left="527" w:rightChars="50" w:right="105" w:hangingChars="100" w:hanging="211"/>
              <w:rPr>
                <w:rFonts w:hint="eastAsia"/>
              </w:rPr>
            </w:pPr>
            <w:r>
              <w:rPr>
                <w:rFonts w:hint="eastAsia"/>
              </w:rPr>
              <w:t>一、依第二十八條第一項所為不付審理之裁定。</w:t>
            </w:r>
          </w:p>
          <w:p w14:paraId="03658669" w14:textId="77777777" w:rsidR="00F55043" w:rsidRDefault="00F55043" w:rsidP="00FF29F2">
            <w:pPr>
              <w:spacing w:line="315" w:lineRule="exact"/>
              <w:ind w:leftChars="150" w:left="527" w:rightChars="50" w:right="105" w:hangingChars="100" w:hanging="211"/>
              <w:rPr>
                <w:rFonts w:hint="eastAsia"/>
              </w:rPr>
            </w:pPr>
            <w:r>
              <w:rPr>
                <w:rFonts w:hint="eastAsia"/>
              </w:rPr>
              <w:t>二、依第二十九條第一項所為不付審理，並為轉介輔導、交付嚴加管教或告誡處分之裁定。</w:t>
            </w:r>
          </w:p>
          <w:p w14:paraId="68E22868" w14:textId="77777777" w:rsidR="00F55043" w:rsidRDefault="00F55043" w:rsidP="00FF29F2">
            <w:pPr>
              <w:spacing w:line="315" w:lineRule="exact"/>
              <w:ind w:leftChars="150" w:left="527" w:rightChars="50" w:right="105" w:hangingChars="100" w:hanging="211"/>
              <w:rPr>
                <w:rFonts w:hint="eastAsia"/>
              </w:rPr>
            </w:pPr>
            <w:r>
              <w:rPr>
                <w:rFonts w:hint="eastAsia"/>
              </w:rPr>
              <w:t>三、依第四十一條第一項諭知不付保護處分之裁定。</w:t>
            </w:r>
          </w:p>
          <w:p w14:paraId="47351BCF" w14:textId="77777777" w:rsidR="00F55043" w:rsidRDefault="00F55043" w:rsidP="00FF29F2">
            <w:pPr>
              <w:spacing w:line="315" w:lineRule="exact"/>
              <w:ind w:leftChars="150" w:left="527" w:rightChars="50" w:right="105" w:hangingChars="100" w:hanging="211"/>
              <w:rPr>
                <w:rFonts w:hint="eastAsia"/>
              </w:rPr>
            </w:pPr>
            <w:r>
              <w:rPr>
                <w:rFonts w:hint="eastAsia"/>
              </w:rPr>
              <w:t>四、依第四十二條第一項諭知保護處分之裁定。</w:t>
            </w:r>
          </w:p>
          <w:p w14:paraId="5B78C1F8" w14:textId="77777777" w:rsidR="00F55043" w:rsidRDefault="00F55043" w:rsidP="00FF29F2">
            <w:pPr>
              <w:spacing w:line="315" w:lineRule="exact"/>
              <w:ind w:leftChars="150" w:left="316" w:rightChars="50" w:right="105" w:firstLineChars="200" w:firstLine="422"/>
              <w:rPr>
                <w:rFonts w:hint="eastAsia"/>
              </w:rPr>
            </w:pPr>
            <w:r>
              <w:rPr>
                <w:rFonts w:hint="eastAsia"/>
              </w:rPr>
              <w:t>被害人已死亡或有其他事實上之原因不能提起抗告者，得由其配偶、直系血親、三親等內之旁系血親、二親等內之姻親或家長家屬提起抗告。</w:t>
            </w:r>
          </w:p>
        </w:tc>
        <w:tc>
          <w:tcPr>
            <w:tcW w:w="3043" w:type="dxa"/>
          </w:tcPr>
          <w:p w14:paraId="42B624E7" w14:textId="77777777" w:rsidR="00F55043" w:rsidRDefault="00F55043" w:rsidP="00FF29F2">
            <w:pPr>
              <w:spacing w:line="315" w:lineRule="exact"/>
              <w:ind w:leftChars="50" w:left="316" w:rightChars="50" w:right="105" w:hangingChars="100" w:hanging="211"/>
              <w:rPr>
                <w:rFonts w:hint="eastAsia"/>
              </w:rPr>
            </w:pPr>
            <w:r>
              <w:rPr>
                <w:rFonts w:hint="eastAsia"/>
              </w:rPr>
              <w:t>一、第一項序文之「</w:t>
            </w:r>
            <w:r w:rsidRPr="005071BD">
              <w:rPr>
                <w:rFonts w:hint="eastAsia"/>
              </w:rPr>
              <w:t>左列</w:t>
            </w:r>
            <w:r>
              <w:rPr>
                <w:rFonts w:hint="eastAsia"/>
              </w:rPr>
              <w:t>」修正為「下列」，以符現行法制用語。</w:t>
            </w:r>
          </w:p>
          <w:p w14:paraId="60B29BA4" w14:textId="77777777" w:rsidR="00F55043" w:rsidRDefault="00F55043" w:rsidP="00FF29F2">
            <w:pPr>
              <w:spacing w:line="315" w:lineRule="exact"/>
              <w:ind w:leftChars="50" w:left="316" w:rightChars="50" w:right="105" w:hangingChars="100" w:hanging="211"/>
              <w:rPr>
                <w:rFonts w:hint="eastAsia"/>
              </w:rPr>
            </w:pPr>
            <w:r>
              <w:rPr>
                <w:rFonts w:hint="eastAsia"/>
              </w:rPr>
              <w:t>二、第二項未修正。</w:t>
            </w:r>
          </w:p>
        </w:tc>
      </w:tr>
      <w:tr w:rsidR="00F55043" w14:paraId="7E50571C" w14:textId="77777777" w:rsidTr="00FF29F2">
        <w:tc>
          <w:tcPr>
            <w:tcW w:w="3042" w:type="dxa"/>
          </w:tcPr>
          <w:p w14:paraId="75403303" w14:textId="77777777" w:rsidR="00F55043" w:rsidRDefault="00F55043" w:rsidP="00FF29F2">
            <w:pPr>
              <w:spacing w:line="315" w:lineRule="exact"/>
              <w:ind w:leftChars="50" w:left="316" w:rightChars="50" w:right="105" w:hangingChars="100" w:hanging="211"/>
              <w:rPr>
                <w:rFonts w:hint="eastAsia"/>
              </w:rPr>
            </w:pPr>
            <w:r>
              <w:rPr>
                <w:rFonts w:hint="eastAsia"/>
              </w:rPr>
              <w:t>第六十四條之一　諭知保護處分之裁定確定後，有</w:t>
            </w:r>
            <w:r w:rsidRPr="002330E6">
              <w:rPr>
                <w:rFonts w:hint="eastAsia"/>
                <w:u w:val="single"/>
              </w:rPr>
              <w:t>下</w:t>
            </w:r>
            <w:r>
              <w:rPr>
                <w:rFonts w:hint="eastAsia"/>
              </w:rPr>
              <w:t>列情形之一，認為應不付保護處分者，少年保護官、少年、少年之法定代理人、現在保護少年之人或輔佐人得聲請為保護處分之少年法院重新審理：</w:t>
            </w:r>
          </w:p>
          <w:p w14:paraId="3AF1F160" w14:textId="77777777" w:rsidR="00F55043" w:rsidRDefault="00F55043" w:rsidP="00FF29F2">
            <w:pPr>
              <w:spacing w:line="315" w:lineRule="exact"/>
              <w:ind w:leftChars="150" w:left="527" w:rightChars="50" w:right="105" w:hangingChars="100" w:hanging="211"/>
              <w:rPr>
                <w:rFonts w:hint="eastAsia"/>
              </w:rPr>
            </w:pPr>
            <w:r>
              <w:rPr>
                <w:rFonts w:hint="eastAsia"/>
              </w:rPr>
              <w:t>一、適用法規顯有錯誤，並足以影響裁定之結果。</w:t>
            </w:r>
          </w:p>
          <w:p w14:paraId="6EC5D04E" w14:textId="77777777" w:rsidR="00F55043" w:rsidRDefault="00F55043" w:rsidP="00FF29F2">
            <w:pPr>
              <w:spacing w:line="315" w:lineRule="exact"/>
              <w:ind w:leftChars="150" w:left="527" w:rightChars="50" w:right="105" w:hangingChars="100" w:hanging="211"/>
              <w:rPr>
                <w:rFonts w:hint="eastAsia"/>
              </w:rPr>
            </w:pPr>
            <w:r>
              <w:rPr>
                <w:rFonts w:hint="eastAsia"/>
              </w:rPr>
              <w:t>二、因發見確實之新證據，足認受保護處分之少年，應不付保護處分。</w:t>
            </w:r>
          </w:p>
          <w:p w14:paraId="35D537C6" w14:textId="77777777" w:rsidR="00F55043" w:rsidRDefault="00F55043" w:rsidP="00FF29F2">
            <w:pPr>
              <w:spacing w:line="315" w:lineRule="exact"/>
              <w:ind w:leftChars="150" w:left="527" w:rightChars="50" w:right="105" w:hangingChars="100" w:hanging="211"/>
              <w:rPr>
                <w:rFonts w:hint="eastAsia"/>
              </w:rPr>
            </w:pPr>
            <w:r>
              <w:rPr>
                <w:rFonts w:hint="eastAsia"/>
              </w:rPr>
              <w:t>三、有刑事訴訟法第四百二十條第一項第一款、第二款、第四款或第五款所定得為再審之情形。</w:t>
            </w:r>
          </w:p>
          <w:p w14:paraId="4FC96F16" w14:textId="77777777" w:rsidR="00F55043" w:rsidRDefault="00F55043" w:rsidP="00FF29F2">
            <w:pPr>
              <w:spacing w:line="315" w:lineRule="exact"/>
              <w:ind w:leftChars="150" w:left="316" w:rightChars="50" w:right="105" w:firstLineChars="200" w:firstLine="422"/>
              <w:rPr>
                <w:rFonts w:hint="eastAsia"/>
              </w:rPr>
            </w:pPr>
            <w:r>
              <w:rPr>
                <w:rFonts w:hint="eastAsia"/>
              </w:rPr>
              <w:t>刑事訴訟法第四百二十三條、第四百二十九條</w:t>
            </w:r>
            <w:r w:rsidRPr="002330E6">
              <w:rPr>
                <w:rFonts w:hint="eastAsia"/>
                <w:u w:val="single"/>
              </w:rPr>
              <w:t>至第四百二十九條之三、</w:t>
            </w:r>
            <w:r>
              <w:rPr>
                <w:rFonts w:hint="eastAsia"/>
              </w:rPr>
              <w:t>第四百三十條前段、第四百三十一條至第四百三十四條、第四百三十五條第一項、第二項、第四百三十六條之規定，於前項之重新審理程序準用之。</w:t>
            </w:r>
          </w:p>
          <w:p w14:paraId="7DB775C1" w14:textId="77777777" w:rsidR="00F55043" w:rsidRDefault="00F55043" w:rsidP="00FF29F2">
            <w:pPr>
              <w:spacing w:line="315" w:lineRule="exact"/>
              <w:ind w:leftChars="150" w:left="316" w:rightChars="50" w:right="105" w:firstLineChars="200" w:firstLine="422"/>
              <w:rPr>
                <w:rFonts w:hint="eastAsia"/>
              </w:rPr>
            </w:pPr>
            <w:r>
              <w:rPr>
                <w:rFonts w:hint="eastAsia"/>
              </w:rPr>
              <w:t>為保護處分之少年法院發見有第一項各款所列情形之一者，亦得依職權為應重新審理之裁定。</w:t>
            </w:r>
          </w:p>
          <w:p w14:paraId="022D7A5B" w14:textId="77777777" w:rsidR="00F55043" w:rsidRDefault="00F55043" w:rsidP="00FF29F2">
            <w:pPr>
              <w:spacing w:line="315" w:lineRule="exact"/>
              <w:ind w:leftChars="150" w:left="316" w:rightChars="50" w:right="105" w:firstLineChars="200" w:firstLine="422"/>
              <w:rPr>
                <w:rFonts w:hint="eastAsia"/>
              </w:rPr>
            </w:pPr>
            <w:r>
              <w:rPr>
                <w:rFonts w:hint="eastAsia"/>
              </w:rPr>
              <w:t>少年受保護處分之執行完畢後，因重新審理之結果，須受刑事訴追者，其不利益不及於少年，毋庸裁定移送於有管轄權之檢察署檢察官。</w:t>
            </w:r>
          </w:p>
        </w:tc>
        <w:tc>
          <w:tcPr>
            <w:tcW w:w="3043" w:type="dxa"/>
          </w:tcPr>
          <w:p w14:paraId="25BBB7AC" w14:textId="77777777" w:rsidR="00F55043" w:rsidRDefault="00F55043" w:rsidP="00FF29F2">
            <w:pPr>
              <w:spacing w:line="315" w:lineRule="exact"/>
              <w:ind w:leftChars="50" w:left="316" w:rightChars="50" w:right="105" w:hangingChars="100" w:hanging="211"/>
              <w:rPr>
                <w:rFonts w:hint="eastAsia"/>
              </w:rPr>
            </w:pPr>
            <w:r>
              <w:rPr>
                <w:rFonts w:hint="eastAsia"/>
              </w:rPr>
              <w:t>第六十四條之一　諭知保護處分之裁定確定後，有</w:t>
            </w:r>
            <w:r w:rsidRPr="005071BD">
              <w:rPr>
                <w:rFonts w:hint="eastAsia"/>
              </w:rPr>
              <w:t>左列</w:t>
            </w:r>
            <w:r>
              <w:rPr>
                <w:rFonts w:hint="eastAsia"/>
              </w:rPr>
              <w:t>情形之一，認為應不付保護處分者，少年保護官、少年、少年之法定代理人、現在保護少年之人或輔佐人得聲請為保護處分之少年法院重新審理：</w:t>
            </w:r>
          </w:p>
          <w:p w14:paraId="2D820752" w14:textId="77777777" w:rsidR="00F55043" w:rsidRDefault="00F55043" w:rsidP="00FF29F2">
            <w:pPr>
              <w:spacing w:line="315" w:lineRule="exact"/>
              <w:ind w:leftChars="150" w:left="527" w:rightChars="50" w:right="105" w:hangingChars="100" w:hanging="211"/>
              <w:rPr>
                <w:rFonts w:hint="eastAsia"/>
              </w:rPr>
            </w:pPr>
            <w:r>
              <w:rPr>
                <w:rFonts w:hint="eastAsia"/>
              </w:rPr>
              <w:t>一、適用法規顯有錯誤，並足以影響裁定之結果</w:t>
            </w:r>
            <w:r w:rsidRPr="002330E6">
              <w:rPr>
                <w:rFonts w:hint="eastAsia"/>
                <w:u w:val="single"/>
              </w:rPr>
              <w:t>者</w:t>
            </w:r>
            <w:r>
              <w:rPr>
                <w:rFonts w:hint="eastAsia"/>
              </w:rPr>
              <w:t>。</w:t>
            </w:r>
          </w:p>
          <w:p w14:paraId="705FAA5B" w14:textId="77777777" w:rsidR="00F55043" w:rsidRDefault="00F55043" w:rsidP="00FF29F2">
            <w:pPr>
              <w:spacing w:line="315" w:lineRule="exact"/>
              <w:ind w:leftChars="150" w:left="527" w:rightChars="50" w:right="105" w:hangingChars="100" w:hanging="211"/>
              <w:rPr>
                <w:rFonts w:hint="eastAsia"/>
              </w:rPr>
            </w:pPr>
            <w:r>
              <w:rPr>
                <w:rFonts w:hint="eastAsia"/>
              </w:rPr>
              <w:t>二、因發見確實之新證據，足認受保護處分之少年，應不付保護處分</w:t>
            </w:r>
            <w:r w:rsidRPr="002330E6">
              <w:rPr>
                <w:rFonts w:hint="eastAsia"/>
                <w:u w:val="single"/>
              </w:rPr>
              <w:t>者</w:t>
            </w:r>
            <w:r>
              <w:rPr>
                <w:rFonts w:hint="eastAsia"/>
              </w:rPr>
              <w:t>。</w:t>
            </w:r>
          </w:p>
          <w:p w14:paraId="21174F89" w14:textId="77777777" w:rsidR="00F55043" w:rsidRDefault="00F55043" w:rsidP="00FF29F2">
            <w:pPr>
              <w:spacing w:line="315" w:lineRule="exact"/>
              <w:ind w:leftChars="150" w:left="527" w:rightChars="50" w:right="105" w:hangingChars="100" w:hanging="211"/>
              <w:rPr>
                <w:rFonts w:hint="eastAsia"/>
              </w:rPr>
            </w:pPr>
            <w:r>
              <w:rPr>
                <w:rFonts w:hint="eastAsia"/>
              </w:rPr>
              <w:t>三、有刑事訴訟法第四百二十條第一項第一款、第二款、第四款或第五款所定得為再審之情形</w:t>
            </w:r>
            <w:r w:rsidRPr="002330E6">
              <w:rPr>
                <w:rFonts w:hint="eastAsia"/>
                <w:u w:val="single"/>
              </w:rPr>
              <w:t>者</w:t>
            </w:r>
            <w:r>
              <w:rPr>
                <w:rFonts w:hint="eastAsia"/>
              </w:rPr>
              <w:t>。</w:t>
            </w:r>
          </w:p>
          <w:p w14:paraId="1652F298" w14:textId="77777777" w:rsidR="00F55043" w:rsidRDefault="00F55043" w:rsidP="00FF29F2">
            <w:pPr>
              <w:spacing w:line="315" w:lineRule="exact"/>
              <w:ind w:leftChars="150" w:left="316" w:rightChars="50" w:right="105" w:firstLineChars="200" w:firstLine="422"/>
              <w:rPr>
                <w:rFonts w:hint="eastAsia"/>
              </w:rPr>
            </w:pPr>
            <w:r>
              <w:rPr>
                <w:rFonts w:hint="eastAsia"/>
              </w:rPr>
              <w:t>刑事訴訟法第四百二十三條、第四百二十九條、第四百三十條前段、第四百三十一條至第四百三十四條、第四百三十五條第一項、第二項、第四百三十六條之規定，於前項之重新審理程序準用之。</w:t>
            </w:r>
          </w:p>
          <w:p w14:paraId="07317110" w14:textId="77777777" w:rsidR="00F55043" w:rsidRDefault="00F55043" w:rsidP="00FF29F2">
            <w:pPr>
              <w:spacing w:line="315" w:lineRule="exact"/>
              <w:ind w:leftChars="150" w:left="316" w:rightChars="50" w:right="105" w:firstLineChars="200" w:firstLine="422"/>
              <w:rPr>
                <w:rFonts w:hint="eastAsia"/>
              </w:rPr>
            </w:pPr>
            <w:r>
              <w:rPr>
                <w:rFonts w:hint="eastAsia"/>
              </w:rPr>
              <w:t>為保護處分之少年法院發見有第一項各款所列情形之一者，亦得依職權為應重新審理之裁定。</w:t>
            </w:r>
          </w:p>
          <w:p w14:paraId="0ECB1D00" w14:textId="77777777" w:rsidR="00F55043" w:rsidRDefault="00F55043" w:rsidP="00FF29F2">
            <w:pPr>
              <w:spacing w:line="315" w:lineRule="exact"/>
              <w:ind w:leftChars="150" w:left="316" w:rightChars="50" w:right="105" w:firstLineChars="200" w:firstLine="422"/>
              <w:rPr>
                <w:rFonts w:hint="eastAsia"/>
              </w:rPr>
            </w:pPr>
            <w:r>
              <w:rPr>
                <w:rFonts w:hint="eastAsia"/>
              </w:rPr>
              <w:t>少年受保護處分之執行完畢後，因重新審理之結果，須受刑事訴追者，其不利益不及於少年，毋庸裁定移送於有管轄權之</w:t>
            </w:r>
            <w:r w:rsidRPr="002330E6">
              <w:rPr>
                <w:rFonts w:hint="eastAsia"/>
                <w:u w:val="single"/>
              </w:rPr>
              <w:t>法院</w:t>
            </w:r>
            <w:r>
              <w:rPr>
                <w:rFonts w:hint="eastAsia"/>
              </w:rPr>
              <w:t>檢察署檢察官。</w:t>
            </w:r>
          </w:p>
        </w:tc>
        <w:tc>
          <w:tcPr>
            <w:tcW w:w="3043" w:type="dxa"/>
          </w:tcPr>
          <w:p w14:paraId="21244698" w14:textId="77777777" w:rsidR="00F55043" w:rsidRDefault="00F55043" w:rsidP="00FF29F2">
            <w:pPr>
              <w:spacing w:line="315" w:lineRule="exact"/>
              <w:ind w:leftChars="50" w:left="316" w:rightChars="50" w:right="105" w:hangingChars="100" w:hanging="211"/>
              <w:rPr>
                <w:rFonts w:hint="eastAsia"/>
              </w:rPr>
            </w:pPr>
            <w:r>
              <w:rPr>
                <w:rFonts w:hint="eastAsia"/>
              </w:rPr>
              <w:t>一、第一項序文之「</w:t>
            </w:r>
            <w:r w:rsidRPr="005071BD">
              <w:rPr>
                <w:rFonts w:hint="eastAsia"/>
              </w:rPr>
              <w:t>左列</w:t>
            </w:r>
            <w:r>
              <w:rPr>
                <w:rFonts w:hint="eastAsia"/>
              </w:rPr>
              <w:t>」修正為「下列」，並刪除各款之「者」字，以符現行法制用語。</w:t>
            </w:r>
          </w:p>
          <w:p w14:paraId="07B4F489" w14:textId="77777777" w:rsidR="00F55043" w:rsidRDefault="00F55043" w:rsidP="00FF29F2">
            <w:pPr>
              <w:spacing w:line="315" w:lineRule="exact"/>
              <w:ind w:leftChars="50" w:left="316" w:rightChars="50" w:right="105" w:hangingChars="100" w:hanging="211"/>
              <w:rPr>
                <w:rFonts w:hint="eastAsia"/>
              </w:rPr>
            </w:pPr>
            <w:r>
              <w:rPr>
                <w:rFonts w:hint="eastAsia"/>
              </w:rPr>
              <w:t>二、刑事訴訟法第四百二十九條之一至第四百二十九條之三關於聲請再審程序中，得委任代理人、應通知聲請人及其代理人到場並聽取受判決人之意見、得聲請調查證據及法院亦得依職權為之等規定，於本條聲請重新審理程序，亦應準用，爰修正第二項。</w:t>
            </w:r>
          </w:p>
          <w:p w14:paraId="4415F1E7" w14:textId="77777777" w:rsidR="00F55043" w:rsidRDefault="00F55043" w:rsidP="00FF29F2">
            <w:pPr>
              <w:spacing w:line="315" w:lineRule="exact"/>
              <w:ind w:leftChars="50" w:left="316" w:rightChars="50" w:right="105" w:hangingChars="100" w:hanging="211"/>
              <w:rPr>
                <w:rFonts w:hint="eastAsia"/>
              </w:rPr>
            </w:pPr>
            <w:r>
              <w:rPr>
                <w:rFonts w:hint="eastAsia"/>
              </w:rPr>
              <w:t>三、第三項未修正。</w:t>
            </w:r>
          </w:p>
          <w:p w14:paraId="18EE055C" w14:textId="77777777" w:rsidR="00F55043" w:rsidRDefault="00F55043" w:rsidP="00FF29F2">
            <w:pPr>
              <w:spacing w:line="315" w:lineRule="exact"/>
              <w:ind w:leftChars="50" w:left="316" w:rightChars="50" w:right="105" w:hangingChars="100" w:hanging="211"/>
              <w:rPr>
                <w:rFonts w:hint="eastAsia"/>
              </w:rPr>
            </w:pPr>
            <w:r>
              <w:rPr>
                <w:rFonts w:hint="eastAsia"/>
              </w:rPr>
              <w:t>四、</w:t>
            </w:r>
            <w:r w:rsidRPr="00F65DDE">
              <w:rPr>
                <w:rFonts w:hint="eastAsia"/>
                <w:spacing w:val="4"/>
                <w:kern w:val="0"/>
              </w:rPr>
              <w:t>配合法院組織法第一百十四條之二「地方法院檢察署」改稱為「地方檢察署」之規定，修正</w:t>
            </w:r>
            <w:r>
              <w:rPr>
                <w:rFonts w:hint="eastAsia"/>
              </w:rPr>
              <w:t>第四項「檢察署」之用語。</w:t>
            </w:r>
          </w:p>
        </w:tc>
      </w:tr>
      <w:tr w:rsidR="00F55043" w14:paraId="07915597" w14:textId="77777777" w:rsidTr="00FF29F2">
        <w:tc>
          <w:tcPr>
            <w:tcW w:w="3042" w:type="dxa"/>
          </w:tcPr>
          <w:p w14:paraId="6B2AD251" w14:textId="77777777" w:rsidR="00F55043" w:rsidRDefault="00F55043" w:rsidP="00FF29F2">
            <w:pPr>
              <w:spacing w:line="315" w:lineRule="exact"/>
              <w:ind w:leftChars="50" w:left="316" w:rightChars="50" w:right="105" w:hangingChars="100" w:hanging="211"/>
              <w:rPr>
                <w:rFonts w:hint="eastAsia"/>
              </w:rPr>
            </w:pPr>
            <w:r>
              <w:rPr>
                <w:rFonts w:hint="eastAsia"/>
              </w:rPr>
              <w:t>第六十四條之二　諭知不付保護處分之裁定確定後有</w:t>
            </w:r>
            <w:r w:rsidRPr="002330E6">
              <w:rPr>
                <w:rFonts w:hint="eastAsia"/>
                <w:u w:val="single"/>
              </w:rPr>
              <w:t>下</w:t>
            </w:r>
            <w:r>
              <w:rPr>
                <w:rFonts w:hint="eastAsia"/>
              </w:rPr>
              <w:t>列情形之一，認為應諭知保護處分者，少年行為之被害人或其法定代理人得聲請為不付保護處分之少年法院重新審理：</w:t>
            </w:r>
          </w:p>
          <w:p w14:paraId="64D36516" w14:textId="77777777" w:rsidR="00F55043" w:rsidRDefault="00F55043" w:rsidP="00FF29F2">
            <w:pPr>
              <w:spacing w:line="315" w:lineRule="exact"/>
              <w:ind w:leftChars="150" w:left="527" w:rightChars="50" w:right="105" w:hangingChars="100" w:hanging="211"/>
              <w:rPr>
                <w:rFonts w:hint="eastAsia"/>
              </w:rPr>
            </w:pPr>
            <w:r>
              <w:rPr>
                <w:rFonts w:hint="eastAsia"/>
              </w:rPr>
              <w:t>一、有刑事訴訟法第四百二十二條第一款得為再審之情形。</w:t>
            </w:r>
          </w:p>
          <w:p w14:paraId="1CD9D9FB" w14:textId="77777777" w:rsidR="00F55043" w:rsidRDefault="00F55043" w:rsidP="00FF29F2">
            <w:pPr>
              <w:spacing w:line="315" w:lineRule="exact"/>
              <w:ind w:leftChars="150" w:left="527" w:rightChars="50" w:right="105" w:hangingChars="100" w:hanging="211"/>
              <w:rPr>
                <w:rFonts w:hint="eastAsia"/>
              </w:rPr>
            </w:pPr>
            <w:r>
              <w:rPr>
                <w:rFonts w:hint="eastAsia"/>
              </w:rPr>
              <w:t>二、經少年自白或發見確實之新證據，足認其有第三條第一項</w:t>
            </w:r>
            <w:r w:rsidRPr="002330E6">
              <w:rPr>
                <w:rFonts w:hint="eastAsia"/>
                <w:u w:val="single"/>
              </w:rPr>
              <w:t>第一款</w:t>
            </w:r>
            <w:r>
              <w:rPr>
                <w:rFonts w:hint="eastAsia"/>
              </w:rPr>
              <w:t>行為應諭知保護處分。</w:t>
            </w:r>
          </w:p>
          <w:p w14:paraId="6C8C359E" w14:textId="77777777" w:rsidR="00F55043" w:rsidRDefault="00F55043" w:rsidP="00FF29F2">
            <w:pPr>
              <w:spacing w:line="315" w:lineRule="exact"/>
              <w:ind w:leftChars="150" w:left="316" w:rightChars="50" w:right="105" w:firstLineChars="200" w:firstLine="422"/>
              <w:rPr>
                <w:rFonts w:hint="eastAsia"/>
              </w:rPr>
            </w:pPr>
            <w:r>
              <w:rPr>
                <w:rFonts w:hint="eastAsia"/>
              </w:rPr>
              <w:t>刑事訴訟法第四百二十九條</w:t>
            </w:r>
            <w:r w:rsidRPr="002330E6">
              <w:rPr>
                <w:rFonts w:hint="eastAsia"/>
                <w:u w:val="single"/>
              </w:rPr>
              <w:t>至第四百二十九條之三</w:t>
            </w:r>
            <w:r>
              <w:rPr>
                <w:rFonts w:hint="eastAsia"/>
              </w:rPr>
              <w:t>、第四百三十一條至第四百三十四條、第四百三十五條第一項、第二項及第四百三十六條之規定，於前項之重新審理程序準用之。</w:t>
            </w:r>
          </w:p>
          <w:p w14:paraId="59F1DA85" w14:textId="77777777" w:rsidR="00F55043" w:rsidRDefault="00F55043" w:rsidP="00FF29F2">
            <w:pPr>
              <w:spacing w:line="315" w:lineRule="exact"/>
              <w:ind w:leftChars="150" w:left="316" w:rightChars="50" w:right="105" w:firstLineChars="200" w:firstLine="422"/>
              <w:rPr>
                <w:rFonts w:hint="eastAsia"/>
              </w:rPr>
            </w:pPr>
            <w:r>
              <w:rPr>
                <w:rFonts w:hint="eastAsia"/>
              </w:rPr>
              <w:t>為不付保護處分之少年法院發見有第一項各款所列情形之一者，亦得依職權為應重新審理之裁定。</w:t>
            </w:r>
          </w:p>
          <w:p w14:paraId="2E58FE5A" w14:textId="77777777" w:rsidR="00F55043" w:rsidRDefault="00F55043" w:rsidP="00FF29F2">
            <w:pPr>
              <w:spacing w:line="315" w:lineRule="exact"/>
              <w:ind w:leftChars="150" w:left="316" w:rightChars="50" w:right="105" w:firstLineChars="200" w:firstLine="422"/>
              <w:rPr>
                <w:rFonts w:hint="eastAsia"/>
              </w:rPr>
            </w:pPr>
            <w:r>
              <w:rPr>
                <w:rFonts w:hint="eastAsia"/>
              </w:rPr>
              <w:t>第一項或前項之重新審理於諭知不付保護處分之裁定確定後，經過一年者不得為之。</w:t>
            </w:r>
          </w:p>
        </w:tc>
        <w:tc>
          <w:tcPr>
            <w:tcW w:w="3043" w:type="dxa"/>
          </w:tcPr>
          <w:p w14:paraId="27229AF6" w14:textId="77777777" w:rsidR="00F55043" w:rsidRDefault="00F55043" w:rsidP="00FF29F2">
            <w:pPr>
              <w:spacing w:line="315" w:lineRule="exact"/>
              <w:ind w:leftChars="50" w:left="316" w:rightChars="50" w:right="105" w:hangingChars="100" w:hanging="211"/>
              <w:rPr>
                <w:rFonts w:hint="eastAsia"/>
              </w:rPr>
            </w:pPr>
            <w:r>
              <w:rPr>
                <w:rFonts w:hint="eastAsia"/>
              </w:rPr>
              <w:t>第六十四條之二　諭知不付保護處分之裁定確定後有</w:t>
            </w:r>
            <w:r w:rsidRPr="005071BD">
              <w:rPr>
                <w:rFonts w:hint="eastAsia"/>
              </w:rPr>
              <w:t>左列</w:t>
            </w:r>
            <w:r>
              <w:rPr>
                <w:rFonts w:hint="eastAsia"/>
              </w:rPr>
              <w:t>情形之一，認為應諭知保護處分者，少年行為之被害人或其法定代理人得聲請為不付保護處分之少年法院重新審理：</w:t>
            </w:r>
          </w:p>
          <w:p w14:paraId="759FA827" w14:textId="77777777" w:rsidR="00F55043" w:rsidRDefault="00F55043" w:rsidP="00FF29F2">
            <w:pPr>
              <w:spacing w:line="315" w:lineRule="exact"/>
              <w:ind w:leftChars="150" w:left="527" w:rightChars="50" w:right="105" w:hangingChars="100" w:hanging="211"/>
              <w:rPr>
                <w:rFonts w:hint="eastAsia"/>
              </w:rPr>
            </w:pPr>
            <w:r>
              <w:rPr>
                <w:rFonts w:hint="eastAsia"/>
              </w:rPr>
              <w:t>一、有刑事訴訟法第四百二十二條第一款得為再審之情形。</w:t>
            </w:r>
          </w:p>
          <w:p w14:paraId="0902E9BD" w14:textId="77777777" w:rsidR="00F55043" w:rsidRDefault="00F55043" w:rsidP="00FF29F2">
            <w:pPr>
              <w:spacing w:line="315" w:lineRule="exact"/>
              <w:ind w:leftChars="150" w:left="527" w:rightChars="50" w:right="105" w:hangingChars="100" w:hanging="211"/>
              <w:rPr>
                <w:rFonts w:hint="eastAsia"/>
              </w:rPr>
            </w:pPr>
            <w:r>
              <w:rPr>
                <w:rFonts w:hint="eastAsia"/>
              </w:rPr>
              <w:t>二、經少年自白或發見確實之新證據，足認其有第三條第一項行為應諭知保護處分。</w:t>
            </w:r>
          </w:p>
          <w:p w14:paraId="4FCDBE04" w14:textId="77777777" w:rsidR="00F55043" w:rsidRDefault="00F55043" w:rsidP="00FF29F2">
            <w:pPr>
              <w:spacing w:line="315" w:lineRule="exact"/>
              <w:ind w:leftChars="150" w:left="316" w:rightChars="50" w:right="105" w:firstLineChars="200" w:firstLine="422"/>
              <w:rPr>
                <w:rFonts w:hint="eastAsia"/>
              </w:rPr>
            </w:pPr>
            <w:r>
              <w:rPr>
                <w:rFonts w:hint="eastAsia"/>
              </w:rPr>
              <w:t>刑事訴訟法第四百二十九條、第四百三十一條至第四百三十四條、第四百三十五條第一項、第二項及第四百三十六條之規定，於前項之重新審理程序準用之。</w:t>
            </w:r>
          </w:p>
          <w:p w14:paraId="22FF8ECC" w14:textId="77777777" w:rsidR="00F55043" w:rsidRDefault="00F55043" w:rsidP="00FF29F2">
            <w:pPr>
              <w:spacing w:line="315" w:lineRule="exact"/>
              <w:ind w:leftChars="150" w:left="316" w:rightChars="50" w:right="105" w:firstLineChars="200" w:firstLine="422"/>
            </w:pPr>
            <w:r>
              <w:rPr>
                <w:rFonts w:hint="eastAsia"/>
              </w:rPr>
              <w:t>為不付保護處分之少年法院發見有第一項各款所列情形之一者，亦得依職權為應重新審理之裁定。</w:t>
            </w:r>
          </w:p>
          <w:p w14:paraId="4115FECD" w14:textId="77777777" w:rsidR="00F55043" w:rsidRDefault="00F55043" w:rsidP="00FF29F2">
            <w:pPr>
              <w:spacing w:line="315" w:lineRule="exact"/>
              <w:ind w:leftChars="150" w:left="316" w:rightChars="50" w:right="105" w:firstLineChars="200" w:firstLine="422"/>
              <w:rPr>
                <w:rFonts w:hint="eastAsia"/>
              </w:rPr>
            </w:pPr>
            <w:r>
              <w:rPr>
                <w:rFonts w:hint="eastAsia"/>
              </w:rPr>
              <w:t>第一項或前項之重新審理於諭知不付保護處分之裁定確定後，經過一年者不得為之。</w:t>
            </w:r>
          </w:p>
        </w:tc>
        <w:tc>
          <w:tcPr>
            <w:tcW w:w="3043" w:type="dxa"/>
          </w:tcPr>
          <w:p w14:paraId="03DCDE63" w14:textId="77777777" w:rsidR="00F55043" w:rsidRDefault="00F55043" w:rsidP="00FF29F2">
            <w:pPr>
              <w:spacing w:line="315" w:lineRule="exact"/>
              <w:ind w:leftChars="50" w:left="316" w:rightChars="50" w:right="105" w:hangingChars="100" w:hanging="211"/>
              <w:rPr>
                <w:rFonts w:hint="eastAsia"/>
              </w:rPr>
            </w:pPr>
            <w:r>
              <w:rPr>
                <w:rFonts w:hint="eastAsia"/>
              </w:rPr>
              <w:t>一、第一項序文之「</w:t>
            </w:r>
            <w:r w:rsidRPr="005071BD">
              <w:rPr>
                <w:rFonts w:hint="eastAsia"/>
              </w:rPr>
              <w:t>左列</w:t>
            </w:r>
            <w:r>
              <w:rPr>
                <w:rFonts w:hint="eastAsia"/>
              </w:rPr>
              <w:t>」修正為「下列」，以符現行法制用語。另現行第二款所定第三條第一項，已移列為該項第一款，爰修正之。</w:t>
            </w:r>
          </w:p>
          <w:p w14:paraId="4B4C1C42" w14:textId="77777777" w:rsidR="00F55043" w:rsidRDefault="00F55043" w:rsidP="00FF29F2">
            <w:pPr>
              <w:spacing w:line="315" w:lineRule="exact"/>
              <w:ind w:leftChars="50" w:left="316" w:rightChars="50" w:right="105" w:hangingChars="100" w:hanging="211"/>
              <w:rPr>
                <w:rFonts w:hint="eastAsia"/>
              </w:rPr>
            </w:pPr>
            <w:r>
              <w:rPr>
                <w:rFonts w:hint="eastAsia"/>
              </w:rPr>
              <w:t>二、刑事訴訟法第四百二十九條之一至第四百二十九條之三關於聲請再審程序中，得委任代理人、應通知聲請人及其代理人到場並聽取受判決人之意見、得聲請調查證據及法院亦得依職權為之等規定，於本條聲請重新審理程序，亦應準用，爰修正第二項。</w:t>
            </w:r>
          </w:p>
          <w:p w14:paraId="41E4F4D5" w14:textId="77777777" w:rsidR="00F55043" w:rsidRDefault="00F55043" w:rsidP="00FF29F2">
            <w:pPr>
              <w:spacing w:line="315" w:lineRule="exact"/>
              <w:ind w:leftChars="50" w:left="316" w:rightChars="50" w:right="105" w:hangingChars="100" w:hanging="211"/>
              <w:rPr>
                <w:rFonts w:hint="eastAsia"/>
              </w:rPr>
            </w:pPr>
            <w:r>
              <w:rPr>
                <w:rFonts w:hint="eastAsia"/>
              </w:rPr>
              <w:t>三、第三項及第四項未修正。</w:t>
            </w:r>
          </w:p>
        </w:tc>
      </w:tr>
      <w:tr w:rsidR="00F55043" w14:paraId="09C7329D" w14:textId="77777777" w:rsidTr="00FF29F2">
        <w:tc>
          <w:tcPr>
            <w:tcW w:w="3042" w:type="dxa"/>
          </w:tcPr>
          <w:p w14:paraId="6D8D3CE6" w14:textId="77777777" w:rsidR="00F55043" w:rsidRDefault="00F55043" w:rsidP="00FF29F2">
            <w:pPr>
              <w:spacing w:line="315" w:lineRule="exact"/>
              <w:ind w:leftChars="50" w:left="316" w:rightChars="50" w:right="105" w:hangingChars="100" w:hanging="211"/>
              <w:rPr>
                <w:rFonts w:hint="eastAsia"/>
              </w:rPr>
            </w:pPr>
            <w:r>
              <w:rPr>
                <w:rFonts w:hint="eastAsia"/>
              </w:rPr>
              <w:t>第八十條　少年受刑人徒刑之執行，應注意監獄行刑法第</w:t>
            </w:r>
            <w:r w:rsidRPr="002330E6">
              <w:rPr>
                <w:rFonts w:hint="eastAsia"/>
                <w:u w:val="single"/>
              </w:rPr>
              <w:t>二</w:t>
            </w:r>
            <w:r>
              <w:rPr>
                <w:rFonts w:hint="eastAsia"/>
              </w:rPr>
              <w:t>條</w:t>
            </w:r>
            <w:r w:rsidRPr="002330E6">
              <w:rPr>
                <w:rFonts w:hint="eastAsia"/>
                <w:u w:val="single"/>
              </w:rPr>
              <w:t>第四項</w:t>
            </w:r>
            <w:r>
              <w:rPr>
                <w:rFonts w:hint="eastAsia"/>
              </w:rPr>
              <w:t>、第</w:t>
            </w:r>
            <w:r w:rsidRPr="002330E6">
              <w:rPr>
                <w:rFonts w:hint="eastAsia"/>
                <w:u w:val="single"/>
              </w:rPr>
              <w:t>四</w:t>
            </w:r>
            <w:r>
              <w:rPr>
                <w:rFonts w:hint="eastAsia"/>
              </w:rPr>
              <w:t>條及第</w:t>
            </w:r>
            <w:r w:rsidRPr="002330E6">
              <w:rPr>
                <w:rFonts w:hint="eastAsia"/>
                <w:u w:val="single"/>
              </w:rPr>
              <w:t>十</w:t>
            </w:r>
            <w:r>
              <w:rPr>
                <w:rFonts w:hint="eastAsia"/>
              </w:rPr>
              <w:t>條第</w:t>
            </w:r>
            <w:r w:rsidRPr="002330E6">
              <w:rPr>
                <w:rFonts w:hint="eastAsia"/>
                <w:u w:val="single"/>
              </w:rPr>
              <w:t>三</w:t>
            </w:r>
            <w:r>
              <w:rPr>
                <w:rFonts w:hint="eastAsia"/>
              </w:rPr>
              <w:t>項之規定。</w:t>
            </w:r>
          </w:p>
        </w:tc>
        <w:tc>
          <w:tcPr>
            <w:tcW w:w="3043" w:type="dxa"/>
          </w:tcPr>
          <w:p w14:paraId="5E66227D" w14:textId="77777777" w:rsidR="00F55043" w:rsidRDefault="00F55043" w:rsidP="00FF29F2">
            <w:pPr>
              <w:spacing w:line="315" w:lineRule="exact"/>
              <w:ind w:leftChars="50" w:left="316" w:rightChars="50" w:right="105" w:hangingChars="100" w:hanging="211"/>
              <w:rPr>
                <w:rFonts w:hint="eastAsia"/>
              </w:rPr>
            </w:pPr>
            <w:r>
              <w:rPr>
                <w:rFonts w:hint="eastAsia"/>
              </w:rPr>
              <w:t>第八十條　少年受刑人徒刑之執行，應注意監獄行刑法第三條、第八條及第三十九條第二項之規定。</w:t>
            </w:r>
          </w:p>
        </w:tc>
        <w:tc>
          <w:tcPr>
            <w:tcW w:w="3043" w:type="dxa"/>
          </w:tcPr>
          <w:p w14:paraId="0F45F4A6" w14:textId="77777777" w:rsidR="00F55043" w:rsidRDefault="00F55043" w:rsidP="00FF29F2">
            <w:pPr>
              <w:spacing w:line="315" w:lineRule="exact"/>
              <w:ind w:leftChars="50" w:left="105" w:rightChars="50" w:right="105"/>
              <w:rPr>
                <w:rFonts w:hint="eastAsia"/>
              </w:rPr>
            </w:pPr>
            <w:r>
              <w:rPr>
                <w:rFonts w:hint="eastAsia"/>
              </w:rPr>
              <w:t>監獄行刑法於一百零九年一月十五日修正時，於第二條增訂第四項少年法院得隨時訪視少年矯正學校與監獄、第三條移列修正為第四條、第八條規定內容移列於第十條第三項，及刪除第三十九條等有關少年受刑人徒刑執行之規定，爰配合修正本條。</w:t>
            </w:r>
          </w:p>
        </w:tc>
      </w:tr>
      <w:tr w:rsidR="00F55043" w14:paraId="5244DD1E" w14:textId="77777777" w:rsidTr="00FF29F2">
        <w:tc>
          <w:tcPr>
            <w:tcW w:w="3042" w:type="dxa"/>
          </w:tcPr>
          <w:p w14:paraId="39ED6E41" w14:textId="77777777" w:rsidR="00F55043" w:rsidRDefault="00F55043" w:rsidP="00FF29F2">
            <w:pPr>
              <w:spacing w:line="315" w:lineRule="exact"/>
              <w:ind w:leftChars="50" w:left="316" w:rightChars="50" w:right="105" w:hangingChars="100" w:hanging="211"/>
              <w:rPr>
                <w:rFonts w:hint="eastAsia"/>
              </w:rPr>
            </w:pPr>
            <w:r>
              <w:rPr>
                <w:rFonts w:hint="eastAsia"/>
              </w:rPr>
              <w:t>第八十一條　少年受徒刑之執行而有悛悔實據者，有期徒刑逾執行期三分之一後，得予假釋。</w:t>
            </w:r>
          </w:p>
          <w:p w14:paraId="64AB7673" w14:textId="77777777" w:rsidR="00F55043" w:rsidRDefault="00F55043" w:rsidP="00FF29F2">
            <w:pPr>
              <w:spacing w:line="315" w:lineRule="exact"/>
              <w:ind w:leftChars="150" w:left="316" w:rightChars="50" w:right="105" w:firstLineChars="200" w:firstLine="422"/>
              <w:rPr>
                <w:rFonts w:hint="eastAsia"/>
              </w:rPr>
            </w:pPr>
            <w:r>
              <w:rPr>
                <w:rFonts w:hint="eastAsia"/>
              </w:rPr>
              <w:t>少年於本法施行前，已受徒刑之執行者，或在本法施行前受徒刑宣告確定之案件於本法施行後受執行者，準用前項之規定。</w:t>
            </w:r>
          </w:p>
        </w:tc>
        <w:tc>
          <w:tcPr>
            <w:tcW w:w="3043" w:type="dxa"/>
          </w:tcPr>
          <w:p w14:paraId="20EBF485" w14:textId="77777777" w:rsidR="00F55043" w:rsidRDefault="00F55043" w:rsidP="00FF29F2">
            <w:pPr>
              <w:spacing w:line="315" w:lineRule="exact"/>
              <w:ind w:leftChars="50" w:left="316" w:rightChars="50" w:right="105" w:hangingChars="100" w:hanging="211"/>
              <w:rPr>
                <w:rFonts w:hint="eastAsia"/>
              </w:rPr>
            </w:pPr>
            <w:r>
              <w:rPr>
                <w:rFonts w:hint="eastAsia"/>
              </w:rPr>
              <w:t>第八十一條　少</w:t>
            </w:r>
            <w:r w:rsidRPr="00F65DDE">
              <w:rPr>
                <w:rFonts w:hint="eastAsia"/>
                <w:spacing w:val="4"/>
                <w:kern w:val="0"/>
              </w:rPr>
              <w:t>年受徒刑之執行而有悛悔實據者，</w:t>
            </w:r>
            <w:r w:rsidRPr="00F65DDE">
              <w:rPr>
                <w:rFonts w:hint="eastAsia"/>
                <w:spacing w:val="4"/>
                <w:kern w:val="0"/>
                <w:u w:val="single"/>
              </w:rPr>
              <w:t>無期徒刑逾七年後，</w:t>
            </w:r>
            <w:r w:rsidRPr="00F65DDE">
              <w:rPr>
                <w:rFonts w:hint="eastAsia"/>
                <w:spacing w:val="4"/>
                <w:kern w:val="0"/>
              </w:rPr>
              <w:t>有期徒刑逾執行期三分之一後，</w:t>
            </w:r>
            <w:r>
              <w:rPr>
                <w:rFonts w:hint="eastAsia"/>
              </w:rPr>
              <w:t>得予假釋。</w:t>
            </w:r>
          </w:p>
          <w:p w14:paraId="17104485" w14:textId="77777777" w:rsidR="00F55043" w:rsidRDefault="00F55043" w:rsidP="00FF29F2">
            <w:pPr>
              <w:spacing w:line="315" w:lineRule="exact"/>
              <w:ind w:leftChars="150" w:left="316" w:rightChars="50" w:right="105" w:firstLineChars="200" w:firstLine="422"/>
              <w:rPr>
                <w:rFonts w:hint="eastAsia"/>
              </w:rPr>
            </w:pPr>
            <w:r>
              <w:rPr>
                <w:rFonts w:hint="eastAsia"/>
              </w:rPr>
              <w:t>少年於本法施行前，已受徒刑之執行者，或在本法施行前受徒刑宣告確定之案件於本法施行後受執行者，準用前項之規定。</w:t>
            </w:r>
          </w:p>
        </w:tc>
        <w:tc>
          <w:tcPr>
            <w:tcW w:w="3043" w:type="dxa"/>
          </w:tcPr>
          <w:p w14:paraId="6621709D" w14:textId="77777777" w:rsidR="00F55043" w:rsidRDefault="00F55043" w:rsidP="00FF29F2">
            <w:pPr>
              <w:spacing w:line="315" w:lineRule="exact"/>
              <w:ind w:leftChars="50" w:left="316" w:rightChars="50" w:right="105" w:hangingChars="100" w:hanging="211"/>
              <w:rPr>
                <w:rFonts w:hint="eastAsia"/>
              </w:rPr>
            </w:pPr>
            <w:r>
              <w:rPr>
                <w:rFonts w:hint="eastAsia"/>
              </w:rPr>
              <w:t>一、依刑法第六十三條，對未滿十八歲之人不得處死刑或無</w:t>
            </w:r>
            <w:r w:rsidRPr="00F65DDE">
              <w:rPr>
                <w:rFonts w:hint="eastAsia"/>
                <w:spacing w:val="4"/>
                <w:kern w:val="0"/>
              </w:rPr>
              <w:t>期徒刑；兒童權利公約第三十七條（</w:t>
            </w:r>
            <w:r w:rsidRPr="00F65DDE">
              <w:rPr>
                <w:rFonts w:hint="eastAsia"/>
                <w:spacing w:val="4"/>
                <w:kern w:val="0"/>
              </w:rPr>
              <w:t>a</w:t>
            </w:r>
            <w:r w:rsidRPr="00F65DDE">
              <w:rPr>
                <w:rFonts w:hint="eastAsia"/>
                <w:spacing w:val="4"/>
                <w:kern w:val="0"/>
              </w:rPr>
              <w:t>）亦規定「對未滿十八歲之人之犯罪行為，不得判處死刑或無釋放可能之</w:t>
            </w:r>
            <w:r>
              <w:rPr>
                <w:rFonts w:hint="eastAsia"/>
              </w:rPr>
              <w:t>無期徒刑」。第一項有關無期徒刑之規定，實務上已無適用之餘地，爰予刪除。</w:t>
            </w:r>
          </w:p>
          <w:p w14:paraId="2BEA301F" w14:textId="77777777" w:rsidR="00F55043" w:rsidRDefault="00F55043" w:rsidP="00FF29F2">
            <w:pPr>
              <w:spacing w:line="315" w:lineRule="exact"/>
              <w:ind w:leftChars="50" w:left="316" w:rightChars="50" w:right="105" w:hangingChars="100" w:hanging="211"/>
              <w:rPr>
                <w:rFonts w:hint="eastAsia"/>
              </w:rPr>
            </w:pPr>
            <w:r>
              <w:rPr>
                <w:rFonts w:hint="eastAsia"/>
              </w:rPr>
              <w:t>二、第二項未修正。</w:t>
            </w:r>
          </w:p>
        </w:tc>
      </w:tr>
      <w:tr w:rsidR="00F55043" w14:paraId="75C27F49" w14:textId="77777777" w:rsidTr="00FF29F2">
        <w:tc>
          <w:tcPr>
            <w:tcW w:w="3042" w:type="dxa"/>
          </w:tcPr>
          <w:p w14:paraId="36E3A928" w14:textId="77777777" w:rsidR="00F55043" w:rsidRDefault="00F55043" w:rsidP="00FF29F2">
            <w:pPr>
              <w:spacing w:line="315" w:lineRule="exact"/>
              <w:ind w:leftChars="50" w:left="316" w:rightChars="50" w:right="105" w:hangingChars="100" w:hanging="211"/>
              <w:rPr>
                <w:rFonts w:hint="eastAsia"/>
              </w:rPr>
            </w:pPr>
            <w:r>
              <w:rPr>
                <w:rFonts w:hint="eastAsia"/>
              </w:rPr>
              <w:t>第八十三條之一　少年受</w:t>
            </w:r>
            <w:r w:rsidRPr="002330E6">
              <w:rPr>
                <w:rFonts w:hint="eastAsia"/>
                <w:u w:val="single"/>
              </w:rPr>
              <w:t>不付審理或不付保護處分之裁定確定後；或</w:t>
            </w:r>
            <w:r>
              <w:rPr>
                <w:rFonts w:hint="eastAsia"/>
              </w:rPr>
              <w:t>受第二十九條第一項之處分，或受保護處分或刑</w:t>
            </w:r>
            <w:r w:rsidRPr="002330E6">
              <w:rPr>
                <w:rFonts w:hint="eastAsia"/>
                <w:u w:val="single"/>
              </w:rPr>
              <w:t>之宣告，於</w:t>
            </w:r>
            <w:r>
              <w:rPr>
                <w:rFonts w:hint="eastAsia"/>
              </w:rPr>
              <w:t>執行完畢或赦免後，</w:t>
            </w:r>
            <w:r w:rsidRPr="002330E6">
              <w:rPr>
                <w:rFonts w:hint="eastAsia"/>
                <w:u w:val="single"/>
              </w:rPr>
              <w:t>五年內未再因故意觸犯刑罰法律而受保護處分或刑之宣告者</w:t>
            </w:r>
            <w:r>
              <w:rPr>
                <w:rFonts w:hint="eastAsia"/>
              </w:rPr>
              <w:t>，視為未曾受各該宣告。</w:t>
            </w:r>
          </w:p>
          <w:p w14:paraId="56DD3487" w14:textId="77777777" w:rsidR="00F55043" w:rsidRDefault="00F55043" w:rsidP="00FF29F2">
            <w:pPr>
              <w:spacing w:line="315" w:lineRule="exact"/>
              <w:ind w:leftChars="150" w:left="316" w:rightChars="50" w:right="105" w:firstLineChars="200" w:firstLine="422"/>
              <w:rPr>
                <w:rFonts w:hint="eastAsia"/>
              </w:rPr>
            </w:pPr>
            <w:r>
              <w:rPr>
                <w:rFonts w:hint="eastAsia"/>
              </w:rPr>
              <w:t>少年有前項或下列情形之一者，少年法院應通知保存少年前案紀錄及有關資料之機關、機構及團體，將少年之前案紀錄及有關資料予以塗銷：</w:t>
            </w:r>
          </w:p>
          <w:p w14:paraId="7F350671" w14:textId="77777777" w:rsidR="00F55043" w:rsidRDefault="00F55043" w:rsidP="00FF29F2">
            <w:pPr>
              <w:spacing w:line="315" w:lineRule="exact"/>
              <w:ind w:leftChars="150" w:left="527" w:rightChars="50" w:right="105" w:hangingChars="100" w:hanging="211"/>
              <w:rPr>
                <w:rFonts w:hint="eastAsia"/>
              </w:rPr>
            </w:pPr>
            <w:r>
              <w:rPr>
                <w:rFonts w:hint="eastAsia"/>
              </w:rPr>
              <w:t>一、受緩刑之宣告期滿未經撤銷，或受無罪、免訴、不受理判決確定。</w:t>
            </w:r>
          </w:p>
          <w:p w14:paraId="3045105E" w14:textId="77777777" w:rsidR="00F55043" w:rsidRDefault="00F55043" w:rsidP="00FF29F2">
            <w:pPr>
              <w:spacing w:line="315" w:lineRule="exact"/>
              <w:ind w:leftChars="150" w:left="527" w:rightChars="50" w:right="105" w:hangingChars="100" w:hanging="211"/>
            </w:pPr>
            <w:r>
              <w:rPr>
                <w:rFonts w:hint="eastAsia"/>
              </w:rPr>
              <w:t>二、經檢察機關將緩起訴處分期滿，未經撤銷之事由通知少年法院。</w:t>
            </w:r>
          </w:p>
          <w:p w14:paraId="6491AE9A" w14:textId="77777777" w:rsidR="00F55043" w:rsidRDefault="00F55043" w:rsidP="00FF29F2">
            <w:pPr>
              <w:spacing w:line="315" w:lineRule="exact"/>
              <w:ind w:leftChars="150" w:left="527" w:rightChars="50" w:right="105" w:hangingChars="100" w:hanging="211"/>
              <w:rPr>
                <w:rFonts w:hint="eastAsia"/>
              </w:rPr>
            </w:pPr>
            <w:r>
              <w:rPr>
                <w:rFonts w:hint="eastAsia"/>
              </w:rPr>
              <w:t>三、經檢察機關將不起訴處分確定，毋庸移送少年法院依少年保護事件審理之事由通知少年法院。</w:t>
            </w:r>
          </w:p>
          <w:p w14:paraId="43E43C96" w14:textId="77777777" w:rsidR="00F55043" w:rsidRDefault="00F55043" w:rsidP="00FF29F2">
            <w:pPr>
              <w:spacing w:line="315" w:lineRule="exact"/>
              <w:ind w:leftChars="150" w:left="316" w:rightChars="50" w:right="105" w:firstLineChars="200" w:firstLine="422"/>
              <w:rPr>
                <w:rFonts w:hint="eastAsia"/>
              </w:rPr>
            </w:pPr>
            <w:r>
              <w:rPr>
                <w:rFonts w:hint="eastAsia"/>
              </w:rPr>
              <w:t>前</w:t>
            </w:r>
            <w:r w:rsidRPr="00F65DDE">
              <w:rPr>
                <w:rFonts w:hint="eastAsia"/>
                <w:spacing w:val="4"/>
                <w:kern w:val="0"/>
              </w:rPr>
              <w:t>項紀錄及資料，除下列情形或本法另有規定外，少年法院及其他任何機關、機構、團體或</w:t>
            </w:r>
            <w:r>
              <w:rPr>
                <w:rFonts w:hint="eastAsia"/>
              </w:rPr>
              <w:t>個人不得提供：</w:t>
            </w:r>
          </w:p>
          <w:p w14:paraId="25F51CE3" w14:textId="77777777" w:rsidR="00F55043" w:rsidRDefault="00F55043" w:rsidP="00FF29F2">
            <w:pPr>
              <w:spacing w:line="315" w:lineRule="exact"/>
              <w:ind w:leftChars="150" w:left="527" w:rightChars="50" w:right="105" w:hangingChars="100" w:hanging="211"/>
              <w:rPr>
                <w:rFonts w:hint="eastAsia"/>
              </w:rPr>
            </w:pPr>
            <w:r>
              <w:rPr>
                <w:rFonts w:hint="eastAsia"/>
              </w:rPr>
              <w:t>一、為少年本人之利益。</w:t>
            </w:r>
          </w:p>
          <w:p w14:paraId="4761F480" w14:textId="77777777" w:rsidR="00F55043" w:rsidRDefault="00F55043" w:rsidP="00FF29F2">
            <w:pPr>
              <w:spacing w:line="315" w:lineRule="exact"/>
              <w:ind w:leftChars="150" w:left="527" w:rightChars="50" w:right="105" w:hangingChars="100" w:hanging="211"/>
              <w:rPr>
                <w:rFonts w:hint="eastAsia"/>
              </w:rPr>
            </w:pPr>
            <w:r>
              <w:rPr>
                <w:rFonts w:hint="eastAsia"/>
              </w:rPr>
              <w:t>二、經少年本人同意，並應依其年齡及身心發展程度衡酌其意見；必要時得聽取其法定代理人或現在保護少年之人之意見。</w:t>
            </w:r>
          </w:p>
          <w:p w14:paraId="13EDA9A5" w14:textId="77777777" w:rsidR="00F55043" w:rsidRDefault="00F55043" w:rsidP="00FF29F2">
            <w:pPr>
              <w:spacing w:line="315" w:lineRule="exact"/>
              <w:ind w:leftChars="150" w:left="316" w:rightChars="50" w:right="105" w:firstLineChars="200" w:firstLine="422"/>
              <w:rPr>
                <w:rFonts w:hint="eastAsia"/>
              </w:rPr>
            </w:pPr>
            <w:r>
              <w:rPr>
                <w:rFonts w:hint="eastAsia"/>
              </w:rPr>
              <w:t>少年之前案紀錄及有關資料之塗銷、利用、保存、提供、統計及研究等相關事項之辦法，由司法院定之。</w:t>
            </w:r>
          </w:p>
        </w:tc>
        <w:tc>
          <w:tcPr>
            <w:tcW w:w="3043" w:type="dxa"/>
          </w:tcPr>
          <w:p w14:paraId="1F91DBEF" w14:textId="77777777" w:rsidR="00F55043" w:rsidRDefault="00F55043" w:rsidP="00FF29F2">
            <w:pPr>
              <w:spacing w:line="315" w:lineRule="exact"/>
              <w:ind w:leftChars="50" w:left="316" w:rightChars="50" w:right="105" w:hangingChars="100" w:hanging="211"/>
              <w:rPr>
                <w:rFonts w:hint="eastAsia"/>
              </w:rPr>
            </w:pPr>
            <w:r>
              <w:rPr>
                <w:rFonts w:hint="eastAsia"/>
              </w:rPr>
              <w:t>第八十三條之一　少年受第二十九條第一項之處分</w:t>
            </w:r>
            <w:r w:rsidRPr="002330E6">
              <w:rPr>
                <w:rFonts w:hint="eastAsia"/>
                <w:u w:val="single"/>
              </w:rPr>
              <w:t>執行完畢二年後</w:t>
            </w:r>
            <w:r>
              <w:rPr>
                <w:rFonts w:hint="eastAsia"/>
              </w:rPr>
              <w:t>，或受保護處分或刑之執行完畢或赦免</w:t>
            </w:r>
            <w:r w:rsidRPr="002330E6">
              <w:rPr>
                <w:rFonts w:hint="eastAsia"/>
                <w:u w:val="single"/>
              </w:rPr>
              <w:t>三年後</w:t>
            </w:r>
            <w:r>
              <w:rPr>
                <w:rFonts w:hint="eastAsia"/>
              </w:rPr>
              <w:t>，或受不付審理或不付保護處分之裁定確定後，視為未曾受各該宣告。</w:t>
            </w:r>
          </w:p>
          <w:p w14:paraId="39AF341F" w14:textId="77777777" w:rsidR="00F55043" w:rsidRDefault="00F55043" w:rsidP="00FF29F2">
            <w:pPr>
              <w:spacing w:line="315" w:lineRule="exact"/>
              <w:ind w:leftChars="150" w:left="316" w:rightChars="50" w:right="105" w:firstLineChars="200" w:firstLine="422"/>
              <w:rPr>
                <w:rFonts w:hint="eastAsia"/>
              </w:rPr>
            </w:pPr>
            <w:r>
              <w:rPr>
                <w:rFonts w:hint="eastAsia"/>
              </w:rPr>
              <w:t>少年有前項或下列情形之一者，少年法院應通知保存少年前案紀錄及有關資料之機關、機構及團體，將少年之前案紀錄及有關資料予以塗銷：</w:t>
            </w:r>
          </w:p>
          <w:p w14:paraId="116F4A01" w14:textId="77777777" w:rsidR="00F55043" w:rsidRDefault="00F55043" w:rsidP="00FF29F2">
            <w:pPr>
              <w:spacing w:line="315" w:lineRule="exact"/>
              <w:ind w:leftChars="150" w:left="527" w:rightChars="50" w:right="105" w:hangingChars="100" w:hanging="211"/>
              <w:rPr>
                <w:rFonts w:hint="eastAsia"/>
              </w:rPr>
            </w:pPr>
            <w:r>
              <w:rPr>
                <w:rFonts w:hint="eastAsia"/>
              </w:rPr>
              <w:t>一、受緩刑之宣告期滿未經撤銷，或受無罪、免訴、不受理判決確定。</w:t>
            </w:r>
          </w:p>
          <w:p w14:paraId="7576B970" w14:textId="77777777" w:rsidR="00F55043" w:rsidRDefault="00F55043" w:rsidP="00FF29F2">
            <w:pPr>
              <w:spacing w:line="315" w:lineRule="exact"/>
              <w:ind w:leftChars="150" w:left="527" w:rightChars="50" w:right="105" w:hangingChars="100" w:hanging="211"/>
              <w:rPr>
                <w:rFonts w:hint="eastAsia"/>
              </w:rPr>
            </w:pPr>
            <w:r>
              <w:rPr>
                <w:rFonts w:hint="eastAsia"/>
              </w:rPr>
              <w:t>二、經檢察機關將緩起訴處分期滿，未經撤銷之事由通知少年法院。</w:t>
            </w:r>
          </w:p>
          <w:p w14:paraId="66B4FCEA" w14:textId="77777777" w:rsidR="00F55043" w:rsidRDefault="00F55043" w:rsidP="00FF29F2">
            <w:pPr>
              <w:spacing w:line="315" w:lineRule="exact"/>
              <w:ind w:leftChars="150" w:left="527" w:rightChars="50" w:right="105" w:hangingChars="100" w:hanging="211"/>
              <w:rPr>
                <w:rFonts w:hint="eastAsia"/>
              </w:rPr>
            </w:pPr>
            <w:r>
              <w:rPr>
                <w:rFonts w:hint="eastAsia"/>
              </w:rPr>
              <w:t>三、經檢察機關將不起訴處分確定，毋庸移送少年法院依少年保護事件審理之事由通知少年法院。</w:t>
            </w:r>
          </w:p>
          <w:p w14:paraId="48578755" w14:textId="77777777" w:rsidR="00F55043" w:rsidRDefault="00F55043" w:rsidP="00FF29F2">
            <w:pPr>
              <w:spacing w:line="315" w:lineRule="exact"/>
              <w:ind w:leftChars="150" w:left="316" w:rightChars="50" w:right="105" w:firstLineChars="200" w:firstLine="422"/>
              <w:rPr>
                <w:rFonts w:hint="eastAsia"/>
              </w:rPr>
            </w:pPr>
            <w:r>
              <w:rPr>
                <w:rFonts w:hint="eastAsia"/>
              </w:rPr>
              <w:t>前</w:t>
            </w:r>
            <w:r w:rsidRPr="00F65DDE">
              <w:rPr>
                <w:rFonts w:hint="eastAsia"/>
                <w:spacing w:val="4"/>
                <w:kern w:val="0"/>
              </w:rPr>
              <w:t>項紀錄及資料，除下列情形或本法另有規定外，少年法院及其他任何機關、機構、團體或個人不得提供</w:t>
            </w:r>
            <w:r>
              <w:rPr>
                <w:rFonts w:hint="eastAsia"/>
              </w:rPr>
              <w:t>：</w:t>
            </w:r>
          </w:p>
          <w:p w14:paraId="60EF980D" w14:textId="77777777" w:rsidR="00F55043" w:rsidRDefault="00F55043" w:rsidP="00FF29F2">
            <w:pPr>
              <w:spacing w:line="315" w:lineRule="exact"/>
              <w:ind w:leftChars="150" w:left="527" w:rightChars="50" w:right="105" w:hangingChars="100" w:hanging="211"/>
              <w:rPr>
                <w:rFonts w:hint="eastAsia"/>
              </w:rPr>
            </w:pPr>
            <w:r>
              <w:rPr>
                <w:rFonts w:hint="eastAsia"/>
              </w:rPr>
              <w:t>一、為少年本人之利益。</w:t>
            </w:r>
          </w:p>
          <w:p w14:paraId="62A91232" w14:textId="77777777" w:rsidR="00F55043" w:rsidRDefault="00F55043" w:rsidP="00FF29F2">
            <w:pPr>
              <w:spacing w:line="315" w:lineRule="exact"/>
              <w:ind w:leftChars="150" w:left="527" w:rightChars="50" w:right="105" w:hangingChars="100" w:hanging="211"/>
              <w:rPr>
                <w:rFonts w:hint="eastAsia"/>
              </w:rPr>
            </w:pPr>
            <w:r>
              <w:rPr>
                <w:rFonts w:hint="eastAsia"/>
              </w:rPr>
              <w:t>二、經少年本人同意，並應依其年齡及身心發展程度衡酌其意見；必要時得聽取其法定代理人或現在保護少年之人之意見。</w:t>
            </w:r>
          </w:p>
          <w:p w14:paraId="0B2C0273" w14:textId="77777777" w:rsidR="00F55043" w:rsidRDefault="00F55043" w:rsidP="00FF29F2">
            <w:pPr>
              <w:spacing w:line="315" w:lineRule="exact"/>
              <w:ind w:leftChars="150" w:left="316" w:rightChars="50" w:right="105" w:firstLineChars="200" w:firstLine="422"/>
              <w:rPr>
                <w:rFonts w:hint="eastAsia"/>
              </w:rPr>
            </w:pPr>
            <w:r>
              <w:rPr>
                <w:rFonts w:hint="eastAsia"/>
              </w:rPr>
              <w:t>少年之前案紀錄及有關資料之塗銷、利用、保存、提供、統計及研究等相關事項之辦法，由司法院定之。</w:t>
            </w:r>
          </w:p>
        </w:tc>
        <w:tc>
          <w:tcPr>
            <w:tcW w:w="3043" w:type="dxa"/>
          </w:tcPr>
          <w:p w14:paraId="3266BA0A" w14:textId="77777777" w:rsidR="00F55043" w:rsidRDefault="00F55043" w:rsidP="00FF29F2">
            <w:pPr>
              <w:spacing w:line="315" w:lineRule="exact"/>
              <w:ind w:leftChars="50" w:left="316" w:rightChars="50" w:right="105" w:hangingChars="100" w:hanging="211"/>
            </w:pPr>
            <w:r>
              <w:rPr>
                <w:rFonts w:hint="eastAsia"/>
              </w:rPr>
              <w:t>一、有關少年前案塗銷之規定，係於本法六十五年增訂第八十三條之一，於少年受管訓處分或刑之宣告完畢或赦免後五年內未再受宣告者，視為未曾受該宣告。後於八十六年修正將管訓處分修正為保護處分、五年改為三年，並增加第二十九條第一項轉介處分、不付審理或不付保護處分之裁定，以達充分保障之宗旨。窺其立法目的，應係為促使少年保持善良品行，發揮再犯預防之效，是於少年受保護、轉介處分或刑之宣告執行完畢一定期間內，如未再因故意觸犯刑罰法律而受保護處分或刑之宣告者，賦予視為未曾受各該宣告之效力爰參考本法上開兩次修法意旨，修正第一項。</w:t>
            </w:r>
          </w:p>
          <w:p w14:paraId="29FBD751" w14:textId="77777777" w:rsidR="00F55043" w:rsidRDefault="00F55043" w:rsidP="00FF29F2">
            <w:pPr>
              <w:spacing w:line="315" w:lineRule="exact"/>
              <w:ind w:leftChars="50" w:left="316" w:rightChars="50" w:right="105" w:hangingChars="100" w:hanging="211"/>
              <w:rPr>
                <w:rFonts w:hint="eastAsia"/>
              </w:rPr>
            </w:pPr>
            <w:r>
              <w:rPr>
                <w:rFonts w:hint="eastAsia"/>
              </w:rPr>
              <w:t>二、至第一項有關故意觸犯刑罰法律而受保護處分或刑之宣告者，自應經少年法院於辦理塗銷通知作業時查核，確認該行為經少年保護事件處分確定、少年刑事案件或一般刑事案件判決有罪確定之情形，併予說明。</w:t>
            </w:r>
          </w:p>
          <w:p w14:paraId="3D80156B" w14:textId="77777777" w:rsidR="00F55043" w:rsidRDefault="00F55043" w:rsidP="00FF29F2">
            <w:pPr>
              <w:spacing w:line="315" w:lineRule="exact"/>
              <w:ind w:leftChars="50" w:left="316" w:rightChars="50" w:right="105" w:hangingChars="100" w:hanging="211"/>
              <w:rPr>
                <w:rFonts w:hint="eastAsia"/>
              </w:rPr>
            </w:pPr>
            <w:r>
              <w:rPr>
                <w:rFonts w:hint="eastAsia"/>
              </w:rPr>
              <w:t>三、第二項至第四項未修正。</w:t>
            </w:r>
          </w:p>
        </w:tc>
      </w:tr>
      <w:tr w:rsidR="00F55043" w14:paraId="5014D767" w14:textId="77777777" w:rsidTr="00FF29F2">
        <w:tc>
          <w:tcPr>
            <w:tcW w:w="3042" w:type="dxa"/>
          </w:tcPr>
          <w:p w14:paraId="419A166B" w14:textId="77777777" w:rsidR="00F55043" w:rsidRDefault="00F55043" w:rsidP="00FF29F2">
            <w:pPr>
              <w:spacing w:line="315" w:lineRule="exact"/>
              <w:ind w:leftChars="50" w:left="316" w:rightChars="50" w:right="105" w:hangingChars="100" w:hanging="211"/>
              <w:rPr>
                <w:rFonts w:hint="eastAsia"/>
              </w:rPr>
            </w:pPr>
            <w:r>
              <w:rPr>
                <w:rFonts w:hint="eastAsia"/>
              </w:rPr>
              <w:t>第八十三條之二　違反前條規定未將少年之前</w:t>
            </w:r>
            <w:r w:rsidRPr="002330E6">
              <w:rPr>
                <w:rFonts w:hint="eastAsia"/>
                <w:u w:val="single"/>
              </w:rPr>
              <w:t>案</w:t>
            </w:r>
            <w:r>
              <w:rPr>
                <w:rFonts w:hint="eastAsia"/>
              </w:rPr>
              <w:t>紀錄及有關資料塗銷或無故提供者，處六月以下有期徒刑、拘役或新臺幣三萬元以下罰金。</w:t>
            </w:r>
          </w:p>
        </w:tc>
        <w:tc>
          <w:tcPr>
            <w:tcW w:w="3043" w:type="dxa"/>
          </w:tcPr>
          <w:p w14:paraId="4F5AED4C" w14:textId="77777777" w:rsidR="00F55043" w:rsidRDefault="00F55043" w:rsidP="00FF29F2">
            <w:pPr>
              <w:spacing w:line="315" w:lineRule="exact"/>
              <w:ind w:leftChars="50" w:left="316" w:rightChars="50" w:right="105" w:hangingChars="100" w:hanging="211"/>
              <w:rPr>
                <w:rFonts w:hint="eastAsia"/>
              </w:rPr>
            </w:pPr>
            <w:r>
              <w:rPr>
                <w:rFonts w:hint="eastAsia"/>
              </w:rPr>
              <w:t>第八十三條之二　違反前條規定未將少年之前科紀錄及有關資料塗銷或無故提供者，處六月以下有期徒刑、拘役或新臺幣三萬元以下罰金。</w:t>
            </w:r>
          </w:p>
        </w:tc>
        <w:tc>
          <w:tcPr>
            <w:tcW w:w="3043" w:type="dxa"/>
          </w:tcPr>
          <w:p w14:paraId="6E4E620F" w14:textId="77777777" w:rsidR="00F55043" w:rsidRDefault="00F55043" w:rsidP="00FF29F2">
            <w:pPr>
              <w:spacing w:line="315" w:lineRule="exact"/>
              <w:ind w:leftChars="50" w:left="105" w:rightChars="50" w:right="105"/>
              <w:rPr>
                <w:rFonts w:hint="eastAsia"/>
              </w:rPr>
            </w:pPr>
            <w:r>
              <w:rPr>
                <w:rFonts w:hint="eastAsia"/>
              </w:rPr>
              <w:t>配合本法第八十三條之一第一項、第四項酌修文字，以期用語一致。</w:t>
            </w:r>
          </w:p>
        </w:tc>
      </w:tr>
      <w:tr w:rsidR="00F55043" w14:paraId="72747791" w14:textId="77777777" w:rsidTr="00FF29F2">
        <w:tc>
          <w:tcPr>
            <w:tcW w:w="3042" w:type="dxa"/>
          </w:tcPr>
          <w:p w14:paraId="4A98714B" w14:textId="77777777" w:rsidR="00F55043" w:rsidRDefault="00537969" w:rsidP="00FF29F2">
            <w:pPr>
              <w:spacing w:line="315" w:lineRule="exact"/>
              <w:ind w:leftChars="50" w:left="316" w:rightChars="50" w:right="105" w:hangingChars="100" w:hanging="211"/>
              <w:rPr>
                <w:rFonts w:hint="eastAsia"/>
              </w:rPr>
            </w:pPr>
            <w:r>
              <w:rPr>
                <w:rFonts w:hint="eastAsia"/>
              </w:rPr>
              <w:pict w14:anchorId="26DF4333">
                <v:line id="DW8483937" o:spid="_x0000_s1041" style="position:absolute;left:0;text-align:left;z-index:251657216;mso-position-horizontal-relative:text;mso-position-vertical-relative:text" from="-2.2pt,363.65pt" to="455.6pt,363.65pt" strokeweight="1.5pt"/>
              </w:pict>
            </w:r>
            <w:r w:rsidR="00F55043">
              <w:rPr>
                <w:rFonts w:hint="eastAsia"/>
              </w:rPr>
              <w:t>第八十七條　本法自中華民國六十年七月一日施行。</w:t>
            </w:r>
          </w:p>
          <w:p w14:paraId="553F3325" w14:textId="77777777" w:rsidR="00F55043" w:rsidRDefault="00F55043" w:rsidP="00FF29F2">
            <w:pPr>
              <w:spacing w:line="315" w:lineRule="exact"/>
              <w:ind w:leftChars="150" w:left="316" w:rightChars="50" w:right="105" w:firstLineChars="200" w:firstLine="422"/>
              <w:rPr>
                <w:rFonts w:hint="eastAsia"/>
              </w:rPr>
            </w:pPr>
            <w:r>
              <w:rPr>
                <w:rFonts w:hint="eastAsia"/>
              </w:rPr>
              <w:t>本法修正條文，除中華民國一百零八年五月三十一日修正之第十八條第二項至第七項自一百十二年七月一日施行，第四十二條第一項第三款關於交付安置於適當之醫療機構、執行過渡性教育措施或其他適當措施之處所輔導部分及刪除第八十五條之一自公布一年後施行；一百十二年五月三十日修正之第十八條第六項及第七項、第二十六條第二項至第四項及第六十一條第一項第三款自一百十二年七月一日施行，第十八條之一至第十八條之八自一百十三年一月一日施行</w:t>
            </w:r>
            <w:r w:rsidRPr="002330E6">
              <w:rPr>
                <w:rFonts w:hint="eastAsia"/>
                <w:u w:val="single"/>
              </w:rPr>
              <w:t>；○年○月○日修正之第八十三條之一自公布六個月後施行</w:t>
            </w:r>
            <w:r>
              <w:rPr>
                <w:rFonts w:hint="eastAsia"/>
              </w:rPr>
              <w:t>外，自公布日施行。</w:t>
            </w:r>
          </w:p>
        </w:tc>
        <w:tc>
          <w:tcPr>
            <w:tcW w:w="3043" w:type="dxa"/>
          </w:tcPr>
          <w:p w14:paraId="7499F7AB" w14:textId="77777777" w:rsidR="00F55043" w:rsidRDefault="00F55043" w:rsidP="00FF29F2">
            <w:pPr>
              <w:spacing w:line="315" w:lineRule="exact"/>
              <w:ind w:leftChars="50" w:left="316" w:rightChars="50" w:right="105" w:hangingChars="100" w:hanging="211"/>
              <w:rPr>
                <w:rFonts w:hint="eastAsia"/>
              </w:rPr>
            </w:pPr>
            <w:r>
              <w:rPr>
                <w:rFonts w:hint="eastAsia"/>
              </w:rPr>
              <w:t>第八十七條　本法自中華民國六十年七月一日施行。</w:t>
            </w:r>
          </w:p>
          <w:p w14:paraId="51BF442B" w14:textId="77777777" w:rsidR="00F55043" w:rsidRDefault="00F55043" w:rsidP="00FF29F2">
            <w:pPr>
              <w:spacing w:line="315" w:lineRule="exact"/>
              <w:ind w:leftChars="150" w:left="316" w:rightChars="50" w:right="105" w:firstLineChars="200" w:firstLine="422"/>
              <w:rPr>
                <w:rFonts w:hint="eastAsia"/>
              </w:rPr>
            </w:pPr>
            <w:r>
              <w:rPr>
                <w:rFonts w:hint="eastAsia"/>
              </w:rPr>
              <w:t>本法修正條文，除中華民國一百零八年五月三十一日修正之第十八條第二項至第七項自一百十二年七月一日施行，第四十二條第一項第三款關於交付安置於適當之醫療機構、執行過渡性教育措施或其他適當措施之處所輔導部分及刪除第八十五條之一自公布一年後施行；一百十二年五月三十日修正之第十八條第六項及第七項、第二十六條第二項至第四項及第六十一條第一項第三款自一百十二年七月一日施行，第十八條之一至第十八條之八自一百十三年一月一日施行外，自公布日施行。</w:t>
            </w:r>
          </w:p>
        </w:tc>
        <w:tc>
          <w:tcPr>
            <w:tcW w:w="3043" w:type="dxa"/>
          </w:tcPr>
          <w:p w14:paraId="31A718F0" w14:textId="77777777" w:rsidR="00F55043" w:rsidRDefault="00F55043" w:rsidP="00FF29F2">
            <w:pPr>
              <w:spacing w:line="315" w:lineRule="exact"/>
              <w:ind w:leftChars="50" w:left="105" w:rightChars="50" w:right="105"/>
              <w:rPr>
                <w:rFonts w:hint="eastAsia"/>
              </w:rPr>
            </w:pPr>
            <w:r>
              <w:rPr>
                <w:rFonts w:hint="eastAsia"/>
              </w:rPr>
              <w:t>考量第八十三條之一第一項有關少年受保護處分或刑之執行完畢或赦免後三年內，如未再因故意觸犯刑罰法律而受保護處分或刑之宣告者，視為未曾受各該宣告，以發揮再犯預防效益之修正規定，因涉及該條第二項有關少年前案紀錄及有關資料之塗銷事宜，須予少年法院及保有少年前案紀錄等資料之機關（構）或團體相當時間整備，以為因應，爰修正第二項規定，明定該修正部分之施行日期，其餘修正部分均自公布日施行。</w:t>
            </w:r>
          </w:p>
        </w:tc>
      </w:tr>
    </w:tbl>
    <w:p w14:paraId="791BE158" w14:textId="77777777" w:rsidR="00F55043" w:rsidRPr="00820759" w:rsidRDefault="00F55043" w:rsidP="00FF29F2">
      <w:pPr>
        <w:rPr>
          <w:rFonts w:hint="eastAsia"/>
        </w:rPr>
      </w:pPr>
    </w:p>
    <w:p w14:paraId="3DA0EDEC" w14:textId="77777777" w:rsidR="00F55043" w:rsidRPr="00BC4A22" w:rsidRDefault="00F55043" w:rsidP="00090DAC">
      <w:pPr>
        <w:spacing w:line="420" w:lineRule="exact"/>
        <w:rPr>
          <w:rFonts w:hint="eastAsia"/>
        </w:rPr>
      </w:pPr>
      <w:r>
        <w:br w:type="page"/>
      </w:r>
    </w:p>
    <w:sectPr w:rsidR="00F55043" w:rsidRPr="00BC4A22" w:rsidSect="00BC4A2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9B3FE" w14:textId="77777777" w:rsidR="003F020A" w:rsidRDefault="003F020A">
      <w:r>
        <w:separator/>
      </w:r>
    </w:p>
  </w:endnote>
  <w:endnote w:type="continuationSeparator" w:id="0">
    <w:p w14:paraId="56C29C7E" w14:textId="77777777" w:rsidR="003F020A" w:rsidRDefault="003F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FD465" w14:textId="77777777" w:rsidR="00991551" w:rsidRPr="00BF051F" w:rsidRDefault="00BF051F" w:rsidP="00BF051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741CD">
      <w:t>156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829A7" w14:textId="77777777" w:rsidR="00991551" w:rsidRPr="00BF051F" w:rsidRDefault="00BF051F" w:rsidP="00BF051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F020A">
      <w:t>141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75D83" w14:textId="77777777" w:rsidR="003F020A" w:rsidRDefault="003F020A">
      <w:r>
        <w:separator/>
      </w:r>
    </w:p>
  </w:footnote>
  <w:footnote w:type="continuationSeparator" w:id="0">
    <w:p w14:paraId="504FB5FE" w14:textId="77777777" w:rsidR="003F020A" w:rsidRDefault="003F0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3F166" w14:textId="77777777" w:rsidR="00991551" w:rsidRPr="00BF051F" w:rsidRDefault="00BF051F" w:rsidP="00BF051F">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DF8C" w14:textId="77777777" w:rsidR="00991551" w:rsidRPr="00BF051F" w:rsidRDefault="00BF051F" w:rsidP="00BF051F">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7618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2373"/>
    <w:rsid w:val="00021974"/>
    <w:rsid w:val="000322E4"/>
    <w:rsid w:val="00034179"/>
    <w:rsid w:val="0006260D"/>
    <w:rsid w:val="000741CD"/>
    <w:rsid w:val="0007483B"/>
    <w:rsid w:val="00090DAC"/>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92ADD"/>
    <w:rsid w:val="001A0A32"/>
    <w:rsid w:val="001A5138"/>
    <w:rsid w:val="001A7C69"/>
    <w:rsid w:val="001E1A19"/>
    <w:rsid w:val="001E385A"/>
    <w:rsid w:val="002053CA"/>
    <w:rsid w:val="00235073"/>
    <w:rsid w:val="00235BD9"/>
    <w:rsid w:val="00240FA3"/>
    <w:rsid w:val="0024333A"/>
    <w:rsid w:val="00243679"/>
    <w:rsid w:val="00252A12"/>
    <w:rsid w:val="00293B0A"/>
    <w:rsid w:val="002A04DC"/>
    <w:rsid w:val="002A509E"/>
    <w:rsid w:val="002C13F8"/>
    <w:rsid w:val="002C335B"/>
    <w:rsid w:val="00342063"/>
    <w:rsid w:val="003516B8"/>
    <w:rsid w:val="003530E2"/>
    <w:rsid w:val="00355CB3"/>
    <w:rsid w:val="00360394"/>
    <w:rsid w:val="00362E94"/>
    <w:rsid w:val="00372E8D"/>
    <w:rsid w:val="00387860"/>
    <w:rsid w:val="00395E18"/>
    <w:rsid w:val="003A00D7"/>
    <w:rsid w:val="003A6947"/>
    <w:rsid w:val="003B341B"/>
    <w:rsid w:val="003F020A"/>
    <w:rsid w:val="004034F0"/>
    <w:rsid w:val="004047CB"/>
    <w:rsid w:val="00405CC1"/>
    <w:rsid w:val="004126B4"/>
    <w:rsid w:val="0042704C"/>
    <w:rsid w:val="0044045C"/>
    <w:rsid w:val="00441B24"/>
    <w:rsid w:val="00443AB2"/>
    <w:rsid w:val="00453F8A"/>
    <w:rsid w:val="00472373"/>
    <w:rsid w:val="00473B4E"/>
    <w:rsid w:val="00485C17"/>
    <w:rsid w:val="004C459D"/>
    <w:rsid w:val="004D78BA"/>
    <w:rsid w:val="004E74DF"/>
    <w:rsid w:val="004F17A8"/>
    <w:rsid w:val="005071BD"/>
    <w:rsid w:val="005246F1"/>
    <w:rsid w:val="00537969"/>
    <w:rsid w:val="00542984"/>
    <w:rsid w:val="00552448"/>
    <w:rsid w:val="00572D70"/>
    <w:rsid w:val="005A3A56"/>
    <w:rsid w:val="005B1DB0"/>
    <w:rsid w:val="00632430"/>
    <w:rsid w:val="00655703"/>
    <w:rsid w:val="006873C4"/>
    <w:rsid w:val="006B2CB0"/>
    <w:rsid w:val="006C7F9F"/>
    <w:rsid w:val="006D7D23"/>
    <w:rsid w:val="006E2402"/>
    <w:rsid w:val="006E3C20"/>
    <w:rsid w:val="006F10CF"/>
    <w:rsid w:val="006F5861"/>
    <w:rsid w:val="00722A05"/>
    <w:rsid w:val="00727878"/>
    <w:rsid w:val="00732BD2"/>
    <w:rsid w:val="00735FD8"/>
    <w:rsid w:val="0077386E"/>
    <w:rsid w:val="007776A4"/>
    <w:rsid w:val="00781901"/>
    <w:rsid w:val="007908D5"/>
    <w:rsid w:val="00794FA3"/>
    <w:rsid w:val="007A1C27"/>
    <w:rsid w:val="007A4599"/>
    <w:rsid w:val="007B1697"/>
    <w:rsid w:val="007C4084"/>
    <w:rsid w:val="007D04A0"/>
    <w:rsid w:val="007E74DC"/>
    <w:rsid w:val="007F7A16"/>
    <w:rsid w:val="00842349"/>
    <w:rsid w:val="00861B21"/>
    <w:rsid w:val="00863C32"/>
    <w:rsid w:val="00864C67"/>
    <w:rsid w:val="00880A19"/>
    <w:rsid w:val="00883D74"/>
    <w:rsid w:val="008A0C5D"/>
    <w:rsid w:val="008B4209"/>
    <w:rsid w:val="008D7A53"/>
    <w:rsid w:val="008E326C"/>
    <w:rsid w:val="008E5D88"/>
    <w:rsid w:val="009020D7"/>
    <w:rsid w:val="0090241A"/>
    <w:rsid w:val="00926F56"/>
    <w:rsid w:val="00963798"/>
    <w:rsid w:val="00991551"/>
    <w:rsid w:val="00992003"/>
    <w:rsid w:val="009C16B2"/>
    <w:rsid w:val="009C3904"/>
    <w:rsid w:val="009D3F34"/>
    <w:rsid w:val="009E10F6"/>
    <w:rsid w:val="00A05B7F"/>
    <w:rsid w:val="00A0600A"/>
    <w:rsid w:val="00A13259"/>
    <w:rsid w:val="00A2172C"/>
    <w:rsid w:val="00A32A9C"/>
    <w:rsid w:val="00A678DC"/>
    <w:rsid w:val="00A77D26"/>
    <w:rsid w:val="00A80A44"/>
    <w:rsid w:val="00A86BD4"/>
    <w:rsid w:val="00A876DC"/>
    <w:rsid w:val="00AA2ADF"/>
    <w:rsid w:val="00AC692A"/>
    <w:rsid w:val="00AC6A09"/>
    <w:rsid w:val="00AD6810"/>
    <w:rsid w:val="00AD7DD2"/>
    <w:rsid w:val="00AF1CCC"/>
    <w:rsid w:val="00B15BB5"/>
    <w:rsid w:val="00B211A4"/>
    <w:rsid w:val="00B278AB"/>
    <w:rsid w:val="00B40364"/>
    <w:rsid w:val="00BA71D7"/>
    <w:rsid w:val="00BB362B"/>
    <w:rsid w:val="00BB5684"/>
    <w:rsid w:val="00BC4A22"/>
    <w:rsid w:val="00BE0A55"/>
    <w:rsid w:val="00BF051F"/>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42B95"/>
    <w:rsid w:val="00E51C63"/>
    <w:rsid w:val="00E62000"/>
    <w:rsid w:val="00E67FFE"/>
    <w:rsid w:val="00E72EE7"/>
    <w:rsid w:val="00EA02A7"/>
    <w:rsid w:val="00EC145C"/>
    <w:rsid w:val="00EC4B32"/>
    <w:rsid w:val="00ED580D"/>
    <w:rsid w:val="00ED5C0E"/>
    <w:rsid w:val="00ED5E9D"/>
    <w:rsid w:val="00F1464A"/>
    <w:rsid w:val="00F30B58"/>
    <w:rsid w:val="00F4295D"/>
    <w:rsid w:val="00F474B2"/>
    <w:rsid w:val="00F55043"/>
    <w:rsid w:val="00F61EC1"/>
    <w:rsid w:val="00F65DDE"/>
    <w:rsid w:val="00F71E07"/>
    <w:rsid w:val="00F82284"/>
    <w:rsid w:val="00F85C4D"/>
    <w:rsid w:val="00F92C63"/>
    <w:rsid w:val="00FA2348"/>
    <w:rsid w:val="00FD07D8"/>
    <w:rsid w:val="00FD50F7"/>
    <w:rsid w:val="00FF29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27C822"/>
  <w15:chartTrackingRefBased/>
  <w15:docId w15:val="{C9209B1F-2D40-4A2B-A50F-F8891381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9020D7"/>
    <w:rPr>
      <w:rFonts w:ascii="Cambria" w:eastAsia="新細明體" w:hAnsi="Cambria"/>
      <w:sz w:val="18"/>
      <w:szCs w:val="18"/>
    </w:rPr>
  </w:style>
  <w:style w:type="character" w:customStyle="1" w:styleId="affffff8">
    <w:name w:val="註解方塊文字 字元"/>
    <w:link w:val="affffff7"/>
    <w:uiPriority w:val="99"/>
    <w:semiHidden/>
    <w:rsid w:val="009020D7"/>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CB84D-ABEF-47B9-861D-CAD77A30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11;1;21</cp:keywords>
  <dc:description>委141;委156;16;議案202110060100000</dc:description>
  <cp:lastModifiedBy>景濰 李</cp:lastModifiedBy>
  <cp:revision>2</cp:revision>
  <cp:lastPrinted>2024-06-27T13:35:00Z</cp:lastPrinted>
  <dcterms:created xsi:type="dcterms:W3CDTF">2025-08-05T09:34:00Z</dcterms:created>
  <dcterms:modified xsi:type="dcterms:W3CDTF">2025-08-05T09:34:00Z</dcterms:modified>
</cp:coreProperties>
</file>