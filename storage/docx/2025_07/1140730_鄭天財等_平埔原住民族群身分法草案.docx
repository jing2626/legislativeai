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AB4D9" w14:textId="77777777" w:rsidR="00642DF4" w:rsidRDefault="00642DF4" w:rsidP="00642DF4">
      <w:pPr>
        <w:spacing w:afterLines="50" w:after="167"/>
        <w:rPr>
          <w:rFonts w:hint="eastAsia"/>
        </w:rPr>
      </w:pPr>
      <w:r>
        <w:rPr>
          <w:rFonts w:hint="eastAsia"/>
        </w:rPr>
        <w:t xml:space="preserve">　　　　　　　　　　　　　　　　　　　　　　　　　　　　　</w:t>
      </w:r>
      <w:r w:rsidR="00052685">
        <w:rPr>
          <w:rFonts w:hint="eastAsia"/>
        </w:rPr>
        <w:t>議案編號：</w:t>
      </w:r>
      <w:r w:rsidR="00052685">
        <w:rPr>
          <w:rFonts w:hint="eastAsia"/>
        </w:rPr>
        <w:t>202110134220000</w:t>
      </w:r>
    </w:p>
    <w:p w14:paraId="03A8E824" w14:textId="77777777" w:rsidR="00642DF4" w:rsidRDefault="00642DF4" w:rsidP="00642DF4">
      <w:pPr>
        <w:snapToGrid w:val="0"/>
        <w:ind w:leftChars="400" w:left="844"/>
        <w:rPr>
          <w:rFonts w:ascii="細明體" w:hAnsi="細明體" w:hint="eastAsia"/>
        </w:rPr>
      </w:pPr>
      <w:r w:rsidRPr="00642DF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\o\ad(\s\up5(（中華民國41年9月起編號）),\s\do5(中華民國114年6月18日印發))</w:instrText>
      </w:r>
      <w:r>
        <w:rPr>
          <w:rFonts w:ascii="細明體" w:hAnsi="細明體"/>
        </w:rPr>
        <w:fldChar w:fldCharType="end"/>
      </w:r>
    </w:p>
    <w:p w14:paraId="01DE517F" w14:textId="77777777" w:rsidR="00642DF4" w:rsidRDefault="00642DF4" w:rsidP="00642DF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42DF4" w14:paraId="316FFC84" w14:textId="77777777" w:rsidTr="00FE290D">
        <w:tc>
          <w:tcPr>
            <w:tcW w:w="0" w:type="auto"/>
            <w:vAlign w:val="center"/>
          </w:tcPr>
          <w:p w14:paraId="48E93341" w14:textId="77777777" w:rsidR="00642DF4" w:rsidRDefault="00642DF4" w:rsidP="00FE290D">
            <w:pPr>
              <w:pStyle w:val="affff"/>
              <w:rPr>
                <w:rFonts w:hint="eastAsia"/>
              </w:rPr>
            </w:pPr>
            <w:r>
              <w:rPr>
                <w:rFonts w:hint="eastAsia"/>
              </w:rPr>
              <w:t>院總第</w:t>
            </w:r>
            <w:r>
              <w:rPr>
                <w:rFonts w:hint="eastAsia"/>
              </w:rPr>
              <w:t>20</w:t>
            </w:r>
            <w:r>
              <w:rPr>
                <w:rFonts w:hint="eastAsia"/>
              </w:rPr>
              <w:t>號</w:t>
            </w:r>
          </w:p>
        </w:tc>
        <w:tc>
          <w:tcPr>
            <w:tcW w:w="0" w:type="auto"/>
            <w:vAlign w:val="center"/>
          </w:tcPr>
          <w:p w14:paraId="35600E59" w14:textId="77777777" w:rsidR="00642DF4" w:rsidRDefault="00642DF4" w:rsidP="00FE290D">
            <w:pPr>
              <w:pStyle w:val="affff5"/>
              <w:ind w:leftChars="200" w:left="422"/>
              <w:rPr>
                <w:rFonts w:hint="eastAsia"/>
              </w:rPr>
            </w:pPr>
            <w:r>
              <w:rPr>
                <w:rFonts w:hint="eastAsia"/>
              </w:rPr>
              <w:t>委員</w:t>
            </w:r>
          </w:p>
        </w:tc>
        <w:tc>
          <w:tcPr>
            <w:tcW w:w="0" w:type="auto"/>
            <w:vAlign w:val="center"/>
          </w:tcPr>
          <w:p w14:paraId="41132C9F" w14:textId="77777777" w:rsidR="00642DF4" w:rsidRDefault="00642DF4" w:rsidP="00FE290D">
            <w:pPr>
              <w:pStyle w:val="affff5"/>
              <w:rPr>
                <w:rFonts w:hint="eastAsia"/>
              </w:rPr>
            </w:pPr>
            <w:r>
              <w:rPr>
                <w:rFonts w:hint="eastAsia"/>
              </w:rPr>
              <w:t>提案第</w:t>
            </w:r>
          </w:p>
        </w:tc>
        <w:tc>
          <w:tcPr>
            <w:tcW w:w="0" w:type="auto"/>
            <w:tcMar>
              <w:left w:w="113" w:type="dxa"/>
              <w:right w:w="113" w:type="dxa"/>
            </w:tcMar>
            <w:vAlign w:val="center"/>
          </w:tcPr>
          <w:p w14:paraId="17A3A3C2" w14:textId="77777777" w:rsidR="00642DF4" w:rsidRDefault="00642DF4" w:rsidP="00FE290D">
            <w:pPr>
              <w:pStyle w:val="affff5"/>
              <w:jc w:val="distribute"/>
              <w:rPr>
                <w:rFonts w:hint="eastAsia"/>
              </w:rPr>
            </w:pPr>
            <w:r>
              <w:t>11013422</w:t>
            </w:r>
          </w:p>
        </w:tc>
        <w:tc>
          <w:tcPr>
            <w:tcW w:w="0" w:type="auto"/>
            <w:vAlign w:val="center"/>
          </w:tcPr>
          <w:p w14:paraId="7BCE14B4" w14:textId="77777777" w:rsidR="00642DF4" w:rsidRDefault="00642DF4" w:rsidP="00FE290D">
            <w:pPr>
              <w:pStyle w:val="affff5"/>
              <w:rPr>
                <w:rFonts w:hint="eastAsia"/>
              </w:rPr>
            </w:pPr>
            <w:r>
              <w:rPr>
                <w:rFonts w:hint="eastAsia"/>
              </w:rPr>
              <w:t>號</w:t>
            </w:r>
          </w:p>
        </w:tc>
        <w:tc>
          <w:tcPr>
            <w:tcW w:w="0" w:type="auto"/>
            <w:vAlign w:val="center"/>
          </w:tcPr>
          <w:p w14:paraId="2BFD2551" w14:textId="77777777" w:rsidR="00642DF4" w:rsidRDefault="00642DF4" w:rsidP="00FE290D">
            <w:pPr>
              <w:pStyle w:val="affff5"/>
              <w:rPr>
                <w:rFonts w:hint="eastAsia"/>
              </w:rPr>
            </w:pPr>
          </w:p>
        </w:tc>
        <w:tc>
          <w:tcPr>
            <w:tcW w:w="0" w:type="auto"/>
            <w:tcMar>
              <w:left w:w="113" w:type="dxa"/>
            </w:tcMar>
            <w:vAlign w:val="center"/>
          </w:tcPr>
          <w:p w14:paraId="298D6BDE" w14:textId="77777777" w:rsidR="00642DF4" w:rsidRDefault="00642DF4" w:rsidP="00FE290D">
            <w:pPr>
              <w:pStyle w:val="affff5"/>
              <w:rPr>
                <w:rFonts w:hint="eastAsia"/>
              </w:rPr>
            </w:pPr>
          </w:p>
        </w:tc>
      </w:tr>
    </w:tbl>
    <w:p w14:paraId="303717C4" w14:textId="77777777" w:rsidR="00642DF4" w:rsidRDefault="00642DF4" w:rsidP="00642DF4">
      <w:pPr>
        <w:pStyle w:val="afb"/>
        <w:spacing w:line="600" w:lineRule="exact"/>
        <w:ind w:left="1382" w:hanging="855"/>
        <w:rPr>
          <w:rFonts w:hint="eastAsia"/>
        </w:rPr>
      </w:pPr>
    </w:p>
    <w:p w14:paraId="4C977C70" w14:textId="77777777" w:rsidR="00642DF4" w:rsidRDefault="00642DF4" w:rsidP="00642DF4">
      <w:pPr>
        <w:pStyle w:val="afb"/>
        <w:ind w:left="1382" w:hanging="855"/>
        <w:rPr>
          <w:rFonts w:hint="eastAsia"/>
        </w:rPr>
      </w:pPr>
      <w:r>
        <w:rPr>
          <w:rFonts w:hint="eastAsia"/>
        </w:rPr>
        <w:t>案由：本</w:t>
      </w:r>
      <w:r w:rsidRPr="009F3F70">
        <w:rPr>
          <w:rFonts w:hint="eastAsia"/>
          <w:spacing w:val="0"/>
        </w:rPr>
        <w:t>院委員鄭天財</w:t>
      </w:r>
      <w:r w:rsidRPr="009F3F70">
        <w:rPr>
          <w:rFonts w:hint="eastAsia"/>
          <w:spacing w:val="0"/>
        </w:rPr>
        <w:t>Sra Kacaw</w:t>
      </w:r>
      <w:r w:rsidRPr="009F3F70">
        <w:rPr>
          <w:rFonts w:hint="eastAsia"/>
          <w:spacing w:val="0"/>
        </w:rPr>
        <w:t>、林倩綺等</w:t>
      </w:r>
      <w:r w:rsidRPr="009F3F70">
        <w:rPr>
          <w:rFonts w:hint="eastAsia"/>
          <w:spacing w:val="0"/>
        </w:rPr>
        <w:t>19</w:t>
      </w:r>
      <w:r w:rsidRPr="009F3F70">
        <w:rPr>
          <w:rFonts w:hint="eastAsia"/>
          <w:spacing w:val="0"/>
        </w:rPr>
        <w:t>人，為落實憲法法</w:t>
      </w:r>
      <w:r>
        <w:rPr>
          <w:rFonts w:hint="eastAsia"/>
        </w:rPr>
        <w:t>庭</w:t>
      </w:r>
      <w:r>
        <w:rPr>
          <w:rFonts w:hint="eastAsia"/>
        </w:rPr>
        <w:t>1</w:t>
      </w:r>
      <w:r w:rsidRPr="009F3F70">
        <w:rPr>
          <w:rFonts w:hint="eastAsia"/>
          <w:spacing w:val="0"/>
        </w:rPr>
        <w:t>11</w:t>
      </w:r>
      <w:r w:rsidRPr="009F3F70">
        <w:rPr>
          <w:rFonts w:hint="eastAsia"/>
          <w:spacing w:val="0"/>
        </w:rPr>
        <w:t>年憲判字第</w:t>
      </w:r>
      <w:r w:rsidRPr="009F3F70">
        <w:rPr>
          <w:rFonts w:hint="eastAsia"/>
          <w:spacing w:val="0"/>
        </w:rPr>
        <w:t>17</w:t>
      </w:r>
      <w:r w:rsidRPr="009F3F70">
        <w:rPr>
          <w:rFonts w:hint="eastAsia"/>
          <w:spacing w:val="0"/>
        </w:rPr>
        <w:t>號判決之旨，保障平埔族群身分權，爰擬</w:t>
      </w:r>
      <w:r>
        <w:rPr>
          <w:rFonts w:hint="eastAsia"/>
        </w:rPr>
        <w:t>具「平埔原住民族群身分法草案」。是否有當？敬請公決。</w:t>
      </w:r>
    </w:p>
    <w:p w14:paraId="6A8DC467" w14:textId="77777777" w:rsidR="00642DF4" w:rsidRPr="00642DF4" w:rsidRDefault="00642DF4" w:rsidP="00642DF4">
      <w:pPr>
        <w:pStyle w:val="afb"/>
        <w:ind w:left="1382" w:hanging="855"/>
        <w:rPr>
          <w:rFonts w:hint="eastAsia"/>
        </w:rPr>
      </w:pPr>
    </w:p>
    <w:p w14:paraId="5BB49CF3" w14:textId="77777777" w:rsidR="00642DF4" w:rsidRDefault="00642DF4" w:rsidP="00642DF4">
      <w:pPr>
        <w:rPr>
          <w:rFonts w:hint="eastAsia"/>
        </w:rPr>
      </w:pPr>
    </w:p>
    <w:p w14:paraId="3AF607F2" w14:textId="77777777" w:rsidR="00642DF4" w:rsidRDefault="00642DF4" w:rsidP="00642DF4">
      <w:pPr>
        <w:pStyle w:val="-"/>
        <w:ind w:left="3165" w:right="633" w:hanging="844"/>
        <w:rPr>
          <w:rFonts w:hint="eastAsia"/>
        </w:rPr>
      </w:pPr>
      <w:r>
        <w:rPr>
          <w:rFonts w:hint="eastAsia"/>
        </w:rPr>
        <w:t>提案人：鄭天財</w:t>
      </w:r>
      <w:r>
        <w:rPr>
          <w:rFonts w:hint="eastAsia"/>
        </w:rPr>
        <w:t>Sra Kacaw</w:t>
      </w:r>
      <w:r>
        <w:rPr>
          <w:rFonts w:hint="eastAsia"/>
        </w:rPr>
        <w:t xml:space="preserve">　　</w:t>
      </w:r>
      <w:r w:rsidRPr="00642DF4">
        <w:rPr>
          <w:rFonts w:ascii="細明體" w:hAnsi="細明體" w:hint="eastAsia"/>
          <w:spacing w:val="-61"/>
        </w:rPr>
        <w:t xml:space="preserve">　</w:t>
      </w:r>
      <w:r>
        <w:rPr>
          <w:rFonts w:hint="eastAsia"/>
        </w:rPr>
        <w:t xml:space="preserve">林倩綺　　</w:t>
      </w:r>
    </w:p>
    <w:p w14:paraId="0B9B9773" w14:textId="77777777" w:rsidR="00642DF4" w:rsidRDefault="00642DF4" w:rsidP="00642DF4">
      <w:pPr>
        <w:pStyle w:val="-"/>
        <w:ind w:left="3165" w:right="633" w:hanging="844"/>
        <w:rPr>
          <w:rFonts w:hint="eastAsia"/>
        </w:rPr>
      </w:pPr>
      <w:r>
        <w:rPr>
          <w:rFonts w:hint="eastAsia"/>
        </w:rPr>
        <w:t xml:space="preserve">連署人：盧縣一　　黃　仁　　顏寬恒　　陳玉珍　　許宇甄　　翁曉玲　　王育敏　　陳雪生　　黃建賓　　鄭正鈐　　蘇清泉　　張嘉郡　　洪孟楷　　牛煦庭　　葛如鈞　　呂玉玲　　張智倫　　</w:t>
      </w:r>
    </w:p>
    <w:p w14:paraId="6B0DC3A8" w14:textId="77777777" w:rsidR="00642DF4" w:rsidRDefault="00642DF4" w:rsidP="00642DF4">
      <w:pPr>
        <w:pStyle w:val="afffff9"/>
        <w:spacing w:after="167" w:line="500" w:lineRule="exact"/>
        <w:ind w:left="1055" w:firstLineChars="0" w:firstLine="0"/>
        <w:sectPr w:rsidR="00642DF4" w:rsidSect="00007C5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3"/>
          <w:cols w:space="720"/>
          <w:docGrid w:type="linesAndChars" w:linePitch="335" w:charSpace="200"/>
        </w:sectPr>
      </w:pPr>
    </w:p>
    <w:p w14:paraId="0A17FCAB" w14:textId="77777777" w:rsidR="00642DF4" w:rsidRDefault="00642DF4" w:rsidP="00642DF4">
      <w:pPr>
        <w:pStyle w:val="afffff9"/>
        <w:spacing w:after="167" w:line="500" w:lineRule="exact"/>
        <w:ind w:left="1055" w:firstLineChars="0" w:firstLine="0"/>
        <w:rPr>
          <w:rFonts w:hint="eastAsia"/>
        </w:rPr>
      </w:pPr>
      <w:r>
        <w:rPr>
          <w:rFonts w:hint="eastAsia"/>
        </w:rPr>
        <w:lastRenderedPageBreak/>
        <w:t>平埔原住民族群身分法草案總說明</w:t>
      </w:r>
    </w:p>
    <w:p w14:paraId="5544F0AE" w14:textId="77777777" w:rsidR="00642DF4" w:rsidRDefault="00642DF4" w:rsidP="009F3F70">
      <w:pPr>
        <w:pStyle w:val="afffff3"/>
        <w:spacing w:line="410" w:lineRule="exact"/>
        <w:ind w:firstLine="422"/>
        <w:rPr>
          <w:rFonts w:hint="eastAsia"/>
        </w:rPr>
      </w:pPr>
      <w:r>
        <w:rPr>
          <w:rFonts w:hint="eastAsia"/>
        </w:rPr>
        <w:t>憲法法庭</w:t>
      </w:r>
      <w:r>
        <w:rPr>
          <w:rFonts w:hint="eastAsia"/>
        </w:rPr>
        <w:t>111</w:t>
      </w:r>
      <w:r>
        <w:rPr>
          <w:rFonts w:hint="eastAsia"/>
        </w:rPr>
        <w:t>年憲判字第</w:t>
      </w:r>
      <w:r>
        <w:rPr>
          <w:rFonts w:hint="eastAsia"/>
        </w:rPr>
        <w:t>17</w:t>
      </w:r>
      <w:r>
        <w:rPr>
          <w:rFonts w:hint="eastAsia"/>
        </w:rPr>
        <w:t>號【西拉雅族原住民身分案】判決主文三略以：「相關機關應於本判決宣示之日起</w:t>
      </w:r>
      <w:r>
        <w:rPr>
          <w:rFonts w:hint="eastAsia"/>
        </w:rPr>
        <w:t>3</w:t>
      </w:r>
      <w:r>
        <w:rPr>
          <w:rFonts w:hint="eastAsia"/>
        </w:rPr>
        <w:t>年內，依本判決意旨，修正原住民身分法或另定特別法，就本判決主文第</w:t>
      </w:r>
      <w:r>
        <w:rPr>
          <w:rFonts w:hint="eastAsia"/>
        </w:rPr>
        <w:t>1</w:t>
      </w:r>
      <w:r>
        <w:rPr>
          <w:rFonts w:hint="eastAsia"/>
        </w:rPr>
        <w:t>項所稱同屬南島語系民族之其他臺灣原住民族之認定要件、所屬成員之身分要件及登記程序等事項，予以明文規範。」</w:t>
      </w:r>
    </w:p>
    <w:p w14:paraId="50D224C4" w14:textId="77777777" w:rsidR="00642DF4" w:rsidRDefault="00642DF4" w:rsidP="009F3F70">
      <w:pPr>
        <w:pStyle w:val="afffff3"/>
        <w:spacing w:line="410" w:lineRule="exact"/>
        <w:ind w:firstLine="422"/>
        <w:rPr>
          <w:rFonts w:hint="eastAsia"/>
        </w:rPr>
      </w:pPr>
      <w:r>
        <w:rPr>
          <w:rFonts w:hint="eastAsia"/>
        </w:rPr>
        <w:t>查清朝及日治時期，不論政治、文化及人類學學理各層面，皆以「生番」「高砂族」及「熟番」「平埔」分別定義並區別現今</w:t>
      </w:r>
      <w:r w:rsidR="00AD04AA" w:rsidRPr="00AD04AA">
        <w:rPr>
          <w:rFonts w:hint="eastAsia"/>
        </w:rPr>
        <w:t>之「山地原住民及平地原住民」與「平埔原住民族群」</w:t>
      </w:r>
      <w:r>
        <w:rPr>
          <w:rFonts w:hint="eastAsia"/>
        </w:rPr>
        <w:t>。</w:t>
      </w:r>
    </w:p>
    <w:p w14:paraId="28D96013" w14:textId="77777777" w:rsidR="00642DF4" w:rsidRDefault="00AD04AA" w:rsidP="009F3F70">
      <w:pPr>
        <w:pStyle w:val="afffff3"/>
        <w:spacing w:line="410" w:lineRule="exact"/>
        <w:ind w:firstLine="422"/>
        <w:rPr>
          <w:rFonts w:hint="eastAsia"/>
        </w:rPr>
      </w:pPr>
      <w:r>
        <w:rPr>
          <w:rFonts w:hint="eastAsia"/>
        </w:rPr>
        <w:t>復</w:t>
      </w:r>
      <w:r w:rsidR="00642DF4">
        <w:rPr>
          <w:rFonts w:hint="eastAsia"/>
        </w:rPr>
        <w:t>查清朝及日治時期，皆已對</w:t>
      </w:r>
      <w:r>
        <w:rPr>
          <w:rFonts w:hint="eastAsia"/>
        </w:rPr>
        <w:t>各族群</w:t>
      </w:r>
      <w:r w:rsidR="00642DF4">
        <w:rPr>
          <w:rFonts w:hint="eastAsia"/>
        </w:rPr>
        <w:t>之傳統生活領域明確規範。按《大清律例》明定，「民越界入生番地視同出盜入關塞」；日本於</w:t>
      </w:r>
      <w:r w:rsidR="00642DF4">
        <w:rPr>
          <w:rFonts w:hint="eastAsia"/>
        </w:rPr>
        <w:t>1871</w:t>
      </w:r>
      <w:r w:rsidR="00642DF4">
        <w:rPr>
          <w:rFonts w:hint="eastAsia"/>
        </w:rPr>
        <w:t>年即向清朝及國際社會宣示「生番地為無主之地」，故依傳統</w:t>
      </w:r>
      <w:r>
        <w:rPr>
          <w:rFonts w:hint="eastAsia"/>
        </w:rPr>
        <w:t>生活</w:t>
      </w:r>
      <w:r w:rsidR="00642DF4">
        <w:rPr>
          <w:rFonts w:hint="eastAsia"/>
        </w:rPr>
        <w:t>領域之界定方式，世代與閩、客生活領域</w:t>
      </w:r>
      <w:r>
        <w:rPr>
          <w:rFonts w:hint="eastAsia"/>
        </w:rPr>
        <w:t>相同</w:t>
      </w:r>
      <w:r w:rsidR="00642DF4">
        <w:rPr>
          <w:rFonts w:hint="eastAsia"/>
        </w:rPr>
        <w:t>之平埔原住民族群，自與生活於生番地</w:t>
      </w:r>
      <w:r w:rsidRPr="00AD04AA">
        <w:rPr>
          <w:rFonts w:hint="eastAsia"/>
        </w:rPr>
        <w:t>內之「山地原住民及平地原住民」有別</w:t>
      </w:r>
      <w:r w:rsidR="00642DF4">
        <w:rPr>
          <w:rFonts w:hint="eastAsia"/>
        </w:rPr>
        <w:t>。</w:t>
      </w:r>
    </w:p>
    <w:p w14:paraId="36478FD2" w14:textId="77777777" w:rsidR="00642DF4" w:rsidRDefault="00642DF4" w:rsidP="009F3F70">
      <w:pPr>
        <w:pStyle w:val="afffff3"/>
        <w:spacing w:line="410" w:lineRule="exact"/>
        <w:ind w:firstLine="422"/>
        <w:rPr>
          <w:rFonts w:hint="eastAsia"/>
        </w:rPr>
      </w:pPr>
      <w:r>
        <w:rPr>
          <w:rFonts w:hint="eastAsia"/>
        </w:rPr>
        <w:t>回顧《中華民國憲法增修條文》之修憲歷程，民國</w:t>
      </w:r>
      <w:r>
        <w:rPr>
          <w:rFonts w:hint="eastAsia"/>
        </w:rPr>
        <w:t>81</w:t>
      </w:r>
      <w:r>
        <w:rPr>
          <w:rFonts w:hint="eastAsia"/>
        </w:rPr>
        <w:t>年國民大會第二次修憲，增訂《憲法增修條文》第十八條第六項：國家應保障「自由地區山胞」之權益。當時另有國大代表吳清桂等</w:t>
      </w:r>
      <w:r>
        <w:rPr>
          <w:rFonts w:hint="eastAsia"/>
        </w:rPr>
        <w:t>82</w:t>
      </w:r>
      <w:r>
        <w:rPr>
          <w:rFonts w:hint="eastAsia"/>
        </w:rPr>
        <w:t>人提出修憲提案第</w:t>
      </w:r>
      <w:r>
        <w:rPr>
          <w:rFonts w:hint="eastAsia"/>
        </w:rPr>
        <w:t>34</w:t>
      </w:r>
      <w:r>
        <w:rPr>
          <w:rFonts w:hint="eastAsia"/>
        </w:rPr>
        <w:t>號及國大代表翁文德等</w:t>
      </w:r>
      <w:r>
        <w:rPr>
          <w:rFonts w:hint="eastAsia"/>
        </w:rPr>
        <w:t>114</w:t>
      </w:r>
      <w:r>
        <w:rPr>
          <w:rFonts w:hint="eastAsia"/>
        </w:rPr>
        <w:t>人提出修憲提案第</w:t>
      </w:r>
      <w:r>
        <w:rPr>
          <w:rFonts w:hint="eastAsia"/>
        </w:rPr>
        <w:t>88</w:t>
      </w:r>
      <w:r>
        <w:rPr>
          <w:rFonts w:hint="eastAsia"/>
        </w:rPr>
        <w:t>號，上開兩提案說明係將平埔族納入山胞，惟經國民大會審查委員會表決，提案第</w:t>
      </w:r>
      <w:r>
        <w:rPr>
          <w:rFonts w:hint="eastAsia"/>
        </w:rPr>
        <w:t>34</w:t>
      </w:r>
      <w:r>
        <w:rPr>
          <w:rFonts w:hint="eastAsia"/>
        </w:rPr>
        <w:t>案不予討論，第</w:t>
      </w:r>
      <w:r>
        <w:rPr>
          <w:rFonts w:hint="eastAsia"/>
        </w:rPr>
        <w:t>88</w:t>
      </w:r>
      <w:r>
        <w:rPr>
          <w:rFonts w:hint="eastAsia"/>
        </w:rPr>
        <w:t>號則在二讀會表決決定擱置。表決通過之條文內容所稱之「自由地區山胞」仍是沿用「山胞身分認定標準」所訂定之平地山胞及山地山胞為適用範圍，明確排除平埔原住民族群。</w:t>
      </w:r>
    </w:p>
    <w:p w14:paraId="726539BC" w14:textId="77777777" w:rsidR="00642DF4" w:rsidRDefault="00642DF4" w:rsidP="009F3F70">
      <w:pPr>
        <w:pStyle w:val="afffff3"/>
        <w:spacing w:line="410" w:lineRule="exact"/>
        <w:ind w:firstLine="422"/>
      </w:pPr>
      <w:r>
        <w:rPr>
          <w:rFonts w:hint="eastAsia"/>
        </w:rPr>
        <w:t>民國</w:t>
      </w:r>
      <w:r>
        <w:rPr>
          <w:rFonts w:hint="eastAsia"/>
        </w:rPr>
        <w:t>83</w:t>
      </w:r>
      <w:r>
        <w:rPr>
          <w:rFonts w:hint="eastAsia"/>
        </w:rPr>
        <w:t>年第三次修憲時，將「山胞」正名為「原住民」以回應原住民族社會之訴求。當時另有國大代表吳清桂等</w:t>
      </w:r>
      <w:r>
        <w:rPr>
          <w:rFonts w:hint="eastAsia"/>
        </w:rPr>
        <w:t>65</w:t>
      </w:r>
      <w:r>
        <w:rPr>
          <w:rFonts w:hint="eastAsia"/>
        </w:rPr>
        <w:t>人所提第</w:t>
      </w:r>
      <w:r>
        <w:rPr>
          <w:rFonts w:hint="eastAsia"/>
        </w:rPr>
        <w:t>15</w:t>
      </w:r>
      <w:r>
        <w:rPr>
          <w:rFonts w:hint="eastAsia"/>
        </w:rPr>
        <w:t>號修憲案，條文中明定原住民族包括「平埔族」，惟上開第</w:t>
      </w:r>
      <w:r>
        <w:rPr>
          <w:rFonts w:hint="eastAsia"/>
        </w:rPr>
        <w:t>15</w:t>
      </w:r>
      <w:r>
        <w:rPr>
          <w:rFonts w:hint="eastAsia"/>
        </w:rPr>
        <w:t>號修憲案經審查表決不通過，係國民大會代表全國人民再次明確排除平埔原住民族群。</w:t>
      </w:r>
    </w:p>
    <w:p w14:paraId="3064E852" w14:textId="77777777" w:rsidR="00642DF4" w:rsidRDefault="00642DF4" w:rsidP="009F3F70">
      <w:pPr>
        <w:pStyle w:val="afffff3"/>
        <w:spacing w:line="410" w:lineRule="exact"/>
        <w:ind w:firstLine="422"/>
        <w:rPr>
          <w:rFonts w:hint="eastAsia"/>
        </w:rPr>
      </w:pPr>
      <w:r>
        <w:rPr>
          <w:rFonts w:hint="eastAsia"/>
        </w:rPr>
        <w:t>行政院於</w:t>
      </w:r>
      <w:r>
        <w:rPr>
          <w:rFonts w:hint="eastAsia"/>
        </w:rPr>
        <w:t>106</w:t>
      </w:r>
      <w:r>
        <w:rPr>
          <w:rFonts w:hint="eastAsia"/>
        </w:rPr>
        <w:t>年</w:t>
      </w:r>
      <w:r>
        <w:rPr>
          <w:rFonts w:hint="eastAsia"/>
        </w:rPr>
        <w:t>9</w:t>
      </w:r>
      <w:r>
        <w:rPr>
          <w:rFonts w:hint="eastAsia"/>
        </w:rPr>
        <w:t>月</w:t>
      </w:r>
      <w:r>
        <w:rPr>
          <w:rFonts w:hint="eastAsia"/>
        </w:rPr>
        <w:t>22</w:t>
      </w:r>
      <w:r>
        <w:rPr>
          <w:rFonts w:hint="eastAsia"/>
        </w:rPr>
        <w:t>日函送「原住民身分法修正草案」至立法院審議。該修正草案第二條增訂平埔原住民，並明定平埔原住民之民族權利另以法律定之。該修正草案經立法院內政委員會</w:t>
      </w:r>
      <w:r>
        <w:rPr>
          <w:rFonts w:hint="eastAsia"/>
        </w:rPr>
        <w:t>106</w:t>
      </w:r>
      <w:r>
        <w:rPr>
          <w:rFonts w:hint="eastAsia"/>
        </w:rPr>
        <w:t>年</w:t>
      </w:r>
      <w:r>
        <w:rPr>
          <w:rFonts w:hint="eastAsia"/>
        </w:rPr>
        <w:t>10</w:t>
      </w:r>
      <w:r>
        <w:rPr>
          <w:rFonts w:hint="eastAsia"/>
        </w:rPr>
        <w:t>月</w:t>
      </w:r>
      <w:r>
        <w:rPr>
          <w:rFonts w:hint="eastAsia"/>
        </w:rPr>
        <w:t>11</w:t>
      </w:r>
      <w:r>
        <w:rPr>
          <w:rFonts w:hint="eastAsia"/>
        </w:rPr>
        <w:t>日、</w:t>
      </w:r>
      <w:r>
        <w:rPr>
          <w:rFonts w:hint="eastAsia"/>
        </w:rPr>
        <w:t>106</w:t>
      </w:r>
      <w:r>
        <w:rPr>
          <w:rFonts w:hint="eastAsia"/>
        </w:rPr>
        <w:t>年</w:t>
      </w:r>
      <w:r>
        <w:rPr>
          <w:rFonts w:hint="eastAsia"/>
        </w:rPr>
        <w:t>12</w:t>
      </w:r>
      <w:r>
        <w:rPr>
          <w:rFonts w:hint="eastAsia"/>
        </w:rPr>
        <w:t>月</w:t>
      </w:r>
      <w:r>
        <w:rPr>
          <w:rFonts w:hint="eastAsia"/>
        </w:rPr>
        <w:t>20</w:t>
      </w:r>
      <w:r>
        <w:rPr>
          <w:rFonts w:hint="eastAsia"/>
        </w:rPr>
        <w:t>日、</w:t>
      </w:r>
      <w:r>
        <w:rPr>
          <w:rFonts w:hint="eastAsia"/>
        </w:rPr>
        <w:t>106</w:t>
      </w:r>
      <w:r>
        <w:rPr>
          <w:rFonts w:hint="eastAsia"/>
        </w:rPr>
        <w:t>年</w:t>
      </w:r>
      <w:r>
        <w:rPr>
          <w:rFonts w:hint="eastAsia"/>
        </w:rPr>
        <w:t>12</w:t>
      </w:r>
      <w:r>
        <w:rPr>
          <w:rFonts w:hint="eastAsia"/>
        </w:rPr>
        <w:t>月</w:t>
      </w:r>
      <w:r>
        <w:rPr>
          <w:rFonts w:hint="eastAsia"/>
        </w:rPr>
        <w:t>21</w:t>
      </w:r>
      <w:r>
        <w:rPr>
          <w:rFonts w:hint="eastAsia"/>
        </w:rPr>
        <w:t>日及</w:t>
      </w:r>
      <w:r>
        <w:rPr>
          <w:rFonts w:hint="eastAsia"/>
        </w:rPr>
        <w:t>107</w:t>
      </w:r>
      <w:r>
        <w:rPr>
          <w:rFonts w:hint="eastAsia"/>
        </w:rPr>
        <w:t>年</w:t>
      </w:r>
      <w:r>
        <w:rPr>
          <w:rFonts w:hint="eastAsia"/>
        </w:rPr>
        <w:t>12</w:t>
      </w:r>
      <w:r>
        <w:rPr>
          <w:rFonts w:hint="eastAsia"/>
        </w:rPr>
        <w:t>月</w:t>
      </w:r>
      <w:r>
        <w:rPr>
          <w:rFonts w:hint="eastAsia"/>
        </w:rPr>
        <w:t>24</w:t>
      </w:r>
      <w:r>
        <w:rPr>
          <w:rFonts w:hint="eastAsia"/>
        </w:rPr>
        <w:t>日四次會議完成審查並提報立法院院會，但立法院第九屆至</w:t>
      </w:r>
      <w:r>
        <w:rPr>
          <w:rFonts w:hint="eastAsia"/>
        </w:rPr>
        <w:t>109</w:t>
      </w:r>
      <w:r>
        <w:rPr>
          <w:rFonts w:hint="eastAsia"/>
        </w:rPr>
        <w:t>年</w:t>
      </w:r>
      <w:r>
        <w:rPr>
          <w:rFonts w:hint="eastAsia"/>
        </w:rPr>
        <w:t>1</w:t>
      </w:r>
      <w:r>
        <w:rPr>
          <w:rFonts w:hint="eastAsia"/>
        </w:rPr>
        <w:t>月</w:t>
      </w:r>
      <w:r>
        <w:rPr>
          <w:rFonts w:hint="eastAsia"/>
        </w:rPr>
        <w:t>31</w:t>
      </w:r>
      <w:r>
        <w:rPr>
          <w:rFonts w:hint="eastAsia"/>
        </w:rPr>
        <w:t>日止，均未列入立法院院會議程，因屆期法案不連續而退回行政院，行政院於立法院第十屆期間亦未再將前述原住民身分法修正草案送立法院審議。</w:t>
      </w:r>
    </w:p>
    <w:p w14:paraId="2A31518E" w14:textId="77777777" w:rsidR="00642DF4" w:rsidRDefault="00642DF4" w:rsidP="009F3F70">
      <w:pPr>
        <w:pStyle w:val="afffff3"/>
        <w:spacing w:line="410" w:lineRule="exact"/>
        <w:ind w:firstLine="422"/>
        <w:rPr>
          <w:rFonts w:hint="eastAsia"/>
        </w:rPr>
      </w:pPr>
      <w:r>
        <w:rPr>
          <w:rFonts w:hint="eastAsia"/>
        </w:rPr>
        <w:t>按</w:t>
      </w:r>
      <w:r>
        <w:rPr>
          <w:rFonts w:hint="eastAsia"/>
        </w:rPr>
        <w:t>105</w:t>
      </w:r>
      <w:r>
        <w:rPr>
          <w:rFonts w:hint="eastAsia"/>
        </w:rPr>
        <w:t>年</w:t>
      </w:r>
      <w:r>
        <w:rPr>
          <w:rFonts w:hint="eastAsia"/>
        </w:rPr>
        <w:t>2</w:t>
      </w:r>
      <w:r>
        <w:rPr>
          <w:rFonts w:hint="eastAsia"/>
        </w:rPr>
        <w:t>月</w:t>
      </w:r>
      <w:r>
        <w:rPr>
          <w:rFonts w:hint="eastAsia"/>
        </w:rPr>
        <w:t>1</w:t>
      </w:r>
      <w:r>
        <w:rPr>
          <w:rFonts w:hint="eastAsia"/>
        </w:rPr>
        <w:t>日起民進黨掌握立委絕對多數後的立法院運作實務，行政院所欲推動之法案，立法院民進黨團皆不遺餘力且輕易促成通過。然而由行政院主導推動「將平埔原住民族群納入原住民身分法」之修正案，在野黨立委並未反對下，民進黨團卻未積極列入立法院院會議程，致未完成修法通過。</w:t>
      </w:r>
    </w:p>
    <w:p w14:paraId="41127E2A" w14:textId="77777777" w:rsidR="00642DF4" w:rsidRDefault="00642DF4" w:rsidP="009F3F70">
      <w:pPr>
        <w:pStyle w:val="afffff3"/>
        <w:spacing w:line="410" w:lineRule="exact"/>
        <w:ind w:firstLine="422"/>
        <w:rPr>
          <w:rFonts w:hint="eastAsia"/>
        </w:rPr>
      </w:pPr>
      <w:r>
        <w:rPr>
          <w:rFonts w:hint="eastAsia"/>
        </w:rPr>
        <w:t>要言之，該修正草案既為行政院且係執政之民進黨主動提出之法案，最終卻未完成修正，得推斷執政黨認為若平埔原住民族群納入原住民身分法，除將增加平埔原住民各級地方民意代表席次</w:t>
      </w:r>
      <w:r>
        <w:rPr>
          <w:rFonts w:hint="eastAsia"/>
        </w:rPr>
        <w:lastRenderedPageBreak/>
        <w:t>（林俊憲委員等</w:t>
      </w:r>
      <w:r>
        <w:rPr>
          <w:rFonts w:hint="eastAsia"/>
        </w:rPr>
        <w:t>21</w:t>
      </w:r>
      <w:r>
        <w:rPr>
          <w:rFonts w:hint="eastAsia"/>
        </w:rPr>
        <w:t>人於</w:t>
      </w:r>
      <w:r>
        <w:rPr>
          <w:rFonts w:hint="eastAsia"/>
        </w:rPr>
        <w:t>106</w:t>
      </w:r>
      <w:r>
        <w:rPr>
          <w:rFonts w:hint="eastAsia"/>
        </w:rPr>
        <w:t>年</w:t>
      </w:r>
      <w:r>
        <w:rPr>
          <w:rFonts w:hint="eastAsia"/>
        </w:rPr>
        <w:t>9</w:t>
      </w:r>
      <w:r>
        <w:rPr>
          <w:rFonts w:hint="eastAsia"/>
        </w:rPr>
        <w:t>月</w:t>
      </w:r>
      <w:r>
        <w:rPr>
          <w:rFonts w:hint="eastAsia"/>
        </w:rPr>
        <w:t>20</w:t>
      </w:r>
      <w:r>
        <w:rPr>
          <w:rFonts w:hint="eastAsia"/>
        </w:rPr>
        <w:t>日提案修《地方制度法》第三十三條增列平埔原住民直轄市、縣市議員及鄉鎮市民代表席次。），亦將依現行法規增編平埔原住民族群居住地區之原住民保留地與傳統領域劃設、平埔原住民自治及土地開發案諮商同意權暨教育文化、交通水利、衛生醫療、經濟就業、社會福利等權益政策，因此執政之民進黨未將平埔原住民族群納入原住民身分法之修正案列入立法院院會議程審議。</w:t>
      </w:r>
    </w:p>
    <w:p w14:paraId="7D7EF954" w14:textId="77777777" w:rsidR="00642DF4" w:rsidRDefault="00642DF4" w:rsidP="009F3F70">
      <w:pPr>
        <w:pStyle w:val="afffff3"/>
        <w:spacing w:line="410" w:lineRule="exact"/>
        <w:ind w:firstLine="422"/>
        <w:rPr>
          <w:rFonts w:hint="eastAsia"/>
        </w:rPr>
      </w:pPr>
      <w:r>
        <w:rPr>
          <w:rFonts w:hint="eastAsia"/>
        </w:rPr>
        <w:t>綜上所述，「平埔原住民族群」從各面向之認定，自始並不等同於山地原住民及平地原住民族群，兩者乃分別獨立之族群，並且互不隸屬。且按舉輕以明重之法理，台灣部分漢族人士已否定其閩南族群之血統及身分，而主張其為獨立於中華民族以外之台灣民族，平埔原住民族群自應獨立，而另成立平埔原住民族群以提升其族群主體性，適用之法律亦應有所不同，故應另制定「平埔原住民族群身分法」，俾承認該族群之特別地位，並強化對該族群之身分認同。本草案共有廿四條，立法重點如下：</w:t>
      </w:r>
    </w:p>
    <w:p w14:paraId="0B30172F" w14:textId="77777777" w:rsidR="00642DF4" w:rsidRDefault="00642DF4" w:rsidP="009F3F70">
      <w:pPr>
        <w:pStyle w:val="afffff1"/>
        <w:spacing w:line="410" w:lineRule="exact"/>
        <w:ind w:left="422" w:hanging="422"/>
      </w:pPr>
      <w:r>
        <w:rPr>
          <w:rFonts w:hint="eastAsia"/>
        </w:rPr>
        <w:t>一、本法立法目的、主管機關及用詞定義。（草案第一條至第三條）</w:t>
      </w:r>
    </w:p>
    <w:p w14:paraId="4EF62FBA" w14:textId="77777777" w:rsidR="00642DF4" w:rsidRDefault="00642DF4" w:rsidP="009F3F70">
      <w:pPr>
        <w:pStyle w:val="afffff1"/>
        <w:spacing w:line="410" w:lineRule="exact"/>
        <w:ind w:left="422" w:hanging="422"/>
        <w:rPr>
          <w:rFonts w:hint="eastAsia"/>
        </w:rPr>
      </w:pPr>
      <w:r>
        <w:rPr>
          <w:rFonts w:hint="eastAsia"/>
        </w:rPr>
        <w:t>二、政府辦理平埔原住民族群事務之相關義務及辦理原則。（草案第四條）</w:t>
      </w:r>
    </w:p>
    <w:p w14:paraId="5591E19D" w14:textId="77777777" w:rsidR="00642DF4" w:rsidRDefault="00642DF4" w:rsidP="009F3F70">
      <w:pPr>
        <w:pStyle w:val="afffff1"/>
        <w:spacing w:line="410" w:lineRule="exact"/>
        <w:ind w:left="422" w:hanging="422"/>
        <w:rPr>
          <w:rFonts w:hint="eastAsia"/>
        </w:rPr>
      </w:pPr>
      <w:r>
        <w:rPr>
          <w:rFonts w:hint="eastAsia"/>
        </w:rPr>
        <w:t>三、申請核定平埔原住民族群之程序及應具備之佐證資料。（草案第五條）</w:t>
      </w:r>
    </w:p>
    <w:p w14:paraId="58892537" w14:textId="77777777" w:rsidR="00642DF4" w:rsidRDefault="00642DF4" w:rsidP="009F3F70">
      <w:pPr>
        <w:pStyle w:val="afffff1"/>
        <w:spacing w:line="410" w:lineRule="exact"/>
        <w:ind w:left="422" w:hanging="422"/>
        <w:rPr>
          <w:rFonts w:hint="eastAsia"/>
        </w:rPr>
      </w:pPr>
      <w:r>
        <w:rPr>
          <w:rFonts w:hint="eastAsia"/>
        </w:rPr>
        <w:t>四、中央主管機關就平埔原住民族群申請核定案之審查基準及公告民族成員身分認定要件以徵詢民眾意見。（草案第六條至第九條）</w:t>
      </w:r>
    </w:p>
    <w:p w14:paraId="20659F60" w14:textId="77777777" w:rsidR="00642DF4" w:rsidRDefault="00642DF4" w:rsidP="009F3F70">
      <w:pPr>
        <w:pStyle w:val="afffff1"/>
        <w:spacing w:line="410" w:lineRule="exact"/>
        <w:ind w:left="422" w:hanging="422"/>
        <w:rPr>
          <w:rFonts w:hint="eastAsia"/>
        </w:rPr>
      </w:pPr>
      <w:r>
        <w:rPr>
          <w:rFonts w:hint="eastAsia"/>
        </w:rPr>
        <w:t>五、中央主管機關審議會之成員、運作方式與審議結果陳報核定及對外周知。（草案第十條及第十一條）</w:t>
      </w:r>
    </w:p>
    <w:p w14:paraId="759FEB08" w14:textId="77777777" w:rsidR="00642DF4" w:rsidRDefault="00642DF4" w:rsidP="009F3F70">
      <w:pPr>
        <w:pStyle w:val="afffff1"/>
        <w:spacing w:line="410" w:lineRule="exact"/>
        <w:ind w:left="422" w:hanging="422"/>
        <w:rPr>
          <w:rFonts w:hint="eastAsia"/>
        </w:rPr>
      </w:pPr>
      <w:r>
        <w:rPr>
          <w:rFonts w:hint="eastAsia"/>
        </w:rPr>
        <w:t>六、經核定為平埔原住民族群者，其民族成員身分認定要件之公告及個人申請登載於民族成員名冊之程序。（草案第十二條）</w:t>
      </w:r>
    </w:p>
    <w:p w14:paraId="130884D9" w14:textId="77777777" w:rsidR="00642DF4" w:rsidRDefault="00642DF4" w:rsidP="009F3F70">
      <w:pPr>
        <w:pStyle w:val="afffff1"/>
        <w:spacing w:line="410" w:lineRule="exact"/>
        <w:ind w:left="422" w:hanging="422"/>
        <w:rPr>
          <w:rFonts w:hint="eastAsia"/>
        </w:rPr>
      </w:pPr>
      <w:r>
        <w:rPr>
          <w:rFonts w:hint="eastAsia"/>
        </w:rPr>
        <w:t>七、本法施行前相關情事及申請案得適用本法有關規定辦理。（草案第十三條）</w:t>
      </w:r>
    </w:p>
    <w:p w14:paraId="48DD44E2" w14:textId="77777777" w:rsidR="00642DF4" w:rsidRDefault="00642DF4" w:rsidP="009F3F70">
      <w:pPr>
        <w:pStyle w:val="afffff1"/>
        <w:spacing w:line="410" w:lineRule="exact"/>
        <w:ind w:left="422" w:hanging="422"/>
        <w:rPr>
          <w:rFonts w:hint="eastAsia"/>
        </w:rPr>
      </w:pPr>
      <w:r>
        <w:rPr>
          <w:rFonts w:hint="eastAsia"/>
        </w:rPr>
        <w:t>八、平埔原住民族群之第一代平埔原住民之身分取得。（草案第十四條）</w:t>
      </w:r>
    </w:p>
    <w:p w14:paraId="6BA879F3" w14:textId="77777777" w:rsidR="00642DF4" w:rsidRDefault="00642DF4" w:rsidP="009F3F70">
      <w:pPr>
        <w:pStyle w:val="afffff1"/>
        <w:spacing w:line="410" w:lineRule="exact"/>
        <w:ind w:left="422" w:hanging="422"/>
        <w:rPr>
          <w:rFonts w:hint="eastAsia"/>
        </w:rPr>
      </w:pPr>
      <w:r>
        <w:rPr>
          <w:rFonts w:hint="eastAsia"/>
        </w:rPr>
        <w:t>九、第</w:t>
      </w:r>
      <w:r w:rsidRPr="009F3F70">
        <w:rPr>
          <w:rFonts w:hint="eastAsia"/>
          <w:spacing w:val="-4"/>
        </w:rPr>
        <w:t>一代平埔原住民之直系血親卑親屬取得平埔原住民身分之條件。（草案第十五條及第十六條</w:t>
      </w:r>
      <w:r>
        <w:rPr>
          <w:rFonts w:hint="eastAsia"/>
        </w:rPr>
        <w:t>）</w:t>
      </w:r>
    </w:p>
    <w:p w14:paraId="395B560A" w14:textId="77777777" w:rsidR="00642DF4" w:rsidRDefault="00642DF4" w:rsidP="009F3F70">
      <w:pPr>
        <w:pStyle w:val="afffff1"/>
        <w:spacing w:line="410" w:lineRule="exact"/>
        <w:ind w:left="422" w:hanging="422"/>
        <w:rPr>
          <w:rFonts w:hint="eastAsia"/>
        </w:rPr>
      </w:pPr>
      <w:r>
        <w:rPr>
          <w:rFonts w:hint="eastAsia"/>
        </w:rPr>
        <w:t>十、平埔原住民身分之喪失及回復。（草案第十七條）</w:t>
      </w:r>
    </w:p>
    <w:p w14:paraId="000093BB" w14:textId="77777777" w:rsidR="00642DF4" w:rsidRDefault="00642DF4" w:rsidP="009F3F70">
      <w:pPr>
        <w:pStyle w:val="afffff1"/>
        <w:spacing w:line="410" w:lineRule="exact"/>
        <w:ind w:left="422" w:hanging="422"/>
        <w:rPr>
          <w:rFonts w:hint="eastAsia"/>
        </w:rPr>
      </w:pPr>
      <w:r>
        <w:rPr>
          <w:rFonts w:hint="eastAsia"/>
        </w:rPr>
        <w:t>十一、平埔原住民為取得身分之取用、並列平埔原住民族群傳統名字或從姓，其申請程序及申請次數限制規定。（草案第十八條）</w:t>
      </w:r>
    </w:p>
    <w:p w14:paraId="31301519" w14:textId="77777777" w:rsidR="00642DF4" w:rsidRDefault="00642DF4" w:rsidP="009F3F70">
      <w:pPr>
        <w:pStyle w:val="afffff1"/>
        <w:spacing w:line="410" w:lineRule="exact"/>
        <w:ind w:left="422" w:hanging="422"/>
        <w:rPr>
          <w:rFonts w:hint="eastAsia"/>
        </w:rPr>
      </w:pPr>
      <w:r>
        <w:rPr>
          <w:rFonts w:hint="eastAsia"/>
        </w:rPr>
        <w:t>十二、平</w:t>
      </w:r>
      <w:r w:rsidRPr="009F3F70">
        <w:rPr>
          <w:rFonts w:hint="eastAsia"/>
          <w:spacing w:val="-4"/>
        </w:rPr>
        <w:t>埔原住民身分別依法變更及父母屬於不同原住民身分別之擇一登記原則。（草案第十九條</w:t>
      </w:r>
      <w:r>
        <w:rPr>
          <w:rFonts w:hint="eastAsia"/>
        </w:rPr>
        <w:t>）</w:t>
      </w:r>
    </w:p>
    <w:p w14:paraId="1CA62159" w14:textId="77777777" w:rsidR="00642DF4" w:rsidRDefault="00642DF4" w:rsidP="009F3F70">
      <w:pPr>
        <w:pStyle w:val="afffff1"/>
        <w:spacing w:line="410" w:lineRule="exact"/>
        <w:ind w:left="422" w:hanging="422"/>
        <w:rPr>
          <w:rFonts w:hint="eastAsia"/>
        </w:rPr>
      </w:pPr>
      <w:r>
        <w:rPr>
          <w:rFonts w:hint="eastAsia"/>
        </w:rPr>
        <w:t>十三、平埔原住民之民族別登記原則及其相關事項之授權辦法。（草案第二十條）</w:t>
      </w:r>
    </w:p>
    <w:p w14:paraId="2C5A1C9D" w14:textId="77777777" w:rsidR="00642DF4" w:rsidRDefault="00642DF4" w:rsidP="009F3F70">
      <w:pPr>
        <w:pStyle w:val="afffff1"/>
        <w:spacing w:line="410" w:lineRule="exact"/>
        <w:ind w:left="422" w:hanging="422"/>
        <w:rPr>
          <w:rFonts w:hint="eastAsia"/>
        </w:rPr>
      </w:pPr>
      <w:r>
        <w:rPr>
          <w:rFonts w:hint="eastAsia"/>
        </w:rPr>
        <w:t>十四、平埔原住民身分得喪變更之戶籍登記程序及生效時點。（草案第二十一條）</w:t>
      </w:r>
    </w:p>
    <w:p w14:paraId="18087F3D" w14:textId="77777777" w:rsidR="009F3F70" w:rsidRDefault="00642DF4" w:rsidP="009F3F70">
      <w:pPr>
        <w:spacing w:line="410" w:lineRule="exact"/>
        <w:sectPr w:rsidR="009F3F70" w:rsidSect="00A5437C">
          <w:pgSz w:w="11906" w:h="16838" w:code="9"/>
          <w:pgMar w:top="1984" w:right="1417" w:bottom="1417" w:left="1417" w:header="1417" w:footer="850" w:gutter="0"/>
          <w:cols w:space="720"/>
          <w:docGrid w:type="linesAndChars" w:linePitch="335" w:charSpace="200"/>
        </w:sectPr>
      </w:pPr>
      <w:r>
        <w:rPr>
          <w:rFonts w:hint="eastAsia"/>
        </w:rPr>
        <w:t>十五、平埔原住民族群及其所屬成員之權利保障事項。（草案第二十二條及第二十三條）</w: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9F3F70" w14:paraId="199D40A7" w14:textId="77777777" w:rsidTr="00A5437C">
        <w:tc>
          <w:tcPr>
            <w:tcW w:w="9128" w:type="dxa"/>
            <w:gridSpan w:val="2"/>
            <w:tcBorders>
              <w:top w:val="nil"/>
              <w:left w:val="nil"/>
              <w:bottom w:val="nil"/>
              <w:right w:val="nil"/>
            </w:tcBorders>
          </w:tcPr>
          <w:p w14:paraId="19061696" w14:textId="77777777" w:rsidR="009F3F70" w:rsidRPr="0028261B" w:rsidRDefault="009F3F70" w:rsidP="00A5437C">
            <w:pPr>
              <w:spacing w:before="105" w:after="105" w:line="480" w:lineRule="exact"/>
              <w:ind w:leftChars="500" w:left="1055"/>
              <w:rPr>
                <w:rFonts w:ascii="標楷體" w:eastAsia="標楷體" w:hAnsi="標楷體" w:hint="eastAsia"/>
                <w:sz w:val="28"/>
              </w:rPr>
            </w:pPr>
            <w:r w:rsidRPr="0028261B">
              <w:rPr>
                <w:rFonts w:ascii="標楷體" w:eastAsia="標楷體" w:hAnsi="標楷體"/>
                <w:sz w:val="28"/>
              </w:rPr>
              <w:br w:type="page"/>
              <w:t>平埔原住民族群身分法草案</w:t>
            </w:r>
            <w:bookmarkStart w:id="0" w:name="TA3236314"/>
            <w:bookmarkEnd w:id="0"/>
          </w:p>
        </w:tc>
      </w:tr>
      <w:tr w:rsidR="009F3F70" w14:paraId="0C474F69" w14:textId="77777777" w:rsidTr="00A5437C">
        <w:tc>
          <w:tcPr>
            <w:tcW w:w="4564" w:type="dxa"/>
            <w:tcBorders>
              <w:top w:val="nil"/>
            </w:tcBorders>
          </w:tcPr>
          <w:p w14:paraId="40C5F712" w14:textId="77777777" w:rsidR="009F3F70" w:rsidRDefault="00052685" w:rsidP="00A5437C">
            <w:pPr>
              <w:pStyle w:val="aff8"/>
              <w:ind w:left="105" w:right="105"/>
              <w:rPr>
                <w:rFonts w:hint="eastAsia"/>
              </w:rPr>
            </w:pPr>
            <w:r>
              <w:rPr>
                <w:rFonts w:hint="eastAsia"/>
              </w:rPr>
              <w:pict w14:anchorId="11796106">
                <v:line id="DW4841578" o:spid="_x0000_s1041" style="position:absolute;left:0;text-align:left;z-index:251659264;mso-position-horizontal-relative:text;mso-position-vertical-relative:text" from="-2pt,-.7pt" to="455.8pt,-.7pt" strokeweight="1.5pt"/>
              </w:pict>
            </w:r>
            <w:r w:rsidR="009F3F70">
              <w:rPr>
                <w:rFonts w:hint="eastAsia"/>
              </w:rPr>
              <w:t>條文</w:t>
            </w:r>
          </w:p>
        </w:tc>
        <w:tc>
          <w:tcPr>
            <w:tcW w:w="4564" w:type="dxa"/>
            <w:tcBorders>
              <w:top w:val="nil"/>
            </w:tcBorders>
          </w:tcPr>
          <w:p w14:paraId="05A4546B" w14:textId="77777777" w:rsidR="009F3F70" w:rsidRDefault="009F3F70" w:rsidP="00A5437C">
            <w:pPr>
              <w:pStyle w:val="aff8"/>
              <w:ind w:left="105" w:right="105"/>
              <w:rPr>
                <w:rFonts w:hint="eastAsia"/>
              </w:rPr>
            </w:pPr>
            <w:r>
              <w:rPr>
                <w:rFonts w:hint="eastAsia"/>
              </w:rPr>
              <w:t>說明</w:t>
            </w:r>
          </w:p>
        </w:tc>
      </w:tr>
      <w:tr w:rsidR="009F3F70" w14:paraId="154CBF87" w14:textId="77777777" w:rsidTr="00A5437C">
        <w:tc>
          <w:tcPr>
            <w:tcW w:w="4564" w:type="dxa"/>
          </w:tcPr>
          <w:p w14:paraId="26BE2E03" w14:textId="77777777" w:rsidR="009F3F70" w:rsidRDefault="009F3F70" w:rsidP="00A5437C">
            <w:pPr>
              <w:spacing w:line="315" w:lineRule="exact"/>
              <w:ind w:leftChars="50" w:left="316" w:rightChars="50" w:right="105" w:hangingChars="100" w:hanging="211"/>
              <w:rPr>
                <w:rFonts w:hint="eastAsia"/>
              </w:rPr>
            </w:pPr>
            <w:r>
              <w:rPr>
                <w:rFonts w:hint="eastAsia"/>
              </w:rPr>
              <w:t>第一條　為認定平埔原住民族群，保障平埔原住民身分認同權，特制定本法。</w:t>
            </w:r>
          </w:p>
        </w:tc>
        <w:tc>
          <w:tcPr>
            <w:tcW w:w="4564" w:type="dxa"/>
          </w:tcPr>
          <w:p w14:paraId="68F7EBC6" w14:textId="77777777" w:rsidR="009F3F70" w:rsidRDefault="009F3F70" w:rsidP="00A5437C">
            <w:pPr>
              <w:spacing w:line="315" w:lineRule="exact"/>
              <w:ind w:leftChars="50" w:left="527" w:rightChars="50" w:right="105" w:hangingChars="200" w:hanging="422"/>
              <w:rPr>
                <w:rFonts w:hint="eastAsia"/>
              </w:rPr>
            </w:pPr>
            <w:r>
              <w:rPr>
                <w:rFonts w:hint="eastAsia"/>
              </w:rPr>
              <w:t>一、本法之立法目的。</w:t>
            </w:r>
          </w:p>
          <w:p w14:paraId="0A1CFE19" w14:textId="77777777" w:rsidR="009F3F70" w:rsidRDefault="009F3F70" w:rsidP="00A5437C">
            <w:pPr>
              <w:spacing w:line="315" w:lineRule="exact"/>
              <w:ind w:leftChars="50" w:left="527" w:rightChars="50" w:right="105" w:hangingChars="200" w:hanging="422"/>
              <w:rPr>
                <w:rFonts w:hint="eastAsia"/>
              </w:rPr>
            </w:pPr>
            <w:r>
              <w:rPr>
                <w:rFonts w:hint="eastAsia"/>
              </w:rPr>
              <w:t>二、依本判決意旨，對於平埔原住民族群之原住民族身分認同權提供法律保障。</w:t>
            </w:r>
          </w:p>
        </w:tc>
      </w:tr>
      <w:tr w:rsidR="009F3F70" w14:paraId="0C06C1C4" w14:textId="77777777" w:rsidTr="00A5437C">
        <w:tc>
          <w:tcPr>
            <w:tcW w:w="4564" w:type="dxa"/>
          </w:tcPr>
          <w:p w14:paraId="3C5C6B98" w14:textId="77777777" w:rsidR="009F3F70" w:rsidRDefault="009F3F70" w:rsidP="00A5437C">
            <w:pPr>
              <w:spacing w:line="315" w:lineRule="exact"/>
              <w:ind w:leftChars="50" w:left="316" w:rightChars="50" w:right="105" w:hangingChars="100" w:hanging="211"/>
              <w:rPr>
                <w:rFonts w:hint="eastAsia"/>
              </w:rPr>
            </w:pPr>
            <w:r>
              <w:rPr>
                <w:rFonts w:hint="eastAsia"/>
              </w:rPr>
              <w:t>第二條　行政院設平埔原住民族群委員會，為本法之中央主管機關，其組織另以法律定之，不受中央行政機關組織基準法規定之限制。</w:t>
            </w:r>
          </w:p>
          <w:p w14:paraId="40987FFC" w14:textId="77777777" w:rsidR="009F3F70" w:rsidRDefault="009F3F70" w:rsidP="00A5437C">
            <w:pPr>
              <w:spacing w:line="315" w:lineRule="exact"/>
              <w:ind w:leftChars="150" w:left="316" w:rightChars="50" w:right="105" w:firstLineChars="200" w:firstLine="422"/>
              <w:rPr>
                <w:rFonts w:hint="eastAsia"/>
              </w:rPr>
            </w:pPr>
            <w:r>
              <w:rPr>
                <w:rFonts w:hint="eastAsia"/>
              </w:rPr>
              <w:t>前項機關設立前，本法所定事項由原住民族委員會辦理。</w:t>
            </w:r>
          </w:p>
        </w:tc>
        <w:tc>
          <w:tcPr>
            <w:tcW w:w="4564" w:type="dxa"/>
          </w:tcPr>
          <w:p w14:paraId="3572B140" w14:textId="77777777" w:rsidR="009F3F70" w:rsidRDefault="009F3F70" w:rsidP="00A5437C">
            <w:pPr>
              <w:spacing w:line="315" w:lineRule="exact"/>
              <w:ind w:leftChars="50" w:left="105" w:rightChars="50" w:right="105"/>
              <w:rPr>
                <w:rFonts w:hint="eastAsia"/>
              </w:rPr>
            </w:pPr>
            <w:r>
              <w:rPr>
                <w:rFonts w:hint="eastAsia"/>
              </w:rPr>
              <w:t>明定本法之主管機關。</w:t>
            </w:r>
          </w:p>
        </w:tc>
      </w:tr>
      <w:tr w:rsidR="009F3F70" w14:paraId="35F4767F" w14:textId="77777777" w:rsidTr="00A5437C">
        <w:tc>
          <w:tcPr>
            <w:tcW w:w="4564" w:type="dxa"/>
          </w:tcPr>
          <w:p w14:paraId="7A4423B0" w14:textId="77777777" w:rsidR="009F3F70" w:rsidRDefault="009F3F70" w:rsidP="00A5437C">
            <w:pPr>
              <w:spacing w:line="315" w:lineRule="exact"/>
              <w:ind w:leftChars="50" w:left="316" w:rightChars="50" w:right="105" w:hangingChars="100" w:hanging="211"/>
              <w:rPr>
                <w:rFonts w:hint="eastAsia"/>
              </w:rPr>
            </w:pPr>
            <w:r>
              <w:rPr>
                <w:rFonts w:hint="eastAsia"/>
              </w:rPr>
              <w:t>第三條　本法用詞，定義如下：</w:t>
            </w:r>
          </w:p>
          <w:p w14:paraId="231A0C94" w14:textId="77777777" w:rsidR="009F3F70" w:rsidRDefault="009F3F70" w:rsidP="00A5437C">
            <w:pPr>
              <w:spacing w:line="315" w:lineRule="exact"/>
              <w:ind w:leftChars="150" w:left="527" w:rightChars="50" w:right="105" w:hangingChars="100" w:hanging="211"/>
              <w:rPr>
                <w:rFonts w:hint="eastAsia"/>
              </w:rPr>
            </w:pPr>
            <w:r>
              <w:rPr>
                <w:rFonts w:hint="eastAsia"/>
              </w:rPr>
              <w:t>一、平埔原住民族群：指憲法增修條文第四條第二項第一款規定所稱山地原住民及平地原住民之外，既存於臺灣同屬南島語系民族之其他臺灣原住民族；其民族語言、習俗、傳統等文化特徵至今仍然存續，其成員仍維持族群認同，且有客觀歷史紀錄可稽，並依其民族意願，申請中央主管機關報請行政院核定者。</w:t>
            </w:r>
          </w:p>
          <w:p w14:paraId="39614423" w14:textId="77777777" w:rsidR="009F3F70" w:rsidRDefault="009F3F70" w:rsidP="00A5437C">
            <w:pPr>
              <w:spacing w:line="315" w:lineRule="exact"/>
              <w:ind w:leftChars="150" w:left="527" w:rightChars="50" w:right="105" w:hangingChars="100" w:hanging="211"/>
              <w:rPr>
                <w:rFonts w:hint="eastAsia"/>
              </w:rPr>
            </w:pPr>
            <w:r>
              <w:rPr>
                <w:rFonts w:hint="eastAsia"/>
              </w:rPr>
              <w:t>二、平埔原住民：指平埔原住民族群之個人，依本法規定登記取得平埔原住民身分者。</w:t>
            </w:r>
          </w:p>
        </w:tc>
        <w:tc>
          <w:tcPr>
            <w:tcW w:w="4564" w:type="dxa"/>
          </w:tcPr>
          <w:p w14:paraId="637FB94C" w14:textId="77777777" w:rsidR="009F3F70" w:rsidRDefault="009F3F70" w:rsidP="00A5437C">
            <w:pPr>
              <w:spacing w:line="315" w:lineRule="exact"/>
              <w:ind w:leftChars="50" w:left="105" w:rightChars="50" w:right="105"/>
              <w:rPr>
                <w:rFonts w:hint="eastAsia"/>
              </w:rPr>
            </w:pPr>
            <w:r>
              <w:rPr>
                <w:rFonts w:hint="eastAsia"/>
              </w:rPr>
              <w:t>本法之用詞定義。</w:t>
            </w:r>
          </w:p>
        </w:tc>
      </w:tr>
      <w:tr w:rsidR="009F3F70" w14:paraId="05B8E450" w14:textId="77777777" w:rsidTr="00A5437C">
        <w:tc>
          <w:tcPr>
            <w:tcW w:w="4564" w:type="dxa"/>
          </w:tcPr>
          <w:p w14:paraId="7E72B076" w14:textId="77777777" w:rsidR="009F3F70" w:rsidRDefault="009F3F70" w:rsidP="00A5437C">
            <w:pPr>
              <w:spacing w:line="315" w:lineRule="exact"/>
              <w:ind w:leftChars="50" w:left="316" w:rightChars="50" w:right="105" w:hangingChars="100" w:hanging="211"/>
              <w:rPr>
                <w:rFonts w:hint="eastAsia"/>
              </w:rPr>
            </w:pPr>
            <w:r>
              <w:rPr>
                <w:rFonts w:hint="eastAsia"/>
              </w:rPr>
              <w:t>第四條　政府應辦理平埔原住民族群社會及經濟狀況調查，並應於各項調查統計及專題分析納入平埔原住民族群。</w:t>
            </w:r>
          </w:p>
          <w:p w14:paraId="10E8A644" w14:textId="77777777" w:rsidR="009F3F70" w:rsidRDefault="009F3F70" w:rsidP="00A5437C">
            <w:pPr>
              <w:spacing w:line="315" w:lineRule="exact"/>
              <w:ind w:leftChars="150" w:left="316" w:rightChars="50" w:right="105" w:firstLineChars="200" w:firstLine="422"/>
              <w:rPr>
                <w:rFonts w:hint="eastAsia"/>
              </w:rPr>
            </w:pPr>
            <w:r>
              <w:rPr>
                <w:rFonts w:hint="eastAsia"/>
              </w:rPr>
              <w:t>政府辦理平埔原住民族群相關事務時，應符合憲法增修條文特予保障原住民族文化之意旨，避免反於歷史事實及國際保護原住民族潮流。</w:t>
            </w:r>
          </w:p>
        </w:tc>
        <w:tc>
          <w:tcPr>
            <w:tcW w:w="4564" w:type="dxa"/>
          </w:tcPr>
          <w:p w14:paraId="483F3ADF" w14:textId="77777777" w:rsidR="009F3F70" w:rsidRDefault="009F3F70" w:rsidP="00A5437C">
            <w:pPr>
              <w:spacing w:line="315" w:lineRule="exact"/>
              <w:ind w:leftChars="50" w:left="527" w:rightChars="50" w:right="105" w:hangingChars="200" w:hanging="422"/>
              <w:rPr>
                <w:rFonts w:hint="eastAsia"/>
              </w:rPr>
            </w:pPr>
            <w:r>
              <w:rPr>
                <w:rFonts w:hint="eastAsia"/>
              </w:rPr>
              <w:t>一、依據本判決理由第四十四段所揭示立法者應充分考量「各原住民族及其成員之歷史發展脈絡及現況」及「斟酌國家資源分配」之原則，第一項定明政府應辦理平埔原住民族群相關社會及經濟狀況調查、統計、分析之義務。</w:t>
            </w:r>
          </w:p>
          <w:p w14:paraId="3CC25162" w14:textId="77777777" w:rsidR="009F3F70" w:rsidRDefault="009F3F70" w:rsidP="00A5437C">
            <w:pPr>
              <w:spacing w:line="315" w:lineRule="exact"/>
              <w:ind w:leftChars="50" w:left="527" w:rightChars="50" w:right="105" w:hangingChars="200" w:hanging="422"/>
              <w:rPr>
                <w:rFonts w:hint="eastAsia"/>
              </w:rPr>
            </w:pPr>
            <w:r>
              <w:rPr>
                <w:rFonts w:hint="eastAsia"/>
              </w:rPr>
              <w:t>二、第二項參酌本判決理由第二十六段意旨、聯合國原住民族權利宣言（以下簡稱原權宣言）前言第二段所揭示「承認所有民族均有權與其他民族不同，有權自認為與其他民族不同，並有權因而被尊重」以及原權宣言第九條所定「原住民族與原住民個人有權依據相關社群或民族的傳統及習俗，隸屬該原住民社群或民族」之精神，定明政府辦理平埔原住民族群相關事務之原則。</w:t>
            </w:r>
          </w:p>
        </w:tc>
      </w:tr>
      <w:tr w:rsidR="009F3F70" w14:paraId="1E477DFD" w14:textId="77777777" w:rsidTr="00A5437C">
        <w:tc>
          <w:tcPr>
            <w:tcW w:w="4564" w:type="dxa"/>
          </w:tcPr>
          <w:p w14:paraId="211B7E06" w14:textId="77777777" w:rsidR="009F3F70" w:rsidRDefault="009F3F70" w:rsidP="00A5437C">
            <w:pPr>
              <w:spacing w:line="315" w:lineRule="exact"/>
              <w:ind w:leftChars="50" w:left="316" w:rightChars="50" w:right="105" w:hangingChars="100" w:hanging="211"/>
              <w:rPr>
                <w:rFonts w:hint="eastAsia"/>
              </w:rPr>
            </w:pPr>
            <w:r>
              <w:rPr>
                <w:rFonts w:hint="eastAsia"/>
              </w:rPr>
              <w:t>第五條　平埔原住民族群之核定，由申請人檢具申請書，釋明下列事項並檢附有關佐證資料，向中央主管機關提出：</w:t>
            </w:r>
          </w:p>
          <w:p w14:paraId="36BE5F0F" w14:textId="77777777" w:rsidR="009F3F70" w:rsidRDefault="009F3F70" w:rsidP="00A5437C">
            <w:pPr>
              <w:spacing w:line="315" w:lineRule="exact"/>
              <w:ind w:leftChars="150" w:left="527" w:rightChars="50" w:right="105" w:hangingChars="100" w:hanging="211"/>
              <w:rPr>
                <w:rFonts w:hint="eastAsia"/>
              </w:rPr>
            </w:pPr>
            <w:r>
              <w:rPr>
                <w:rFonts w:hint="eastAsia"/>
              </w:rPr>
              <w:t>一、該民族之語言、習俗、傳統等文化特徵至今仍然存續。</w:t>
            </w:r>
          </w:p>
          <w:p w14:paraId="405182BD" w14:textId="77777777" w:rsidR="009F3F70" w:rsidRDefault="009F3F70" w:rsidP="00A5437C">
            <w:pPr>
              <w:spacing w:line="315" w:lineRule="exact"/>
              <w:ind w:leftChars="150" w:left="527" w:rightChars="50" w:right="105" w:hangingChars="100" w:hanging="211"/>
              <w:rPr>
                <w:rFonts w:hint="eastAsia"/>
              </w:rPr>
            </w:pPr>
            <w:r>
              <w:rPr>
                <w:rFonts w:hint="eastAsia"/>
              </w:rPr>
              <w:t>二、該民族之成員仍維持族群認同。</w:t>
            </w:r>
          </w:p>
          <w:p w14:paraId="121160A8" w14:textId="77777777" w:rsidR="009F3F70" w:rsidRDefault="009F3F70" w:rsidP="00A5437C">
            <w:pPr>
              <w:spacing w:line="315" w:lineRule="exact"/>
              <w:ind w:leftChars="150" w:left="527" w:rightChars="50" w:right="105" w:hangingChars="100" w:hanging="211"/>
              <w:rPr>
                <w:rFonts w:hint="eastAsia"/>
              </w:rPr>
            </w:pPr>
            <w:r>
              <w:rPr>
                <w:rFonts w:hint="eastAsia"/>
              </w:rPr>
              <w:t>三、有客觀歷史紀錄佐證該民族為既存於臺灣之南島語系民族。</w:t>
            </w:r>
          </w:p>
          <w:p w14:paraId="3FB5D842" w14:textId="77777777" w:rsidR="009F3F70" w:rsidRDefault="009F3F70" w:rsidP="00A5437C">
            <w:pPr>
              <w:spacing w:line="315" w:lineRule="exact"/>
              <w:ind w:leftChars="150" w:left="527" w:rightChars="50" w:right="105" w:hangingChars="100" w:hanging="211"/>
              <w:rPr>
                <w:rFonts w:hint="eastAsia"/>
              </w:rPr>
            </w:pPr>
            <w:r>
              <w:rPr>
                <w:rFonts w:hint="eastAsia"/>
              </w:rPr>
              <w:t>四、該民族成員之身分認定要件。</w:t>
            </w:r>
          </w:p>
          <w:p w14:paraId="3E3643E7" w14:textId="77777777" w:rsidR="009F3F70" w:rsidRDefault="009F3F70" w:rsidP="00A5437C">
            <w:pPr>
              <w:spacing w:line="315" w:lineRule="exact"/>
              <w:ind w:leftChars="150" w:left="316" w:rightChars="50" w:right="105" w:firstLineChars="200" w:firstLine="422"/>
              <w:rPr>
                <w:rFonts w:hint="eastAsia"/>
              </w:rPr>
            </w:pPr>
            <w:r>
              <w:rPr>
                <w:rFonts w:hint="eastAsia"/>
              </w:rPr>
              <w:t>前項申請人為自然人者，應為成年並有三十人以上；為經合法立案之人民團體者，應附立案證書。</w:t>
            </w:r>
          </w:p>
        </w:tc>
        <w:tc>
          <w:tcPr>
            <w:tcW w:w="4564" w:type="dxa"/>
          </w:tcPr>
          <w:p w14:paraId="42D7CC49" w14:textId="77777777" w:rsidR="009F3F70" w:rsidRDefault="009F3F70" w:rsidP="00A5437C">
            <w:pPr>
              <w:spacing w:line="315" w:lineRule="exact"/>
              <w:ind w:leftChars="50" w:left="527" w:rightChars="50" w:right="105" w:hangingChars="200" w:hanging="422"/>
              <w:rPr>
                <w:rFonts w:hint="eastAsia"/>
              </w:rPr>
            </w:pPr>
            <w:r>
              <w:rPr>
                <w:rFonts w:hint="eastAsia"/>
              </w:rPr>
              <w:t>一、第一項定明申請平埔原住民族群核定之程序及應具備之佐證資料，說明如下：</w:t>
            </w:r>
          </w:p>
          <w:p w14:paraId="6BC4DE6A"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一</w:t>
            </w:r>
            <w:r w:rsidRPr="0028261B">
              <w:rPr>
                <w:rFonts w:ascii="細明體" w:hint="eastAsia"/>
              </w:rPr>
              <w:t>)</w:t>
            </w:r>
            <w:r>
              <w:rPr>
                <w:rFonts w:hint="eastAsia"/>
              </w:rPr>
              <w:t>依本判決主文第一項所定民族文化特徵至今仍然存續之要件，要求申請人須提供得以釋明該民族之文化特徵至今仍然存續之相關資料以供審查。</w:t>
            </w:r>
          </w:p>
          <w:p w14:paraId="7A9576CD"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二</w:t>
            </w:r>
            <w:r w:rsidRPr="0028261B">
              <w:rPr>
                <w:rFonts w:ascii="細明體" w:hint="eastAsia"/>
              </w:rPr>
              <w:t>)</w:t>
            </w:r>
            <w:r>
              <w:rPr>
                <w:rFonts w:hint="eastAsia"/>
              </w:rPr>
              <w:t>依本判決主文第一項所定民族成員仍維持族群認同之要件，要求申請人須提出相關客觀紀錄以佐證該民族成員就族群之主觀認同。</w:t>
            </w:r>
          </w:p>
          <w:p w14:paraId="52FB7EB2"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三</w:t>
            </w:r>
            <w:r w:rsidRPr="0028261B">
              <w:rPr>
                <w:rFonts w:ascii="細明體" w:hint="eastAsia"/>
              </w:rPr>
              <w:t>)</w:t>
            </w:r>
            <w:r>
              <w:rPr>
                <w:rFonts w:hint="eastAsia"/>
              </w:rPr>
              <w:t>依本判決主文第一項所定既存於臺灣之所有臺灣南島語系民族之要件，要求申請人須提出相關客觀歷史紀錄以佐證該民族為既存於臺灣之南島語系民族。</w:t>
            </w:r>
          </w:p>
          <w:p w14:paraId="153865FB"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四</w:t>
            </w:r>
            <w:r w:rsidRPr="0028261B">
              <w:rPr>
                <w:rFonts w:ascii="細明體" w:hint="eastAsia"/>
              </w:rPr>
              <w:t>)</w:t>
            </w:r>
            <w:r>
              <w:rPr>
                <w:rFonts w:hint="eastAsia"/>
              </w:rPr>
              <w:t>依本判決主文所揭示客觀歷史紀錄可稽之原則，各族所提民族成員身分認定要件應以第八條各款規定所列態樣為原則。</w:t>
            </w:r>
          </w:p>
          <w:p w14:paraId="2FAD1691" w14:textId="77777777" w:rsidR="009F3F70" w:rsidRDefault="009F3F70" w:rsidP="00A5437C">
            <w:pPr>
              <w:spacing w:line="315" w:lineRule="exact"/>
              <w:ind w:leftChars="50" w:left="527" w:rightChars="50" w:right="105" w:hangingChars="200" w:hanging="422"/>
              <w:rPr>
                <w:rFonts w:hint="eastAsia"/>
              </w:rPr>
            </w:pPr>
            <w:r>
              <w:rPr>
                <w:rFonts w:hint="eastAsia"/>
              </w:rPr>
              <w:t>二、第二項定明平埔原住民族群核定之申請主體及其資格條件。</w:t>
            </w:r>
          </w:p>
        </w:tc>
      </w:tr>
      <w:tr w:rsidR="00052685" w14:paraId="7B3ED94D" w14:textId="77777777" w:rsidTr="00A5437C">
        <w:tc>
          <w:tcPr>
            <w:tcW w:w="4564" w:type="dxa"/>
          </w:tcPr>
          <w:p w14:paraId="37B90710" w14:textId="77777777" w:rsidR="00052685" w:rsidRDefault="00052685" w:rsidP="00052685">
            <w:pPr>
              <w:spacing w:line="315" w:lineRule="exact"/>
              <w:ind w:leftChars="50" w:left="316" w:rightChars="50" w:right="105" w:hangingChars="100" w:hanging="211"/>
              <w:rPr>
                <w:rFonts w:hint="eastAsia"/>
              </w:rPr>
            </w:pPr>
            <w:r>
              <w:rPr>
                <w:rFonts w:hint="eastAsia"/>
              </w:rPr>
              <w:pict w14:anchorId="788BE21E">
                <v:line id="DW2184673" o:spid="_x0000_s1039" style="position:absolute;left:0;text-align:left;z-index:251657216;mso-position-horizontal-relative:text;mso-position-vertical-relative:text" from="-2.2pt,348.05pt" to="455.6pt,348.05pt" strokeweight=".5pt"/>
              </w:pict>
            </w:r>
            <w:r>
              <w:rPr>
                <w:rFonts w:hint="eastAsia"/>
              </w:rPr>
              <w:t>第六條　前條第一項第一款所定文化特徵至今仍然存續之審查基準如下：</w:t>
            </w:r>
          </w:p>
          <w:p w14:paraId="5050B479" w14:textId="77777777" w:rsidR="00052685" w:rsidRDefault="00052685" w:rsidP="00052685">
            <w:pPr>
              <w:spacing w:line="315" w:lineRule="exact"/>
              <w:ind w:leftChars="150" w:left="527" w:rightChars="50" w:right="105" w:hangingChars="100" w:hanging="211"/>
              <w:rPr>
                <w:rFonts w:hint="eastAsia"/>
              </w:rPr>
            </w:pPr>
            <w:r>
              <w:rPr>
                <w:rFonts w:hint="eastAsia"/>
              </w:rPr>
              <w:t>一、申請民族之民族語言、習俗、傳統及其他文化特徵具獨特性。</w:t>
            </w:r>
          </w:p>
          <w:p w14:paraId="4328609F" w14:textId="77777777" w:rsidR="00052685" w:rsidRDefault="00052685" w:rsidP="00052685">
            <w:pPr>
              <w:spacing w:line="315" w:lineRule="exact"/>
              <w:ind w:leftChars="150" w:left="527" w:rightChars="50" w:right="105" w:hangingChars="100" w:hanging="211"/>
              <w:rPr>
                <w:rFonts w:hint="eastAsia"/>
              </w:rPr>
            </w:pPr>
            <w:r>
              <w:rPr>
                <w:rFonts w:hint="eastAsia"/>
              </w:rPr>
              <w:t>二、申請民族之成員間就前款文化特徵有持續實踐之民族文化活動或生活事實。</w:t>
            </w:r>
          </w:p>
        </w:tc>
        <w:tc>
          <w:tcPr>
            <w:tcW w:w="4564" w:type="dxa"/>
          </w:tcPr>
          <w:p w14:paraId="7F0F855B" w14:textId="77777777" w:rsidR="00052685" w:rsidRDefault="00052685" w:rsidP="00052685">
            <w:pPr>
              <w:spacing w:line="315" w:lineRule="exact"/>
              <w:ind w:leftChars="50" w:left="105" w:rightChars="50" w:right="105"/>
              <w:rPr>
                <w:rFonts w:hint="eastAsia"/>
              </w:rPr>
            </w:pPr>
            <w:r>
              <w:rPr>
                <w:rFonts w:hint="eastAsia"/>
              </w:rPr>
              <w:t>按本判決理由第三十六段明示，受憲法特予保障之「原住民族」，指既存於臺灣之原住民族，且尚未全然為其他民族同化，其民族語言、習俗、傳統等文化特徵至今仍然存續，得以永續傳承給下一代者，第五條第一項第一款業定為申請平埔原住民族群核定應釋明事項，爰定明所定文化特徵至今仍然存續之審查基準如下：</w:t>
            </w:r>
          </w:p>
          <w:p w14:paraId="117BECD9" w14:textId="77777777" w:rsidR="00052685" w:rsidRDefault="00052685" w:rsidP="00052685">
            <w:pPr>
              <w:spacing w:line="315" w:lineRule="exact"/>
              <w:ind w:leftChars="50" w:left="527" w:rightChars="50" w:right="105" w:hangingChars="200" w:hanging="422"/>
              <w:rPr>
                <w:rFonts w:hint="eastAsia"/>
              </w:rPr>
            </w:pPr>
            <w:r>
              <w:rPr>
                <w:rFonts w:hint="eastAsia"/>
              </w:rPr>
              <w:t>一、參考本判決黃昭元大法官協同意見書第二十八段意旨，歷史上各該平埔族群中，有因通婚、混居、遷徙、從屬、國家統治等因素，致與漢族或其他南島語系民族間產生文化交織甚至同化之情形，使各族群間之界限因而交錯、模糊或混同，爰於第一款定明審查申請之民族文化特徵確實至今仍有別於其他族群而具獨特性。</w:t>
            </w:r>
          </w:p>
          <w:p w14:paraId="5A39ECD0" w14:textId="77777777" w:rsidR="00052685" w:rsidRDefault="00052685" w:rsidP="00052685">
            <w:pPr>
              <w:spacing w:line="315" w:lineRule="exact"/>
              <w:ind w:leftChars="50" w:left="527" w:rightChars="50" w:right="105" w:hangingChars="200" w:hanging="422"/>
              <w:rPr>
                <w:rFonts w:hint="eastAsia"/>
              </w:rPr>
            </w:pPr>
            <w:r>
              <w:rPr>
                <w:rFonts w:hint="eastAsia"/>
              </w:rPr>
              <w:t>二、依本判決理由第三十六段所示，除須確認申請民族之語言、習俗、傳統及其他文化特徵仍具獨特性外，亦須確認該文化特徵是否仍為該民族之成員持續實踐，並展現在民族文化活動或生活事實之中，而得永續傳承給下一代，爰為第二款規定。</w:t>
            </w:r>
          </w:p>
        </w:tc>
      </w:tr>
      <w:tr w:rsidR="009F3F70" w14:paraId="5733913B" w14:textId="77777777" w:rsidTr="00A5437C">
        <w:tc>
          <w:tcPr>
            <w:tcW w:w="4564" w:type="dxa"/>
          </w:tcPr>
          <w:p w14:paraId="352354D6" w14:textId="77777777" w:rsidR="009F3F70" w:rsidRDefault="00052685" w:rsidP="00A5437C">
            <w:pPr>
              <w:spacing w:line="315" w:lineRule="exact"/>
              <w:ind w:leftChars="50" w:left="316" w:rightChars="50" w:right="105" w:hangingChars="100" w:hanging="211"/>
              <w:rPr>
                <w:rFonts w:hint="eastAsia"/>
              </w:rPr>
            </w:pPr>
            <w:r>
              <w:rPr>
                <w:rFonts w:hint="eastAsia"/>
              </w:rPr>
              <w:pict w14:anchorId="296E88EB">
                <v:line id="DW3770257" o:spid="_x0000_s1038" style="position:absolute;left:0;text-align:left;z-index:251656192;mso-position-horizontal-relative:text;mso-position-vertical-relative:text" from="-2.35pt,-1.4pt" to="455.45pt,-1.4pt" strokeweight=".5pt"/>
              </w:pict>
            </w:r>
            <w:r w:rsidR="009F3F70">
              <w:rPr>
                <w:rFonts w:hint="eastAsia"/>
              </w:rPr>
              <w:t>第七條　第五條第一項第二款所定維持族群認同之審查基準如下：</w:t>
            </w:r>
          </w:p>
          <w:p w14:paraId="277A64F1" w14:textId="77777777" w:rsidR="009F3F70" w:rsidRDefault="009F3F70" w:rsidP="00A5437C">
            <w:pPr>
              <w:spacing w:line="315" w:lineRule="exact"/>
              <w:ind w:leftChars="150" w:left="527" w:rightChars="50" w:right="105" w:hangingChars="100" w:hanging="211"/>
              <w:rPr>
                <w:rFonts w:hint="eastAsia"/>
              </w:rPr>
            </w:pPr>
            <w:r>
              <w:rPr>
                <w:rFonts w:hint="eastAsia"/>
              </w:rPr>
              <w:t>一、申請民族之成員有意願組成特定原住民族。</w:t>
            </w:r>
          </w:p>
          <w:p w14:paraId="1D7F4B2B" w14:textId="77777777" w:rsidR="009F3F70" w:rsidRDefault="009F3F70" w:rsidP="00A5437C">
            <w:pPr>
              <w:spacing w:line="315" w:lineRule="exact"/>
              <w:ind w:leftChars="150" w:left="527" w:rightChars="50" w:right="105" w:hangingChars="100" w:hanging="211"/>
              <w:rPr>
                <w:rFonts w:hint="eastAsia"/>
              </w:rPr>
            </w:pPr>
            <w:r>
              <w:rPr>
                <w:rFonts w:hint="eastAsia"/>
              </w:rPr>
              <w:t>二、申請民族之成員有顯著認同自身為該群體成員之自我意識，並有與其文化認同有關之客觀事實可資證明。</w:t>
            </w:r>
          </w:p>
        </w:tc>
        <w:tc>
          <w:tcPr>
            <w:tcW w:w="4564" w:type="dxa"/>
          </w:tcPr>
          <w:p w14:paraId="37736D64" w14:textId="77777777" w:rsidR="009F3F70" w:rsidRDefault="009F3F70" w:rsidP="00A5437C">
            <w:pPr>
              <w:spacing w:line="315" w:lineRule="exact"/>
              <w:ind w:leftChars="50" w:left="105" w:rightChars="50" w:right="105"/>
              <w:rPr>
                <w:rFonts w:hint="eastAsia"/>
              </w:rPr>
            </w:pPr>
            <w:r>
              <w:rPr>
                <w:rFonts w:hint="eastAsia"/>
              </w:rPr>
              <w:t>配合第五條第一項第二款規定申請平埔原住民族群核定，應釋明其成員仍維持族群認同，爰定明所定維持族群認同之審查基準，舉例如下：</w:t>
            </w:r>
          </w:p>
          <w:p w14:paraId="623854B7" w14:textId="77777777" w:rsidR="009F3F70" w:rsidRDefault="009F3F70" w:rsidP="00A5437C">
            <w:pPr>
              <w:spacing w:line="315" w:lineRule="exact"/>
              <w:ind w:leftChars="50" w:left="527" w:rightChars="50" w:right="105" w:hangingChars="200" w:hanging="422"/>
              <w:rPr>
                <w:rFonts w:hint="eastAsia"/>
              </w:rPr>
            </w:pPr>
            <w:r>
              <w:rPr>
                <w:rFonts w:hint="eastAsia"/>
              </w:rPr>
              <w:t>一、民族之成員形成共識之紀錄等。</w:t>
            </w:r>
          </w:p>
          <w:p w14:paraId="2616E3F2" w14:textId="77777777" w:rsidR="009F3F70" w:rsidRDefault="009F3F70" w:rsidP="00A5437C">
            <w:pPr>
              <w:spacing w:line="315" w:lineRule="exact"/>
              <w:ind w:leftChars="50" w:left="527" w:rightChars="50" w:right="105" w:hangingChars="200" w:hanging="422"/>
              <w:rPr>
                <w:rFonts w:hint="eastAsia"/>
              </w:rPr>
            </w:pPr>
            <w:r>
              <w:rPr>
                <w:rFonts w:hint="eastAsia"/>
              </w:rPr>
              <w:t>二、由民族之成員所組成可運作之在地組織、語言文化復振活動之舉辦、傳統祭儀之舉辦等民族成員目前仍有反覆實踐之客觀行為或事實。</w:t>
            </w:r>
          </w:p>
        </w:tc>
      </w:tr>
      <w:tr w:rsidR="009F3F70" w14:paraId="4AEC3ACB" w14:textId="77777777" w:rsidTr="00A5437C">
        <w:tc>
          <w:tcPr>
            <w:tcW w:w="4564" w:type="dxa"/>
          </w:tcPr>
          <w:p w14:paraId="705767DC" w14:textId="77777777" w:rsidR="009F3F70" w:rsidRDefault="009F3F70" w:rsidP="00A5437C">
            <w:pPr>
              <w:spacing w:line="315" w:lineRule="exact"/>
              <w:ind w:leftChars="50" w:left="316" w:rightChars="50" w:right="105" w:hangingChars="100" w:hanging="211"/>
              <w:rPr>
                <w:rFonts w:hint="eastAsia"/>
              </w:rPr>
            </w:pPr>
            <w:r>
              <w:rPr>
                <w:rFonts w:hint="eastAsia"/>
              </w:rPr>
              <w:t>第八條　第五條第一項第三款所定客觀歷史紀錄，指下列各款規定之一者：</w:t>
            </w:r>
          </w:p>
          <w:p w14:paraId="6438648C" w14:textId="77777777" w:rsidR="009F3F70" w:rsidRDefault="009F3F70" w:rsidP="00A5437C">
            <w:pPr>
              <w:spacing w:line="315" w:lineRule="exact"/>
              <w:ind w:leftChars="150" w:left="527" w:rightChars="50" w:right="105" w:hangingChars="100" w:hanging="211"/>
              <w:rPr>
                <w:rFonts w:hint="eastAsia"/>
              </w:rPr>
            </w:pPr>
            <w:r>
              <w:rPr>
                <w:rFonts w:hint="eastAsia"/>
              </w:rPr>
              <w:t>一、申請民族之成員本人或其直系血親尊親屬，於日治時期戶籍資料內有熟、平或其他足以證明其屬於臺灣南島語系民族之登記或登記形式。</w:t>
            </w:r>
          </w:p>
          <w:p w14:paraId="627631FD" w14:textId="77777777" w:rsidR="009F3F70" w:rsidRDefault="009F3F70" w:rsidP="00A5437C">
            <w:pPr>
              <w:spacing w:line="315" w:lineRule="exact"/>
              <w:ind w:leftChars="150" w:left="527" w:rightChars="50" w:right="105" w:hangingChars="100" w:hanging="211"/>
              <w:rPr>
                <w:rFonts w:hint="eastAsia"/>
              </w:rPr>
            </w:pPr>
            <w:r>
              <w:rPr>
                <w:rFonts w:hint="eastAsia"/>
              </w:rPr>
              <w:t>二、申請民族之成員本人或其直系血親尊親屬，於日治時期戶籍資料以外之政府公文書資料內，有足以證明其屬於臺灣南島語系民族之資訊。</w:t>
            </w:r>
          </w:p>
          <w:p w14:paraId="6B689CA9" w14:textId="77777777" w:rsidR="009F3F70" w:rsidRDefault="009F3F70" w:rsidP="00A5437C">
            <w:pPr>
              <w:spacing w:line="315" w:lineRule="exact"/>
              <w:ind w:leftChars="150" w:left="527" w:rightChars="50" w:right="105" w:hangingChars="100" w:hanging="211"/>
              <w:rPr>
                <w:rFonts w:hint="eastAsia"/>
              </w:rPr>
            </w:pPr>
            <w:r>
              <w:rPr>
                <w:rFonts w:hint="eastAsia"/>
              </w:rPr>
              <w:t>三、申請民族之成員本人或其直系血親尊親屬，於公私立大專校院或學術研究機構之研究成果內，有足以證明其屬於臺灣南島語系民族之資訊。</w:t>
            </w:r>
          </w:p>
        </w:tc>
        <w:tc>
          <w:tcPr>
            <w:tcW w:w="4564" w:type="dxa"/>
          </w:tcPr>
          <w:p w14:paraId="274EF2DC" w14:textId="77777777" w:rsidR="009F3F70" w:rsidRDefault="009F3F70" w:rsidP="00A5437C">
            <w:pPr>
              <w:spacing w:line="315" w:lineRule="exact"/>
              <w:ind w:leftChars="50" w:left="527" w:rightChars="50" w:right="105" w:hangingChars="200" w:hanging="422"/>
              <w:rPr>
                <w:rFonts w:hint="eastAsia"/>
              </w:rPr>
            </w:pPr>
            <w:r>
              <w:rPr>
                <w:rFonts w:hint="eastAsia"/>
              </w:rPr>
              <w:t>一、配合第五條第一項第三款規定申請平埔原住民族群核定，應釋明有客觀歷史紀錄佐證該民族為既存於臺灣之南島語系民族，爰定明所定客觀歷史紀錄之要件內涵。</w:t>
            </w:r>
          </w:p>
          <w:p w14:paraId="1AC7B851" w14:textId="77777777" w:rsidR="009F3F70" w:rsidRDefault="009F3F70" w:rsidP="00A5437C">
            <w:pPr>
              <w:spacing w:line="315" w:lineRule="exact"/>
              <w:ind w:leftChars="50" w:left="527" w:rightChars="50" w:right="105" w:hangingChars="200" w:hanging="422"/>
              <w:rPr>
                <w:rFonts w:hint="eastAsia"/>
              </w:rPr>
            </w:pPr>
            <w:r>
              <w:rPr>
                <w:rFonts w:hint="eastAsia"/>
              </w:rPr>
              <w:t>二、參酌本判決黃昭元大法官協同意見書第二十五段及第二十六段意旨略以，日治時期戶口調查簿之種族註記為「熟」或「平」，此項指標應該不是可為依據之唯一歷史紀錄，畢竟日治時期戶口調查簿或容有錯誤或遺漏之可能。時至今日，如要以日治時期戶口調查簿為基礎，據以認定平埔族為原住民族，自仍需要其他證據或指標，始足以認定其特定民族別。依前開意旨，並參考總統府歷史正義及轉型正義委員會歷屆平埔代表委員相關提案建議，列舉三款客觀紀錄之態樣，具任何一款情形即可認定符合「有客觀歷史紀錄佐證」之要件：</w:t>
            </w:r>
          </w:p>
          <w:p w14:paraId="7AF6BF75"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一</w:t>
            </w:r>
            <w:r w:rsidRPr="0028261B">
              <w:rPr>
                <w:rFonts w:ascii="細明體" w:hint="eastAsia"/>
              </w:rPr>
              <w:t>)</w:t>
            </w:r>
            <w:r>
              <w:rPr>
                <w:rFonts w:hint="eastAsia"/>
              </w:rPr>
              <w:t>除日治時期戶口調查簿種族欄之熟、平註記外，其他登記形式例如以番語家名羅馬拼音漢譯之番姓或清代賜姓且有相關學術調查文獻記載。</w:t>
            </w:r>
          </w:p>
          <w:p w14:paraId="671BE902"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二</w:t>
            </w:r>
            <w:r w:rsidRPr="0028261B">
              <w:rPr>
                <w:rFonts w:ascii="細明體" w:hint="eastAsia"/>
              </w:rPr>
              <w:t>)</w:t>
            </w:r>
            <w:r>
              <w:rPr>
                <w:rFonts w:hint="eastAsia"/>
              </w:rPr>
              <w:t>清代熟番地主與漢人佃戶間之番大租、日治時期北投凱達格蘭族頭目逕轉為保正、保甲之相關政府公文書等。</w:t>
            </w:r>
          </w:p>
          <w:p w14:paraId="34C6D528"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三</w:t>
            </w:r>
            <w:r w:rsidRPr="0028261B">
              <w:rPr>
                <w:rFonts w:ascii="細明體" w:hint="eastAsia"/>
              </w:rPr>
              <w:t>)</w:t>
            </w:r>
            <w:r>
              <w:rPr>
                <w:rFonts w:hint="eastAsia"/>
              </w:rPr>
              <w:t>語言學、歷史學、人類學等相關領域之學術權威著作。</w:t>
            </w:r>
          </w:p>
        </w:tc>
      </w:tr>
      <w:tr w:rsidR="009F3F70" w14:paraId="7F2FE6F5" w14:textId="77777777" w:rsidTr="00A5437C">
        <w:tc>
          <w:tcPr>
            <w:tcW w:w="4564" w:type="dxa"/>
          </w:tcPr>
          <w:p w14:paraId="639860B9" w14:textId="77777777" w:rsidR="009F3F70" w:rsidRDefault="009F3F70" w:rsidP="00A5437C">
            <w:pPr>
              <w:spacing w:line="315" w:lineRule="exact"/>
              <w:ind w:leftChars="50" w:left="316" w:rightChars="50" w:right="105" w:hangingChars="100" w:hanging="211"/>
              <w:rPr>
                <w:rFonts w:hint="eastAsia"/>
              </w:rPr>
            </w:pPr>
            <w:r>
              <w:rPr>
                <w:rFonts w:hint="eastAsia"/>
              </w:rPr>
              <w:t>第九條　第五條第一項第四款所定身分認定要件之審查基準如下：</w:t>
            </w:r>
          </w:p>
          <w:p w14:paraId="67C39762" w14:textId="77777777" w:rsidR="009F3F70" w:rsidRDefault="009F3F70" w:rsidP="00A5437C">
            <w:pPr>
              <w:spacing w:line="315" w:lineRule="exact"/>
              <w:ind w:leftChars="150" w:left="527" w:rightChars="50" w:right="105" w:hangingChars="100" w:hanging="211"/>
              <w:rPr>
                <w:rFonts w:hint="eastAsia"/>
              </w:rPr>
            </w:pPr>
            <w:r>
              <w:rPr>
                <w:rFonts w:hint="eastAsia"/>
              </w:rPr>
              <w:t>一、要件應具體明確。</w:t>
            </w:r>
          </w:p>
          <w:p w14:paraId="5593864F" w14:textId="77777777" w:rsidR="009F3F70" w:rsidRDefault="009F3F70" w:rsidP="00A5437C">
            <w:pPr>
              <w:spacing w:line="315" w:lineRule="exact"/>
              <w:ind w:leftChars="150" w:left="527" w:rightChars="50" w:right="105" w:hangingChars="100" w:hanging="211"/>
              <w:rPr>
                <w:rFonts w:hint="eastAsia"/>
              </w:rPr>
            </w:pPr>
            <w:r>
              <w:rPr>
                <w:rFonts w:hint="eastAsia"/>
              </w:rPr>
              <w:t>二、要件應有助於促進原住民族文化認同之目的。</w:t>
            </w:r>
          </w:p>
          <w:p w14:paraId="17945A45" w14:textId="77777777" w:rsidR="009F3F70" w:rsidRDefault="009F3F70" w:rsidP="00A5437C">
            <w:pPr>
              <w:spacing w:line="315" w:lineRule="exact"/>
              <w:ind w:leftChars="150" w:left="527" w:rightChars="50" w:right="105" w:hangingChars="100" w:hanging="211"/>
              <w:rPr>
                <w:rFonts w:hint="eastAsia"/>
              </w:rPr>
            </w:pPr>
            <w:r>
              <w:rPr>
                <w:rFonts w:hint="eastAsia"/>
              </w:rPr>
              <w:t>三、要件應符合比例原則。</w:t>
            </w:r>
          </w:p>
          <w:p w14:paraId="3157CD2D" w14:textId="77777777" w:rsidR="009F3F70" w:rsidRDefault="009F3F70" w:rsidP="00A5437C">
            <w:pPr>
              <w:spacing w:line="315" w:lineRule="exact"/>
              <w:ind w:leftChars="150" w:left="316" w:rightChars="50" w:right="105" w:firstLineChars="200" w:firstLine="422"/>
              <w:rPr>
                <w:rFonts w:hint="eastAsia"/>
              </w:rPr>
            </w:pPr>
            <w:r>
              <w:rPr>
                <w:rFonts w:hint="eastAsia"/>
              </w:rPr>
              <w:t>主管機關應將第五條第一項第四款事項於政府公報及機關網站公告周知，供任何人以書面或於指定網站表達意見；其公告期間不得少於三十日。</w:t>
            </w:r>
          </w:p>
          <w:p w14:paraId="10671576" w14:textId="77777777" w:rsidR="009F3F70" w:rsidRDefault="009F3F70" w:rsidP="00A5437C">
            <w:pPr>
              <w:spacing w:line="315" w:lineRule="exact"/>
              <w:ind w:leftChars="150" w:left="316" w:rightChars="50" w:right="105" w:firstLineChars="200" w:firstLine="422"/>
              <w:rPr>
                <w:rFonts w:hint="eastAsia"/>
              </w:rPr>
            </w:pPr>
            <w:r>
              <w:rPr>
                <w:rFonts w:hint="eastAsia"/>
              </w:rPr>
              <w:t>中央主管機關應彙集前項意見，轉交申請人就參採情形提供回應或說明，併入後續審議之參考。</w:t>
            </w:r>
          </w:p>
        </w:tc>
        <w:tc>
          <w:tcPr>
            <w:tcW w:w="4564" w:type="dxa"/>
          </w:tcPr>
          <w:p w14:paraId="5DAF08BC" w14:textId="77777777" w:rsidR="009F3F70" w:rsidRDefault="009F3F70" w:rsidP="00A5437C">
            <w:pPr>
              <w:spacing w:line="315" w:lineRule="exact"/>
              <w:ind w:leftChars="50" w:left="527" w:rightChars="50" w:right="105" w:hangingChars="200" w:hanging="422"/>
              <w:rPr>
                <w:rFonts w:hint="eastAsia"/>
              </w:rPr>
            </w:pPr>
            <w:r>
              <w:rPr>
                <w:rFonts w:hint="eastAsia"/>
              </w:rPr>
              <w:t>一、依本判決理由及憲法保障原住民族權益之精神，定明第五條第一項第四款所定身分認定要件之審查基準：</w:t>
            </w:r>
          </w:p>
          <w:p w14:paraId="1EEF0F55"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一</w:t>
            </w:r>
            <w:r w:rsidRPr="0028261B">
              <w:rPr>
                <w:rFonts w:ascii="細明體" w:hint="eastAsia"/>
              </w:rPr>
              <w:t>)</w:t>
            </w:r>
            <w:r>
              <w:rPr>
                <w:rFonts w:hint="eastAsia"/>
              </w:rPr>
              <w:t>為使申請民族之成員得以清楚瞭解自身是否符合身分認定要件，爰為第一款規定。</w:t>
            </w:r>
          </w:p>
          <w:p w14:paraId="542BED18"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二</w:t>
            </w:r>
            <w:r w:rsidRPr="0028261B">
              <w:rPr>
                <w:rFonts w:ascii="細明體" w:hint="eastAsia"/>
              </w:rPr>
              <w:t>)</w:t>
            </w:r>
            <w:r>
              <w:rPr>
                <w:rFonts w:hint="eastAsia"/>
              </w:rPr>
              <w:t>為促進文化認同，確保申請民族之成員對原住民族之文化、語言、傳統等具備實質歸屬感與認同，爰為第二款規定。</w:t>
            </w:r>
          </w:p>
          <w:p w14:paraId="34339AEB" w14:textId="77777777" w:rsidR="009F3F70" w:rsidRDefault="009F3F70" w:rsidP="00A5437C">
            <w:pPr>
              <w:pStyle w:val="a3"/>
              <w:spacing w:line="315" w:lineRule="exact"/>
              <w:ind w:leftChars="250" w:left="949" w:rightChars="50" w:right="105" w:hangingChars="200" w:hanging="422"/>
              <w:rPr>
                <w:rFonts w:hint="eastAsia"/>
              </w:rPr>
            </w:pPr>
            <w:r w:rsidRPr="0028261B">
              <w:rPr>
                <w:rFonts w:ascii="細明體" w:hint="eastAsia"/>
              </w:rPr>
              <w:t>(</w:t>
            </w:r>
            <w:r>
              <w:rPr>
                <w:rFonts w:hint="eastAsia"/>
              </w:rPr>
              <w:t>三</w:t>
            </w:r>
            <w:r w:rsidRPr="0028261B">
              <w:rPr>
                <w:rFonts w:ascii="細明體" w:hint="eastAsia"/>
              </w:rPr>
              <w:t>)</w:t>
            </w:r>
            <w:r>
              <w:rPr>
                <w:rFonts w:hint="eastAsia"/>
              </w:rPr>
              <w:t>基於憲法對原住民身分認同權之保障，避免該要件對申請民族之成員造成過度限制或不合理負擔，爰為第三款規定。</w:t>
            </w:r>
          </w:p>
          <w:p w14:paraId="3ACB041C" w14:textId="77777777" w:rsidR="009F3F70" w:rsidRDefault="009F3F70" w:rsidP="00A5437C">
            <w:pPr>
              <w:spacing w:line="315" w:lineRule="exact"/>
              <w:ind w:leftChars="50" w:left="527" w:rightChars="50" w:right="105" w:hangingChars="200" w:hanging="422"/>
              <w:rPr>
                <w:rFonts w:hint="eastAsia"/>
              </w:rPr>
            </w:pPr>
            <w:r>
              <w:rPr>
                <w:rFonts w:hint="eastAsia"/>
              </w:rPr>
              <w:t>二、鑒於民族成員之身分認定要件為個人得否取得該特定民族成員身分之判斷標準，涉及身分權利事項，爰定明民族成員之身分認定要件應由中央主管機關及直轄市、縣（市）主管機關於政府公報及機關網站公告周知，任何人均得於公告期間表達意見，爰為第二項規定。</w:t>
            </w:r>
          </w:p>
          <w:p w14:paraId="19697EBD" w14:textId="77777777" w:rsidR="009F3F70" w:rsidRDefault="009F3F70" w:rsidP="00A5437C">
            <w:pPr>
              <w:spacing w:line="315" w:lineRule="exact"/>
              <w:ind w:leftChars="50" w:left="527" w:rightChars="50" w:right="105" w:hangingChars="200" w:hanging="422"/>
              <w:rPr>
                <w:rFonts w:hint="eastAsia"/>
              </w:rPr>
            </w:pPr>
            <w:r>
              <w:rPr>
                <w:rFonts w:hint="eastAsia"/>
              </w:rPr>
              <w:t>三、完成公告程序後，中央主管機關應彙集各界意見，轉交申請人提供參採與否之理由，作為後續審議之參考，爰為第三項規定。</w:t>
            </w:r>
          </w:p>
        </w:tc>
      </w:tr>
      <w:tr w:rsidR="009F3F70" w14:paraId="4ED24CF8" w14:textId="77777777" w:rsidTr="00A5437C">
        <w:tc>
          <w:tcPr>
            <w:tcW w:w="4564" w:type="dxa"/>
          </w:tcPr>
          <w:p w14:paraId="6BBC3E16" w14:textId="77777777" w:rsidR="009F3F70" w:rsidRDefault="009F3F70" w:rsidP="00A5437C">
            <w:pPr>
              <w:spacing w:line="315" w:lineRule="exact"/>
              <w:ind w:leftChars="50" w:left="316" w:rightChars="50" w:right="105" w:hangingChars="100" w:hanging="211"/>
              <w:rPr>
                <w:rFonts w:hint="eastAsia"/>
              </w:rPr>
            </w:pPr>
            <w:r>
              <w:rPr>
                <w:rFonts w:hint="eastAsia"/>
              </w:rPr>
              <w:t>第十條　中央主管機關為審議第五條之申請案件，應邀請相關領域之專家學者組成審議會，依第六條至第九條規定之審查基準進行審議。</w:t>
            </w:r>
          </w:p>
          <w:p w14:paraId="2FA6C037" w14:textId="77777777" w:rsidR="009F3F70" w:rsidRDefault="009F3F70" w:rsidP="00A5437C">
            <w:pPr>
              <w:spacing w:line="315" w:lineRule="exact"/>
              <w:ind w:leftChars="150" w:left="316" w:rightChars="50" w:right="105" w:firstLineChars="200" w:firstLine="422"/>
              <w:rPr>
                <w:rFonts w:hint="eastAsia"/>
              </w:rPr>
            </w:pPr>
            <w:r>
              <w:rPr>
                <w:rFonts w:hint="eastAsia"/>
              </w:rPr>
              <w:t>前項審議會委員應為十一人以上，任一性別委員不得少於總額三分之一。</w:t>
            </w:r>
          </w:p>
          <w:p w14:paraId="2B28B8F3" w14:textId="77777777" w:rsidR="009F3F70" w:rsidRDefault="009F3F70" w:rsidP="00A5437C">
            <w:pPr>
              <w:spacing w:line="315" w:lineRule="exact"/>
              <w:ind w:leftChars="150" w:left="316" w:rightChars="50" w:right="105" w:firstLineChars="200" w:firstLine="422"/>
              <w:rPr>
                <w:rFonts w:hint="eastAsia"/>
              </w:rPr>
            </w:pPr>
            <w:r>
              <w:rPr>
                <w:rFonts w:hint="eastAsia"/>
              </w:rPr>
              <w:t>第一項之審議應經前項委員總額三分之二以上參與，委員現有總額過半數同意。</w:t>
            </w:r>
          </w:p>
          <w:p w14:paraId="544C1A3E" w14:textId="77777777" w:rsidR="009F3F70" w:rsidRDefault="009F3F70" w:rsidP="00A5437C">
            <w:pPr>
              <w:spacing w:line="315" w:lineRule="exact"/>
              <w:ind w:leftChars="150" w:left="316" w:rightChars="50" w:right="105" w:firstLineChars="200" w:firstLine="422"/>
              <w:rPr>
                <w:rFonts w:hint="eastAsia"/>
              </w:rPr>
            </w:pPr>
            <w:r>
              <w:rPr>
                <w:rFonts w:hint="eastAsia"/>
              </w:rPr>
              <w:t>審議會作成審議結果前，應邀請申請人與申請民族之成員及直轄市、縣（市）主管機關陳述意見，並得召開公聽會。</w:t>
            </w:r>
          </w:p>
        </w:tc>
        <w:tc>
          <w:tcPr>
            <w:tcW w:w="4564" w:type="dxa"/>
          </w:tcPr>
          <w:p w14:paraId="06979FCF" w14:textId="77777777" w:rsidR="009F3F70" w:rsidRDefault="009F3F70" w:rsidP="00A5437C">
            <w:pPr>
              <w:spacing w:line="315" w:lineRule="exact"/>
              <w:ind w:leftChars="50" w:left="527" w:rightChars="50" w:right="105" w:hangingChars="200" w:hanging="422"/>
              <w:rPr>
                <w:rFonts w:hint="eastAsia"/>
              </w:rPr>
            </w:pPr>
            <w:r>
              <w:rPr>
                <w:rFonts w:hint="eastAsia"/>
              </w:rPr>
              <w:t>一、考量平埔原住民族群之民族核定涉及民族語言、習俗、傳統等文化特徵存續、成員維持族群認同以及具客觀歷史紀錄等跨領域事項，宜由不同專業領域人員召開審議會審議，又平埔原住民族群各族歷史脈絡、文化特徵、社會現況相關條件與背景殊異，須因應不同申請案件，邀請適當專家學者參與，爰為第一項及第二項規定。</w:t>
            </w:r>
          </w:p>
          <w:p w14:paraId="01DA6F2B" w14:textId="77777777" w:rsidR="009F3F70" w:rsidRDefault="009F3F70" w:rsidP="00A5437C">
            <w:pPr>
              <w:spacing w:line="315" w:lineRule="exact"/>
              <w:ind w:leftChars="50" w:left="527" w:rightChars="50" w:right="105" w:hangingChars="200" w:hanging="422"/>
              <w:rPr>
                <w:rFonts w:hint="eastAsia"/>
              </w:rPr>
            </w:pPr>
            <w:r>
              <w:rPr>
                <w:rFonts w:hint="eastAsia"/>
              </w:rPr>
              <w:t>二、第三項定明審議會審議決定之門檻。</w:t>
            </w:r>
          </w:p>
          <w:p w14:paraId="33E7631E" w14:textId="77777777" w:rsidR="009F3F70" w:rsidRDefault="009F3F70" w:rsidP="00A5437C">
            <w:pPr>
              <w:spacing w:line="315" w:lineRule="exact"/>
              <w:ind w:leftChars="50" w:left="527" w:rightChars="50" w:right="105" w:hangingChars="200" w:hanging="422"/>
              <w:rPr>
                <w:rFonts w:hint="eastAsia"/>
              </w:rPr>
            </w:pPr>
            <w:r>
              <w:rPr>
                <w:rFonts w:hint="eastAsia"/>
              </w:rPr>
              <w:t>三、參酌行政程序法第三十九條規定，給予申請民族成員程序參與之權利，並考量第六條至第八條規定事項多涉直轄市、縣（市）主管機關權管事務，為利審議符合第四條第二項所定原則，爰為第四項規定。</w:t>
            </w:r>
          </w:p>
        </w:tc>
      </w:tr>
      <w:tr w:rsidR="009F3F70" w14:paraId="07C4D74D" w14:textId="77777777" w:rsidTr="00A5437C">
        <w:tc>
          <w:tcPr>
            <w:tcW w:w="4564" w:type="dxa"/>
          </w:tcPr>
          <w:p w14:paraId="74DF931E" w14:textId="77777777" w:rsidR="009F3F70" w:rsidRDefault="009F3F70" w:rsidP="00A5437C">
            <w:pPr>
              <w:spacing w:line="315" w:lineRule="exact"/>
              <w:ind w:leftChars="50" w:left="316" w:rightChars="50" w:right="105" w:hangingChars="100" w:hanging="211"/>
              <w:rPr>
                <w:rFonts w:hint="eastAsia"/>
              </w:rPr>
            </w:pPr>
            <w:r>
              <w:rPr>
                <w:rFonts w:hint="eastAsia"/>
              </w:rPr>
              <w:t>第十一條　中央主管機關就前條第一項之審議結果應報請行政院核定，並將行政院核定結果通知申請人、刊登政府公報及公開於機關網站廣泛周知。</w:t>
            </w:r>
          </w:p>
        </w:tc>
        <w:tc>
          <w:tcPr>
            <w:tcW w:w="4564" w:type="dxa"/>
          </w:tcPr>
          <w:p w14:paraId="401BDB9C" w14:textId="77777777" w:rsidR="009F3F70" w:rsidRDefault="009F3F70" w:rsidP="00A5437C">
            <w:pPr>
              <w:spacing w:line="315" w:lineRule="exact"/>
              <w:ind w:leftChars="50" w:left="105" w:rightChars="50" w:right="105"/>
              <w:rPr>
                <w:rFonts w:hint="eastAsia"/>
              </w:rPr>
            </w:pPr>
            <w:r>
              <w:rPr>
                <w:rFonts w:hint="eastAsia"/>
              </w:rPr>
              <w:t>參考原住民族基本法第二條第一款規定，原住民族之核定由中央原住民族主管機關報請行政院核定，以及行政程序第一百十條規定應將核定結果通知申請人，並參考政府資訊公開法第八條所列資訊公開方式，爰為本條規定。</w:t>
            </w:r>
          </w:p>
        </w:tc>
      </w:tr>
      <w:tr w:rsidR="009F3F70" w14:paraId="0CB6791F" w14:textId="77777777" w:rsidTr="00A5437C">
        <w:tc>
          <w:tcPr>
            <w:tcW w:w="4564" w:type="dxa"/>
          </w:tcPr>
          <w:p w14:paraId="25846078" w14:textId="77777777" w:rsidR="009F3F70" w:rsidRDefault="009F3F70" w:rsidP="00A5437C">
            <w:pPr>
              <w:spacing w:line="315" w:lineRule="exact"/>
              <w:ind w:leftChars="50" w:left="316" w:rightChars="50" w:right="105" w:hangingChars="100" w:hanging="211"/>
              <w:rPr>
                <w:rFonts w:hint="eastAsia"/>
              </w:rPr>
            </w:pPr>
            <w:r>
              <w:rPr>
                <w:rFonts w:hint="eastAsia"/>
              </w:rPr>
              <w:t>第十二條　依前條規定核定為平埔原住民族群者，其民族成員身分認定要件，由主管機關公告五年。必要時，經中央主管機關徵詢該民族意願後得再延長公告期間一次，延長公告期間以五年為限。</w:t>
            </w:r>
          </w:p>
          <w:p w14:paraId="6275979C" w14:textId="77777777" w:rsidR="009F3F70" w:rsidRDefault="009F3F70" w:rsidP="00A5437C">
            <w:pPr>
              <w:spacing w:line="315" w:lineRule="exact"/>
              <w:ind w:leftChars="150" w:left="316" w:rightChars="50" w:right="105" w:firstLineChars="200" w:firstLine="422"/>
              <w:rPr>
                <w:rFonts w:hint="eastAsia"/>
              </w:rPr>
            </w:pPr>
            <w:r>
              <w:rPr>
                <w:rFonts w:hint="eastAsia"/>
              </w:rPr>
              <w:t>符合前項公告之民族成員身分認定要件者，得於公告期間，檢具相關事證向直轄市、縣（市）主管機關申請登載於該族民族成員名冊。</w:t>
            </w:r>
          </w:p>
          <w:p w14:paraId="54462878" w14:textId="77777777" w:rsidR="009F3F70" w:rsidRDefault="009F3F70" w:rsidP="00A5437C">
            <w:pPr>
              <w:spacing w:line="315" w:lineRule="exact"/>
              <w:ind w:leftChars="150" w:left="316" w:rightChars="50" w:right="105" w:firstLineChars="200" w:firstLine="422"/>
              <w:rPr>
                <w:rFonts w:hint="eastAsia"/>
              </w:rPr>
            </w:pPr>
            <w:r>
              <w:rPr>
                <w:rFonts w:hint="eastAsia"/>
              </w:rPr>
              <w:t>直轄市、縣（市）主管機關就前項申請之處理期間為二個月；有疑義時，得函請中央主管機關協助。</w:t>
            </w:r>
          </w:p>
          <w:p w14:paraId="228B538B" w14:textId="77777777" w:rsidR="009F3F70" w:rsidRDefault="009F3F70" w:rsidP="00A5437C">
            <w:pPr>
              <w:spacing w:line="315" w:lineRule="exact"/>
              <w:ind w:leftChars="150" w:left="316" w:rightChars="50" w:right="105" w:firstLineChars="200" w:firstLine="422"/>
              <w:rPr>
                <w:rFonts w:hint="eastAsia"/>
              </w:rPr>
            </w:pPr>
            <w:r>
              <w:rPr>
                <w:rFonts w:hint="eastAsia"/>
              </w:rPr>
              <w:t>前三項民族成員身分認定要件之公告與徵詢民族意願之方式、登載民族成員名冊之作業程序及其他相關事項之辦法，由中央主管機關定之。</w:t>
            </w:r>
          </w:p>
        </w:tc>
        <w:tc>
          <w:tcPr>
            <w:tcW w:w="4564" w:type="dxa"/>
          </w:tcPr>
          <w:p w14:paraId="5610CE11" w14:textId="77777777" w:rsidR="009F3F70" w:rsidRDefault="009F3F70" w:rsidP="00A5437C">
            <w:pPr>
              <w:spacing w:line="315" w:lineRule="exact"/>
              <w:ind w:leftChars="50" w:left="527" w:rightChars="50" w:right="105" w:hangingChars="200" w:hanging="422"/>
              <w:rPr>
                <w:rFonts w:hint="eastAsia"/>
              </w:rPr>
            </w:pPr>
            <w:r>
              <w:rPr>
                <w:rFonts w:hint="eastAsia"/>
              </w:rPr>
              <w:t>一、經行政院核定為平埔原住民族群者，由該族自主決定之民族成員身分認定要件即為確定，續由中央主管機關及直轄市、縣（市）主管機關公告一定期間，並為貫徹憲法明定國家應依民族意願保障原住民族權利之意旨，經中央主管機關徵詢該民族意願後得再行決定是否延長公告期間，爰為第一項規定。</w:t>
            </w:r>
          </w:p>
          <w:p w14:paraId="5DBE4275" w14:textId="77777777" w:rsidR="009F3F70" w:rsidRDefault="009F3F70" w:rsidP="00A5437C">
            <w:pPr>
              <w:spacing w:line="315" w:lineRule="exact"/>
              <w:ind w:leftChars="50" w:left="527" w:rightChars="50" w:right="105" w:hangingChars="200" w:hanging="422"/>
              <w:rPr>
                <w:rFonts w:hint="eastAsia"/>
              </w:rPr>
            </w:pPr>
            <w:r>
              <w:rPr>
                <w:rFonts w:hint="eastAsia"/>
              </w:rPr>
              <w:t>二、自認符合第一項公告之民族成員身分認定要件之當事人，得於該項公告期間，檢具相關事證向直轄市、縣（市）主管機關提出申請，經直轄市、縣（市）主管機關審查符合要件後，登載於該族之民族成員名冊，爰為第二項規定。</w:t>
            </w:r>
          </w:p>
          <w:p w14:paraId="67086C00" w14:textId="77777777" w:rsidR="009F3F70" w:rsidRDefault="009F3F70" w:rsidP="00A5437C">
            <w:pPr>
              <w:spacing w:line="315" w:lineRule="exact"/>
              <w:ind w:leftChars="50" w:left="527" w:rightChars="50" w:right="105" w:hangingChars="200" w:hanging="422"/>
              <w:rPr>
                <w:rFonts w:hint="eastAsia"/>
              </w:rPr>
            </w:pPr>
            <w:r>
              <w:rPr>
                <w:rFonts w:hint="eastAsia"/>
              </w:rPr>
              <w:t>三、參考行政程序法第五十一條規定，直轄市、縣（市）主管機關就第二項申請案之處理期間為二個月。另考量民族成員之身分認定要件倘涉及第八條第二款所定日治時期戶籍資料以外之政府公文書資料或第三款所定學術研究成果資料，其態樣多元、歧異，直轄市、縣（市）主管機關就該二款之民族成員身分認定要件審認有疑義時，得函請中央主管機關協助，爰為第三項規定。</w:t>
            </w:r>
          </w:p>
          <w:p w14:paraId="4924329C" w14:textId="77777777" w:rsidR="009F3F70" w:rsidRDefault="009F3F70" w:rsidP="00A5437C">
            <w:pPr>
              <w:spacing w:line="315" w:lineRule="exact"/>
              <w:ind w:leftChars="50" w:left="527" w:rightChars="50" w:right="105" w:hangingChars="200" w:hanging="422"/>
              <w:rPr>
                <w:rFonts w:hint="eastAsia"/>
              </w:rPr>
            </w:pPr>
            <w:r>
              <w:rPr>
                <w:rFonts w:hint="eastAsia"/>
              </w:rPr>
              <w:t>四、第一項至第三項有關公告民族成員之身分認定要件方式、徵詢民族意願之方式及登載民族成員名冊等事項，授權由中央主管機關另定辦法規範，爰為第四項規定。</w:t>
            </w:r>
          </w:p>
        </w:tc>
      </w:tr>
      <w:tr w:rsidR="009F3F70" w14:paraId="6DEDF56C" w14:textId="77777777" w:rsidTr="00A5437C">
        <w:tc>
          <w:tcPr>
            <w:tcW w:w="4564" w:type="dxa"/>
          </w:tcPr>
          <w:p w14:paraId="4F5143B2" w14:textId="77777777" w:rsidR="009F3F70" w:rsidRDefault="009F3F70" w:rsidP="00A5437C">
            <w:pPr>
              <w:spacing w:line="315" w:lineRule="exact"/>
              <w:ind w:leftChars="50" w:left="316" w:rightChars="50" w:right="105" w:hangingChars="100" w:hanging="211"/>
              <w:rPr>
                <w:rFonts w:hint="eastAsia"/>
              </w:rPr>
            </w:pPr>
            <w:r>
              <w:rPr>
                <w:rFonts w:hint="eastAsia"/>
              </w:rPr>
              <w:t>第十三條　本法施行前已依其他法令核定之民族別，其成員未依原住民身分法規定取得原住民身分者，得依本法申請取得平埔原住民族群成員之身分，並得不適用第五條第一項第一款至第三款規定。</w:t>
            </w:r>
          </w:p>
          <w:p w14:paraId="7B9EEEA9" w14:textId="77777777" w:rsidR="009F3F70" w:rsidRDefault="009F3F70" w:rsidP="00A5437C">
            <w:pPr>
              <w:spacing w:line="315" w:lineRule="exact"/>
              <w:ind w:leftChars="150" w:left="316" w:rightChars="50" w:right="105" w:firstLineChars="200" w:firstLine="422"/>
              <w:rPr>
                <w:rFonts w:hint="eastAsia"/>
              </w:rPr>
            </w:pPr>
            <w:r>
              <w:rPr>
                <w:rFonts w:hint="eastAsia"/>
              </w:rPr>
              <w:t>本法施行前，已提出平埔原住民族群核定之申請，尚未經核定者，依第六條至第十二條規定辦理。</w:t>
            </w:r>
          </w:p>
        </w:tc>
        <w:tc>
          <w:tcPr>
            <w:tcW w:w="4564" w:type="dxa"/>
          </w:tcPr>
          <w:p w14:paraId="1B36B1EC" w14:textId="77777777" w:rsidR="009F3F70" w:rsidRDefault="009F3F70" w:rsidP="00A5437C">
            <w:pPr>
              <w:spacing w:line="315" w:lineRule="exact"/>
              <w:ind w:leftChars="50" w:left="527" w:rightChars="50" w:right="105" w:hangingChars="200" w:hanging="422"/>
              <w:rPr>
                <w:rFonts w:hint="eastAsia"/>
              </w:rPr>
            </w:pPr>
            <w:r>
              <w:rPr>
                <w:rFonts w:hint="eastAsia"/>
              </w:rPr>
              <w:t>一、對於本法施行前已依其他法令規定完成民族認定（例如噶瑪蘭族），自認屬其所屬成員而未依原住民身分法規定取得山地原住民、平地原住民身分者，得簡化其申請要件，免釋明第五條第一項第一款至第三款事項及檢附有關佐證資料，依本法取得平埔原住民族群成員之身分，爰為第一項規定。</w:t>
            </w:r>
          </w:p>
          <w:p w14:paraId="1C546D33" w14:textId="77777777" w:rsidR="009F3F70" w:rsidRDefault="009F3F70" w:rsidP="00A5437C">
            <w:pPr>
              <w:spacing w:line="315" w:lineRule="exact"/>
              <w:ind w:leftChars="50" w:left="527" w:rightChars="50" w:right="105" w:hangingChars="200" w:hanging="422"/>
              <w:rPr>
                <w:rFonts w:hint="eastAsia"/>
              </w:rPr>
            </w:pPr>
            <w:r>
              <w:rPr>
                <w:rFonts w:hint="eastAsia"/>
              </w:rPr>
              <w:t>二、考量本判決作成後，於平埔原住民族群核定之法制完成之前，已有民族型之民間團體向中央主管機關申請核定為平埔原住民族群，中央主管機關依據原住民族委員會組織法第二條第二款之法定職權受理該申請案件，就本判決主文第一項所定民族認定要件進行相關調查研究，為援用已得確認某民族符合本判決主文第一項所列民族認定要件之相關調查研究結果，爰為第二項規定。</w:t>
            </w:r>
          </w:p>
        </w:tc>
      </w:tr>
      <w:tr w:rsidR="009F3F70" w14:paraId="52881474" w14:textId="77777777" w:rsidTr="00A5437C">
        <w:tc>
          <w:tcPr>
            <w:tcW w:w="4564" w:type="dxa"/>
          </w:tcPr>
          <w:p w14:paraId="5CED1D67" w14:textId="77777777" w:rsidR="009F3F70" w:rsidRDefault="009F3F70" w:rsidP="00A5437C">
            <w:pPr>
              <w:spacing w:line="315" w:lineRule="exact"/>
              <w:ind w:leftChars="50" w:left="316" w:rightChars="50" w:right="105" w:hangingChars="100" w:hanging="211"/>
            </w:pPr>
            <w:r>
              <w:rPr>
                <w:rFonts w:hint="eastAsia"/>
              </w:rPr>
              <w:t>第十四條　經登載於第十二條規定之民族成員名冊者，得依第二十一條規定申請取得平埔原住民身分。</w:t>
            </w:r>
          </w:p>
        </w:tc>
        <w:tc>
          <w:tcPr>
            <w:tcW w:w="4564" w:type="dxa"/>
          </w:tcPr>
          <w:p w14:paraId="0F8DEB49" w14:textId="77777777" w:rsidR="009F3F70" w:rsidRDefault="009F3F70" w:rsidP="00A5437C">
            <w:pPr>
              <w:spacing w:line="315" w:lineRule="exact"/>
              <w:ind w:leftChars="50" w:left="105" w:rightChars="50" w:right="105"/>
            </w:pPr>
            <w:r>
              <w:rPr>
                <w:rFonts w:hint="eastAsia"/>
              </w:rPr>
              <w:t>符合民族成員之身分認定要件而經直轄市、縣（市）主管機關登載於民族成員名冊者，具備申請取得平埔原住民身分之資格，當事人仍應依第二十一條規定，向戶政事務所申請登記為平埔原住民。</w:t>
            </w:r>
          </w:p>
        </w:tc>
      </w:tr>
      <w:tr w:rsidR="009F3F70" w14:paraId="304FF5B1" w14:textId="77777777" w:rsidTr="00A5437C">
        <w:tc>
          <w:tcPr>
            <w:tcW w:w="4564" w:type="dxa"/>
          </w:tcPr>
          <w:p w14:paraId="4985842D" w14:textId="77777777" w:rsidR="009F3F70" w:rsidRDefault="009F3F70" w:rsidP="00A5437C">
            <w:pPr>
              <w:spacing w:line="315" w:lineRule="exact"/>
              <w:ind w:leftChars="50" w:left="316" w:rightChars="50" w:right="105" w:hangingChars="100" w:hanging="211"/>
              <w:rPr>
                <w:rFonts w:hint="eastAsia"/>
              </w:rPr>
            </w:pPr>
            <w:r>
              <w:rPr>
                <w:rFonts w:hint="eastAsia"/>
              </w:rPr>
              <w:t>第十五條　父或母為平埔原住民，且符合下列各款規定之一者，得取得平埔原住民身分：</w:t>
            </w:r>
          </w:p>
          <w:p w14:paraId="222C8A9E" w14:textId="77777777" w:rsidR="009F3F70" w:rsidRDefault="009F3F70" w:rsidP="00A5437C">
            <w:pPr>
              <w:spacing w:line="315" w:lineRule="exact"/>
              <w:ind w:leftChars="150" w:left="527" w:rightChars="50" w:right="105" w:hangingChars="100" w:hanging="211"/>
              <w:rPr>
                <w:rFonts w:hint="eastAsia"/>
              </w:rPr>
            </w:pPr>
            <w:r>
              <w:rPr>
                <w:rFonts w:hint="eastAsia"/>
              </w:rPr>
              <w:t>一、取用父或母所屬平埔原住民族群之傳統名字。</w:t>
            </w:r>
          </w:p>
          <w:p w14:paraId="21CE81D4" w14:textId="77777777" w:rsidR="009F3F70" w:rsidRDefault="009F3F70" w:rsidP="00A5437C">
            <w:pPr>
              <w:spacing w:line="315" w:lineRule="exact"/>
              <w:ind w:leftChars="150" w:left="527" w:rightChars="50" w:right="105" w:hangingChars="100" w:hanging="211"/>
              <w:rPr>
                <w:rFonts w:hint="eastAsia"/>
              </w:rPr>
            </w:pPr>
            <w:r>
              <w:rPr>
                <w:rFonts w:hint="eastAsia"/>
              </w:rPr>
              <w:t>二、取用漢人姓名並以原住民族文字並列父或母所屬平埔原住民族群之傳統名字。</w:t>
            </w:r>
          </w:p>
          <w:p w14:paraId="0A575EDC" w14:textId="77777777" w:rsidR="009F3F70" w:rsidRDefault="009F3F70" w:rsidP="00A5437C">
            <w:pPr>
              <w:spacing w:line="315" w:lineRule="exact"/>
              <w:ind w:leftChars="150" w:left="527" w:rightChars="50" w:right="105" w:hangingChars="100" w:hanging="211"/>
              <w:rPr>
                <w:rFonts w:hint="eastAsia"/>
              </w:rPr>
            </w:pPr>
            <w:r>
              <w:rPr>
                <w:rFonts w:hint="eastAsia"/>
              </w:rPr>
              <w:t>三、從具平埔原住民身分之父或母之姓。</w:t>
            </w:r>
          </w:p>
          <w:p w14:paraId="54DEE447" w14:textId="77777777" w:rsidR="009F3F70" w:rsidRDefault="009F3F70" w:rsidP="00A5437C">
            <w:pPr>
              <w:spacing w:line="315" w:lineRule="exact"/>
              <w:ind w:leftChars="150" w:left="316" w:rightChars="50" w:right="105" w:firstLineChars="200" w:firstLine="422"/>
              <w:rPr>
                <w:rFonts w:hint="eastAsia"/>
              </w:rPr>
            </w:pPr>
            <w:r>
              <w:rPr>
                <w:rFonts w:hint="eastAsia"/>
              </w:rPr>
              <w:t>依前項第二款規定取得平埔原住民身分，其子女從其姓者，應依同款規定取得平埔原住民身分。</w:t>
            </w:r>
          </w:p>
        </w:tc>
        <w:tc>
          <w:tcPr>
            <w:tcW w:w="4564" w:type="dxa"/>
          </w:tcPr>
          <w:p w14:paraId="05E86724" w14:textId="77777777" w:rsidR="009F3F70" w:rsidRDefault="009F3F70" w:rsidP="00A5437C">
            <w:pPr>
              <w:spacing w:line="315" w:lineRule="exact"/>
              <w:ind w:leftChars="50" w:left="527" w:rightChars="50" w:right="105" w:hangingChars="200" w:hanging="422"/>
              <w:rPr>
                <w:rFonts w:hint="eastAsia"/>
              </w:rPr>
            </w:pPr>
            <w:r>
              <w:rPr>
                <w:rFonts w:hint="eastAsia"/>
              </w:rPr>
              <w:t>一、參考原住民身分法採行血統兼認同主義之認定原則，即父母有一方具原住民身分，且符合一定認同表徵並願意申請者，得取得原住民身分，凡具平埔原住民血統者，得取得平埔原住民身分，爰為第一項規定。</w:t>
            </w:r>
          </w:p>
          <w:p w14:paraId="3FC98068" w14:textId="77777777" w:rsidR="009F3F70" w:rsidRDefault="009F3F70" w:rsidP="00A5437C">
            <w:pPr>
              <w:spacing w:line="315" w:lineRule="exact"/>
              <w:ind w:leftChars="50" w:left="527" w:rightChars="50" w:right="105" w:hangingChars="200" w:hanging="422"/>
              <w:rPr>
                <w:rFonts w:hint="eastAsia"/>
              </w:rPr>
            </w:pPr>
            <w:r>
              <w:rPr>
                <w:rFonts w:hint="eastAsia"/>
              </w:rPr>
              <w:t>二、取用漢人姓名且以原住民族文字並列其雙親之一所屬平埔原住民族群之傳統名字者，係採並列傳統名字作為認同表徵，其子女為取得平埔原住民身分者，應繼承其認同表徵，爰為第二項規定。</w:t>
            </w:r>
          </w:p>
        </w:tc>
      </w:tr>
      <w:tr w:rsidR="009F3F70" w14:paraId="6FA309C9" w14:textId="77777777" w:rsidTr="00A5437C">
        <w:tc>
          <w:tcPr>
            <w:tcW w:w="4564" w:type="dxa"/>
          </w:tcPr>
          <w:p w14:paraId="06914DF6" w14:textId="77777777" w:rsidR="009F3F70" w:rsidRDefault="009F3F70" w:rsidP="00A5437C">
            <w:pPr>
              <w:spacing w:line="315" w:lineRule="exact"/>
              <w:ind w:leftChars="50" w:left="316" w:rightChars="50" w:right="105" w:hangingChars="100" w:hanging="211"/>
              <w:rPr>
                <w:rFonts w:hint="eastAsia"/>
              </w:rPr>
            </w:pPr>
            <w:r>
              <w:rPr>
                <w:rFonts w:hint="eastAsia"/>
              </w:rPr>
              <w:t>第十六條　非原住民經年滿四十歲且無子女之原住民雙親共同收養，雙親之一具平埔原住民身分，且符合下列各款規定者，得取得平埔原住民身分：</w:t>
            </w:r>
          </w:p>
          <w:p w14:paraId="0F6894DC" w14:textId="77777777" w:rsidR="009F3F70" w:rsidRDefault="009F3F70" w:rsidP="00A5437C">
            <w:pPr>
              <w:spacing w:line="315" w:lineRule="exact"/>
              <w:ind w:leftChars="150" w:left="527" w:rightChars="50" w:right="105" w:hangingChars="100" w:hanging="211"/>
              <w:rPr>
                <w:rFonts w:hint="eastAsia"/>
              </w:rPr>
            </w:pPr>
            <w:r>
              <w:rPr>
                <w:rFonts w:hint="eastAsia"/>
              </w:rPr>
              <w:t>一、當事人被收養時未滿七歲。</w:t>
            </w:r>
          </w:p>
          <w:p w14:paraId="3A238221" w14:textId="77777777" w:rsidR="009F3F70" w:rsidRDefault="009F3F70" w:rsidP="00A5437C">
            <w:pPr>
              <w:spacing w:line="315" w:lineRule="exact"/>
              <w:ind w:leftChars="150" w:left="527" w:rightChars="50" w:right="105" w:hangingChars="100" w:hanging="211"/>
              <w:rPr>
                <w:rFonts w:hint="eastAsia"/>
              </w:rPr>
            </w:pPr>
            <w:r>
              <w:rPr>
                <w:rFonts w:hint="eastAsia"/>
              </w:rPr>
              <w:t>二、取用或以原住民族文字並列具平埔原住民身分收養者所屬原住民族之傳統名字，或從具平埔原住民身分收養者之姓。</w:t>
            </w:r>
          </w:p>
          <w:p w14:paraId="7F440D64" w14:textId="77777777" w:rsidR="009F3F70" w:rsidRDefault="009F3F70" w:rsidP="00A5437C">
            <w:pPr>
              <w:spacing w:line="315" w:lineRule="exact"/>
              <w:ind w:leftChars="150" w:left="316" w:rightChars="50" w:right="105" w:firstLineChars="200" w:firstLine="422"/>
              <w:rPr>
                <w:rFonts w:hint="eastAsia"/>
              </w:rPr>
            </w:pPr>
            <w:r>
              <w:rPr>
                <w:rFonts w:hint="eastAsia"/>
              </w:rPr>
              <w:t>本法施行前，未滿七歲之非原住民為原住民雙親收養者，不受前項雙親須年滿四十歲且無子女規定之限制。</w:t>
            </w:r>
          </w:p>
        </w:tc>
        <w:tc>
          <w:tcPr>
            <w:tcW w:w="4564" w:type="dxa"/>
          </w:tcPr>
          <w:p w14:paraId="70C2BA9F" w14:textId="77777777" w:rsidR="009F3F70" w:rsidRDefault="009F3F70" w:rsidP="00A5437C">
            <w:pPr>
              <w:spacing w:line="315" w:lineRule="exact"/>
              <w:ind w:leftChars="50" w:left="527" w:rightChars="50" w:right="105" w:hangingChars="200" w:hanging="422"/>
              <w:rPr>
                <w:rFonts w:hint="eastAsia"/>
              </w:rPr>
            </w:pPr>
            <w:r>
              <w:rPr>
                <w:rFonts w:hint="eastAsia"/>
              </w:rPr>
              <w:t>一、第一項規定如下：</w:t>
            </w:r>
          </w:p>
          <w:p w14:paraId="797E6B5B" w14:textId="77777777" w:rsidR="009F3F70" w:rsidRDefault="009F3F70" w:rsidP="00A5437C">
            <w:pPr>
              <w:pStyle w:val="a3"/>
              <w:spacing w:line="315" w:lineRule="exact"/>
              <w:ind w:leftChars="250" w:left="949" w:rightChars="50" w:right="105" w:hangingChars="200" w:hanging="422"/>
              <w:rPr>
                <w:rFonts w:hint="eastAsia"/>
              </w:rPr>
            </w:pPr>
            <w:r w:rsidRPr="006B4592">
              <w:rPr>
                <w:rFonts w:ascii="細明體" w:hAnsi="細明體" w:hint="eastAsia"/>
              </w:rPr>
              <w:t>(一)</w:t>
            </w:r>
            <w:r>
              <w:rPr>
                <w:rFonts w:hint="eastAsia"/>
              </w:rPr>
              <w:t>參考原住民身分法第四條規定，非原住民被具一定條件之山地原住民、平地原住民或平埔原住民雙親共同收養，雙親之一具平埔原住民身分，且符合一定認同表徵並願意申請者，得取得平埔原住民身分。</w:t>
            </w:r>
          </w:p>
          <w:p w14:paraId="01E97D2B" w14:textId="77777777" w:rsidR="009F3F70" w:rsidRDefault="009F3F70" w:rsidP="00A5437C">
            <w:pPr>
              <w:pStyle w:val="a3"/>
              <w:spacing w:line="315" w:lineRule="exact"/>
              <w:ind w:leftChars="250" w:left="949" w:rightChars="50" w:right="105" w:hangingChars="200" w:hanging="422"/>
              <w:rPr>
                <w:rFonts w:hint="eastAsia"/>
              </w:rPr>
            </w:pPr>
            <w:r w:rsidRPr="006B4592">
              <w:rPr>
                <w:rFonts w:ascii="細明體" w:hAnsi="細明體" w:hint="eastAsia"/>
              </w:rPr>
              <w:t>(二)</w:t>
            </w:r>
            <w:r>
              <w:rPr>
                <w:rFonts w:hint="eastAsia"/>
              </w:rPr>
              <w:t>查原住民身分法係採血統主義兼採認同主義，該法第四條係取得原住民身分之例外規定，所定「原住民雙親」指養父及養母均須具備山地原住民或平地原住民身分。因此，養父母僅一方具山地原住民或平地原住民身分，尚不得依原住民身分法規定取得原住民身分。惟併同考量本判決黃昭元大法官協同意見書第二十八段意旨，歷史上各該平埔族群中，有因通婚、混居、遷徙、從屬、國家統治等因素，致與漢族或其他南島語系民族間產生文化交織甚至同化之情形，使各族群間之界限因而交錯、模糊或混同之事實，故所定「原住民雙親」僅一方具備平埔原住民身分即為已足，毋須比照原住民身分法第四條規定，併予指明。</w:t>
            </w:r>
          </w:p>
          <w:p w14:paraId="75739EE1" w14:textId="77777777" w:rsidR="009F3F70" w:rsidRDefault="009F3F70" w:rsidP="00A5437C">
            <w:pPr>
              <w:spacing w:line="315" w:lineRule="exact"/>
              <w:ind w:leftChars="50" w:left="527" w:rightChars="50" w:right="105" w:hangingChars="200" w:hanging="422"/>
              <w:rPr>
                <w:rFonts w:hint="eastAsia"/>
              </w:rPr>
            </w:pPr>
            <w:r>
              <w:rPr>
                <w:rFonts w:hint="eastAsia"/>
              </w:rPr>
              <w:t>二、參考原住民身分法第四條第二項規定，為保障本法施行前已由原住民雙親收養之未滿七歲非原住民子女之權益，免受收養者年齡及無子女之限制，爰為第二項規定。</w:t>
            </w:r>
          </w:p>
        </w:tc>
      </w:tr>
      <w:tr w:rsidR="009F3F70" w14:paraId="1CA77FC2" w14:textId="77777777" w:rsidTr="00A5437C">
        <w:tc>
          <w:tcPr>
            <w:tcW w:w="4564" w:type="dxa"/>
          </w:tcPr>
          <w:p w14:paraId="5CBB5216" w14:textId="77777777" w:rsidR="009F3F70" w:rsidRDefault="009F3F70" w:rsidP="00A5437C">
            <w:pPr>
              <w:spacing w:line="315" w:lineRule="exact"/>
              <w:ind w:leftChars="50" w:left="316" w:rightChars="50" w:right="105" w:hangingChars="100" w:hanging="211"/>
              <w:rPr>
                <w:rFonts w:hint="eastAsia"/>
              </w:rPr>
            </w:pPr>
            <w:r>
              <w:rPr>
                <w:rFonts w:hint="eastAsia"/>
              </w:rPr>
              <w:t>第十七條　平埔原住民有下列情形之一者，喪失平埔原住民身分：</w:t>
            </w:r>
          </w:p>
          <w:p w14:paraId="19490FC1" w14:textId="77777777" w:rsidR="009F3F70" w:rsidRDefault="009F3F70" w:rsidP="00A5437C">
            <w:pPr>
              <w:spacing w:line="315" w:lineRule="exact"/>
              <w:ind w:leftChars="150" w:left="527" w:rightChars="50" w:right="105" w:hangingChars="100" w:hanging="211"/>
              <w:rPr>
                <w:rFonts w:hint="eastAsia"/>
              </w:rPr>
            </w:pPr>
            <w:r>
              <w:rPr>
                <w:rFonts w:hint="eastAsia"/>
              </w:rPr>
              <w:t>一、依第十五條規定取得平埔原住民身分後，因變更姓名致未符合各該規定。</w:t>
            </w:r>
          </w:p>
          <w:p w14:paraId="22EE18F6" w14:textId="77777777" w:rsidR="009F3F70" w:rsidRDefault="009F3F70" w:rsidP="00A5437C">
            <w:pPr>
              <w:spacing w:line="315" w:lineRule="exact"/>
              <w:ind w:leftChars="150" w:left="527" w:rightChars="50" w:right="105" w:hangingChars="100" w:hanging="211"/>
              <w:rPr>
                <w:rFonts w:hint="eastAsia"/>
              </w:rPr>
            </w:pPr>
            <w:r>
              <w:rPr>
                <w:rFonts w:hint="eastAsia"/>
              </w:rPr>
              <w:t>二、依前條規定取得平埔原住民身分後，終止收養關係。</w:t>
            </w:r>
          </w:p>
          <w:p w14:paraId="23405189" w14:textId="77777777" w:rsidR="009F3F70" w:rsidRDefault="009F3F70" w:rsidP="00A5437C">
            <w:pPr>
              <w:spacing w:line="315" w:lineRule="exact"/>
              <w:ind w:leftChars="150" w:left="527" w:rightChars="50" w:right="105" w:hangingChars="100" w:hanging="211"/>
              <w:rPr>
                <w:rFonts w:hint="eastAsia"/>
              </w:rPr>
            </w:pPr>
            <w:r>
              <w:rPr>
                <w:rFonts w:hint="eastAsia"/>
              </w:rPr>
              <w:t>三、成年後申請放棄平埔原住民身分。</w:t>
            </w:r>
          </w:p>
          <w:p w14:paraId="7584C923" w14:textId="77777777" w:rsidR="009F3F70" w:rsidRDefault="009F3F70" w:rsidP="00A5437C">
            <w:pPr>
              <w:spacing w:line="315" w:lineRule="exact"/>
              <w:ind w:leftChars="150" w:left="316" w:rightChars="50" w:right="105" w:firstLineChars="200" w:firstLine="422"/>
              <w:rPr>
                <w:rFonts w:hint="eastAsia"/>
              </w:rPr>
            </w:pPr>
            <w:r>
              <w:rPr>
                <w:rFonts w:hint="eastAsia"/>
              </w:rPr>
              <w:t>曾依前項第三款規定申請放棄並喪失平埔原住民身分，且無同項第一款或第二款規定情事者，得申請回復平埔原住民身分；其回復以一次為限。</w:t>
            </w:r>
          </w:p>
          <w:p w14:paraId="022531CA" w14:textId="77777777" w:rsidR="009F3F70" w:rsidRDefault="009F3F70" w:rsidP="00A5437C">
            <w:pPr>
              <w:spacing w:line="315" w:lineRule="exact"/>
              <w:ind w:leftChars="150" w:left="316" w:rightChars="50" w:right="105" w:firstLineChars="200" w:firstLine="422"/>
              <w:rPr>
                <w:rFonts w:hint="eastAsia"/>
              </w:rPr>
            </w:pPr>
            <w:r>
              <w:rPr>
                <w:rFonts w:hint="eastAsia"/>
              </w:rPr>
              <w:t>依第一項第三款規定申請喪失平埔原住民身分者，其申請時之直系血親卑親屬之平埔原住民身分不喪失。</w:t>
            </w:r>
          </w:p>
        </w:tc>
        <w:tc>
          <w:tcPr>
            <w:tcW w:w="4564" w:type="dxa"/>
          </w:tcPr>
          <w:p w14:paraId="67F3BF6A" w14:textId="77777777" w:rsidR="009F3F70" w:rsidRDefault="009F3F70" w:rsidP="00A5437C">
            <w:pPr>
              <w:spacing w:line="315" w:lineRule="exact"/>
              <w:ind w:leftChars="50" w:left="527" w:rightChars="50" w:right="105" w:hangingChars="200" w:hanging="422"/>
              <w:rPr>
                <w:rFonts w:hint="eastAsia"/>
              </w:rPr>
            </w:pPr>
            <w:r>
              <w:rPr>
                <w:rFonts w:hint="eastAsia"/>
              </w:rPr>
              <w:t>一、第一項定明平埔原住民身分之喪失原因。</w:t>
            </w:r>
          </w:p>
          <w:p w14:paraId="0D0325B9" w14:textId="77777777" w:rsidR="009F3F70" w:rsidRDefault="009F3F70" w:rsidP="00A5437C">
            <w:pPr>
              <w:spacing w:line="315" w:lineRule="exact"/>
              <w:ind w:leftChars="50" w:left="527" w:rightChars="50" w:right="105" w:hangingChars="200" w:hanging="422"/>
              <w:rPr>
                <w:rFonts w:hint="eastAsia"/>
              </w:rPr>
            </w:pPr>
            <w:r>
              <w:rPr>
                <w:rFonts w:hint="eastAsia"/>
              </w:rPr>
              <w:t>二、第二項定明有第一項第三款所定成年後申請放棄平埔原住民身分，且無同項第一款變更姓名或第二款終止收養情事者，得申請回復平埔原住民身分及回復次數限制。</w:t>
            </w:r>
          </w:p>
          <w:p w14:paraId="4CCAD704" w14:textId="77777777" w:rsidR="009F3F70" w:rsidRDefault="009F3F70" w:rsidP="00A5437C">
            <w:pPr>
              <w:spacing w:line="315" w:lineRule="exact"/>
              <w:ind w:leftChars="50" w:left="527" w:rightChars="50" w:right="105" w:hangingChars="200" w:hanging="422"/>
              <w:rPr>
                <w:rFonts w:hint="eastAsia"/>
              </w:rPr>
            </w:pPr>
            <w:r>
              <w:rPr>
                <w:rFonts w:hint="eastAsia"/>
              </w:rPr>
              <w:t>三、個人因自我身分認同變動而自願放棄平埔原住民身分時，不因此影響其直系血親卑親屬之身分認同，爰為第三項規定。</w:t>
            </w:r>
          </w:p>
        </w:tc>
      </w:tr>
      <w:tr w:rsidR="009F3F70" w14:paraId="55751096" w14:textId="77777777" w:rsidTr="00A5437C">
        <w:tc>
          <w:tcPr>
            <w:tcW w:w="4564" w:type="dxa"/>
          </w:tcPr>
          <w:p w14:paraId="60DCFE01" w14:textId="77777777" w:rsidR="009F3F70" w:rsidRDefault="009F3F70" w:rsidP="00A5437C">
            <w:pPr>
              <w:spacing w:line="315" w:lineRule="exact"/>
              <w:ind w:leftChars="50" w:left="316" w:rightChars="50" w:right="105" w:hangingChars="100" w:hanging="211"/>
              <w:rPr>
                <w:rFonts w:hint="eastAsia"/>
              </w:rPr>
            </w:pPr>
            <w:r>
              <w:rPr>
                <w:rFonts w:hint="eastAsia"/>
              </w:rPr>
              <w:t>第十八條　為取得平埔原住民身分，當事人依本法取用、並列平埔原住民族群之傳統名字或從姓，未成年時由法定代理人書面約定申請，成年後依個人意願申請，不受民法第一千零五十九條第一項、第四項、第一千零七十八條第一項、第二項及姓名條例第一條第二項規定之限制。</w:t>
            </w:r>
          </w:p>
          <w:p w14:paraId="190965F9" w14:textId="77777777" w:rsidR="009F3F70" w:rsidRDefault="009F3F70" w:rsidP="00A5437C">
            <w:pPr>
              <w:spacing w:line="315" w:lineRule="exact"/>
              <w:ind w:leftChars="150" w:left="316" w:rightChars="50" w:right="105" w:firstLineChars="200" w:firstLine="422"/>
              <w:rPr>
                <w:rFonts w:hint="eastAsia"/>
              </w:rPr>
            </w:pPr>
            <w:r>
              <w:rPr>
                <w:rFonts w:hint="eastAsia"/>
              </w:rPr>
              <w:t>依前項規定申請取得平埔原住民身分，除出生登記外，未成年時及成年後各以一次為限。</w:t>
            </w:r>
          </w:p>
        </w:tc>
        <w:tc>
          <w:tcPr>
            <w:tcW w:w="4564" w:type="dxa"/>
          </w:tcPr>
          <w:p w14:paraId="1899D3BB" w14:textId="77777777" w:rsidR="009F3F70" w:rsidRDefault="009F3F70" w:rsidP="00A5437C">
            <w:pPr>
              <w:spacing w:line="315" w:lineRule="exact"/>
              <w:ind w:leftChars="50" w:left="527" w:rightChars="50" w:right="105" w:hangingChars="200" w:hanging="422"/>
              <w:rPr>
                <w:rFonts w:hint="eastAsia"/>
              </w:rPr>
            </w:pPr>
            <w:r>
              <w:rPr>
                <w:rFonts w:hint="eastAsia"/>
              </w:rPr>
              <w:t>一、第一項定明為取得平埔原住民身分而申請取用、並列原住民族傳統名字或申請登記從姓等程序。</w:t>
            </w:r>
          </w:p>
          <w:p w14:paraId="605C7157" w14:textId="77777777" w:rsidR="009F3F70" w:rsidRDefault="009F3F70" w:rsidP="00A5437C">
            <w:pPr>
              <w:spacing w:line="315" w:lineRule="exact"/>
              <w:ind w:leftChars="50" w:left="527" w:rightChars="50" w:right="105" w:hangingChars="200" w:hanging="422"/>
              <w:rPr>
                <w:rFonts w:hint="eastAsia"/>
              </w:rPr>
            </w:pPr>
            <w:r>
              <w:rPr>
                <w:rFonts w:hint="eastAsia"/>
              </w:rPr>
              <w:t>二、身分關係涉及公益，不宜頻繁變更，依第一項規定申請取得平埔原住民身分者容有申請次數限制之必要，爰為第二項規定。</w:t>
            </w:r>
          </w:p>
        </w:tc>
      </w:tr>
      <w:tr w:rsidR="009F3F70" w14:paraId="36FFDCC5" w14:textId="77777777" w:rsidTr="00A5437C">
        <w:tc>
          <w:tcPr>
            <w:tcW w:w="4564" w:type="dxa"/>
          </w:tcPr>
          <w:p w14:paraId="070A3F9C" w14:textId="77777777" w:rsidR="009F3F70" w:rsidRDefault="009F3F70" w:rsidP="00A5437C">
            <w:pPr>
              <w:spacing w:line="315" w:lineRule="exact"/>
              <w:ind w:leftChars="50" w:left="316" w:rightChars="50" w:right="105" w:hangingChars="100" w:hanging="211"/>
              <w:rPr>
                <w:rFonts w:hint="eastAsia"/>
              </w:rPr>
            </w:pPr>
            <w:r>
              <w:rPr>
                <w:rFonts w:hint="eastAsia"/>
              </w:rPr>
              <w:t>第十九條　平埔原住民身分別，非依法律規定不得變更。</w:t>
            </w:r>
          </w:p>
          <w:p w14:paraId="2F36F37A" w14:textId="77777777" w:rsidR="009F3F70" w:rsidRDefault="009F3F70" w:rsidP="00A5437C">
            <w:pPr>
              <w:spacing w:line="315" w:lineRule="exact"/>
              <w:ind w:leftChars="150" w:left="316" w:rightChars="50" w:right="105" w:firstLineChars="200" w:firstLine="422"/>
              <w:rPr>
                <w:rFonts w:hint="eastAsia"/>
              </w:rPr>
            </w:pPr>
            <w:r>
              <w:rPr>
                <w:rFonts w:hint="eastAsia"/>
              </w:rPr>
              <w:t>父母屬於不同原住民身分別者，子女未成年時，由法定代理人書面約定，或成年後依個人意願登記或變更身分別。</w:t>
            </w:r>
          </w:p>
          <w:p w14:paraId="6A2764D0" w14:textId="77777777" w:rsidR="009F3F70" w:rsidRDefault="009F3F70" w:rsidP="00A5437C">
            <w:pPr>
              <w:spacing w:line="315" w:lineRule="exact"/>
              <w:ind w:leftChars="150" w:left="316" w:rightChars="50" w:right="105" w:firstLineChars="200" w:firstLine="422"/>
              <w:rPr>
                <w:rFonts w:hint="eastAsia"/>
              </w:rPr>
            </w:pPr>
            <w:r>
              <w:rPr>
                <w:rFonts w:hint="eastAsia"/>
              </w:rPr>
              <w:t>前項規定，於依第十六條規定取得平埔原住民身分者，不適用之。</w:t>
            </w:r>
          </w:p>
        </w:tc>
        <w:tc>
          <w:tcPr>
            <w:tcW w:w="4564" w:type="dxa"/>
          </w:tcPr>
          <w:p w14:paraId="04536312" w14:textId="77777777" w:rsidR="009F3F70" w:rsidRDefault="009F3F70" w:rsidP="00A5437C">
            <w:pPr>
              <w:spacing w:line="315" w:lineRule="exact"/>
              <w:ind w:leftChars="50" w:left="527" w:rightChars="50" w:right="105" w:hangingChars="200" w:hanging="422"/>
              <w:rPr>
                <w:rFonts w:hint="eastAsia"/>
              </w:rPr>
            </w:pPr>
            <w:r>
              <w:rPr>
                <w:rFonts w:hint="eastAsia"/>
              </w:rPr>
              <w:t>一、為落實身分恆定原則，爰第一項規定平埔原住民之身分別非依法律規定不得變更。</w:t>
            </w:r>
          </w:p>
          <w:p w14:paraId="0E0C6569" w14:textId="77777777" w:rsidR="009F3F70" w:rsidRDefault="009F3F70" w:rsidP="00A5437C">
            <w:pPr>
              <w:spacing w:line="315" w:lineRule="exact"/>
              <w:ind w:leftChars="50" w:left="527" w:rightChars="50" w:right="105" w:hangingChars="200" w:hanging="422"/>
              <w:rPr>
                <w:rFonts w:hint="eastAsia"/>
              </w:rPr>
            </w:pPr>
            <w:r>
              <w:rPr>
                <w:rFonts w:hint="eastAsia"/>
              </w:rPr>
              <w:t>二、父母之原住民身分別倘分屬山地原住民、平地原住民或平埔原住民者，未成年時由法定代理人協議或成年後依個人意願初次登記後，亦得依其意願再申請變更身分別，係考量山地原住民與平地原住民身分別涉及政治參與及其各項權利保障事項，身分別應擇一登記，爰為第二項規定。</w:t>
            </w:r>
          </w:p>
          <w:p w14:paraId="0C9B25A5" w14:textId="77777777" w:rsidR="009F3F70" w:rsidRDefault="009F3F70" w:rsidP="00A5437C">
            <w:pPr>
              <w:spacing w:line="315" w:lineRule="exact"/>
              <w:ind w:leftChars="50" w:left="527" w:rightChars="50" w:right="105" w:hangingChars="200" w:hanging="422"/>
              <w:rPr>
                <w:rFonts w:hint="eastAsia"/>
              </w:rPr>
            </w:pPr>
            <w:r>
              <w:rPr>
                <w:rFonts w:hint="eastAsia"/>
              </w:rPr>
              <w:t>三、鑒於依第十六條規定因收養關係取得平埔原住民身分者，無從另依原住民身分法第四條規定取得山地原住民或平地原住民身分，當事人身分別無流動之可能性，爰為第三項規定。</w:t>
            </w:r>
          </w:p>
        </w:tc>
      </w:tr>
      <w:tr w:rsidR="009F3F70" w14:paraId="4E8971DD" w14:textId="77777777" w:rsidTr="00A5437C">
        <w:tc>
          <w:tcPr>
            <w:tcW w:w="4564" w:type="dxa"/>
          </w:tcPr>
          <w:p w14:paraId="10C54364" w14:textId="77777777" w:rsidR="009F3F70" w:rsidRDefault="009F3F70" w:rsidP="00A5437C">
            <w:pPr>
              <w:spacing w:line="315" w:lineRule="exact"/>
              <w:ind w:leftChars="50" w:left="316" w:rightChars="50" w:right="105" w:hangingChars="100" w:hanging="211"/>
              <w:rPr>
                <w:rFonts w:hint="eastAsia"/>
              </w:rPr>
            </w:pPr>
            <w:r>
              <w:rPr>
                <w:rFonts w:hint="eastAsia"/>
              </w:rPr>
              <w:t>第二十條　平埔原住民應依其父或母之所屬平埔原住民族群，登記其民族別；其平埔原住民傳統名字或從姓，應與其登記之民族別相關聯。</w:t>
            </w:r>
          </w:p>
          <w:p w14:paraId="7AB7144A" w14:textId="77777777" w:rsidR="009F3F70" w:rsidRDefault="009F3F70" w:rsidP="00A5437C">
            <w:pPr>
              <w:spacing w:line="315" w:lineRule="exact"/>
              <w:ind w:leftChars="150" w:left="316" w:rightChars="50" w:right="105" w:firstLineChars="200" w:firstLine="422"/>
              <w:rPr>
                <w:rFonts w:hint="eastAsia"/>
              </w:rPr>
            </w:pPr>
            <w:r>
              <w:rPr>
                <w:rFonts w:hint="eastAsia"/>
              </w:rPr>
              <w:t>前項民族別之登記、變更及其他相關事項之辦法，由中央主管機關定之。</w:t>
            </w:r>
          </w:p>
        </w:tc>
        <w:tc>
          <w:tcPr>
            <w:tcW w:w="4564" w:type="dxa"/>
          </w:tcPr>
          <w:p w14:paraId="5C92473A" w14:textId="77777777" w:rsidR="009F3F70" w:rsidRDefault="009F3F70" w:rsidP="00A5437C">
            <w:pPr>
              <w:spacing w:line="315" w:lineRule="exact"/>
              <w:ind w:leftChars="50" w:left="527" w:rightChars="50" w:right="105" w:hangingChars="200" w:hanging="422"/>
              <w:rPr>
                <w:rFonts w:hint="eastAsia"/>
              </w:rPr>
            </w:pPr>
            <w:r>
              <w:rPr>
                <w:rFonts w:hint="eastAsia"/>
              </w:rPr>
              <w:t>一、依第三條第二款規定，平埔原住民為平埔原住民族群之個人。因此，原住民身分之登記自應同時為民族別之登記。再依第十五條第一項規定，取用或以原住民族文字並列平埔原住民族群傳統名字或從姓以彰顯其對平埔原住民族群血緣來源者之認同意識，則民族別之登記應與其所取用或以原住民族文字並列傳統名字或其從姓者之所屬民族別相關聯，爰為第一項規定。</w:t>
            </w:r>
          </w:p>
          <w:p w14:paraId="72C36F15" w14:textId="77777777" w:rsidR="009F3F70" w:rsidRDefault="009F3F70" w:rsidP="00A5437C">
            <w:pPr>
              <w:spacing w:line="315" w:lineRule="exact"/>
              <w:ind w:leftChars="50" w:left="527" w:rightChars="50" w:right="105" w:hangingChars="200" w:hanging="422"/>
              <w:rPr>
                <w:rFonts w:hint="eastAsia"/>
              </w:rPr>
            </w:pPr>
            <w:r>
              <w:rPr>
                <w:rFonts w:hint="eastAsia"/>
              </w:rPr>
              <w:t>二、第二項定明平埔原住民族群之民族別登記、變更等事項，授權由中央主管機關另定辦法規範。</w:t>
            </w:r>
          </w:p>
        </w:tc>
      </w:tr>
      <w:tr w:rsidR="009F3F70" w14:paraId="02A5B0B0" w14:textId="77777777" w:rsidTr="00A5437C">
        <w:tc>
          <w:tcPr>
            <w:tcW w:w="4564" w:type="dxa"/>
          </w:tcPr>
          <w:p w14:paraId="09E2013B" w14:textId="77777777" w:rsidR="009F3F70" w:rsidRDefault="009F3F70" w:rsidP="00A5437C">
            <w:pPr>
              <w:spacing w:line="315" w:lineRule="exact"/>
              <w:ind w:leftChars="50" w:left="316" w:rightChars="50" w:right="105" w:hangingChars="100" w:hanging="211"/>
              <w:rPr>
                <w:rFonts w:hint="eastAsia"/>
              </w:rPr>
            </w:pPr>
            <w:r>
              <w:rPr>
                <w:rFonts w:hint="eastAsia"/>
              </w:rPr>
              <w:t>第二十一條　平埔原住民身分之取得、喪失、變更及回復之申請，由戶政事務所受理，審查符合規定後，於戶籍資料內登記其身分別及民族別，並於登記後發生效力。</w:t>
            </w:r>
          </w:p>
        </w:tc>
        <w:tc>
          <w:tcPr>
            <w:tcW w:w="4564" w:type="dxa"/>
          </w:tcPr>
          <w:p w14:paraId="3E55F506" w14:textId="77777777" w:rsidR="009F3F70" w:rsidRDefault="009F3F70" w:rsidP="00A5437C">
            <w:pPr>
              <w:spacing w:line="315" w:lineRule="exact"/>
              <w:ind w:leftChars="50" w:left="105" w:rightChars="50" w:right="105"/>
              <w:rPr>
                <w:rFonts w:hint="eastAsia"/>
              </w:rPr>
            </w:pPr>
            <w:r>
              <w:rPr>
                <w:rFonts w:hint="eastAsia"/>
              </w:rPr>
              <w:t>依據本判決主文第三項意旨，定明平埔原住民身分之登記程序及生效時點。</w:t>
            </w:r>
          </w:p>
        </w:tc>
      </w:tr>
      <w:tr w:rsidR="009F3F70" w14:paraId="718EE833" w14:textId="77777777" w:rsidTr="00A5437C">
        <w:tc>
          <w:tcPr>
            <w:tcW w:w="4564" w:type="dxa"/>
          </w:tcPr>
          <w:p w14:paraId="29780AAF" w14:textId="77777777" w:rsidR="009F3F70" w:rsidRDefault="009F3F70" w:rsidP="00A5437C">
            <w:pPr>
              <w:spacing w:line="315" w:lineRule="exact"/>
              <w:ind w:leftChars="50" w:left="316" w:rightChars="50" w:right="105" w:hangingChars="100" w:hanging="211"/>
              <w:rPr>
                <w:rFonts w:hint="eastAsia"/>
              </w:rPr>
            </w:pPr>
            <w:r>
              <w:rPr>
                <w:rFonts w:hint="eastAsia"/>
              </w:rPr>
              <w:t>第二十二條　平埔原住民族群語言及文化之保障，準用原住民族語言發展法及原住民族傳統智慧創作保護條例。</w:t>
            </w:r>
          </w:p>
          <w:p w14:paraId="7D3E9EA2" w14:textId="77777777" w:rsidR="009F3F70" w:rsidRDefault="009F3F70" w:rsidP="00A5437C">
            <w:pPr>
              <w:spacing w:line="315" w:lineRule="exact"/>
              <w:ind w:leftChars="150" w:left="316" w:rightChars="50" w:right="105" w:firstLineChars="200" w:firstLine="422"/>
              <w:rPr>
                <w:rFonts w:hint="eastAsia"/>
              </w:rPr>
            </w:pPr>
            <w:r>
              <w:rPr>
                <w:rFonts w:hint="eastAsia"/>
              </w:rPr>
              <w:t>政府應維護、保存及發展平埔原住民族群文化；制定政策及規劃區域發展時，應評估對平埔原住民族群文化之衝擊影響，並確保平埔原住民之權益及發展。</w:t>
            </w:r>
          </w:p>
          <w:p w14:paraId="6658B37F" w14:textId="77777777" w:rsidR="009F3F70" w:rsidRDefault="009F3F70" w:rsidP="00A5437C">
            <w:pPr>
              <w:spacing w:line="315" w:lineRule="exact"/>
              <w:ind w:leftChars="150" w:left="316" w:rightChars="50" w:right="105" w:firstLineChars="200" w:firstLine="422"/>
              <w:rPr>
                <w:rFonts w:hint="eastAsia"/>
              </w:rPr>
            </w:pPr>
            <w:r>
              <w:rPr>
                <w:rFonts w:hint="eastAsia"/>
              </w:rPr>
              <w:t>各級教育主管機關應本於多元、平等、自主、尊重之原則，並考量平埔原住民族群歷史正義及轉型正義之需求，推動相關教育政策，促進全體國民認識與尊重平埔原住民族群，並得鼓勵、補助非營利之機構、法人或團體，對社會大眾進行平埔原住民族群及多元文化教育。</w:t>
            </w:r>
          </w:p>
        </w:tc>
        <w:tc>
          <w:tcPr>
            <w:tcW w:w="4564" w:type="dxa"/>
          </w:tcPr>
          <w:p w14:paraId="73EAF8B5" w14:textId="77777777" w:rsidR="009F3F70" w:rsidRDefault="009F3F70" w:rsidP="00A5437C">
            <w:pPr>
              <w:spacing w:line="315" w:lineRule="exact"/>
              <w:ind w:leftChars="50" w:left="527" w:rightChars="50" w:right="105" w:hangingChars="200" w:hanging="422"/>
              <w:rPr>
                <w:rFonts w:hint="eastAsia"/>
              </w:rPr>
            </w:pPr>
            <w:r>
              <w:rPr>
                <w:rFonts w:hint="eastAsia"/>
              </w:rPr>
              <w:t>一、依本判決意旨，有關保障平埔原住民族群權益之相關規定，應考量其歷史發展脈絡及現況，並斟酌國家資源分配，另以法律定之。然語言及文化傳承屬原住民族共同核心事項，並依本判決理由第四十四段及憲法增修條文第十條第十一項規定，國家負有積極維護與發展原住民族語言及文化之責，爰為第一項及第二項規定。</w:t>
            </w:r>
          </w:p>
          <w:p w14:paraId="18543556" w14:textId="77777777" w:rsidR="009F3F70" w:rsidRDefault="009F3F70" w:rsidP="00A5437C">
            <w:pPr>
              <w:spacing w:line="315" w:lineRule="exact"/>
              <w:ind w:leftChars="50" w:left="527" w:rightChars="50" w:right="105" w:hangingChars="200" w:hanging="422"/>
              <w:rPr>
                <w:rFonts w:hint="eastAsia"/>
              </w:rPr>
            </w:pPr>
            <w:r>
              <w:rPr>
                <w:rFonts w:hint="eastAsia"/>
              </w:rPr>
              <w:t>二、參酌原住民族教育法第二條第二項及第四十三條之立法意旨，各級教育主管機關應基於平埔原住民族群歷史正及轉型正義需求，積極推動相關教育政策及多元文化教育之義務，爰為第三項規定。</w:t>
            </w:r>
          </w:p>
        </w:tc>
      </w:tr>
      <w:tr w:rsidR="009F3F70" w14:paraId="7A8EEA2B" w14:textId="77777777" w:rsidTr="00A5437C">
        <w:tc>
          <w:tcPr>
            <w:tcW w:w="4564" w:type="dxa"/>
          </w:tcPr>
          <w:p w14:paraId="126EE311" w14:textId="77777777" w:rsidR="009F3F70" w:rsidRDefault="009F3F70" w:rsidP="00A5437C">
            <w:pPr>
              <w:spacing w:line="315" w:lineRule="exact"/>
              <w:ind w:leftChars="50" w:left="316" w:rightChars="50" w:right="105" w:hangingChars="100" w:hanging="211"/>
              <w:rPr>
                <w:rFonts w:hint="eastAsia"/>
              </w:rPr>
            </w:pPr>
            <w:r>
              <w:rPr>
                <w:rFonts w:hint="eastAsia"/>
              </w:rPr>
              <w:t>第二十三條　政府應於本法施行後三年內，充分考量各平埔原住民族群與其成員之歷史發展脈絡及現況，並斟酌國家資源分配，制定平埔原住民族群基本法等法律或修正相關法律保障其政治參與、交通水利、衛生醫療、經濟土地及社會福利等權利。</w:t>
            </w:r>
          </w:p>
        </w:tc>
        <w:tc>
          <w:tcPr>
            <w:tcW w:w="4564" w:type="dxa"/>
          </w:tcPr>
          <w:p w14:paraId="4309C470" w14:textId="77777777" w:rsidR="009F3F70" w:rsidRDefault="009F3F70" w:rsidP="00A5437C">
            <w:pPr>
              <w:spacing w:line="315" w:lineRule="exact"/>
              <w:ind w:leftChars="50" w:left="527" w:rightChars="50" w:right="105" w:hangingChars="200" w:hanging="422"/>
              <w:rPr>
                <w:rFonts w:hint="eastAsia"/>
              </w:rPr>
            </w:pPr>
            <w:r>
              <w:rPr>
                <w:rFonts w:hint="eastAsia"/>
              </w:rPr>
              <w:t>一、按本判決理由第四十四段指明，立法者應依憲法增修條文第十條第十一項及第十二項保障之意旨，充分考量各原住民族及其成員之歷史發展脈絡及現況，並斟酌國家資源分配，另以法律定之。至其保障內容及範圍，立法者自有一定之形成空間，不在本判決之審理範圍。</w:t>
            </w:r>
          </w:p>
          <w:p w14:paraId="68C1DE8B" w14:textId="77777777" w:rsidR="009F3F70" w:rsidRDefault="009F3F70" w:rsidP="00A5437C">
            <w:pPr>
              <w:spacing w:line="315" w:lineRule="exact"/>
              <w:ind w:leftChars="50" w:left="527" w:rightChars="50" w:right="105" w:hangingChars="200" w:hanging="422"/>
              <w:rPr>
                <w:rFonts w:hint="eastAsia"/>
              </w:rPr>
            </w:pPr>
            <w:r>
              <w:rPr>
                <w:rFonts w:hint="eastAsia"/>
              </w:rPr>
              <w:t>二、再按憲法法庭一百十一年憲判字第四號判決理由第五十段以「原住民身分之取得與原住民所得享有之優惠措施不當然等同；立法者就原住民優惠措施之設置固有裁量權，但仍應將原住民身分與原住民所得享有之優惠措施，依優惠措施之性質作適當之區分。」</w:t>
            </w:r>
          </w:p>
          <w:p w14:paraId="70835CE0" w14:textId="77777777" w:rsidR="009F3F70" w:rsidRDefault="009F3F70" w:rsidP="00A5437C">
            <w:pPr>
              <w:spacing w:line="315" w:lineRule="exact"/>
              <w:ind w:leftChars="50" w:left="527" w:rightChars="50" w:right="105" w:hangingChars="200" w:hanging="422"/>
              <w:rPr>
                <w:rFonts w:hint="eastAsia"/>
              </w:rPr>
            </w:pPr>
            <w:r>
              <w:rPr>
                <w:rFonts w:hint="eastAsia"/>
              </w:rPr>
              <w:t>三、承上所述，現行法令有關原住民（族）均係依照原住民身分法所稱山地原住民與平地原住民之歷史發展脈絡及發展現況所為之規定，平埔原住民取得身分後，並不當然直接適用現行法令含有原住民（族）之相關規定，而應留待立法者依第四條第一項規定調查確認平埔原住民族群之發展需求，進而維護成員個人所應保障之權益，制定平埔原住民族群基本法等法律或修正相關法律，爰為本條之規定。</w:t>
            </w:r>
          </w:p>
        </w:tc>
      </w:tr>
      <w:tr w:rsidR="009F3F70" w14:paraId="0BDD8AD9" w14:textId="77777777" w:rsidTr="00A5437C">
        <w:tc>
          <w:tcPr>
            <w:tcW w:w="4564" w:type="dxa"/>
          </w:tcPr>
          <w:p w14:paraId="57BA69EF" w14:textId="77777777" w:rsidR="009F3F70" w:rsidRDefault="00052685" w:rsidP="009F3F70">
            <w:pPr>
              <w:spacing w:line="315" w:lineRule="exact"/>
              <w:ind w:leftChars="50" w:left="316" w:rightChars="50" w:right="105" w:hangingChars="100" w:hanging="211"/>
              <w:rPr>
                <w:rFonts w:hint="eastAsia"/>
              </w:rPr>
            </w:pPr>
            <w:r>
              <w:rPr>
                <w:rFonts w:hint="eastAsia"/>
              </w:rPr>
              <w:pict w14:anchorId="10876821">
                <v:line id="DW7907460" o:spid="_x0000_s1040" style="position:absolute;left:0;text-align:left;z-index:251658240;mso-position-horizontal-relative:text;mso-position-vertical-relative:text" from="-2.2pt,17.15pt" to="455.6pt,17.15pt" strokeweight="1.5pt"/>
              </w:pict>
            </w:r>
            <w:r w:rsidR="009F3F70">
              <w:rPr>
                <w:rFonts w:hint="eastAsia"/>
              </w:rPr>
              <w:t>第二十四條　本法自公布日施行。</w:t>
            </w:r>
          </w:p>
        </w:tc>
        <w:tc>
          <w:tcPr>
            <w:tcW w:w="4564" w:type="dxa"/>
          </w:tcPr>
          <w:p w14:paraId="257EC879" w14:textId="77777777" w:rsidR="009F3F70" w:rsidRDefault="009F3F70" w:rsidP="00A5437C">
            <w:pPr>
              <w:ind w:leftChars="50" w:left="105" w:rightChars="50" w:right="105"/>
              <w:rPr>
                <w:rFonts w:hint="eastAsia"/>
              </w:rPr>
            </w:pPr>
            <w:r>
              <w:rPr>
                <w:rFonts w:hint="eastAsia"/>
              </w:rPr>
              <w:t>本法施行日期。</w:t>
            </w:r>
          </w:p>
        </w:tc>
      </w:tr>
    </w:tbl>
    <w:p w14:paraId="4D2465D9" w14:textId="77777777" w:rsidR="009F3F70" w:rsidRDefault="009F3F70" w:rsidP="00A5437C"/>
    <w:p w14:paraId="08640675" w14:textId="77777777" w:rsidR="009F3F70" w:rsidRDefault="009F3F70" w:rsidP="00A5437C"/>
    <w:p w14:paraId="00587B11" w14:textId="77777777" w:rsidR="009F3F70" w:rsidRPr="00EE6B2E" w:rsidRDefault="009F3F70" w:rsidP="00A5437C">
      <w:pPr>
        <w:rPr>
          <w:rFonts w:hint="eastAsia"/>
        </w:rPr>
      </w:pPr>
    </w:p>
    <w:p w14:paraId="5D75F65E" w14:textId="77777777" w:rsidR="00D22A25" w:rsidRPr="00441B24" w:rsidRDefault="00D22A25" w:rsidP="00642DF4">
      <w:pPr>
        <w:pStyle w:val="afffff1"/>
        <w:ind w:left="422" w:hanging="422"/>
        <w:rPr>
          <w:rFonts w:hint="eastAsia"/>
        </w:rPr>
      </w:pPr>
    </w:p>
    <w:sectPr w:rsidR="00D22A25" w:rsidRPr="00441B24" w:rsidSect="00642DF4">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F7B2D" w14:textId="77777777" w:rsidR="00137B4F" w:rsidRDefault="00137B4F">
      <w:r>
        <w:separator/>
      </w:r>
    </w:p>
  </w:endnote>
  <w:endnote w:type="continuationSeparator" w:id="0">
    <w:p w14:paraId="1FD935AF" w14:textId="77777777" w:rsidR="00137B4F" w:rsidRDefault="0013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2C25B" w14:textId="77777777" w:rsidR="00052685" w:rsidRPr="00007C51" w:rsidRDefault="00007C51" w:rsidP="00007C5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F1D57" w14:textId="77777777" w:rsidR="00052685" w:rsidRPr="00007C51" w:rsidRDefault="00007C51" w:rsidP="00007C5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34734" w14:textId="77777777" w:rsidR="00137B4F" w:rsidRDefault="00137B4F">
      <w:r>
        <w:separator/>
      </w:r>
    </w:p>
  </w:footnote>
  <w:footnote w:type="continuationSeparator" w:id="0">
    <w:p w14:paraId="0B332DA8" w14:textId="77777777" w:rsidR="00137B4F" w:rsidRDefault="00137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D417E" w14:textId="77777777" w:rsidR="00052685" w:rsidRPr="00007C51" w:rsidRDefault="00007C51" w:rsidP="00007C51">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FE2CF" w14:textId="77777777" w:rsidR="00052685" w:rsidRPr="00007C51" w:rsidRDefault="00007C51" w:rsidP="00007C51">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379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2DF4"/>
    <w:rsid w:val="00007C51"/>
    <w:rsid w:val="00021974"/>
    <w:rsid w:val="000322E4"/>
    <w:rsid w:val="00034179"/>
    <w:rsid w:val="00052685"/>
    <w:rsid w:val="0006260D"/>
    <w:rsid w:val="0007483B"/>
    <w:rsid w:val="00092EFA"/>
    <w:rsid w:val="000B190B"/>
    <w:rsid w:val="000C6344"/>
    <w:rsid w:val="000D2076"/>
    <w:rsid w:val="000E3372"/>
    <w:rsid w:val="000F48AA"/>
    <w:rsid w:val="001132D3"/>
    <w:rsid w:val="001166AB"/>
    <w:rsid w:val="00123301"/>
    <w:rsid w:val="00130626"/>
    <w:rsid w:val="001346DF"/>
    <w:rsid w:val="00137B4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0514"/>
    <w:rsid w:val="004C459D"/>
    <w:rsid w:val="004D78BA"/>
    <w:rsid w:val="004E74DF"/>
    <w:rsid w:val="004F17A8"/>
    <w:rsid w:val="00542984"/>
    <w:rsid w:val="00551CAD"/>
    <w:rsid w:val="00552448"/>
    <w:rsid w:val="00572D70"/>
    <w:rsid w:val="005B1DB0"/>
    <w:rsid w:val="00600ABC"/>
    <w:rsid w:val="00632430"/>
    <w:rsid w:val="00642DF4"/>
    <w:rsid w:val="00655703"/>
    <w:rsid w:val="006873C4"/>
    <w:rsid w:val="006B2CB0"/>
    <w:rsid w:val="006C7F9F"/>
    <w:rsid w:val="006D7D23"/>
    <w:rsid w:val="006E2402"/>
    <w:rsid w:val="006E3C20"/>
    <w:rsid w:val="006F10CF"/>
    <w:rsid w:val="006F5861"/>
    <w:rsid w:val="007031F4"/>
    <w:rsid w:val="00703A1F"/>
    <w:rsid w:val="00722A05"/>
    <w:rsid w:val="00732BD2"/>
    <w:rsid w:val="00735FD8"/>
    <w:rsid w:val="007776A4"/>
    <w:rsid w:val="00781901"/>
    <w:rsid w:val="00782F7F"/>
    <w:rsid w:val="0078483B"/>
    <w:rsid w:val="007908D5"/>
    <w:rsid w:val="00794FA3"/>
    <w:rsid w:val="007A1C27"/>
    <w:rsid w:val="007A4599"/>
    <w:rsid w:val="007C4084"/>
    <w:rsid w:val="007D04A0"/>
    <w:rsid w:val="007E74DC"/>
    <w:rsid w:val="007F7A16"/>
    <w:rsid w:val="00804F47"/>
    <w:rsid w:val="008225F2"/>
    <w:rsid w:val="00861B21"/>
    <w:rsid w:val="00863C32"/>
    <w:rsid w:val="00864C67"/>
    <w:rsid w:val="00883D74"/>
    <w:rsid w:val="008A0C5D"/>
    <w:rsid w:val="008B4209"/>
    <w:rsid w:val="008E326C"/>
    <w:rsid w:val="008E5D88"/>
    <w:rsid w:val="0090241A"/>
    <w:rsid w:val="00926F56"/>
    <w:rsid w:val="00950F14"/>
    <w:rsid w:val="00963798"/>
    <w:rsid w:val="00992003"/>
    <w:rsid w:val="009C16B2"/>
    <w:rsid w:val="009C3904"/>
    <w:rsid w:val="009D3F34"/>
    <w:rsid w:val="009E10F6"/>
    <w:rsid w:val="009F3F70"/>
    <w:rsid w:val="00A05B7F"/>
    <w:rsid w:val="00A0600A"/>
    <w:rsid w:val="00A13259"/>
    <w:rsid w:val="00A32A9C"/>
    <w:rsid w:val="00A5437C"/>
    <w:rsid w:val="00A678DC"/>
    <w:rsid w:val="00A80A44"/>
    <w:rsid w:val="00A86BD4"/>
    <w:rsid w:val="00A876DC"/>
    <w:rsid w:val="00AA2ADF"/>
    <w:rsid w:val="00AB6BDB"/>
    <w:rsid w:val="00AC1AB1"/>
    <w:rsid w:val="00AC692A"/>
    <w:rsid w:val="00AC6A09"/>
    <w:rsid w:val="00AD04AA"/>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C1DFA"/>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773C1"/>
    <w:rsid w:val="00EA02A7"/>
    <w:rsid w:val="00EC145C"/>
    <w:rsid w:val="00ED580D"/>
    <w:rsid w:val="00ED5C0E"/>
    <w:rsid w:val="00ED5E9D"/>
    <w:rsid w:val="00F1464A"/>
    <w:rsid w:val="00F30B58"/>
    <w:rsid w:val="00F4265D"/>
    <w:rsid w:val="00F474B2"/>
    <w:rsid w:val="00F61EC1"/>
    <w:rsid w:val="00F71E07"/>
    <w:rsid w:val="00F73286"/>
    <w:rsid w:val="00F82284"/>
    <w:rsid w:val="00F85C4D"/>
    <w:rsid w:val="00F92C63"/>
    <w:rsid w:val="00FA2348"/>
    <w:rsid w:val="00FD50F7"/>
    <w:rsid w:val="00FE29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A8192B7"/>
  <w15:chartTrackingRefBased/>
  <w15:docId w15:val="{DB9EF3C0-592C-43E9-8BCD-3D52F128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11;3;17</cp:keywords>
  <dc:description>委53;委64;12;議案202110134220000;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