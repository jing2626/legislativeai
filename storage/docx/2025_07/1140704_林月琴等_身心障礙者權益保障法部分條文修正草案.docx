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6CF1D" w14:textId="77777777" w:rsidR="00EE1255" w:rsidRDefault="00EE1255" w:rsidP="009C10CF">
      <w:pPr>
        <w:spacing w:afterLines="50" w:after="167"/>
      </w:pPr>
      <w:r>
        <w:rPr>
          <w:rFonts w:hint="eastAsia"/>
        </w:rPr>
        <w:t xml:space="preserve">　　　　　　　　　　　　　　　　　　　　　　　　　　　　　</w:t>
      </w:r>
      <w:r w:rsidR="00641C42">
        <w:rPr>
          <w:rFonts w:hint="eastAsia"/>
        </w:rPr>
        <w:t>議案編號：</w:t>
      </w:r>
      <w:r w:rsidR="00641C42">
        <w:rPr>
          <w:rFonts w:hint="eastAsia"/>
        </w:rPr>
        <w:t>202110138190000</w:t>
      </w:r>
    </w:p>
    <w:p w14:paraId="036497A8" w14:textId="77777777" w:rsidR="00EE1255" w:rsidRDefault="00EE1255" w:rsidP="00EE1255">
      <w:pPr>
        <w:snapToGrid w:val="0"/>
        <w:ind w:leftChars="400" w:left="844"/>
        <w:rPr>
          <w:rFonts w:ascii="細明體" w:hAnsi="細明體" w:hint="eastAsia"/>
        </w:rPr>
      </w:pPr>
      <w:r w:rsidRPr="00EE1255">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\o\ad(\s\up5(（中華民國41年9月起編號）),\s\do5(中華民國114年7月2日印發))</w:instrText>
      </w:r>
      <w:r>
        <w:rPr>
          <w:rFonts w:ascii="細明體" w:hAnsi="細明體"/>
        </w:rPr>
        <w:fldChar w:fldCharType="end"/>
      </w:r>
    </w:p>
    <w:p w14:paraId="451AAEEB" w14:textId="77777777" w:rsidR="00EE1255" w:rsidRDefault="00EE1255" w:rsidP="00EE1255">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EE1255" w14:paraId="634B9325" w14:textId="77777777" w:rsidTr="00DA7241">
        <w:tc>
          <w:tcPr>
            <w:tcW w:w="0" w:type="auto"/>
            <w:vAlign w:val="center"/>
          </w:tcPr>
          <w:p w14:paraId="2BB551A0" w14:textId="77777777" w:rsidR="00EE1255" w:rsidRDefault="00EE1255" w:rsidP="00DA7241">
            <w:pPr>
              <w:pStyle w:val="affff"/>
              <w:rPr>
                <w:rFonts w:hint="eastAsia"/>
              </w:rPr>
            </w:pPr>
            <w:r>
              <w:rPr>
                <w:rFonts w:hint="eastAsia"/>
              </w:rPr>
              <w:t>院總第</w:t>
            </w:r>
            <w:r>
              <w:rPr>
                <w:rFonts w:hint="eastAsia"/>
              </w:rPr>
              <w:t>20</w:t>
            </w:r>
            <w:r>
              <w:rPr>
                <w:rFonts w:hint="eastAsia"/>
              </w:rPr>
              <w:t>號</w:t>
            </w:r>
          </w:p>
        </w:tc>
        <w:tc>
          <w:tcPr>
            <w:tcW w:w="0" w:type="auto"/>
            <w:vAlign w:val="center"/>
          </w:tcPr>
          <w:p w14:paraId="66094250" w14:textId="77777777" w:rsidR="00EE1255" w:rsidRDefault="00EE1255" w:rsidP="00DA7241">
            <w:pPr>
              <w:pStyle w:val="affff5"/>
              <w:ind w:leftChars="200" w:left="422"/>
              <w:rPr>
                <w:rFonts w:hint="eastAsia"/>
              </w:rPr>
            </w:pPr>
            <w:r>
              <w:rPr>
                <w:rFonts w:hint="eastAsia"/>
              </w:rPr>
              <w:t>委員</w:t>
            </w:r>
          </w:p>
        </w:tc>
        <w:tc>
          <w:tcPr>
            <w:tcW w:w="0" w:type="auto"/>
            <w:vAlign w:val="center"/>
          </w:tcPr>
          <w:p w14:paraId="0C41D314" w14:textId="77777777" w:rsidR="00EE1255" w:rsidRDefault="00EE1255" w:rsidP="00DA7241">
            <w:pPr>
              <w:pStyle w:val="affff5"/>
              <w:rPr>
                <w:rFonts w:hint="eastAsia"/>
              </w:rPr>
            </w:pPr>
            <w:r>
              <w:rPr>
                <w:rFonts w:hint="eastAsia"/>
              </w:rPr>
              <w:t>提案第</w:t>
            </w:r>
          </w:p>
        </w:tc>
        <w:tc>
          <w:tcPr>
            <w:tcW w:w="0" w:type="auto"/>
            <w:tcMar>
              <w:left w:w="113" w:type="dxa"/>
              <w:right w:w="113" w:type="dxa"/>
            </w:tcMar>
            <w:vAlign w:val="center"/>
          </w:tcPr>
          <w:p w14:paraId="544B5BD7" w14:textId="77777777" w:rsidR="00EE1255" w:rsidRDefault="00EE1255" w:rsidP="00DA7241">
            <w:pPr>
              <w:pStyle w:val="affff5"/>
              <w:jc w:val="distribute"/>
              <w:rPr>
                <w:rFonts w:hint="eastAsia"/>
              </w:rPr>
            </w:pPr>
            <w:r>
              <w:t>11013819</w:t>
            </w:r>
          </w:p>
        </w:tc>
        <w:tc>
          <w:tcPr>
            <w:tcW w:w="0" w:type="auto"/>
            <w:vAlign w:val="center"/>
          </w:tcPr>
          <w:p w14:paraId="6A0F1C12" w14:textId="77777777" w:rsidR="00EE1255" w:rsidRDefault="00EE1255" w:rsidP="00DA7241">
            <w:pPr>
              <w:pStyle w:val="affff5"/>
              <w:rPr>
                <w:rFonts w:hint="eastAsia"/>
              </w:rPr>
            </w:pPr>
            <w:r>
              <w:rPr>
                <w:rFonts w:hint="eastAsia"/>
              </w:rPr>
              <w:t>號</w:t>
            </w:r>
          </w:p>
        </w:tc>
        <w:tc>
          <w:tcPr>
            <w:tcW w:w="0" w:type="auto"/>
            <w:vAlign w:val="center"/>
          </w:tcPr>
          <w:p w14:paraId="60B4DDFE" w14:textId="77777777" w:rsidR="00EE1255" w:rsidRDefault="00EE1255" w:rsidP="00DA7241">
            <w:pPr>
              <w:pStyle w:val="affff5"/>
              <w:rPr>
                <w:rFonts w:hint="eastAsia"/>
              </w:rPr>
            </w:pPr>
          </w:p>
        </w:tc>
        <w:tc>
          <w:tcPr>
            <w:tcW w:w="0" w:type="auto"/>
            <w:tcMar>
              <w:left w:w="113" w:type="dxa"/>
            </w:tcMar>
            <w:vAlign w:val="center"/>
          </w:tcPr>
          <w:p w14:paraId="15B531FE" w14:textId="77777777" w:rsidR="00EE1255" w:rsidRDefault="00EE1255" w:rsidP="00DA7241">
            <w:pPr>
              <w:pStyle w:val="affff5"/>
              <w:rPr>
                <w:rFonts w:hint="eastAsia"/>
              </w:rPr>
            </w:pPr>
          </w:p>
        </w:tc>
      </w:tr>
    </w:tbl>
    <w:p w14:paraId="6558E348" w14:textId="77777777" w:rsidR="00EE1255" w:rsidRDefault="00EE1255" w:rsidP="00EE1255">
      <w:pPr>
        <w:pStyle w:val="afb"/>
        <w:spacing w:line="600" w:lineRule="exact"/>
        <w:ind w:left="1382" w:hanging="855"/>
        <w:rPr>
          <w:rFonts w:hint="eastAsia"/>
        </w:rPr>
      </w:pPr>
    </w:p>
    <w:p w14:paraId="1E143021" w14:textId="77777777" w:rsidR="00EE1255" w:rsidRDefault="00EE1255" w:rsidP="00EE1255">
      <w:pPr>
        <w:pStyle w:val="afb"/>
        <w:ind w:left="1382" w:hanging="855"/>
        <w:rPr>
          <w:rFonts w:hint="eastAsia"/>
        </w:rPr>
      </w:pPr>
      <w:r>
        <w:rPr>
          <w:rFonts w:hint="eastAsia"/>
        </w:rPr>
        <w:t>案由：本院委員林月琴、賴瑞隆、莊瑞雄等</w:t>
      </w:r>
      <w:r>
        <w:rPr>
          <w:rFonts w:hint="eastAsia"/>
        </w:rPr>
        <w:t>18</w:t>
      </w:r>
      <w:r>
        <w:rPr>
          <w:rFonts w:hint="eastAsia"/>
        </w:rPr>
        <w:t>人，有鑑於我國應有積極作為以回應國際審查委員所提之結論性意見，落實身心障</w:t>
      </w:r>
      <w:r w:rsidRPr="000A7989">
        <w:rPr>
          <w:rFonts w:hint="eastAsia"/>
          <w:spacing w:val="0"/>
        </w:rPr>
        <w:t>礙者權利公約精神，並因應身心障礙者需求，加強身心障</w:t>
      </w:r>
      <w:r>
        <w:rPr>
          <w:rFonts w:hint="eastAsia"/>
        </w:rPr>
        <w:t>礙者</w:t>
      </w:r>
      <w:r w:rsidRPr="000A7989">
        <w:rPr>
          <w:rFonts w:hint="eastAsia"/>
          <w:spacing w:val="0"/>
        </w:rPr>
        <w:t>人身安全保護，消弭身心障礙歧視，促進就業與繼續僱用</w:t>
      </w:r>
      <w:r>
        <w:rPr>
          <w:rFonts w:hint="eastAsia"/>
        </w:rPr>
        <w:t>，爰擬具「身心障礙者權益保障法部分條文修正草案」。是否有當？敬請公決。</w:t>
      </w:r>
    </w:p>
    <w:p w14:paraId="078715D8" w14:textId="77777777" w:rsidR="00EE1255" w:rsidRPr="00EE1255" w:rsidRDefault="00EE1255" w:rsidP="00EE1255">
      <w:pPr>
        <w:pStyle w:val="afb"/>
        <w:ind w:left="1382" w:hanging="855"/>
        <w:rPr>
          <w:rFonts w:hint="eastAsia"/>
        </w:rPr>
      </w:pPr>
    </w:p>
    <w:p w14:paraId="645DA741" w14:textId="77777777" w:rsidR="00EE1255" w:rsidRDefault="00EE1255" w:rsidP="00EE1255">
      <w:pPr>
        <w:rPr>
          <w:rFonts w:hint="eastAsia"/>
        </w:rPr>
      </w:pPr>
    </w:p>
    <w:p w14:paraId="77E653C2" w14:textId="77777777" w:rsidR="00EE1255" w:rsidRDefault="00EE1255" w:rsidP="00EE1255">
      <w:pPr>
        <w:pStyle w:val="-"/>
        <w:ind w:left="3165" w:right="633" w:hanging="844"/>
        <w:rPr>
          <w:rFonts w:hint="eastAsia"/>
        </w:rPr>
      </w:pPr>
      <w:r>
        <w:rPr>
          <w:rFonts w:hint="eastAsia"/>
        </w:rPr>
        <w:t xml:space="preserve">提案人：林月琴　　賴瑞隆　　莊瑞雄　　</w:t>
      </w:r>
    </w:p>
    <w:p w14:paraId="5A282FF0" w14:textId="77777777" w:rsidR="00EE1255" w:rsidRDefault="00EE1255" w:rsidP="00EE1255">
      <w:pPr>
        <w:pStyle w:val="-"/>
        <w:ind w:left="3165" w:right="633" w:hanging="844"/>
        <w:rPr>
          <w:rFonts w:hint="eastAsia"/>
        </w:rPr>
      </w:pPr>
      <w:r>
        <w:rPr>
          <w:rFonts w:hint="eastAsia"/>
        </w:rPr>
        <w:t>連署人：郭國文　　張雅琳　　沈伯洋　　王美惠　　郭昱晴　　伍麗華</w:t>
      </w:r>
      <w:r>
        <w:rPr>
          <w:rFonts w:hint="eastAsia"/>
        </w:rPr>
        <w:t>Saidhai Tahovecahe</w:t>
      </w:r>
      <w:r>
        <w:rPr>
          <w:rFonts w:hint="eastAsia"/>
        </w:rPr>
        <w:t xml:space="preserve">　　　</w:t>
      </w:r>
      <w:r w:rsidRPr="00EE1255">
        <w:rPr>
          <w:rFonts w:ascii="細明體" w:hAnsi="細明體" w:hint="eastAsia"/>
          <w:spacing w:val="-35"/>
        </w:rPr>
        <w:t xml:space="preserve">　</w:t>
      </w:r>
      <w:r>
        <w:rPr>
          <w:rFonts w:hint="eastAsia"/>
        </w:rPr>
        <w:t xml:space="preserve">蔡易餘　　王正旭　　劉建國　　黃　捷　　陳冠廷　　黃秀芳　　林俊憲　　李柏毅　　吳沛憶　　</w:t>
      </w:r>
    </w:p>
    <w:p w14:paraId="52C3EAC5" w14:textId="77777777" w:rsidR="00EE1255" w:rsidRDefault="00EE1255" w:rsidP="00EE1255">
      <w:pPr>
        <w:pStyle w:val="afffff9"/>
        <w:spacing w:after="167" w:line="500" w:lineRule="exact"/>
        <w:ind w:left="1055" w:firstLineChars="0" w:firstLine="0"/>
        <w:sectPr w:rsidR="00EE1255" w:rsidSect="00673325">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7"/>
          <w:cols w:space="720"/>
          <w:docGrid w:type="linesAndChars" w:linePitch="335" w:charSpace="200"/>
        </w:sectPr>
      </w:pPr>
    </w:p>
    <w:p w14:paraId="41126693" w14:textId="77777777" w:rsidR="00EE1255" w:rsidRDefault="00EE1255" w:rsidP="00EE1255">
      <w:pPr>
        <w:pStyle w:val="afffff9"/>
        <w:spacing w:after="167" w:line="500" w:lineRule="exact"/>
        <w:ind w:left="1055" w:firstLineChars="0" w:firstLine="0"/>
        <w:rPr>
          <w:rFonts w:hint="eastAsia"/>
        </w:rPr>
      </w:pPr>
      <w:r>
        <w:rPr>
          <w:rFonts w:hint="eastAsia"/>
        </w:rPr>
        <w:lastRenderedPageBreak/>
        <w:t>身心障礙者權益保障法部分條文修正草案總說明</w:t>
      </w:r>
    </w:p>
    <w:p w14:paraId="79F5FB87" w14:textId="77777777" w:rsidR="00EE1255" w:rsidRDefault="00EE1255" w:rsidP="00EE1255">
      <w:pPr>
        <w:pStyle w:val="afffff3"/>
        <w:ind w:firstLine="422"/>
        <w:rPr>
          <w:rFonts w:hint="eastAsia"/>
        </w:rPr>
      </w:pPr>
      <w:r>
        <w:rPr>
          <w:rFonts w:hint="eastAsia"/>
        </w:rPr>
        <w:t>身心障礙者權益保障法（以下簡稱本法）原名稱為身心障礙者保護法，自九十六年七月十一日修正公布為現行名稱及全文後，歷經十次修正，最近一次係於一百十年一月二十日修正公布。一百零六年我國進行身心障礙者權利公約初次國家報告國際審查，為回應國際審查委員所提之結論性意見，落實身心障礙者權利公約精神，另為因應身心障礙者需求，維護入住身心障礙福利機構者之權益及加強身心障礙者人身安全保護，確有檢討修正本法之必要，爰擬具本法部分條文修正草案，其修正要點如下：</w:t>
      </w:r>
    </w:p>
    <w:p w14:paraId="6CBF59FC" w14:textId="77777777" w:rsidR="00EE1255" w:rsidRDefault="00EE1255" w:rsidP="00EE1255">
      <w:pPr>
        <w:pStyle w:val="afffff1"/>
        <w:ind w:left="422" w:hanging="422"/>
        <w:rPr>
          <w:rFonts w:hint="eastAsia"/>
        </w:rPr>
      </w:pPr>
      <w:r>
        <w:rPr>
          <w:rFonts w:hint="eastAsia"/>
        </w:rPr>
        <w:t>一、基於身心障礙者資源可近性、無障礙、食衣住行育樂各項服務提供與自立生活促進等需求，修正主管機關與目的事業主管機關之權責劃分。（修正條文第二條、第三條</w:t>
      </w:r>
      <w:r w:rsidR="00EA48F9">
        <w:rPr>
          <w:rFonts w:hint="eastAsia"/>
        </w:rPr>
        <w:t>及</w:t>
      </w:r>
      <w:r>
        <w:rPr>
          <w:rFonts w:hint="eastAsia"/>
        </w:rPr>
        <w:t>第四條）</w:t>
      </w:r>
    </w:p>
    <w:p w14:paraId="03EC00C7" w14:textId="77777777" w:rsidR="00EE1255" w:rsidRDefault="00EE1255" w:rsidP="00EE1255">
      <w:pPr>
        <w:pStyle w:val="afffff1"/>
        <w:ind w:left="422" w:hanging="422"/>
      </w:pPr>
      <w:r>
        <w:rPr>
          <w:rFonts w:hint="eastAsia"/>
        </w:rPr>
        <w:t>二、配合原行政院衛生署於一百零二年七月二十三日組織改造為衛生福利部，原屬內政部之社政業務改由衛生福利部管轄，修正授權辦法之權責主管機關。（修正條文第七條、第二十一條</w:t>
      </w:r>
      <w:r w:rsidR="00EA48F9">
        <w:rPr>
          <w:rFonts w:hint="eastAsia"/>
        </w:rPr>
        <w:t>及</w:t>
      </w:r>
      <w:r>
        <w:rPr>
          <w:rFonts w:hint="eastAsia"/>
        </w:rPr>
        <w:t>第二十六條）</w:t>
      </w:r>
    </w:p>
    <w:p w14:paraId="0FE678E2" w14:textId="77777777" w:rsidR="00EE1255" w:rsidRDefault="00EE1255" w:rsidP="00EE1255">
      <w:pPr>
        <w:pStyle w:val="afffff1"/>
        <w:ind w:left="422" w:hanging="422"/>
        <w:rPr>
          <w:rFonts w:hint="eastAsia"/>
        </w:rPr>
      </w:pPr>
      <w:r>
        <w:rPr>
          <w:rFonts w:hint="eastAsia"/>
        </w:rPr>
        <w:t>三、增訂以首長為召集人，刪除民意代表之成員資格、社會福利學者或專家、以及身心障礙者之監護人代表，並確保身心障礙者資訊近用及表意權，以落實身心障礙者權利公約精神。（修正條文第十條</w:t>
      </w:r>
      <w:r w:rsidR="00EA48F9">
        <w:rPr>
          <w:rFonts w:hint="eastAsia"/>
        </w:rPr>
        <w:t>和</w:t>
      </w:r>
      <w:r>
        <w:rPr>
          <w:rFonts w:hint="eastAsia"/>
        </w:rPr>
        <w:t>第十條之一）</w:t>
      </w:r>
    </w:p>
    <w:p w14:paraId="17B83E7C" w14:textId="77777777" w:rsidR="00EE1255" w:rsidRDefault="00EE1255" w:rsidP="00EE1255">
      <w:pPr>
        <w:pStyle w:val="afffff1"/>
        <w:ind w:left="422" w:hanging="422"/>
        <w:rPr>
          <w:rFonts w:hint="eastAsia"/>
        </w:rPr>
      </w:pPr>
      <w:r>
        <w:rPr>
          <w:rFonts w:hint="eastAsia"/>
        </w:rPr>
        <w:t>四、增訂機關（構）、學校、事業機構、法人或團體辦理教育、招考等權益事項，應依身心障礙者個別障礙需求，於不造成不成比例或過度負擔之情形下，進行必要及適當之提供合理調整，以落實身心障礙者權利公約精神。（修正條文第十六條）</w:t>
      </w:r>
    </w:p>
    <w:p w14:paraId="1241E05C" w14:textId="77777777" w:rsidR="00EE1255" w:rsidRDefault="00EE1255" w:rsidP="00EE1255">
      <w:pPr>
        <w:pStyle w:val="afffff1"/>
        <w:ind w:left="422" w:hanging="422"/>
        <w:rPr>
          <w:rFonts w:hint="eastAsia"/>
        </w:rPr>
      </w:pPr>
      <w:r>
        <w:rPr>
          <w:rFonts w:hint="eastAsia"/>
        </w:rPr>
        <w:t>五、基於身心障礙者輔具及輔助科技之發展，促進自立生活之實現，增訂中央主管機關應整合各目的事業主管機關推動辦理身心障礙輔具資源整合、研究發展、規格制定、進出口貿易、交換、租賃及購置等相關事宜；輔具費用補助金額之定期檢討機制；擴大輔具之使用範圍包括醫療復健、生活自立、照顧及特殊需求使用；整合輔具補助之名義與費用；訓練提供輔具使用服務之輔具指導員。（修正條文第二十條、第七十一條、增訂第七十二條之二</w:t>
      </w:r>
      <w:r w:rsidR="00EA48F9">
        <w:rPr>
          <w:rFonts w:hint="eastAsia"/>
        </w:rPr>
        <w:t>及</w:t>
      </w:r>
      <w:r>
        <w:rPr>
          <w:rFonts w:hint="eastAsia"/>
        </w:rPr>
        <w:t>第七十二條之三）</w:t>
      </w:r>
    </w:p>
    <w:p w14:paraId="0448DD93" w14:textId="77777777" w:rsidR="00EE1255" w:rsidRDefault="00EE1255" w:rsidP="00EE1255">
      <w:pPr>
        <w:pStyle w:val="afffff1"/>
        <w:ind w:left="422" w:hanging="422"/>
        <w:rPr>
          <w:rFonts w:hint="eastAsia"/>
        </w:rPr>
      </w:pPr>
      <w:r>
        <w:rPr>
          <w:rFonts w:hint="eastAsia"/>
        </w:rPr>
        <w:t>六、增訂身心障礙者歧視行為之定義，以為民事侵權行為損害賠償請求權之基礎，以及訴訟扶助費用之給付。並為落實身心障礙者權利公約平等與不歧視精神，明定各類傳播媒體之報導，不得使用歧視性稱呼或描述誤導閱聽大眾對身心障礙者或疑似身心障礙者產生歧視或偏見之報導，並配合修正罰則規定。（增訂第十六條之一、修正第四十四條、第七十四條、第七十四條</w:t>
      </w:r>
      <w:r w:rsidR="00EA48F9">
        <w:rPr>
          <w:rFonts w:hint="eastAsia"/>
        </w:rPr>
        <w:t>及</w:t>
      </w:r>
      <w:r>
        <w:rPr>
          <w:rFonts w:hint="eastAsia"/>
        </w:rPr>
        <w:t>第八十六條）</w:t>
      </w:r>
    </w:p>
    <w:p w14:paraId="7A69140F" w14:textId="77777777" w:rsidR="00EE1255" w:rsidRDefault="00EE1255" w:rsidP="00EE1255">
      <w:pPr>
        <w:pStyle w:val="afffff1"/>
        <w:ind w:left="422" w:hanging="422"/>
        <w:rPr>
          <w:rFonts w:hint="eastAsia"/>
        </w:rPr>
      </w:pPr>
      <w:r>
        <w:rPr>
          <w:rFonts w:hint="eastAsia"/>
        </w:rPr>
        <w:t>七、為促進身心障礙者就業，鼓勵繼續僱用，保障其就業權益，修正身心障礙者定額進用查核人數之計算基準日修正為末日，給予進用義務單位聘僱身心障礙者之彈性，並增訂身心障礙者就</w:t>
      </w:r>
      <w:r>
        <w:rPr>
          <w:rFonts w:hint="eastAsia"/>
        </w:rPr>
        <w:lastRenderedPageBreak/>
        <w:t>業基金之用途，包括協助身心障礙者依據其障礙類別為媒合適性工作與職務再設計之費用；處理身心障礙者遭受就業歧視、雇主不當對待等爭議事件之訴訟扶助費用。（修正條文第三十八條</w:t>
      </w:r>
      <w:r w:rsidR="00EA48F9">
        <w:rPr>
          <w:rFonts w:hint="eastAsia"/>
        </w:rPr>
        <w:t>和</w:t>
      </w:r>
      <w:r>
        <w:rPr>
          <w:rFonts w:hint="eastAsia"/>
        </w:rPr>
        <w:t>第四十四條）</w:t>
      </w:r>
    </w:p>
    <w:p w14:paraId="2C33847A" w14:textId="77777777" w:rsidR="00EE1255" w:rsidRDefault="00EE1255" w:rsidP="00EE1255">
      <w:pPr>
        <w:pStyle w:val="afffff1"/>
        <w:ind w:left="422" w:hanging="422"/>
        <w:rPr>
          <w:rFonts w:hint="eastAsia"/>
        </w:rPr>
      </w:pPr>
      <w:r>
        <w:rPr>
          <w:rFonts w:hint="eastAsia"/>
        </w:rPr>
        <w:t>八、擴大公共資訊無障礙範疇，包括網路、電信、廣播、電視、電腦及智慧型行動裝置等設施使用，提供視、聽、語等功能障礙國民無障礙閱讀、觀看、轉接、聯絡或傳送等輔助、補助措施皆為資訊及通訊傳播之內涵。（修正條文第五十二條）</w:t>
      </w:r>
    </w:p>
    <w:p w14:paraId="4F6E0E11" w14:textId="77777777" w:rsidR="00EE1255" w:rsidRDefault="00EE1255" w:rsidP="00EE1255">
      <w:pPr>
        <w:pStyle w:val="afffff1"/>
        <w:ind w:left="422" w:hanging="422"/>
        <w:rPr>
          <w:rFonts w:hint="eastAsia"/>
        </w:rPr>
      </w:pPr>
      <w:r>
        <w:rPr>
          <w:rFonts w:hint="eastAsia"/>
        </w:rPr>
        <w:t>九、增訂公共建築物、公共設施與活動場所、無障礙交通設施與運輸服務、資訊、通訊技術與系統、網路平臺及生活通信，應依通用設計原則進行規劃，以便利各類身心障礙者使用。（修正條文第五十二條之一）</w:t>
      </w:r>
    </w:p>
    <w:p w14:paraId="4C1E8288" w14:textId="77777777" w:rsidR="00EE1255" w:rsidRDefault="00EE1255" w:rsidP="00EE1255">
      <w:pPr>
        <w:pStyle w:val="afffff1"/>
        <w:ind w:left="422" w:hanging="422"/>
        <w:rPr>
          <w:rFonts w:hint="eastAsia"/>
        </w:rPr>
      </w:pPr>
      <w:r>
        <w:rPr>
          <w:rFonts w:hint="eastAsia"/>
        </w:rPr>
        <w:t>十、增訂建置對外網站、內部公務系統及行動版應用程式之無障礙環境認證度。（增訂條文第五十二條之二）</w:t>
      </w:r>
    </w:p>
    <w:p w14:paraId="49828BE0" w14:textId="77777777" w:rsidR="00EE1255" w:rsidRDefault="00EE1255" w:rsidP="00EE1255">
      <w:pPr>
        <w:pStyle w:val="afffff1"/>
        <w:ind w:left="422" w:hanging="422"/>
        <w:rPr>
          <w:rFonts w:hint="eastAsia"/>
        </w:rPr>
      </w:pPr>
      <w:r>
        <w:rPr>
          <w:rFonts w:hint="eastAsia"/>
        </w:rPr>
        <w:t>十一、參酌澳洲、日本等國家經驗，其設置</w:t>
      </w:r>
      <w:r>
        <w:rPr>
          <w:rFonts w:hint="eastAsia"/>
        </w:rPr>
        <w:t>Priority Seat</w:t>
      </w:r>
      <w:r>
        <w:rPr>
          <w:rFonts w:hint="eastAsia"/>
        </w:rPr>
        <w:t>之經驗，修正未提供對號座之大眾運輸工具設置供身心障礙者或老、弱、婦、孺使用之博愛座，為優先提供身心障礙者或有其他實際需要者優先乘坐之優先席。（增訂條文第五十三條）</w:t>
      </w:r>
    </w:p>
    <w:p w14:paraId="303CDC81" w14:textId="77777777" w:rsidR="00EE1255" w:rsidRDefault="00EE1255" w:rsidP="00EE1255">
      <w:pPr>
        <w:pStyle w:val="afffff1"/>
        <w:ind w:left="422" w:hanging="422"/>
        <w:rPr>
          <w:rFonts w:hint="eastAsia"/>
        </w:rPr>
      </w:pPr>
      <w:r>
        <w:rPr>
          <w:rFonts w:hint="eastAsia"/>
        </w:rPr>
        <w:t>十二、強化道路、騎樓無障礙規定之執行，統一全國各縣市設置之有聲號誌。（修正第五十四條</w:t>
      </w:r>
      <w:r w:rsidR="00EA48F9">
        <w:rPr>
          <w:rFonts w:hint="eastAsia"/>
        </w:rPr>
        <w:t>和</w:t>
      </w:r>
      <w:r>
        <w:rPr>
          <w:rFonts w:hint="eastAsia"/>
        </w:rPr>
        <w:t>第五十五條）</w:t>
      </w:r>
    </w:p>
    <w:p w14:paraId="29E40952" w14:textId="77777777" w:rsidR="00EE1255" w:rsidRDefault="00EE1255" w:rsidP="00EE1255">
      <w:pPr>
        <w:pStyle w:val="afffff1"/>
        <w:ind w:left="422" w:hanging="422"/>
        <w:rPr>
          <w:rFonts w:hint="eastAsia"/>
        </w:rPr>
      </w:pPr>
      <w:r>
        <w:rPr>
          <w:rFonts w:hint="eastAsia"/>
        </w:rPr>
        <w:t>十三、參酌建築法相關規定，增列公共建築物、活動場所擴及戶外場域，使用人亦有設置無障礙設備及設施之義務，並配合修正罰則規定。（修正第五十七條</w:t>
      </w:r>
      <w:r w:rsidR="00EA48F9">
        <w:rPr>
          <w:rFonts w:hint="eastAsia"/>
        </w:rPr>
        <w:t>和</w:t>
      </w:r>
      <w:r>
        <w:rPr>
          <w:rFonts w:hint="eastAsia"/>
        </w:rPr>
        <w:t>第八十八條）</w:t>
      </w:r>
    </w:p>
    <w:p w14:paraId="2C465B11" w14:textId="77777777" w:rsidR="00EE1255" w:rsidRDefault="00EE1255" w:rsidP="00EE1255">
      <w:pPr>
        <w:pStyle w:val="afffff1"/>
        <w:ind w:left="422" w:hanging="422"/>
        <w:rPr>
          <w:rFonts w:hint="eastAsia"/>
        </w:rPr>
      </w:pPr>
      <w:r>
        <w:rPr>
          <w:rFonts w:hint="eastAsia"/>
        </w:rPr>
        <w:t>十四、增訂直轄市、縣（市）政府應依身心障礙者實際需要，整合轄內各種交通服務資源，以促進身心障礙者行之便利。（修正條文第五十八條之一）</w:t>
      </w:r>
    </w:p>
    <w:p w14:paraId="22207192" w14:textId="77777777" w:rsidR="00EE1255" w:rsidRDefault="00EE1255" w:rsidP="00EE1255">
      <w:pPr>
        <w:pStyle w:val="afffff1"/>
        <w:ind w:left="422" w:hanging="422"/>
        <w:rPr>
          <w:rFonts w:hint="eastAsia"/>
        </w:rPr>
      </w:pPr>
      <w:r>
        <w:rPr>
          <w:rFonts w:hint="eastAsia"/>
        </w:rPr>
        <w:t>十五、身心障礙者之陪伴者搭乘國內大眾運輸工具，應同有半價優待。並擴大身心障礙者使用收費之公、私場域資源之免費規定，囊列體育或運動設施，以鼓勵身心障礙者從事運動。（修正條文第五十八條</w:t>
      </w:r>
      <w:r w:rsidR="00EA48F9">
        <w:rPr>
          <w:rFonts w:hint="eastAsia"/>
        </w:rPr>
        <w:t>及</w:t>
      </w:r>
      <w:r>
        <w:rPr>
          <w:rFonts w:hint="eastAsia"/>
        </w:rPr>
        <w:t>第五十九條）</w:t>
      </w:r>
    </w:p>
    <w:p w14:paraId="51B1B213" w14:textId="77777777" w:rsidR="00EE1255" w:rsidRDefault="00EE1255" w:rsidP="00EE1255">
      <w:pPr>
        <w:pStyle w:val="afffff1"/>
        <w:ind w:left="422" w:hanging="422"/>
        <w:rPr>
          <w:rFonts w:hint="eastAsia"/>
        </w:rPr>
      </w:pPr>
      <w:r>
        <w:rPr>
          <w:rFonts w:hint="eastAsia"/>
        </w:rPr>
        <w:t>十六、增訂燒燙傷及脊髓損傷尚未符合法定身心障礙標準者，主管機關應先行提供生活重建服務。（增訂條文第六十條之二）</w:t>
      </w:r>
    </w:p>
    <w:p w14:paraId="29095A0C" w14:textId="77777777" w:rsidR="00EE1255" w:rsidRDefault="00EE1255" w:rsidP="00EE1255">
      <w:pPr>
        <w:pStyle w:val="afffff1"/>
        <w:ind w:left="422" w:hanging="422"/>
        <w:rPr>
          <w:rFonts w:hint="eastAsia"/>
        </w:rPr>
      </w:pPr>
      <w:r>
        <w:rPr>
          <w:rFonts w:hint="eastAsia"/>
        </w:rPr>
        <w:t>十七、免辦財團法人登記之私立小型身心障礙福利機構，其因配合政府推動國家重要政策，辦理符合中央主管機關指定或公告之身心障礙福利政策之項目及基準者，有利政策推動及落實，增訂例外規定其得接受補助，並配合修正援引之處罰條文項次。（修正條文第六十三條</w:t>
      </w:r>
      <w:r w:rsidR="00EA48F9">
        <w:rPr>
          <w:rFonts w:hint="eastAsia"/>
        </w:rPr>
        <w:t>、</w:t>
      </w:r>
      <w:r>
        <w:rPr>
          <w:rFonts w:hint="eastAsia"/>
        </w:rPr>
        <w:t>第八十九條</w:t>
      </w:r>
      <w:r w:rsidR="00EA48F9">
        <w:rPr>
          <w:rFonts w:hint="eastAsia"/>
        </w:rPr>
        <w:t>及</w:t>
      </w:r>
      <w:r>
        <w:rPr>
          <w:rFonts w:hint="eastAsia"/>
        </w:rPr>
        <w:t>第九十四條）</w:t>
      </w:r>
    </w:p>
    <w:p w14:paraId="66D03B59" w14:textId="77777777" w:rsidR="00EE1255" w:rsidRDefault="00EE1255" w:rsidP="00EE1255">
      <w:pPr>
        <w:pStyle w:val="afffff1"/>
        <w:ind w:left="422" w:hanging="422"/>
        <w:rPr>
          <w:rFonts w:hint="eastAsia"/>
        </w:rPr>
      </w:pPr>
      <w:r>
        <w:rPr>
          <w:rFonts w:hint="eastAsia"/>
        </w:rPr>
        <w:t>十八、增訂身心障礙福利機構應置業務負責人院長（主任）及其責任，以及終身或一年至十年內不得擔任院長（主任）、工作人員之消極資格；明定主管機關邀請法律、身心障礙福利、醫學、社會工作及其他相關學者專家組成小組進行消極資格事實、情節、終身或一定期間不得擔任職務之審認；主管機關應主動查證身心障礙福利機構之院長（主任）之消極資格，並授權中央主管機關訂定身心障礙福利機構不適任資格之審認、資訊蒐集、處理、利用、查詢等事項之辦法。（修正條文第六十三條之一至第六十三條之四</w:t>
      </w:r>
      <w:r w:rsidR="00EA48F9">
        <w:rPr>
          <w:rFonts w:hint="eastAsia"/>
        </w:rPr>
        <w:t>、</w:t>
      </w:r>
      <w:r>
        <w:rPr>
          <w:rFonts w:hint="eastAsia"/>
        </w:rPr>
        <w:t>增訂第六十三條之五</w:t>
      </w:r>
      <w:r w:rsidR="00EA48F9">
        <w:rPr>
          <w:rFonts w:hint="eastAsia"/>
        </w:rPr>
        <w:t>及</w:t>
      </w:r>
      <w:r>
        <w:rPr>
          <w:rFonts w:hint="eastAsia"/>
        </w:rPr>
        <w:t>第六十三條之六）</w:t>
      </w:r>
    </w:p>
    <w:p w14:paraId="5D81BFFD" w14:textId="77777777" w:rsidR="00EE1255" w:rsidRDefault="00EE1255" w:rsidP="00EE1255">
      <w:pPr>
        <w:pStyle w:val="afffff1"/>
        <w:ind w:left="422" w:hanging="422"/>
        <w:rPr>
          <w:rFonts w:hint="eastAsia"/>
        </w:rPr>
      </w:pPr>
      <w:r>
        <w:rPr>
          <w:rFonts w:hint="eastAsia"/>
        </w:rPr>
        <w:t>十九、增訂身心障礙福利機構發現其收容安置之身心障礙者有受遺棄、身心虐待等事實，應向直轄市、縣（市）主管機關通報及未落實通報規定之罰則，及身心障礙福利機構有影響身心障礙者權益之情形，除裁處罰鍰外並公告機構名稱與負責人姓名。另針對情節重大致身心障礙者死亡者，加重罰鍰，必要時得令其停辦或廢止其設立許可，並限期轉介安置所收容之身心障礙者。（修正條文第七十六條</w:t>
      </w:r>
      <w:r w:rsidR="00EA48F9">
        <w:rPr>
          <w:rFonts w:hint="eastAsia"/>
        </w:rPr>
        <w:t>和</w:t>
      </w:r>
      <w:r>
        <w:rPr>
          <w:rFonts w:hint="eastAsia"/>
        </w:rPr>
        <w:t>第九十條）</w:t>
      </w:r>
    </w:p>
    <w:p w14:paraId="55AF3403" w14:textId="77777777" w:rsidR="00EE1255" w:rsidRDefault="00EE1255" w:rsidP="00EE1255">
      <w:pPr>
        <w:pStyle w:val="afffff1"/>
        <w:ind w:left="422" w:hanging="422"/>
        <w:rPr>
          <w:rFonts w:hint="eastAsia"/>
        </w:rPr>
      </w:pPr>
      <w:r>
        <w:rPr>
          <w:rFonts w:hint="eastAsia"/>
        </w:rPr>
        <w:t>二十、增訂安置所需費用得以書面行政處分命身心障礙者或扶養義務人返還及於特定情形得減輕或免除之規定。（修正條文第七十七條）</w:t>
      </w:r>
    </w:p>
    <w:p w14:paraId="3D6B2E88" w14:textId="77777777" w:rsidR="000A7989" w:rsidRDefault="00EE1255" w:rsidP="000A7989">
      <w:pPr>
        <w:pStyle w:val="afffff1"/>
        <w:ind w:left="422" w:hanging="422"/>
        <w:sectPr w:rsidR="000A7989" w:rsidSect="009A7DEE">
          <w:pgSz w:w="11906" w:h="16838" w:code="9"/>
          <w:pgMar w:top="1984" w:right="1417" w:bottom="1417" w:left="1417" w:header="1417" w:footer="850" w:gutter="0"/>
          <w:cols w:space="720"/>
          <w:docGrid w:type="linesAndChars" w:linePitch="335" w:charSpace="200"/>
        </w:sectPr>
      </w:pPr>
      <w:r>
        <w:rPr>
          <w:rFonts w:hint="eastAsia"/>
        </w:rPr>
        <w:t>二十一、增訂未立案之身心障礙福利機構，如有不當對待身心障礙者致死亡等重大情事之罰則；增訂身心障礙福利機構違反規定經令其限期改善，屆期未改善者，併公布其負責人姓名，另經令停辦或廢止設立許可之身心障礙福利機構，應配合辦理收容對象之轉介安置措施，以及評鑑連續二次丙等以下之身心障礙福利機構，應逕裁處罰鍰並廢止其設立許可，不適用令其限期改善之規定。（修正條文第八十九條之一、第九十二條</w:t>
      </w:r>
      <w:r w:rsidR="00EA48F9">
        <w:rPr>
          <w:rFonts w:hint="eastAsia"/>
        </w:rPr>
        <w:t>及</w:t>
      </w:r>
      <w:r>
        <w:rPr>
          <w:rFonts w:hint="eastAsia"/>
        </w:rPr>
        <w:t>第九十三條）</w:t>
      </w: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0A7989" w14:paraId="10E2713E" w14:textId="77777777" w:rsidTr="002A7208">
        <w:tc>
          <w:tcPr>
            <w:tcW w:w="9128" w:type="dxa"/>
            <w:gridSpan w:val="3"/>
            <w:tcBorders>
              <w:top w:val="nil"/>
              <w:left w:val="nil"/>
              <w:bottom w:val="nil"/>
              <w:right w:val="nil"/>
            </w:tcBorders>
          </w:tcPr>
          <w:p w14:paraId="53E4F045" w14:textId="77777777" w:rsidR="000A7989" w:rsidRPr="00B81AF9" w:rsidRDefault="000A7989" w:rsidP="009A7DEE">
            <w:pPr>
              <w:spacing w:before="105" w:after="105" w:line="480" w:lineRule="exact"/>
              <w:ind w:leftChars="500" w:left="1055"/>
              <w:rPr>
                <w:rFonts w:ascii="標楷體" w:eastAsia="標楷體" w:hAnsi="標楷體" w:hint="eastAsia"/>
                <w:sz w:val="28"/>
              </w:rPr>
            </w:pPr>
            <w:r w:rsidRPr="00B81AF9">
              <w:rPr>
                <w:rFonts w:ascii="標楷體" w:eastAsia="標楷體" w:hAnsi="標楷體"/>
                <w:sz w:val="28"/>
              </w:rPr>
              <w:br w:type="page"/>
              <w:t>身心障礙者權益保障法部分條文修正草案對照表</w:t>
            </w:r>
            <w:bookmarkStart w:id="0" w:name="TA1232873"/>
            <w:bookmarkEnd w:id="0"/>
          </w:p>
        </w:tc>
      </w:tr>
      <w:tr w:rsidR="000A7989" w14:paraId="741A2AB1" w14:textId="77777777" w:rsidTr="002A7208">
        <w:tc>
          <w:tcPr>
            <w:tcW w:w="3042" w:type="dxa"/>
            <w:tcBorders>
              <w:top w:val="nil"/>
            </w:tcBorders>
          </w:tcPr>
          <w:p w14:paraId="5A1F19C2" w14:textId="77777777" w:rsidR="000A7989" w:rsidRDefault="0070702D" w:rsidP="009A7DEE">
            <w:pPr>
              <w:pStyle w:val="aff8"/>
              <w:ind w:left="105" w:right="105"/>
              <w:rPr>
                <w:rFonts w:hint="eastAsia"/>
              </w:rPr>
            </w:pPr>
            <w:r>
              <w:rPr>
                <w:rFonts w:hint="eastAsia"/>
              </w:rPr>
              <w:pict w14:anchorId="3FE6C2D4">
                <v:line id="DW1537744" o:spid="_x0000_s1051" style="position:absolute;left:0;text-align:left;z-index:251659264;mso-position-horizontal-relative:text;mso-position-vertical-relative:text" from="-2pt,-.7pt" to="455.8pt,-.7pt" strokeweight="1.5pt"/>
              </w:pict>
            </w:r>
            <w:r w:rsidR="000A7989">
              <w:rPr>
                <w:rFonts w:hint="eastAsia"/>
              </w:rPr>
              <w:t>修正條文</w:t>
            </w:r>
          </w:p>
        </w:tc>
        <w:tc>
          <w:tcPr>
            <w:tcW w:w="3043" w:type="dxa"/>
            <w:tcBorders>
              <w:top w:val="nil"/>
            </w:tcBorders>
          </w:tcPr>
          <w:p w14:paraId="762C1731" w14:textId="77777777" w:rsidR="000A7989" w:rsidRDefault="000A7989" w:rsidP="009A7DEE">
            <w:pPr>
              <w:pStyle w:val="aff8"/>
              <w:ind w:left="105" w:right="105"/>
              <w:rPr>
                <w:rFonts w:hint="eastAsia"/>
              </w:rPr>
            </w:pPr>
            <w:r>
              <w:rPr>
                <w:rFonts w:hint="eastAsia"/>
              </w:rPr>
              <w:t>現行條文</w:t>
            </w:r>
          </w:p>
        </w:tc>
        <w:tc>
          <w:tcPr>
            <w:tcW w:w="3043" w:type="dxa"/>
            <w:tcBorders>
              <w:top w:val="nil"/>
            </w:tcBorders>
          </w:tcPr>
          <w:p w14:paraId="1482AC56" w14:textId="77777777" w:rsidR="000A7989" w:rsidRDefault="000A7989" w:rsidP="009A7DEE">
            <w:pPr>
              <w:pStyle w:val="aff8"/>
              <w:ind w:left="105" w:right="105"/>
              <w:rPr>
                <w:rFonts w:hint="eastAsia"/>
              </w:rPr>
            </w:pPr>
            <w:r>
              <w:rPr>
                <w:rFonts w:hint="eastAsia"/>
              </w:rPr>
              <w:t>修正理由</w:t>
            </w:r>
          </w:p>
        </w:tc>
      </w:tr>
      <w:tr w:rsidR="000A7989" w14:paraId="6E7CFE64" w14:textId="77777777" w:rsidTr="002A7208">
        <w:tc>
          <w:tcPr>
            <w:tcW w:w="3042" w:type="dxa"/>
          </w:tcPr>
          <w:p w14:paraId="2AE4C522" w14:textId="77777777" w:rsidR="000A7989" w:rsidRDefault="000A7989" w:rsidP="009A7DEE">
            <w:pPr>
              <w:spacing w:line="315" w:lineRule="exact"/>
              <w:ind w:leftChars="50" w:left="316" w:rightChars="50" w:right="105" w:hangingChars="100" w:hanging="211"/>
              <w:rPr>
                <w:rFonts w:hint="eastAsia"/>
              </w:rPr>
            </w:pPr>
            <w:r>
              <w:rPr>
                <w:rFonts w:hint="eastAsia"/>
              </w:rPr>
              <w:t>第二條　本法所稱主管機關：在中央為衛生福利部；在直轄</w:t>
            </w:r>
            <w:r w:rsidRPr="00F83A8D">
              <w:rPr>
                <w:rFonts w:hint="eastAsia"/>
                <w:spacing w:val="2"/>
              </w:rPr>
              <w:t>市為直轄市政府；在縣</w:t>
            </w:r>
            <w:r>
              <w:rPr>
                <w:rFonts w:hint="eastAsia"/>
              </w:rPr>
              <w:t>（市）為縣（市）政府。</w:t>
            </w:r>
          </w:p>
          <w:p w14:paraId="256B7482" w14:textId="77777777" w:rsidR="000A7989" w:rsidRDefault="000A7989" w:rsidP="009A7DEE">
            <w:pPr>
              <w:spacing w:line="315" w:lineRule="exact"/>
              <w:ind w:leftChars="150" w:left="316" w:rightChars="50" w:right="105" w:firstLineChars="200" w:firstLine="422"/>
              <w:rPr>
                <w:rFonts w:hint="eastAsia"/>
              </w:rPr>
            </w:pPr>
            <w:r>
              <w:rPr>
                <w:rFonts w:hint="eastAsia"/>
              </w:rPr>
              <w:t>本法所定事項，涉及各目的事業主管機關職掌者，由各目的事業主管機關辦理。</w:t>
            </w:r>
          </w:p>
          <w:p w14:paraId="266159D3" w14:textId="77777777" w:rsidR="000A7989" w:rsidRDefault="000A7989" w:rsidP="009A7DEE">
            <w:pPr>
              <w:spacing w:line="315" w:lineRule="exact"/>
              <w:ind w:leftChars="150" w:left="316" w:rightChars="50" w:right="105" w:firstLineChars="200" w:firstLine="422"/>
              <w:rPr>
                <w:rFonts w:hint="eastAsia"/>
              </w:rPr>
            </w:pPr>
            <w:r>
              <w:rPr>
                <w:rFonts w:hint="eastAsia"/>
              </w:rPr>
              <w:t>前二項主管機關及各目的事業主管機關權責劃分如下：</w:t>
            </w:r>
          </w:p>
          <w:p w14:paraId="7FBFA8C6" w14:textId="77777777" w:rsidR="000A7989" w:rsidRDefault="000A7989" w:rsidP="009A7DEE">
            <w:pPr>
              <w:spacing w:line="315" w:lineRule="exact"/>
              <w:ind w:leftChars="150" w:left="527" w:rightChars="50" w:right="105" w:hangingChars="100" w:hanging="211"/>
              <w:rPr>
                <w:rFonts w:hint="eastAsia"/>
              </w:rPr>
            </w:pPr>
            <w:r>
              <w:rPr>
                <w:rFonts w:hint="eastAsia"/>
              </w:rPr>
              <w:t>一、</w:t>
            </w:r>
            <w:r w:rsidRPr="00B81AF9">
              <w:rPr>
                <w:rFonts w:hint="eastAsia"/>
                <w:u w:val="single"/>
              </w:rPr>
              <w:t>社會福利</w:t>
            </w:r>
            <w:r>
              <w:rPr>
                <w:rFonts w:hint="eastAsia"/>
              </w:rPr>
              <w:t>主管機關：身心障礙者人格維護</w:t>
            </w:r>
            <w:r w:rsidRPr="00B81AF9">
              <w:rPr>
                <w:rFonts w:hint="eastAsia"/>
                <w:u w:val="single"/>
              </w:rPr>
              <w:t>及權益保障</w:t>
            </w:r>
            <w:r>
              <w:rPr>
                <w:rFonts w:hint="eastAsia"/>
              </w:rPr>
              <w:t>、經濟安全、照顧支持與獨立生活機會等相關權益之規劃、推動及監督等事項。</w:t>
            </w:r>
          </w:p>
          <w:p w14:paraId="76BAABD0" w14:textId="77777777" w:rsidR="000A7989" w:rsidRDefault="000A7989" w:rsidP="009A7DEE">
            <w:pPr>
              <w:spacing w:line="315" w:lineRule="exact"/>
              <w:ind w:leftChars="150" w:left="527" w:rightChars="50" w:right="105" w:hangingChars="100" w:hanging="211"/>
              <w:rPr>
                <w:rFonts w:hint="eastAsia"/>
              </w:rPr>
            </w:pPr>
            <w:r>
              <w:rPr>
                <w:rFonts w:hint="eastAsia"/>
              </w:rPr>
              <w:t>二、衛生主管機關：身心障礙者之鑑定、保健醫療、醫療復健與</w:t>
            </w:r>
            <w:r w:rsidRPr="00B81AF9">
              <w:rPr>
                <w:rFonts w:hint="eastAsia"/>
                <w:u w:val="single"/>
              </w:rPr>
              <w:t>醫療及生活</w:t>
            </w:r>
            <w:r>
              <w:rPr>
                <w:rFonts w:hint="eastAsia"/>
              </w:rPr>
              <w:t>輔具研發等相關權益之規劃、推動及監督等事項。</w:t>
            </w:r>
          </w:p>
          <w:p w14:paraId="725E3C60" w14:textId="77777777" w:rsidR="000A7989" w:rsidRDefault="000A7989" w:rsidP="009A7DEE">
            <w:pPr>
              <w:spacing w:line="315" w:lineRule="exact"/>
              <w:ind w:leftChars="150" w:left="527" w:rightChars="50" w:right="105" w:hangingChars="100" w:hanging="211"/>
              <w:rPr>
                <w:rFonts w:hint="eastAsia"/>
              </w:rPr>
            </w:pPr>
            <w:r>
              <w:rPr>
                <w:rFonts w:hint="eastAsia"/>
              </w:rPr>
              <w:t>三、教育主管機關：身心障礙者教育權益維護、教育資源與設施均衡配置、專業服務人才之培育等相關權益之規劃、推動及監督等事項。</w:t>
            </w:r>
          </w:p>
          <w:p w14:paraId="243F2BC8" w14:textId="77777777" w:rsidR="000A7989" w:rsidRDefault="000A7989" w:rsidP="009A7DEE">
            <w:pPr>
              <w:spacing w:line="315" w:lineRule="exact"/>
              <w:ind w:leftChars="150" w:left="527" w:rightChars="50" w:right="105" w:hangingChars="100" w:hanging="211"/>
              <w:rPr>
                <w:rFonts w:hint="eastAsia"/>
              </w:rPr>
            </w:pPr>
            <w:r>
              <w:rPr>
                <w:rFonts w:hint="eastAsia"/>
              </w:rPr>
              <w:t>四、勞工主管機關：身心障礙者之職業重建、就業促進與保障、勞動權益與職場安全衛生</w:t>
            </w:r>
            <w:r w:rsidRPr="00B81AF9">
              <w:rPr>
                <w:rFonts w:hint="eastAsia"/>
                <w:u w:val="single"/>
              </w:rPr>
              <w:t>、禁止職業歧視</w:t>
            </w:r>
            <w:r>
              <w:rPr>
                <w:rFonts w:hint="eastAsia"/>
              </w:rPr>
              <w:t>等相關權益之規劃、推動及監督等事項。</w:t>
            </w:r>
          </w:p>
          <w:p w14:paraId="267F69B4" w14:textId="77777777" w:rsidR="000A7989" w:rsidRDefault="000A7989" w:rsidP="009A7DEE">
            <w:pPr>
              <w:spacing w:line="315" w:lineRule="exact"/>
              <w:ind w:leftChars="150" w:left="527" w:rightChars="50" w:right="105" w:hangingChars="100" w:hanging="211"/>
              <w:rPr>
                <w:rFonts w:hint="eastAsia"/>
              </w:rPr>
            </w:pPr>
            <w:r>
              <w:rPr>
                <w:rFonts w:hint="eastAsia"/>
              </w:rPr>
              <w:t>五、建設、工務、住宅主管機關：身心障礙者住宅、公共建築物、公共設施</w:t>
            </w:r>
            <w:r w:rsidRPr="00B81AF9">
              <w:rPr>
                <w:rFonts w:hint="eastAsia"/>
                <w:u w:val="single"/>
              </w:rPr>
              <w:t>及其所屬空間場域</w:t>
            </w:r>
            <w:r>
              <w:rPr>
                <w:rFonts w:hint="eastAsia"/>
              </w:rPr>
              <w:t>之總體規劃與無障礙生活環境等相關權益之規劃、推動及監督等事項。</w:t>
            </w:r>
          </w:p>
          <w:p w14:paraId="0106F443" w14:textId="77777777" w:rsidR="000A7989" w:rsidRDefault="000A7989" w:rsidP="009A7DEE">
            <w:pPr>
              <w:spacing w:line="315" w:lineRule="exact"/>
              <w:ind w:leftChars="150" w:left="527" w:rightChars="50" w:right="105" w:hangingChars="100" w:hanging="211"/>
              <w:rPr>
                <w:rFonts w:hint="eastAsia"/>
              </w:rPr>
            </w:pPr>
            <w:r>
              <w:rPr>
                <w:rFonts w:hint="eastAsia"/>
              </w:rPr>
              <w:t>六、交通主管機關：身心障礙者生活通信、大眾運輸工具、</w:t>
            </w:r>
            <w:r w:rsidRPr="00B81AF9">
              <w:rPr>
                <w:rFonts w:hint="eastAsia"/>
                <w:u w:val="single"/>
              </w:rPr>
              <w:t>無障礙</w:t>
            </w:r>
            <w:r>
              <w:rPr>
                <w:rFonts w:hint="eastAsia"/>
              </w:rPr>
              <w:t>交通設施與</w:t>
            </w:r>
            <w:r w:rsidRPr="00B81AF9">
              <w:rPr>
                <w:rFonts w:hint="eastAsia"/>
                <w:u w:val="single"/>
              </w:rPr>
              <w:t>運輸服務、</w:t>
            </w:r>
            <w:r>
              <w:rPr>
                <w:rFonts w:hint="eastAsia"/>
              </w:rPr>
              <w:t>公共停車場等相關權益之規劃、推動及監督等事項。</w:t>
            </w:r>
          </w:p>
          <w:p w14:paraId="02D567F7" w14:textId="77777777" w:rsidR="000A7989" w:rsidRDefault="000A7989" w:rsidP="009A7DEE">
            <w:pPr>
              <w:spacing w:line="315" w:lineRule="exact"/>
              <w:ind w:leftChars="150" w:left="527" w:rightChars="50" w:right="105" w:hangingChars="100" w:hanging="211"/>
              <w:rPr>
                <w:rFonts w:hint="eastAsia"/>
              </w:rPr>
            </w:pPr>
            <w:r>
              <w:rPr>
                <w:rFonts w:hint="eastAsia"/>
              </w:rPr>
              <w:t>七、財政主管機關：身心障礙者、身心障礙福利機構及庇護工場稅捐之減免等相關權益之規劃、推動及監督等事項。</w:t>
            </w:r>
          </w:p>
          <w:p w14:paraId="500215FE" w14:textId="77777777" w:rsidR="000A7989" w:rsidRDefault="000A7989" w:rsidP="009A7DEE">
            <w:pPr>
              <w:spacing w:line="315" w:lineRule="exact"/>
              <w:ind w:leftChars="150" w:left="527" w:rightChars="50" w:right="105" w:hangingChars="100" w:hanging="211"/>
              <w:rPr>
                <w:rFonts w:hint="eastAsia"/>
              </w:rPr>
            </w:pPr>
            <w:r>
              <w:rPr>
                <w:rFonts w:hint="eastAsia"/>
              </w:rPr>
              <w:t>八、金融主管機關：金融機構對身心障礙者提供金融、商業保險、財產信託</w:t>
            </w:r>
            <w:r w:rsidRPr="00B81AF9">
              <w:rPr>
                <w:rFonts w:hint="eastAsia"/>
                <w:u w:val="single"/>
              </w:rPr>
              <w:t>、金融服務系統無障礙設施及優化</w:t>
            </w:r>
            <w:r>
              <w:rPr>
                <w:rFonts w:hint="eastAsia"/>
              </w:rPr>
              <w:t>等服務之規劃、推動及監督等事項。</w:t>
            </w:r>
          </w:p>
          <w:p w14:paraId="7B129D80" w14:textId="77777777" w:rsidR="000A7989" w:rsidRDefault="000A7989" w:rsidP="009A7DEE">
            <w:pPr>
              <w:spacing w:line="315" w:lineRule="exact"/>
              <w:ind w:leftChars="150" w:left="527" w:rightChars="50" w:right="105" w:hangingChars="100" w:hanging="211"/>
              <w:rPr>
                <w:rFonts w:hint="eastAsia"/>
              </w:rPr>
            </w:pPr>
            <w:r>
              <w:rPr>
                <w:rFonts w:hint="eastAsia"/>
              </w:rPr>
              <w:t>九、法務主管機關：身心障礙者犯罪被害人保護、受刑人更生保護</w:t>
            </w:r>
            <w:r w:rsidRPr="00B81AF9">
              <w:rPr>
                <w:rFonts w:hint="eastAsia"/>
                <w:u w:val="single"/>
              </w:rPr>
              <w:t>、</w:t>
            </w:r>
            <w:r>
              <w:rPr>
                <w:rFonts w:hint="eastAsia"/>
              </w:rPr>
              <w:t>收容環境改善</w:t>
            </w:r>
            <w:r w:rsidRPr="00B81AF9">
              <w:rPr>
                <w:rFonts w:hint="eastAsia"/>
                <w:u w:val="single"/>
              </w:rPr>
              <w:t>、輔具提供與司法偵查期間輔助資源近用</w:t>
            </w:r>
            <w:r>
              <w:rPr>
                <w:rFonts w:hint="eastAsia"/>
              </w:rPr>
              <w:t>等相關權益之規劃、推動及監督等事項。</w:t>
            </w:r>
          </w:p>
          <w:p w14:paraId="1431427F" w14:textId="77777777" w:rsidR="000A7989" w:rsidRDefault="000A7989" w:rsidP="009A7DEE">
            <w:pPr>
              <w:spacing w:line="315" w:lineRule="exact"/>
              <w:ind w:leftChars="150" w:left="527" w:rightChars="50" w:right="105" w:hangingChars="100" w:hanging="211"/>
              <w:rPr>
                <w:rFonts w:hint="eastAsia"/>
              </w:rPr>
            </w:pPr>
            <w:r>
              <w:rPr>
                <w:rFonts w:hint="eastAsia"/>
              </w:rPr>
              <w:t>十、警政主管機關：身心障礙者人身安全保護、失蹤身心障礙者協尋</w:t>
            </w:r>
            <w:r w:rsidRPr="00B81AF9">
              <w:rPr>
                <w:rFonts w:hint="eastAsia"/>
                <w:u w:val="single"/>
              </w:rPr>
              <w:t>及司法偵查程序進行中輔助資源近用</w:t>
            </w:r>
            <w:r>
              <w:rPr>
                <w:rFonts w:hint="eastAsia"/>
              </w:rPr>
              <w:t>之規劃、推動及監督等事項。</w:t>
            </w:r>
          </w:p>
          <w:p w14:paraId="40D0B384" w14:textId="77777777" w:rsidR="000A7989" w:rsidRDefault="000A7989" w:rsidP="009A7DEE">
            <w:pPr>
              <w:spacing w:line="315" w:lineRule="exact"/>
              <w:ind w:leftChars="150" w:left="527" w:rightChars="50" w:right="105" w:hangingChars="100" w:hanging="211"/>
              <w:rPr>
                <w:rFonts w:hint="eastAsia"/>
              </w:rPr>
            </w:pPr>
            <w:r>
              <w:rPr>
                <w:rFonts w:hint="eastAsia"/>
              </w:rPr>
              <w:t>十一、體育主管機關：身心障礙者體育活動、運動場地及設施設備與運動專用輔具之規劃、推動及監督等事項。</w:t>
            </w:r>
          </w:p>
          <w:p w14:paraId="21839D55" w14:textId="77777777" w:rsidR="000A7989" w:rsidRDefault="000A7989" w:rsidP="009A7DEE">
            <w:pPr>
              <w:spacing w:line="315" w:lineRule="exact"/>
              <w:ind w:leftChars="150" w:left="527" w:rightChars="50" w:right="105" w:hangingChars="100" w:hanging="211"/>
              <w:rPr>
                <w:rFonts w:hint="eastAsia"/>
              </w:rPr>
            </w:pPr>
            <w:r>
              <w:rPr>
                <w:rFonts w:hint="eastAsia"/>
              </w:rPr>
              <w:t>十二、文化主管機關：身心障礙者精神生活之充實</w:t>
            </w:r>
            <w:r w:rsidRPr="00B81AF9">
              <w:rPr>
                <w:rFonts w:hint="eastAsia"/>
                <w:u w:val="single"/>
              </w:rPr>
              <w:t>、</w:t>
            </w:r>
            <w:r>
              <w:rPr>
                <w:rFonts w:hint="eastAsia"/>
              </w:rPr>
              <w:t>藝文活動參與之規劃、推動及監督等事項。</w:t>
            </w:r>
          </w:p>
          <w:p w14:paraId="51377934" w14:textId="77777777" w:rsidR="000A7989" w:rsidRDefault="000A7989" w:rsidP="009A7DEE">
            <w:pPr>
              <w:spacing w:line="315" w:lineRule="exact"/>
              <w:ind w:leftChars="150" w:left="527" w:rightChars="50" w:right="105" w:hangingChars="100" w:hanging="211"/>
              <w:rPr>
                <w:rFonts w:hint="eastAsia"/>
              </w:rPr>
            </w:pPr>
            <w:r>
              <w:rPr>
                <w:rFonts w:hint="eastAsia"/>
              </w:rPr>
              <w:t>十三、採購法規主管機關：政府採購法有關採購身心障礙者之非營利產品與勞務之規劃、推動及監督等事項。</w:t>
            </w:r>
          </w:p>
          <w:p w14:paraId="5831A9FD" w14:textId="77777777" w:rsidR="000A7989" w:rsidRDefault="000A7989" w:rsidP="009A7DEE">
            <w:pPr>
              <w:spacing w:line="315" w:lineRule="exact"/>
              <w:ind w:leftChars="150" w:left="527" w:rightChars="50" w:right="105" w:hangingChars="100" w:hanging="211"/>
              <w:rPr>
                <w:rFonts w:hint="eastAsia"/>
              </w:rPr>
            </w:pPr>
            <w:r>
              <w:rPr>
                <w:rFonts w:hint="eastAsia"/>
              </w:rPr>
              <w:t>十四、通訊傳播主管機關：身心障礙者無障礙資訊和通訊技術及系統、網路平台、通訊傳播傳輸內容無歧視等相關事宜之規劃、推動及監督等事項。</w:t>
            </w:r>
          </w:p>
          <w:p w14:paraId="0453308C" w14:textId="77777777" w:rsidR="000A7989" w:rsidRDefault="000A7989" w:rsidP="009A7DEE">
            <w:pPr>
              <w:spacing w:line="315" w:lineRule="exact"/>
              <w:ind w:leftChars="150" w:left="527" w:rightChars="50" w:right="105" w:hangingChars="100" w:hanging="211"/>
              <w:rPr>
                <w:rFonts w:hint="eastAsia"/>
              </w:rPr>
            </w:pPr>
            <w:r>
              <w:rPr>
                <w:rFonts w:hint="eastAsia"/>
              </w:rPr>
              <w:t>十五、科技研究事務主管機關：身心障礙者輔助科技研發、技術研究、移轉、應用與推動等事項。</w:t>
            </w:r>
          </w:p>
          <w:p w14:paraId="067A11FA" w14:textId="77777777" w:rsidR="000A7989" w:rsidRDefault="000A7989" w:rsidP="009A7DEE">
            <w:pPr>
              <w:spacing w:line="315" w:lineRule="exact"/>
              <w:ind w:leftChars="150" w:left="527" w:rightChars="50" w:right="105" w:hangingChars="100" w:hanging="211"/>
              <w:rPr>
                <w:rFonts w:hint="eastAsia"/>
              </w:rPr>
            </w:pPr>
            <w:r>
              <w:rPr>
                <w:rFonts w:hint="eastAsia"/>
              </w:rPr>
              <w:t>十六、經濟主管機關：身心障礙輔具國家標準訂定、產業推動、商品化開發之規劃及推動等事項。</w:t>
            </w:r>
          </w:p>
          <w:p w14:paraId="14105041" w14:textId="77777777" w:rsidR="000A7989" w:rsidRDefault="000A7989" w:rsidP="009A7DEE">
            <w:pPr>
              <w:spacing w:line="315" w:lineRule="exact"/>
              <w:ind w:leftChars="150" w:left="316" w:rightChars="50" w:right="105" w:firstLineChars="200" w:firstLine="422"/>
              <w:rPr>
                <w:rFonts w:hint="eastAsia"/>
              </w:rPr>
            </w:pPr>
            <w:r w:rsidRPr="00B81AF9">
              <w:rPr>
                <w:rFonts w:hint="eastAsia"/>
                <w:u w:val="single"/>
              </w:rPr>
              <w:t>前項以外其他身心障礙權益保障事項，由各相關目的事業主管機關依職權規劃辦理。</w:t>
            </w:r>
          </w:p>
        </w:tc>
        <w:tc>
          <w:tcPr>
            <w:tcW w:w="3043" w:type="dxa"/>
          </w:tcPr>
          <w:p w14:paraId="50E39C70" w14:textId="77777777" w:rsidR="000A7989" w:rsidRDefault="000A7989" w:rsidP="009A7DEE">
            <w:pPr>
              <w:spacing w:line="315" w:lineRule="exact"/>
              <w:ind w:leftChars="50" w:left="316" w:rightChars="50" w:right="105" w:hangingChars="100" w:hanging="211"/>
              <w:rPr>
                <w:rFonts w:hint="eastAsia"/>
              </w:rPr>
            </w:pPr>
            <w:r>
              <w:rPr>
                <w:rFonts w:hint="eastAsia"/>
              </w:rPr>
              <w:t>第二條　本法所稱主管機關：在中央為衛生福利部；在直轄</w:t>
            </w:r>
            <w:r w:rsidRPr="00F83A8D">
              <w:rPr>
                <w:rFonts w:hint="eastAsia"/>
                <w:spacing w:val="2"/>
              </w:rPr>
              <w:t>市為直轄市政府；在縣</w:t>
            </w:r>
            <w:r>
              <w:rPr>
                <w:rFonts w:hint="eastAsia"/>
              </w:rPr>
              <w:t>（市）為縣（市）政府。</w:t>
            </w:r>
          </w:p>
          <w:p w14:paraId="46F551D3" w14:textId="77777777" w:rsidR="000A7989" w:rsidRDefault="000A7989" w:rsidP="009A7DEE">
            <w:pPr>
              <w:spacing w:line="315" w:lineRule="exact"/>
              <w:ind w:leftChars="150" w:left="316" w:rightChars="50" w:right="105" w:firstLineChars="200" w:firstLine="422"/>
              <w:rPr>
                <w:rFonts w:hint="eastAsia"/>
              </w:rPr>
            </w:pPr>
            <w:r>
              <w:rPr>
                <w:rFonts w:hint="eastAsia"/>
              </w:rPr>
              <w:t>本法所定事項，涉及各目的事業主管機關職掌者，由各目的事業主管機關辦理。</w:t>
            </w:r>
          </w:p>
          <w:p w14:paraId="4C50DD06" w14:textId="77777777" w:rsidR="000A7989" w:rsidRDefault="000A7989" w:rsidP="009A7DEE">
            <w:pPr>
              <w:spacing w:line="315" w:lineRule="exact"/>
              <w:ind w:leftChars="150" w:left="316" w:rightChars="50" w:right="105" w:firstLineChars="200" w:firstLine="422"/>
              <w:rPr>
                <w:rFonts w:hint="eastAsia"/>
              </w:rPr>
            </w:pPr>
            <w:r>
              <w:rPr>
                <w:rFonts w:hint="eastAsia"/>
              </w:rPr>
              <w:t>前二項主管機關及各目的事業主管機關權責劃分如下：</w:t>
            </w:r>
          </w:p>
          <w:p w14:paraId="553C130F" w14:textId="77777777" w:rsidR="000A7989" w:rsidRDefault="000A7989" w:rsidP="009A7DEE">
            <w:pPr>
              <w:spacing w:line="315" w:lineRule="exact"/>
              <w:ind w:leftChars="150" w:left="527" w:rightChars="50" w:right="105" w:hangingChars="100" w:hanging="211"/>
              <w:rPr>
                <w:rFonts w:hint="eastAsia"/>
              </w:rPr>
            </w:pPr>
            <w:r>
              <w:rPr>
                <w:rFonts w:hint="eastAsia"/>
              </w:rPr>
              <w:t>一、</w:t>
            </w:r>
            <w:r w:rsidRPr="00B81AF9">
              <w:rPr>
                <w:rFonts w:hint="eastAsia"/>
                <w:u w:val="single"/>
              </w:rPr>
              <w:t>主管機關</w:t>
            </w:r>
            <w:r>
              <w:rPr>
                <w:rFonts w:hint="eastAsia"/>
              </w:rPr>
              <w:t>：身心障礙者人格維護、經濟安全、照顧支持與獨立生活機會等相關權益之規劃、推動及監督等事項。</w:t>
            </w:r>
          </w:p>
          <w:p w14:paraId="7CB40528" w14:textId="77777777" w:rsidR="000A7989" w:rsidRDefault="000A7989" w:rsidP="009A7DEE">
            <w:pPr>
              <w:spacing w:line="315" w:lineRule="exact"/>
              <w:ind w:leftChars="150" w:left="527" w:rightChars="50" w:right="105" w:hangingChars="100" w:hanging="211"/>
              <w:rPr>
                <w:rFonts w:hint="eastAsia"/>
              </w:rPr>
            </w:pPr>
            <w:r>
              <w:rPr>
                <w:rFonts w:hint="eastAsia"/>
              </w:rPr>
              <w:t>二、衛生主管機關：身心障礙者之鑑定、保健醫療、醫療復健與輔具研發等相關權益之規劃、推動及監督等事項。</w:t>
            </w:r>
          </w:p>
          <w:p w14:paraId="2136C027" w14:textId="77777777" w:rsidR="000A7989" w:rsidRDefault="000A7989" w:rsidP="009A7DEE">
            <w:pPr>
              <w:spacing w:line="315" w:lineRule="exact"/>
              <w:ind w:leftChars="150" w:left="527" w:rightChars="50" w:right="105" w:hangingChars="100" w:hanging="211"/>
              <w:rPr>
                <w:rFonts w:hint="eastAsia"/>
              </w:rPr>
            </w:pPr>
            <w:r>
              <w:rPr>
                <w:rFonts w:hint="eastAsia"/>
              </w:rPr>
              <w:t>三、教育主管機關：身心障礙者教育權益維護、教育資源與設施均衡配置、專業服務人才之培育等相關權益之規劃、推動及監督等事項。</w:t>
            </w:r>
          </w:p>
          <w:p w14:paraId="4C764BF1" w14:textId="77777777" w:rsidR="000A7989" w:rsidRDefault="000A7989" w:rsidP="009A7DEE">
            <w:pPr>
              <w:spacing w:line="315" w:lineRule="exact"/>
              <w:ind w:leftChars="150" w:left="527" w:rightChars="50" w:right="105" w:hangingChars="100" w:hanging="211"/>
              <w:rPr>
                <w:rFonts w:hint="eastAsia"/>
              </w:rPr>
            </w:pPr>
            <w:r>
              <w:rPr>
                <w:rFonts w:hint="eastAsia"/>
              </w:rPr>
              <w:t>四、勞工主管機關：身心障礙者之職業重建、就業促進與保障、勞動權益與職場安全衛生等相關權益之規劃、推動及監督等事項。</w:t>
            </w:r>
          </w:p>
          <w:p w14:paraId="714C4A18" w14:textId="77777777" w:rsidR="000A7989" w:rsidRDefault="000A7989" w:rsidP="009A7DEE">
            <w:pPr>
              <w:spacing w:line="315" w:lineRule="exact"/>
              <w:ind w:leftChars="150" w:left="527" w:rightChars="50" w:right="105" w:hangingChars="100" w:hanging="211"/>
              <w:rPr>
                <w:rFonts w:hint="eastAsia"/>
              </w:rPr>
            </w:pPr>
            <w:r>
              <w:rPr>
                <w:rFonts w:hint="eastAsia"/>
              </w:rPr>
              <w:t>五、建設、工務、住宅主管機關：身心障礙者住宅、公共建築物、公共設施之總體規劃與無障礙生活環境等相關權益之規劃、推動及監督等事項。</w:t>
            </w:r>
          </w:p>
          <w:p w14:paraId="16C369FD" w14:textId="77777777" w:rsidR="000A7989" w:rsidRDefault="000A7989" w:rsidP="009A7DEE">
            <w:pPr>
              <w:spacing w:line="315" w:lineRule="exact"/>
              <w:ind w:leftChars="150" w:left="527" w:rightChars="50" w:right="105" w:hangingChars="100" w:hanging="211"/>
              <w:rPr>
                <w:rFonts w:hint="eastAsia"/>
              </w:rPr>
            </w:pPr>
            <w:r>
              <w:rPr>
                <w:rFonts w:hint="eastAsia"/>
              </w:rPr>
              <w:t>六、交通主管機關：身心障礙者生活通信、大眾運輸工具、交通設施與公共停車場等相關權益之規劃、推動及監督等事項。</w:t>
            </w:r>
          </w:p>
          <w:p w14:paraId="61C5DEB5" w14:textId="77777777" w:rsidR="000A7989" w:rsidRDefault="000A7989" w:rsidP="009A7DEE">
            <w:pPr>
              <w:spacing w:line="315" w:lineRule="exact"/>
              <w:ind w:leftChars="150" w:left="527" w:rightChars="50" w:right="105" w:hangingChars="100" w:hanging="211"/>
              <w:rPr>
                <w:rFonts w:hint="eastAsia"/>
              </w:rPr>
            </w:pPr>
            <w:r>
              <w:rPr>
                <w:rFonts w:hint="eastAsia"/>
              </w:rPr>
              <w:t>七、財政主管機關：身心障礙者、身心障礙福利機構及庇護工場稅捐之減免等相關權益之規劃、推動及監督等事項。</w:t>
            </w:r>
          </w:p>
          <w:p w14:paraId="7EFDB0BF" w14:textId="77777777" w:rsidR="000A7989" w:rsidRDefault="000A7989" w:rsidP="009A7DEE">
            <w:pPr>
              <w:spacing w:line="315" w:lineRule="exact"/>
              <w:ind w:leftChars="150" w:left="527" w:rightChars="50" w:right="105" w:hangingChars="100" w:hanging="211"/>
              <w:rPr>
                <w:rFonts w:hint="eastAsia"/>
              </w:rPr>
            </w:pPr>
            <w:r>
              <w:rPr>
                <w:rFonts w:hint="eastAsia"/>
              </w:rPr>
              <w:t>八、金融主管機關：金融機構對身心障礙者提供金融、商業保險、財產信託等服務之規劃、推動及監督等事項。</w:t>
            </w:r>
          </w:p>
          <w:p w14:paraId="65729E46" w14:textId="77777777" w:rsidR="000A7989" w:rsidRDefault="000A7989" w:rsidP="009A7DEE">
            <w:pPr>
              <w:spacing w:line="315" w:lineRule="exact"/>
              <w:ind w:leftChars="150" w:left="527" w:rightChars="50" w:right="105" w:hangingChars="100" w:hanging="211"/>
              <w:rPr>
                <w:rFonts w:hint="eastAsia"/>
              </w:rPr>
            </w:pPr>
            <w:r>
              <w:rPr>
                <w:rFonts w:hint="eastAsia"/>
              </w:rPr>
              <w:t>九、法務主管機關：身心障礙者犯罪被害人保護、受刑人更生保護與收容環境改善等相關權益之規劃、推動及監督等事項。</w:t>
            </w:r>
          </w:p>
          <w:p w14:paraId="792ECC40" w14:textId="77777777" w:rsidR="000A7989" w:rsidRDefault="000A7989" w:rsidP="009A7DEE">
            <w:pPr>
              <w:spacing w:line="315" w:lineRule="exact"/>
              <w:ind w:leftChars="150" w:left="527" w:rightChars="50" w:right="105" w:hangingChars="100" w:hanging="211"/>
              <w:rPr>
                <w:rFonts w:hint="eastAsia"/>
              </w:rPr>
            </w:pPr>
            <w:r>
              <w:rPr>
                <w:rFonts w:hint="eastAsia"/>
              </w:rPr>
              <w:t>十、警政主管機關：身心障礙者人身安全保護與失蹤身心障礙者協尋之規劃、推動及監督等事項。</w:t>
            </w:r>
          </w:p>
          <w:p w14:paraId="135EB7E0" w14:textId="77777777" w:rsidR="000A7989" w:rsidRDefault="000A7989" w:rsidP="009A7DEE">
            <w:pPr>
              <w:spacing w:line="315" w:lineRule="exact"/>
              <w:ind w:leftChars="150" w:left="527" w:rightChars="50" w:right="105" w:hangingChars="100" w:hanging="211"/>
              <w:rPr>
                <w:rFonts w:hint="eastAsia"/>
              </w:rPr>
            </w:pPr>
            <w:r>
              <w:rPr>
                <w:rFonts w:hint="eastAsia"/>
              </w:rPr>
              <w:t>十一、體育主管機關：身心障礙者體育活動、運動場地及設施設備與運動專用輔具之規劃、推動及監督等事項。</w:t>
            </w:r>
          </w:p>
          <w:p w14:paraId="33C0D355" w14:textId="77777777" w:rsidR="000A7989" w:rsidRDefault="000A7989" w:rsidP="009A7DEE">
            <w:pPr>
              <w:spacing w:line="315" w:lineRule="exact"/>
              <w:ind w:leftChars="150" w:left="527" w:rightChars="50" w:right="105" w:hangingChars="100" w:hanging="211"/>
              <w:rPr>
                <w:rFonts w:hint="eastAsia"/>
              </w:rPr>
            </w:pPr>
            <w:r>
              <w:rPr>
                <w:rFonts w:hint="eastAsia"/>
              </w:rPr>
              <w:t>十二、文化主管機關：身心障礙者精神生活之充實與藝文活動參與之規劃、推動及監督等事項。</w:t>
            </w:r>
          </w:p>
          <w:p w14:paraId="07783E3F" w14:textId="77777777" w:rsidR="000A7989" w:rsidRDefault="000A7989" w:rsidP="009A7DEE">
            <w:pPr>
              <w:spacing w:line="315" w:lineRule="exact"/>
              <w:ind w:leftChars="150" w:left="527" w:rightChars="50" w:right="105" w:hangingChars="100" w:hanging="211"/>
              <w:rPr>
                <w:rFonts w:hint="eastAsia"/>
              </w:rPr>
            </w:pPr>
            <w:r>
              <w:rPr>
                <w:rFonts w:hint="eastAsia"/>
              </w:rPr>
              <w:t>十三、採購法規主管機關：政府採購法有關採購身心障礙者之非營利產品與勞務之規劃、推動及監督等事項。</w:t>
            </w:r>
          </w:p>
          <w:p w14:paraId="2AF8AC9D" w14:textId="77777777" w:rsidR="000A7989" w:rsidRDefault="000A7989" w:rsidP="009A7DEE">
            <w:pPr>
              <w:spacing w:line="315" w:lineRule="exact"/>
              <w:ind w:leftChars="150" w:left="527" w:rightChars="50" w:right="105" w:hangingChars="100" w:hanging="211"/>
              <w:rPr>
                <w:rFonts w:hint="eastAsia"/>
              </w:rPr>
            </w:pPr>
            <w:r>
              <w:rPr>
                <w:rFonts w:hint="eastAsia"/>
              </w:rPr>
              <w:t>十四、通訊傳播主管機關：主管身心障礙者無障礙資訊和通訊技術及系統、網路平台、通訊傳播傳輸內容無歧視等相關事宜之規劃、推動及監督等事項。</w:t>
            </w:r>
          </w:p>
          <w:p w14:paraId="2102BF94" w14:textId="77777777" w:rsidR="000A7989" w:rsidRDefault="000A7989" w:rsidP="009A7DEE">
            <w:pPr>
              <w:spacing w:line="315" w:lineRule="exact"/>
              <w:ind w:leftChars="150" w:left="527" w:rightChars="50" w:right="105" w:hangingChars="100" w:hanging="211"/>
              <w:rPr>
                <w:rFonts w:hint="eastAsia"/>
              </w:rPr>
            </w:pPr>
            <w:r>
              <w:rPr>
                <w:rFonts w:hint="eastAsia"/>
              </w:rPr>
              <w:t>十五、科技研究事務主管機關：主管身心障礙者輔助科技研發、技術研究、移轉、應用與推動等事項。</w:t>
            </w:r>
          </w:p>
          <w:p w14:paraId="017C619E" w14:textId="77777777" w:rsidR="000A7989" w:rsidRDefault="000A7989" w:rsidP="009A7DEE">
            <w:pPr>
              <w:spacing w:line="315" w:lineRule="exact"/>
              <w:ind w:leftChars="150" w:left="527" w:rightChars="50" w:right="105" w:hangingChars="100" w:hanging="211"/>
              <w:rPr>
                <w:rFonts w:hint="eastAsia"/>
              </w:rPr>
            </w:pPr>
            <w:r>
              <w:rPr>
                <w:rFonts w:hint="eastAsia"/>
              </w:rPr>
              <w:t>十六、經濟主管機關：主管身心障礙輔具國家標準訂定、產業推動、商品化開發之規劃及推動等事項。</w:t>
            </w:r>
          </w:p>
          <w:p w14:paraId="1BB99D81" w14:textId="77777777" w:rsidR="000A7989" w:rsidRDefault="000A7989" w:rsidP="009A7DEE">
            <w:pPr>
              <w:spacing w:line="315" w:lineRule="exact"/>
              <w:ind w:leftChars="150" w:left="527" w:rightChars="50" w:right="105" w:hangingChars="100" w:hanging="211"/>
              <w:rPr>
                <w:rFonts w:hint="eastAsia"/>
              </w:rPr>
            </w:pPr>
            <w:r>
              <w:rPr>
                <w:rFonts w:hint="eastAsia"/>
              </w:rPr>
              <w:t>十七、其他身心障礙權益保障措施：由各相關目的事業主管機關依職權規劃辦理。</w:t>
            </w:r>
          </w:p>
        </w:tc>
        <w:tc>
          <w:tcPr>
            <w:tcW w:w="3043" w:type="dxa"/>
          </w:tcPr>
          <w:p w14:paraId="3ADC0CB2" w14:textId="77777777" w:rsidR="000A7989" w:rsidRDefault="000A7989" w:rsidP="009A7DEE">
            <w:pPr>
              <w:spacing w:line="315" w:lineRule="exact"/>
              <w:ind w:leftChars="50" w:left="316" w:rightChars="50" w:right="105" w:hangingChars="100" w:hanging="211"/>
              <w:rPr>
                <w:rFonts w:hint="eastAsia"/>
              </w:rPr>
            </w:pPr>
            <w:r>
              <w:rPr>
                <w:rFonts w:hint="eastAsia"/>
              </w:rPr>
              <w:t>一、第一項及第二項未修正。</w:t>
            </w:r>
          </w:p>
          <w:p w14:paraId="26DFDBCD" w14:textId="77777777" w:rsidR="000A7989" w:rsidRDefault="000A7989" w:rsidP="009A7DEE">
            <w:pPr>
              <w:spacing w:line="315" w:lineRule="exact"/>
              <w:ind w:leftChars="50" w:left="316" w:rightChars="50" w:right="105" w:hangingChars="100" w:hanging="211"/>
              <w:rPr>
                <w:rFonts w:hint="eastAsia"/>
              </w:rPr>
            </w:pPr>
            <w:r>
              <w:rPr>
                <w:rFonts w:hint="eastAsia"/>
              </w:rPr>
              <w:t>二、修正第三項如下：</w:t>
            </w:r>
          </w:p>
          <w:p w14:paraId="74FFFC12" w14:textId="77777777" w:rsidR="000A7989" w:rsidRDefault="000A7989" w:rsidP="009A7DEE">
            <w:pPr>
              <w:pStyle w:val="a3"/>
              <w:spacing w:line="315" w:lineRule="exact"/>
              <w:ind w:leftChars="150" w:left="738" w:rightChars="50" w:right="105" w:hangingChars="200" w:hanging="422"/>
              <w:rPr>
                <w:rFonts w:hint="eastAsia"/>
              </w:rPr>
            </w:pPr>
            <w:r w:rsidRPr="00B81AF9">
              <w:rPr>
                <w:rFonts w:ascii="細明體" w:hint="eastAsia"/>
              </w:rPr>
              <w:t>(</w:t>
            </w:r>
            <w:r>
              <w:rPr>
                <w:rFonts w:hint="eastAsia"/>
              </w:rPr>
              <w:t>一</w:t>
            </w:r>
            <w:r w:rsidRPr="00B81AF9">
              <w:rPr>
                <w:rFonts w:ascii="細明體" w:hint="eastAsia"/>
              </w:rPr>
              <w:t>)</w:t>
            </w:r>
            <w:r>
              <w:rPr>
                <w:rFonts w:hint="eastAsia"/>
              </w:rPr>
              <w:t>第一款考量地方政府社政及衛生業務未必屬同一機關，為臻明確，將「主管機關」修正為「社會福利主管機關」，並因本法制訂有保護專章，故於第一款前段增列「權益保障」文字，明定為業務由社會福利主管機關主責。</w:t>
            </w:r>
          </w:p>
          <w:p w14:paraId="1B762C03" w14:textId="77777777" w:rsidR="000A7989" w:rsidRDefault="000A7989" w:rsidP="009A7DEE">
            <w:pPr>
              <w:pStyle w:val="a3"/>
              <w:spacing w:line="315" w:lineRule="exact"/>
              <w:ind w:leftChars="150" w:left="738" w:rightChars="50" w:right="105" w:hangingChars="200" w:hanging="422"/>
              <w:rPr>
                <w:rFonts w:hint="eastAsia"/>
              </w:rPr>
            </w:pPr>
            <w:r w:rsidRPr="00B81AF9">
              <w:rPr>
                <w:rFonts w:ascii="細明體" w:hint="eastAsia"/>
              </w:rPr>
              <w:t>(</w:t>
            </w:r>
            <w:r>
              <w:rPr>
                <w:rFonts w:hint="eastAsia"/>
              </w:rPr>
              <w:t>二</w:t>
            </w:r>
            <w:r w:rsidRPr="00B81AF9">
              <w:rPr>
                <w:rFonts w:ascii="細明體" w:hint="eastAsia"/>
              </w:rPr>
              <w:t>)</w:t>
            </w:r>
            <w:r>
              <w:rPr>
                <w:rFonts w:hint="eastAsia"/>
              </w:rPr>
              <w:t>身心障礙者輔具並包括以醫療及生活使用為目的之輔具，故增列「醫療及生活」文字。</w:t>
            </w:r>
          </w:p>
          <w:p w14:paraId="1F83311B" w14:textId="77777777" w:rsidR="000A7989" w:rsidRDefault="000A7989" w:rsidP="009A7DEE">
            <w:pPr>
              <w:pStyle w:val="a3"/>
              <w:spacing w:line="315" w:lineRule="exact"/>
              <w:ind w:leftChars="150" w:left="738" w:rightChars="50" w:right="105" w:hangingChars="200" w:hanging="422"/>
              <w:rPr>
                <w:rFonts w:hint="eastAsia"/>
              </w:rPr>
            </w:pPr>
            <w:r w:rsidRPr="00B81AF9">
              <w:rPr>
                <w:rFonts w:ascii="細明體" w:hint="eastAsia"/>
              </w:rPr>
              <w:t>(</w:t>
            </w:r>
            <w:r>
              <w:rPr>
                <w:rFonts w:hint="eastAsia"/>
              </w:rPr>
              <w:t>三</w:t>
            </w:r>
            <w:r w:rsidRPr="00B81AF9">
              <w:rPr>
                <w:rFonts w:ascii="細明體" w:hint="eastAsia"/>
              </w:rPr>
              <w:t>)</w:t>
            </w:r>
            <w:r>
              <w:rPr>
                <w:rFonts w:hint="eastAsia"/>
              </w:rPr>
              <w:t>第四款配合第十六條之修正與增訂第十六條之一反歧視規定，爰增列勞動主管機關禁止職業歧視之業務。</w:t>
            </w:r>
          </w:p>
          <w:p w14:paraId="06FF8D43" w14:textId="77777777" w:rsidR="000A7989" w:rsidRDefault="000A7989" w:rsidP="009A7DEE">
            <w:pPr>
              <w:pStyle w:val="a3"/>
              <w:spacing w:line="315" w:lineRule="exact"/>
              <w:ind w:leftChars="150" w:left="738" w:rightChars="50" w:right="105" w:hangingChars="200" w:hanging="422"/>
              <w:rPr>
                <w:rFonts w:hint="eastAsia"/>
              </w:rPr>
            </w:pPr>
            <w:r w:rsidRPr="00B81AF9">
              <w:rPr>
                <w:rFonts w:ascii="細明體" w:hint="eastAsia"/>
              </w:rPr>
              <w:t>(</w:t>
            </w:r>
            <w:r>
              <w:rPr>
                <w:rFonts w:hint="eastAsia"/>
              </w:rPr>
              <w:t>四</w:t>
            </w:r>
            <w:r w:rsidRPr="00B81AF9">
              <w:rPr>
                <w:rFonts w:ascii="細明體" w:hint="eastAsia"/>
              </w:rPr>
              <w:t>)</w:t>
            </w:r>
            <w:r>
              <w:rPr>
                <w:rFonts w:hint="eastAsia"/>
              </w:rPr>
              <w:t>第五款增列建設、工務、住宅主管機關對其業管建物、空間及其所屬之空間場域總體有規劃、推動、監督無障礙環境之權責，該業務範圍包括法定退縮建築基地、騎樓、人行道、鄰里公園、國家公園、戶外場域、休閒遊戲、遊憩活動、運動設施等。</w:t>
            </w:r>
          </w:p>
          <w:p w14:paraId="14DAFC83" w14:textId="77777777" w:rsidR="000A7989" w:rsidRDefault="000A7989" w:rsidP="009A7DEE">
            <w:pPr>
              <w:pStyle w:val="a3"/>
              <w:spacing w:line="315" w:lineRule="exact"/>
              <w:ind w:leftChars="150" w:left="738" w:rightChars="50" w:right="105" w:hangingChars="200" w:hanging="422"/>
              <w:rPr>
                <w:rFonts w:hint="eastAsia"/>
              </w:rPr>
            </w:pPr>
            <w:r w:rsidRPr="00B81AF9">
              <w:rPr>
                <w:rFonts w:ascii="細明體" w:hint="eastAsia"/>
              </w:rPr>
              <w:t>(</w:t>
            </w:r>
            <w:r>
              <w:rPr>
                <w:rFonts w:hint="eastAsia"/>
              </w:rPr>
              <w:t>五</w:t>
            </w:r>
            <w:r w:rsidRPr="00B81AF9">
              <w:rPr>
                <w:rFonts w:ascii="細明體" w:hint="eastAsia"/>
              </w:rPr>
              <w:t>)</w:t>
            </w:r>
            <w:r>
              <w:rPr>
                <w:rFonts w:hint="eastAsia"/>
              </w:rPr>
              <w:t>第六款身心障礙者權利公約施行法第二條明定，公約所揭示保障身心障礙者人權之規定，具有國內法律之效力。為使身心障礙者能夠獨立生活及充分參與生活各個方面，締約國應採取適當措施，確保身心障礙者與其他人平等基礎上，「無障礙」使用交通工具，身心障礙者交通權益應該予以保障。另，第五十三條第一項及第三項規定運輸營運業者應於所服務之路線、航線或區域內，規劃適當路線、航線、班次等，提供無障礙運輸服務；大眾運輸工具應規劃設置便於各類身心障礙者行動與使用之無障礙設施及設備。因應高齡社會來臨，除大眾運輸工具應將身心障礙者及行動不便長者之需求納入考量外，無障礙交通設施及非屬大眾運輸工具，例如載運輪椅使用者車輛（俗稱福祉車）所提供之無障礙運輸服務，亦需求殷切，爰第六款增訂無障礙交通設施與運輸服務，由交通主管機關整體規劃。</w:t>
            </w:r>
          </w:p>
          <w:p w14:paraId="3015F7C5" w14:textId="77777777" w:rsidR="000A7989" w:rsidRDefault="000A7989" w:rsidP="009A7DEE">
            <w:pPr>
              <w:pStyle w:val="a3"/>
              <w:spacing w:line="315" w:lineRule="exact"/>
              <w:ind w:leftChars="150" w:left="738" w:rightChars="50" w:right="105" w:hangingChars="200" w:hanging="422"/>
              <w:rPr>
                <w:rFonts w:hint="eastAsia"/>
              </w:rPr>
            </w:pPr>
            <w:r w:rsidRPr="00B81AF9">
              <w:rPr>
                <w:rFonts w:ascii="細明體" w:hint="eastAsia"/>
              </w:rPr>
              <w:t>(</w:t>
            </w:r>
            <w:r>
              <w:rPr>
                <w:rFonts w:hint="eastAsia"/>
              </w:rPr>
              <w:t>六</w:t>
            </w:r>
            <w:r w:rsidRPr="00B81AF9">
              <w:rPr>
                <w:rFonts w:ascii="細明體" w:hint="eastAsia"/>
              </w:rPr>
              <w:t>)</w:t>
            </w:r>
            <w:r>
              <w:rPr>
                <w:rFonts w:hint="eastAsia"/>
              </w:rPr>
              <w:t>第八款增列金融主管機關有金融服務系統無障礙設施及優化之權責。</w:t>
            </w:r>
          </w:p>
          <w:p w14:paraId="55CF13A9" w14:textId="77777777" w:rsidR="000A7989" w:rsidRDefault="000A7989" w:rsidP="009A7DEE">
            <w:pPr>
              <w:pStyle w:val="a3"/>
              <w:spacing w:line="315" w:lineRule="exact"/>
              <w:ind w:leftChars="150" w:left="738" w:rightChars="50" w:right="105" w:hangingChars="200" w:hanging="422"/>
              <w:rPr>
                <w:rFonts w:hint="eastAsia"/>
              </w:rPr>
            </w:pPr>
            <w:r w:rsidRPr="00B81AF9">
              <w:rPr>
                <w:rFonts w:ascii="細明體" w:hint="eastAsia"/>
              </w:rPr>
              <w:t>(</w:t>
            </w:r>
            <w:r>
              <w:rPr>
                <w:rFonts w:hint="eastAsia"/>
              </w:rPr>
              <w:t>七</w:t>
            </w:r>
            <w:r w:rsidRPr="00B81AF9">
              <w:rPr>
                <w:rFonts w:ascii="細明體" w:hint="eastAsia"/>
              </w:rPr>
              <w:t>)</w:t>
            </w:r>
            <w:r>
              <w:rPr>
                <w:rFonts w:hint="eastAsia"/>
              </w:rPr>
              <w:t>第九款增列法務主管機關有促進輔具提供、司法偵查期間輔助資源近用之權責。確保其近用無障礙物理環境，資訊、服務、語言與設施可及性。檢調主管機關保障身心障礙者接受調查與羈押的司法近用等權益之規劃、推動及監督等事項。</w:t>
            </w:r>
          </w:p>
          <w:p w14:paraId="04322519" w14:textId="77777777" w:rsidR="000A7989" w:rsidRDefault="000A7989" w:rsidP="009A7DEE">
            <w:pPr>
              <w:pStyle w:val="a3"/>
              <w:spacing w:line="315" w:lineRule="exact"/>
              <w:ind w:leftChars="150" w:left="738" w:rightChars="50" w:right="105" w:hangingChars="200" w:hanging="422"/>
              <w:rPr>
                <w:rFonts w:hint="eastAsia"/>
              </w:rPr>
            </w:pPr>
            <w:r w:rsidRPr="00B81AF9">
              <w:rPr>
                <w:rFonts w:ascii="細明體" w:hint="eastAsia"/>
              </w:rPr>
              <w:t>(</w:t>
            </w:r>
            <w:r>
              <w:rPr>
                <w:rFonts w:hint="eastAsia"/>
              </w:rPr>
              <w:t>八</w:t>
            </w:r>
            <w:r w:rsidRPr="00B81AF9">
              <w:rPr>
                <w:rFonts w:ascii="細明體" w:hint="eastAsia"/>
              </w:rPr>
              <w:t>)</w:t>
            </w:r>
            <w:r>
              <w:rPr>
                <w:rFonts w:hint="eastAsia"/>
              </w:rPr>
              <w:t>第十款增訂司法偵查程進行中輔助資源進用之規定。</w:t>
            </w:r>
          </w:p>
          <w:p w14:paraId="12C5D660" w14:textId="77777777" w:rsidR="000A7989" w:rsidRDefault="000A7989" w:rsidP="009A7DEE">
            <w:pPr>
              <w:pStyle w:val="a3"/>
              <w:spacing w:line="315" w:lineRule="exact"/>
              <w:ind w:leftChars="150" w:left="738" w:rightChars="50" w:right="105" w:hangingChars="200" w:hanging="422"/>
              <w:rPr>
                <w:rFonts w:hint="eastAsia"/>
              </w:rPr>
            </w:pPr>
            <w:r w:rsidRPr="00B81AF9">
              <w:rPr>
                <w:rFonts w:ascii="細明體" w:hint="eastAsia"/>
              </w:rPr>
              <w:t>(</w:t>
            </w:r>
            <w:r>
              <w:rPr>
                <w:rFonts w:hint="eastAsia"/>
              </w:rPr>
              <w:t>九</w:t>
            </w:r>
            <w:r w:rsidRPr="00B81AF9">
              <w:rPr>
                <w:rFonts w:ascii="細明體" w:hint="eastAsia"/>
              </w:rPr>
              <w:t>)</w:t>
            </w:r>
            <w:r>
              <w:rPr>
                <w:rFonts w:hint="eastAsia"/>
              </w:rPr>
              <w:t>現行第十七款文字移列至增訂之第四項。</w:t>
            </w:r>
          </w:p>
          <w:p w14:paraId="4ABDCD62" w14:textId="77777777" w:rsidR="000A7989" w:rsidRDefault="000A7989" w:rsidP="009A7DEE">
            <w:pPr>
              <w:spacing w:line="315" w:lineRule="exact"/>
              <w:ind w:leftChars="50" w:left="316" w:rightChars="50" w:right="105" w:hangingChars="100" w:hanging="211"/>
              <w:rPr>
                <w:rFonts w:hint="eastAsia"/>
              </w:rPr>
            </w:pPr>
            <w:r>
              <w:rPr>
                <w:rFonts w:hint="eastAsia"/>
              </w:rPr>
              <w:t>四、增列第四項，規定本條未明訂的之其他身心障礙權益保障事項，如：教育主管機關所屬校園（含其設置之運動場館所）、文化主管機關所屬室內及戶外展演活動與節慶祭儀等場館、經濟主管機關所屬水利場域設施及高灘地休閒活動（運動）場域、農業主管機關所屬露營場館、環境主管機關所屬氣象報導與資訊無障礙服務、海洋主管機關所屬海水浴場（屬地管理及維護）、海上活動等無障礙設施之規劃、推動及監督等事項，各由各相關目的事業主管機關依職權規劃辦理，避免疏漏。</w:t>
            </w:r>
          </w:p>
        </w:tc>
      </w:tr>
      <w:tr w:rsidR="000A7989" w14:paraId="2D3E474E" w14:textId="77777777" w:rsidTr="002A7208">
        <w:tc>
          <w:tcPr>
            <w:tcW w:w="3042" w:type="dxa"/>
          </w:tcPr>
          <w:p w14:paraId="4C3841B5" w14:textId="77777777" w:rsidR="000A7989" w:rsidRDefault="000A7989" w:rsidP="009A7DEE">
            <w:pPr>
              <w:spacing w:line="315" w:lineRule="exact"/>
              <w:ind w:leftChars="50" w:left="316" w:rightChars="50" w:right="105" w:hangingChars="100" w:hanging="211"/>
              <w:rPr>
                <w:rFonts w:hint="eastAsia"/>
              </w:rPr>
            </w:pPr>
            <w:r>
              <w:rPr>
                <w:rFonts w:hint="eastAsia"/>
              </w:rPr>
              <w:t>第三條　中央主管機關掌理下列事項：</w:t>
            </w:r>
          </w:p>
          <w:p w14:paraId="253D8E81" w14:textId="77777777" w:rsidR="000A7989" w:rsidRDefault="000A7989" w:rsidP="009A7DEE">
            <w:pPr>
              <w:spacing w:line="315" w:lineRule="exact"/>
              <w:ind w:leftChars="150" w:left="527" w:rightChars="50" w:right="105" w:hangingChars="100" w:hanging="211"/>
              <w:rPr>
                <w:rFonts w:hint="eastAsia"/>
              </w:rPr>
            </w:pPr>
            <w:r>
              <w:rPr>
                <w:rFonts w:hint="eastAsia"/>
              </w:rPr>
              <w:t>一、全國性身心障礙福利服務</w:t>
            </w:r>
            <w:r w:rsidRPr="00B81AF9">
              <w:rPr>
                <w:rFonts w:hint="eastAsia"/>
                <w:u w:val="single"/>
              </w:rPr>
              <w:t>與</w:t>
            </w:r>
            <w:r>
              <w:rPr>
                <w:rFonts w:hint="eastAsia"/>
              </w:rPr>
              <w:t>權益保障政策、法規與方案之規劃、訂定及宣導事項。</w:t>
            </w:r>
          </w:p>
          <w:p w14:paraId="4590A4DC" w14:textId="77777777" w:rsidR="000A7989" w:rsidRDefault="000A7989" w:rsidP="009A7DEE">
            <w:pPr>
              <w:spacing w:line="315" w:lineRule="exact"/>
              <w:ind w:leftChars="150" w:left="527" w:rightChars="50" w:right="105" w:hangingChars="100" w:hanging="211"/>
              <w:rPr>
                <w:rFonts w:hint="eastAsia"/>
              </w:rPr>
            </w:pPr>
            <w:r>
              <w:rPr>
                <w:rFonts w:hint="eastAsia"/>
              </w:rPr>
              <w:t>二、對直轄市、縣（市）政府執行身心障礙福利服務</w:t>
            </w:r>
            <w:r w:rsidRPr="00B81AF9">
              <w:rPr>
                <w:rFonts w:hint="eastAsia"/>
                <w:u w:val="single"/>
              </w:rPr>
              <w:t>與</w:t>
            </w:r>
            <w:r>
              <w:rPr>
                <w:rFonts w:hint="eastAsia"/>
              </w:rPr>
              <w:t>權益保障之監督及協調事項。</w:t>
            </w:r>
          </w:p>
          <w:p w14:paraId="59115606" w14:textId="77777777" w:rsidR="000A7989" w:rsidRDefault="000A7989" w:rsidP="009A7DEE">
            <w:pPr>
              <w:spacing w:line="315" w:lineRule="exact"/>
              <w:ind w:leftChars="150" w:left="527" w:rightChars="50" w:right="105" w:hangingChars="100" w:hanging="211"/>
              <w:rPr>
                <w:rFonts w:hint="eastAsia"/>
              </w:rPr>
            </w:pPr>
            <w:r>
              <w:rPr>
                <w:rFonts w:hint="eastAsia"/>
              </w:rPr>
              <w:t>三、中央身心障礙福利經費之分配及補助事項。</w:t>
            </w:r>
          </w:p>
          <w:p w14:paraId="091E16AC" w14:textId="77777777" w:rsidR="000A7989" w:rsidRDefault="000A7989" w:rsidP="009A7DEE">
            <w:pPr>
              <w:spacing w:line="315" w:lineRule="exact"/>
              <w:ind w:leftChars="150" w:left="527" w:rightChars="50" w:right="105" w:hangingChars="100" w:hanging="211"/>
              <w:rPr>
                <w:rFonts w:hint="eastAsia"/>
              </w:rPr>
            </w:pPr>
            <w:r>
              <w:rPr>
                <w:rFonts w:hint="eastAsia"/>
              </w:rPr>
              <w:t>四、對直轄市、縣（市）身心障礙福利服務之獎助及評鑑之規劃事項。</w:t>
            </w:r>
          </w:p>
          <w:p w14:paraId="62588CF0" w14:textId="77777777" w:rsidR="000A7989" w:rsidRDefault="000A7989" w:rsidP="009A7DEE">
            <w:pPr>
              <w:spacing w:line="315" w:lineRule="exact"/>
              <w:ind w:leftChars="150" w:left="527" w:rightChars="50" w:right="105" w:hangingChars="100" w:hanging="211"/>
              <w:rPr>
                <w:rFonts w:hint="eastAsia"/>
              </w:rPr>
            </w:pPr>
            <w:r>
              <w:rPr>
                <w:rFonts w:hint="eastAsia"/>
              </w:rPr>
              <w:t>五、身心障礙福利服務相關專業人員訓練之規劃事項。</w:t>
            </w:r>
          </w:p>
          <w:p w14:paraId="7A23C5D3" w14:textId="77777777" w:rsidR="000A7989" w:rsidRDefault="000A7989" w:rsidP="009A7DEE">
            <w:pPr>
              <w:spacing w:line="315" w:lineRule="exact"/>
              <w:ind w:leftChars="150" w:left="527" w:rightChars="50" w:right="105" w:hangingChars="100" w:hanging="211"/>
              <w:rPr>
                <w:rFonts w:hint="eastAsia"/>
              </w:rPr>
            </w:pPr>
            <w:r>
              <w:rPr>
                <w:rFonts w:hint="eastAsia"/>
              </w:rPr>
              <w:t>六、國際身心障礙福利服務</w:t>
            </w:r>
            <w:r w:rsidRPr="00B81AF9">
              <w:rPr>
                <w:rFonts w:hint="eastAsia"/>
                <w:u w:val="single"/>
              </w:rPr>
              <w:t>與</w:t>
            </w:r>
            <w:r>
              <w:rPr>
                <w:rFonts w:hint="eastAsia"/>
              </w:rPr>
              <w:t>權益保障業務之聯繫、交流及合作事項。</w:t>
            </w:r>
          </w:p>
          <w:p w14:paraId="49692C68" w14:textId="77777777" w:rsidR="000A7989" w:rsidRDefault="000A7989" w:rsidP="009A7DEE">
            <w:pPr>
              <w:spacing w:line="315" w:lineRule="exact"/>
              <w:ind w:leftChars="150" w:left="527" w:rightChars="50" w:right="105" w:hangingChars="100" w:hanging="211"/>
              <w:rPr>
                <w:rFonts w:hint="eastAsia"/>
              </w:rPr>
            </w:pPr>
            <w:r>
              <w:rPr>
                <w:rFonts w:hint="eastAsia"/>
              </w:rPr>
              <w:t>七、身心障礙者保護業務之規劃事項。</w:t>
            </w:r>
          </w:p>
          <w:p w14:paraId="62D97C41" w14:textId="77777777" w:rsidR="000A7989" w:rsidRDefault="000A7989" w:rsidP="009A7DEE">
            <w:pPr>
              <w:spacing w:line="315" w:lineRule="exact"/>
              <w:ind w:leftChars="150" w:left="527" w:rightChars="50" w:right="105" w:hangingChars="100" w:hanging="211"/>
              <w:rPr>
                <w:rFonts w:hint="eastAsia"/>
              </w:rPr>
            </w:pPr>
            <w:r>
              <w:rPr>
                <w:rFonts w:hint="eastAsia"/>
              </w:rPr>
              <w:t>八、全國身心障礙者資料統整及福利服務整合事項。</w:t>
            </w:r>
          </w:p>
          <w:p w14:paraId="4C80A7B9" w14:textId="77777777" w:rsidR="000A7989" w:rsidRDefault="000A7989" w:rsidP="009A7DEE">
            <w:pPr>
              <w:spacing w:line="315" w:lineRule="exact"/>
              <w:ind w:leftChars="150" w:left="527" w:rightChars="50" w:right="105" w:hangingChars="100" w:hanging="211"/>
              <w:rPr>
                <w:rFonts w:hint="eastAsia"/>
              </w:rPr>
            </w:pPr>
            <w:r>
              <w:rPr>
                <w:rFonts w:hint="eastAsia"/>
              </w:rPr>
              <w:t>九、全國性身心障礙福利機構之輔導、監督及全國評鑑事項。</w:t>
            </w:r>
          </w:p>
          <w:p w14:paraId="7EAF4370" w14:textId="77777777" w:rsidR="000A7989" w:rsidRDefault="000A7989" w:rsidP="009A7DEE">
            <w:pPr>
              <w:spacing w:line="315" w:lineRule="exact"/>
              <w:ind w:leftChars="150" w:left="527" w:rightChars="50" w:right="105" w:hangingChars="100" w:hanging="211"/>
              <w:rPr>
                <w:rFonts w:hint="eastAsia"/>
              </w:rPr>
            </w:pPr>
            <w:r>
              <w:rPr>
                <w:rFonts w:hint="eastAsia"/>
              </w:rPr>
              <w:t>十、輔導及補助民間參與身心障礙福利服務之推動事項。</w:t>
            </w:r>
          </w:p>
          <w:p w14:paraId="24BB1AB9" w14:textId="77777777" w:rsidR="000A7989" w:rsidRDefault="000A7989" w:rsidP="009A7DEE">
            <w:pPr>
              <w:spacing w:line="315" w:lineRule="exact"/>
              <w:ind w:leftChars="150" w:left="527" w:rightChars="50" w:right="105" w:hangingChars="100" w:hanging="211"/>
              <w:rPr>
                <w:rFonts w:hint="eastAsia"/>
              </w:rPr>
            </w:pPr>
            <w:r>
              <w:rPr>
                <w:rFonts w:hint="eastAsia"/>
              </w:rPr>
              <w:t>十一、其他全國性身心障礙福利服務</w:t>
            </w:r>
            <w:r w:rsidRPr="002E0A16">
              <w:rPr>
                <w:rFonts w:hint="eastAsia"/>
                <w:u w:val="single"/>
              </w:rPr>
              <w:t>與</w:t>
            </w:r>
            <w:r>
              <w:rPr>
                <w:rFonts w:hint="eastAsia"/>
              </w:rPr>
              <w:t>權益保障之策劃及督導事項。</w:t>
            </w:r>
          </w:p>
        </w:tc>
        <w:tc>
          <w:tcPr>
            <w:tcW w:w="3043" w:type="dxa"/>
          </w:tcPr>
          <w:p w14:paraId="38FCE893" w14:textId="77777777" w:rsidR="000A7989" w:rsidRDefault="000A7989" w:rsidP="009A7DEE">
            <w:pPr>
              <w:spacing w:line="315" w:lineRule="exact"/>
              <w:ind w:leftChars="50" w:left="316" w:rightChars="50" w:right="105" w:hangingChars="100" w:hanging="211"/>
              <w:rPr>
                <w:rFonts w:hint="eastAsia"/>
              </w:rPr>
            </w:pPr>
            <w:r>
              <w:rPr>
                <w:rFonts w:hint="eastAsia"/>
              </w:rPr>
              <w:t>第三條　中央主管機關掌理下列事項：</w:t>
            </w:r>
          </w:p>
          <w:p w14:paraId="5973202C" w14:textId="77777777" w:rsidR="000A7989" w:rsidRDefault="000A7989" w:rsidP="009A7DEE">
            <w:pPr>
              <w:spacing w:line="315" w:lineRule="exact"/>
              <w:ind w:leftChars="150" w:left="527" w:rightChars="50" w:right="105" w:hangingChars="100" w:hanging="211"/>
              <w:rPr>
                <w:rFonts w:hint="eastAsia"/>
              </w:rPr>
            </w:pPr>
            <w:r>
              <w:rPr>
                <w:rFonts w:hint="eastAsia"/>
              </w:rPr>
              <w:t>一、全國性身心障礙福利服務權益保障政策、法規與方案之規劃、訂定及宣導事項。</w:t>
            </w:r>
          </w:p>
          <w:p w14:paraId="30A630D8" w14:textId="77777777" w:rsidR="000A7989" w:rsidRDefault="000A7989" w:rsidP="009A7DEE">
            <w:pPr>
              <w:spacing w:line="315" w:lineRule="exact"/>
              <w:ind w:leftChars="150" w:left="527" w:rightChars="50" w:right="105" w:hangingChars="100" w:hanging="211"/>
              <w:rPr>
                <w:rFonts w:hint="eastAsia"/>
              </w:rPr>
            </w:pPr>
            <w:r>
              <w:rPr>
                <w:rFonts w:hint="eastAsia"/>
              </w:rPr>
              <w:t>二、對直轄市、縣（市）政府執行身心障礙福利服務權益保障之監督及協調事項。</w:t>
            </w:r>
          </w:p>
          <w:p w14:paraId="72ACA7C8" w14:textId="77777777" w:rsidR="000A7989" w:rsidRDefault="000A7989" w:rsidP="009A7DEE">
            <w:pPr>
              <w:spacing w:line="315" w:lineRule="exact"/>
              <w:ind w:leftChars="150" w:left="527" w:rightChars="50" w:right="105" w:hangingChars="100" w:hanging="211"/>
              <w:rPr>
                <w:rFonts w:hint="eastAsia"/>
              </w:rPr>
            </w:pPr>
            <w:r>
              <w:rPr>
                <w:rFonts w:hint="eastAsia"/>
              </w:rPr>
              <w:t>三、中央身心障礙福利經費之分配及補助事項。</w:t>
            </w:r>
          </w:p>
          <w:p w14:paraId="64AD9146" w14:textId="77777777" w:rsidR="000A7989" w:rsidRDefault="000A7989" w:rsidP="009A7DEE">
            <w:pPr>
              <w:spacing w:line="315" w:lineRule="exact"/>
              <w:ind w:leftChars="150" w:left="527" w:rightChars="50" w:right="105" w:hangingChars="100" w:hanging="211"/>
              <w:rPr>
                <w:rFonts w:hint="eastAsia"/>
              </w:rPr>
            </w:pPr>
            <w:r>
              <w:rPr>
                <w:rFonts w:hint="eastAsia"/>
              </w:rPr>
              <w:t>四、對直轄市、縣（市）身心障礙福利服務之獎助及評鑑之規劃事項。</w:t>
            </w:r>
          </w:p>
          <w:p w14:paraId="71AB20BD" w14:textId="77777777" w:rsidR="000A7989" w:rsidRDefault="000A7989" w:rsidP="009A7DEE">
            <w:pPr>
              <w:spacing w:line="315" w:lineRule="exact"/>
              <w:ind w:leftChars="150" w:left="527" w:rightChars="50" w:right="105" w:hangingChars="100" w:hanging="211"/>
              <w:rPr>
                <w:rFonts w:hint="eastAsia"/>
              </w:rPr>
            </w:pPr>
            <w:r>
              <w:rPr>
                <w:rFonts w:hint="eastAsia"/>
              </w:rPr>
              <w:t>五、身心障礙福利服務相關專業人員訓練之規劃事項。</w:t>
            </w:r>
          </w:p>
          <w:p w14:paraId="4D13EB98" w14:textId="77777777" w:rsidR="000A7989" w:rsidRDefault="000A7989" w:rsidP="009A7DEE">
            <w:pPr>
              <w:spacing w:line="315" w:lineRule="exact"/>
              <w:ind w:leftChars="150" w:left="527" w:rightChars="50" w:right="105" w:hangingChars="100" w:hanging="211"/>
              <w:rPr>
                <w:rFonts w:hint="eastAsia"/>
              </w:rPr>
            </w:pPr>
            <w:r>
              <w:rPr>
                <w:rFonts w:hint="eastAsia"/>
              </w:rPr>
              <w:t>六、國際身心障礙福利服務權益保障業務之聯繫、交流及合作事項。</w:t>
            </w:r>
          </w:p>
          <w:p w14:paraId="104206A8" w14:textId="77777777" w:rsidR="000A7989" w:rsidRDefault="000A7989" w:rsidP="009A7DEE">
            <w:pPr>
              <w:spacing w:line="315" w:lineRule="exact"/>
              <w:ind w:leftChars="150" w:left="527" w:rightChars="50" w:right="105" w:hangingChars="100" w:hanging="211"/>
              <w:rPr>
                <w:rFonts w:hint="eastAsia"/>
              </w:rPr>
            </w:pPr>
            <w:r>
              <w:rPr>
                <w:rFonts w:hint="eastAsia"/>
              </w:rPr>
              <w:t>七、身心障礙者保護業務之規劃事項。</w:t>
            </w:r>
          </w:p>
          <w:p w14:paraId="500605BD" w14:textId="77777777" w:rsidR="000A7989" w:rsidRDefault="000A7989" w:rsidP="009A7DEE">
            <w:pPr>
              <w:spacing w:line="315" w:lineRule="exact"/>
              <w:ind w:leftChars="150" w:left="527" w:rightChars="50" w:right="105" w:hangingChars="100" w:hanging="211"/>
              <w:rPr>
                <w:rFonts w:hint="eastAsia"/>
              </w:rPr>
            </w:pPr>
            <w:r>
              <w:rPr>
                <w:rFonts w:hint="eastAsia"/>
              </w:rPr>
              <w:t>八、全國身心障礙者資料統整及福利服務整合事項。</w:t>
            </w:r>
          </w:p>
          <w:p w14:paraId="12171208" w14:textId="77777777" w:rsidR="000A7989" w:rsidRDefault="000A7989" w:rsidP="009A7DEE">
            <w:pPr>
              <w:spacing w:line="315" w:lineRule="exact"/>
              <w:ind w:leftChars="150" w:left="527" w:rightChars="50" w:right="105" w:hangingChars="100" w:hanging="211"/>
              <w:rPr>
                <w:rFonts w:hint="eastAsia"/>
              </w:rPr>
            </w:pPr>
            <w:r>
              <w:rPr>
                <w:rFonts w:hint="eastAsia"/>
              </w:rPr>
              <w:t>九、全國性身心障礙福利機構之輔導、監督及全國評鑑事項。</w:t>
            </w:r>
          </w:p>
          <w:p w14:paraId="1A1B85BD" w14:textId="77777777" w:rsidR="000A7989" w:rsidRDefault="000A7989" w:rsidP="009A7DEE">
            <w:pPr>
              <w:spacing w:line="315" w:lineRule="exact"/>
              <w:ind w:leftChars="150" w:left="527" w:rightChars="50" w:right="105" w:hangingChars="100" w:hanging="211"/>
              <w:rPr>
                <w:rFonts w:hint="eastAsia"/>
              </w:rPr>
            </w:pPr>
            <w:r>
              <w:rPr>
                <w:rFonts w:hint="eastAsia"/>
              </w:rPr>
              <w:t>十、輔導及補助民間參與身心障礙福利服務之推動事項。</w:t>
            </w:r>
          </w:p>
          <w:p w14:paraId="2CE66C6B" w14:textId="77777777" w:rsidR="000A7989" w:rsidRDefault="000A7989" w:rsidP="009A7DEE">
            <w:pPr>
              <w:spacing w:line="315" w:lineRule="exact"/>
              <w:ind w:leftChars="150" w:left="527" w:rightChars="50" w:right="105" w:hangingChars="100" w:hanging="211"/>
              <w:rPr>
                <w:rFonts w:hint="eastAsia"/>
              </w:rPr>
            </w:pPr>
            <w:r>
              <w:rPr>
                <w:rFonts w:hint="eastAsia"/>
              </w:rPr>
              <w:t>十一、其他全國性身心障礙福利服務權益保障之策劃及督導事項。</w:t>
            </w:r>
          </w:p>
        </w:tc>
        <w:tc>
          <w:tcPr>
            <w:tcW w:w="3043" w:type="dxa"/>
          </w:tcPr>
          <w:p w14:paraId="1EDA06A9" w14:textId="77777777" w:rsidR="000A7989" w:rsidRDefault="000A7989" w:rsidP="009A7DEE">
            <w:pPr>
              <w:spacing w:line="315" w:lineRule="exact"/>
              <w:ind w:leftChars="50" w:left="105" w:rightChars="50" w:right="105"/>
              <w:rPr>
                <w:rFonts w:hint="eastAsia"/>
              </w:rPr>
            </w:pPr>
            <w:r>
              <w:rPr>
                <w:rFonts w:hint="eastAsia"/>
              </w:rPr>
              <w:t>基於本法修正，身心障礙者福利服務與權益保障為兩大領域，不疑混用。爰修正第一款、第二款、第十一款文字。</w:t>
            </w:r>
          </w:p>
        </w:tc>
      </w:tr>
      <w:tr w:rsidR="000A7989" w14:paraId="7A4A79A5" w14:textId="77777777" w:rsidTr="002A7208">
        <w:tc>
          <w:tcPr>
            <w:tcW w:w="3042" w:type="dxa"/>
          </w:tcPr>
          <w:p w14:paraId="494240DF" w14:textId="77777777" w:rsidR="000A7989" w:rsidRDefault="000A7989" w:rsidP="009A7DEE">
            <w:pPr>
              <w:spacing w:line="315" w:lineRule="exact"/>
              <w:ind w:leftChars="50" w:left="316" w:rightChars="50" w:right="105" w:hangingChars="100" w:hanging="211"/>
              <w:rPr>
                <w:rFonts w:hint="eastAsia"/>
              </w:rPr>
            </w:pPr>
            <w:r>
              <w:rPr>
                <w:rFonts w:hint="eastAsia"/>
              </w:rPr>
              <w:t>第四條　直轄市、縣（市）主管機關掌理下列事項：</w:t>
            </w:r>
          </w:p>
          <w:p w14:paraId="0DBF7412" w14:textId="77777777" w:rsidR="000A7989" w:rsidRDefault="000A7989" w:rsidP="009A7DEE">
            <w:pPr>
              <w:spacing w:line="315" w:lineRule="exact"/>
              <w:ind w:leftChars="150" w:left="527" w:rightChars="50" w:right="105" w:hangingChars="100" w:hanging="211"/>
              <w:rPr>
                <w:rFonts w:hint="eastAsia"/>
              </w:rPr>
            </w:pPr>
            <w:r>
              <w:rPr>
                <w:rFonts w:hint="eastAsia"/>
              </w:rPr>
              <w:t>一、中央身心障礙福利服務</w:t>
            </w:r>
            <w:r w:rsidRPr="00B81AF9">
              <w:rPr>
                <w:rFonts w:hint="eastAsia"/>
                <w:u w:val="single"/>
              </w:rPr>
              <w:t>與</w:t>
            </w:r>
            <w:r>
              <w:rPr>
                <w:rFonts w:hint="eastAsia"/>
              </w:rPr>
              <w:t>權益保障政策、法規及方案之執行事項。</w:t>
            </w:r>
          </w:p>
          <w:p w14:paraId="04D48DD7" w14:textId="77777777" w:rsidR="000A7989" w:rsidRDefault="000A7989" w:rsidP="009A7DEE">
            <w:pPr>
              <w:spacing w:line="315" w:lineRule="exact"/>
              <w:ind w:leftChars="150" w:left="527" w:rightChars="50" w:right="105" w:hangingChars="100" w:hanging="211"/>
              <w:rPr>
                <w:rFonts w:hint="eastAsia"/>
              </w:rPr>
            </w:pPr>
            <w:r>
              <w:rPr>
                <w:rFonts w:hint="eastAsia"/>
              </w:rPr>
              <w:t>二、直轄市、縣（市）身心障礙福利服務</w:t>
            </w:r>
            <w:r w:rsidRPr="00B81AF9">
              <w:rPr>
                <w:rFonts w:hint="eastAsia"/>
                <w:u w:val="single"/>
              </w:rPr>
              <w:t>與</w:t>
            </w:r>
            <w:r>
              <w:rPr>
                <w:rFonts w:hint="eastAsia"/>
              </w:rPr>
              <w:t>權益保障政策、自治法規與方案之規劃、訂定、宣導及執行事項。</w:t>
            </w:r>
          </w:p>
          <w:p w14:paraId="69522687" w14:textId="77777777" w:rsidR="000A7989" w:rsidRDefault="000A7989" w:rsidP="009A7DEE">
            <w:pPr>
              <w:spacing w:line="315" w:lineRule="exact"/>
              <w:ind w:leftChars="150" w:left="527" w:rightChars="50" w:right="105" w:hangingChars="100" w:hanging="211"/>
              <w:rPr>
                <w:rFonts w:hint="eastAsia"/>
              </w:rPr>
            </w:pPr>
            <w:r>
              <w:rPr>
                <w:rFonts w:hint="eastAsia"/>
              </w:rPr>
              <w:t>三、直轄市、縣（市）身心障礙福利經費之分配及補助事項。</w:t>
            </w:r>
          </w:p>
          <w:p w14:paraId="0F9CF671" w14:textId="77777777" w:rsidR="000A7989" w:rsidRDefault="000A7989" w:rsidP="009A7DEE">
            <w:pPr>
              <w:spacing w:line="315" w:lineRule="exact"/>
              <w:ind w:leftChars="150" w:left="527" w:rightChars="50" w:right="105" w:hangingChars="100" w:hanging="211"/>
              <w:rPr>
                <w:rFonts w:hint="eastAsia"/>
              </w:rPr>
            </w:pPr>
            <w:r>
              <w:rPr>
                <w:rFonts w:hint="eastAsia"/>
              </w:rPr>
              <w:t>四、直轄市、縣（市）身心障礙福利服務之獎助與評鑑之規劃及執行事項。</w:t>
            </w:r>
          </w:p>
          <w:p w14:paraId="13A70806" w14:textId="77777777" w:rsidR="000A7989" w:rsidRDefault="000A7989" w:rsidP="009A7DEE">
            <w:pPr>
              <w:spacing w:line="315" w:lineRule="exact"/>
              <w:ind w:leftChars="150" w:left="527" w:rightChars="50" w:right="105" w:hangingChars="100" w:hanging="211"/>
              <w:rPr>
                <w:rFonts w:hint="eastAsia"/>
              </w:rPr>
            </w:pPr>
            <w:r>
              <w:rPr>
                <w:rFonts w:hint="eastAsia"/>
              </w:rPr>
              <w:t>五、直轄市、縣（市）身心障礙福利服務相關專業人員訓練之規劃及執行事項。</w:t>
            </w:r>
          </w:p>
          <w:p w14:paraId="09EB7FC9" w14:textId="77777777" w:rsidR="000A7989" w:rsidRDefault="000A7989" w:rsidP="009A7DEE">
            <w:pPr>
              <w:spacing w:line="315" w:lineRule="exact"/>
              <w:ind w:leftChars="150" w:left="527" w:rightChars="50" w:right="105" w:hangingChars="100" w:hanging="211"/>
              <w:rPr>
                <w:rFonts w:hint="eastAsia"/>
              </w:rPr>
            </w:pPr>
            <w:r>
              <w:rPr>
                <w:rFonts w:hint="eastAsia"/>
              </w:rPr>
              <w:t>六、身心障礙者保護業務之執行事項。</w:t>
            </w:r>
          </w:p>
          <w:p w14:paraId="2A91FEF0" w14:textId="77777777" w:rsidR="000A7989" w:rsidRDefault="000A7989" w:rsidP="009A7DEE">
            <w:pPr>
              <w:spacing w:line="315" w:lineRule="exact"/>
              <w:ind w:leftChars="150" w:left="527" w:rightChars="50" w:right="105" w:hangingChars="100" w:hanging="211"/>
              <w:rPr>
                <w:rFonts w:hint="eastAsia"/>
              </w:rPr>
            </w:pPr>
            <w:r>
              <w:rPr>
                <w:rFonts w:hint="eastAsia"/>
              </w:rPr>
              <w:t>七、直轄市、縣（市）轄區身心障礙者資料統整及福利服務整合執行事項。</w:t>
            </w:r>
          </w:p>
          <w:p w14:paraId="3DEE0A84" w14:textId="77777777" w:rsidR="000A7989" w:rsidRDefault="000A7989" w:rsidP="009A7DEE">
            <w:pPr>
              <w:spacing w:line="315" w:lineRule="exact"/>
              <w:ind w:leftChars="150" w:left="527" w:rightChars="50" w:right="105" w:hangingChars="100" w:hanging="211"/>
              <w:rPr>
                <w:rFonts w:hint="eastAsia"/>
              </w:rPr>
            </w:pPr>
            <w:r>
              <w:rPr>
                <w:rFonts w:hint="eastAsia"/>
              </w:rPr>
              <w:t>八、直轄市、縣（市）身心障礙福利機構之輔導設立、監督及評鑑事項。</w:t>
            </w:r>
          </w:p>
          <w:p w14:paraId="70162ECF" w14:textId="77777777" w:rsidR="000A7989" w:rsidRDefault="000A7989" w:rsidP="009A7DEE">
            <w:pPr>
              <w:spacing w:line="315" w:lineRule="exact"/>
              <w:ind w:leftChars="150" w:left="527" w:rightChars="50" w:right="105" w:hangingChars="100" w:hanging="211"/>
              <w:rPr>
                <w:rFonts w:hint="eastAsia"/>
              </w:rPr>
            </w:pPr>
            <w:r>
              <w:rPr>
                <w:rFonts w:hint="eastAsia"/>
              </w:rPr>
              <w:t>九、民間參與身心障礙福利服務之推動及協助事項。</w:t>
            </w:r>
          </w:p>
          <w:p w14:paraId="1E0EB8A2" w14:textId="77777777" w:rsidR="000A7989" w:rsidRDefault="000A7989" w:rsidP="009A7DEE">
            <w:pPr>
              <w:spacing w:line="315" w:lineRule="exact"/>
              <w:ind w:leftChars="150" w:left="527" w:rightChars="50" w:right="105" w:hangingChars="100" w:hanging="211"/>
              <w:rPr>
                <w:rFonts w:hint="eastAsia"/>
              </w:rPr>
            </w:pPr>
            <w:r>
              <w:rPr>
                <w:rFonts w:hint="eastAsia"/>
              </w:rPr>
              <w:t>十、</w:t>
            </w:r>
            <w:r w:rsidRPr="00B81AF9">
              <w:rPr>
                <w:rFonts w:hint="eastAsia"/>
                <w:u w:val="single"/>
              </w:rPr>
              <w:t>身心障礙者同時具備其他社會福利身分時，應整合服務資源，提供服務。</w:t>
            </w:r>
          </w:p>
          <w:p w14:paraId="35CDD507" w14:textId="77777777" w:rsidR="000A7989" w:rsidRDefault="000A7989" w:rsidP="009A7DEE">
            <w:pPr>
              <w:spacing w:line="315" w:lineRule="exact"/>
              <w:ind w:leftChars="150" w:left="527" w:rightChars="50" w:right="105" w:hangingChars="100" w:hanging="211"/>
              <w:rPr>
                <w:rFonts w:hint="eastAsia"/>
              </w:rPr>
            </w:pPr>
            <w:r w:rsidRPr="00B81AF9">
              <w:rPr>
                <w:rFonts w:hint="eastAsia"/>
                <w:u w:val="single"/>
              </w:rPr>
              <w:t>十一、</w:t>
            </w:r>
            <w:r>
              <w:rPr>
                <w:rFonts w:hint="eastAsia"/>
              </w:rPr>
              <w:t>其他直轄市、縣（市）身心障礙福利服務</w:t>
            </w:r>
            <w:r w:rsidRPr="003D563E">
              <w:rPr>
                <w:rFonts w:hint="eastAsia"/>
                <w:u w:val="single"/>
              </w:rPr>
              <w:t>與</w:t>
            </w:r>
            <w:r>
              <w:rPr>
                <w:rFonts w:hint="eastAsia"/>
              </w:rPr>
              <w:t>權益保障之策劃及督導事項。</w:t>
            </w:r>
          </w:p>
        </w:tc>
        <w:tc>
          <w:tcPr>
            <w:tcW w:w="3043" w:type="dxa"/>
          </w:tcPr>
          <w:p w14:paraId="34722D88" w14:textId="77777777" w:rsidR="000A7989" w:rsidRDefault="000A7989" w:rsidP="009A7DEE">
            <w:pPr>
              <w:spacing w:line="315" w:lineRule="exact"/>
              <w:ind w:leftChars="50" w:left="316" w:rightChars="50" w:right="105" w:hangingChars="100" w:hanging="211"/>
              <w:rPr>
                <w:rFonts w:hint="eastAsia"/>
              </w:rPr>
            </w:pPr>
            <w:r>
              <w:rPr>
                <w:rFonts w:hint="eastAsia"/>
              </w:rPr>
              <w:t>第四條　直轄市、縣（市）主管機關掌理下列事項：</w:t>
            </w:r>
          </w:p>
          <w:p w14:paraId="1B4998E5" w14:textId="77777777" w:rsidR="000A7989" w:rsidRDefault="000A7989" w:rsidP="009A7DEE">
            <w:pPr>
              <w:spacing w:line="315" w:lineRule="exact"/>
              <w:ind w:leftChars="150" w:left="527" w:rightChars="50" w:right="105" w:hangingChars="100" w:hanging="211"/>
              <w:rPr>
                <w:rFonts w:hint="eastAsia"/>
              </w:rPr>
            </w:pPr>
            <w:r>
              <w:rPr>
                <w:rFonts w:hint="eastAsia"/>
              </w:rPr>
              <w:t>一、中央身心障礙福利服務權益保障政策、法規及方案之執行事項。</w:t>
            </w:r>
          </w:p>
          <w:p w14:paraId="717B3E8A" w14:textId="77777777" w:rsidR="000A7989" w:rsidRDefault="000A7989" w:rsidP="009A7DEE">
            <w:pPr>
              <w:spacing w:line="315" w:lineRule="exact"/>
              <w:ind w:leftChars="150" w:left="527" w:rightChars="50" w:right="105" w:hangingChars="100" w:hanging="211"/>
              <w:rPr>
                <w:rFonts w:hint="eastAsia"/>
              </w:rPr>
            </w:pPr>
            <w:r>
              <w:rPr>
                <w:rFonts w:hint="eastAsia"/>
              </w:rPr>
              <w:t>二、直轄市、縣（市）身心障礙福利服務權益保障政策、自治法規與方案之規劃、訂定、宣導及執行事項。</w:t>
            </w:r>
          </w:p>
          <w:p w14:paraId="201B1A90" w14:textId="77777777" w:rsidR="000A7989" w:rsidRDefault="000A7989" w:rsidP="009A7DEE">
            <w:pPr>
              <w:spacing w:line="315" w:lineRule="exact"/>
              <w:ind w:leftChars="150" w:left="527" w:rightChars="50" w:right="105" w:hangingChars="100" w:hanging="211"/>
              <w:rPr>
                <w:rFonts w:hint="eastAsia"/>
              </w:rPr>
            </w:pPr>
            <w:r>
              <w:rPr>
                <w:rFonts w:hint="eastAsia"/>
              </w:rPr>
              <w:t>三、直轄市、縣（市）身心障礙福利經費之分配及補助事項。</w:t>
            </w:r>
          </w:p>
          <w:p w14:paraId="4AD6C57A" w14:textId="77777777" w:rsidR="000A7989" w:rsidRDefault="000A7989" w:rsidP="009A7DEE">
            <w:pPr>
              <w:spacing w:line="315" w:lineRule="exact"/>
              <w:ind w:leftChars="150" w:left="527" w:rightChars="50" w:right="105" w:hangingChars="100" w:hanging="211"/>
              <w:rPr>
                <w:rFonts w:hint="eastAsia"/>
              </w:rPr>
            </w:pPr>
            <w:r>
              <w:rPr>
                <w:rFonts w:hint="eastAsia"/>
              </w:rPr>
              <w:t>四、直轄市、縣（市）身心障礙福利服務之獎助與評鑑之規劃及執行事項。</w:t>
            </w:r>
          </w:p>
          <w:p w14:paraId="2C62B7E2" w14:textId="77777777" w:rsidR="000A7989" w:rsidRDefault="000A7989" w:rsidP="009A7DEE">
            <w:pPr>
              <w:spacing w:line="315" w:lineRule="exact"/>
              <w:ind w:leftChars="150" w:left="527" w:rightChars="50" w:right="105" w:hangingChars="100" w:hanging="211"/>
              <w:rPr>
                <w:rFonts w:hint="eastAsia"/>
              </w:rPr>
            </w:pPr>
            <w:r>
              <w:rPr>
                <w:rFonts w:hint="eastAsia"/>
              </w:rPr>
              <w:t>五、直轄市、縣（市）身心障礙福利服務相關專業人員訓練之規劃及執行事項。</w:t>
            </w:r>
          </w:p>
          <w:p w14:paraId="6235156B" w14:textId="77777777" w:rsidR="000A7989" w:rsidRDefault="000A7989" w:rsidP="009A7DEE">
            <w:pPr>
              <w:spacing w:line="315" w:lineRule="exact"/>
              <w:ind w:leftChars="150" w:left="527" w:rightChars="50" w:right="105" w:hangingChars="100" w:hanging="211"/>
              <w:rPr>
                <w:rFonts w:hint="eastAsia"/>
              </w:rPr>
            </w:pPr>
            <w:r>
              <w:rPr>
                <w:rFonts w:hint="eastAsia"/>
              </w:rPr>
              <w:t>六、身心障礙者保護業務之執行事項。</w:t>
            </w:r>
          </w:p>
          <w:p w14:paraId="29838C2E" w14:textId="77777777" w:rsidR="000A7989" w:rsidRDefault="000A7989" w:rsidP="009A7DEE">
            <w:pPr>
              <w:spacing w:line="315" w:lineRule="exact"/>
              <w:ind w:leftChars="150" w:left="527" w:rightChars="50" w:right="105" w:hangingChars="100" w:hanging="211"/>
              <w:rPr>
                <w:rFonts w:hint="eastAsia"/>
              </w:rPr>
            </w:pPr>
            <w:r>
              <w:rPr>
                <w:rFonts w:hint="eastAsia"/>
              </w:rPr>
              <w:t>七、直轄市、縣（市）轄區身心障礙者資料統整及福利服務整合執行事項。</w:t>
            </w:r>
          </w:p>
          <w:p w14:paraId="36A5802D" w14:textId="77777777" w:rsidR="000A7989" w:rsidRDefault="000A7989" w:rsidP="009A7DEE">
            <w:pPr>
              <w:spacing w:line="315" w:lineRule="exact"/>
              <w:ind w:leftChars="150" w:left="527" w:rightChars="50" w:right="105" w:hangingChars="100" w:hanging="211"/>
              <w:rPr>
                <w:rFonts w:hint="eastAsia"/>
              </w:rPr>
            </w:pPr>
            <w:r>
              <w:rPr>
                <w:rFonts w:hint="eastAsia"/>
              </w:rPr>
              <w:t>八、直轄市、縣（市）身心障礙福利機構之輔導設立、監督及評鑑事項。</w:t>
            </w:r>
          </w:p>
          <w:p w14:paraId="0633126C" w14:textId="77777777" w:rsidR="000A7989" w:rsidRDefault="000A7989" w:rsidP="009A7DEE">
            <w:pPr>
              <w:spacing w:line="315" w:lineRule="exact"/>
              <w:ind w:leftChars="150" w:left="527" w:rightChars="50" w:right="105" w:hangingChars="100" w:hanging="211"/>
              <w:rPr>
                <w:rFonts w:hint="eastAsia"/>
              </w:rPr>
            </w:pPr>
            <w:r>
              <w:rPr>
                <w:rFonts w:hint="eastAsia"/>
              </w:rPr>
              <w:t>九、民間參與身心障礙福利服務之推動及協助事項。</w:t>
            </w:r>
          </w:p>
          <w:p w14:paraId="70566511" w14:textId="77777777" w:rsidR="000A7989" w:rsidRDefault="000A7989" w:rsidP="009A7DEE">
            <w:pPr>
              <w:spacing w:line="315" w:lineRule="exact"/>
              <w:ind w:leftChars="150" w:left="527" w:rightChars="50" w:right="105" w:hangingChars="100" w:hanging="211"/>
              <w:rPr>
                <w:rFonts w:hint="eastAsia"/>
              </w:rPr>
            </w:pPr>
            <w:r>
              <w:rPr>
                <w:rFonts w:hint="eastAsia"/>
              </w:rPr>
              <w:t>十、其他直轄市、縣（市）身心障礙福利服務權益保障之策劃及督導事項。</w:t>
            </w:r>
          </w:p>
        </w:tc>
        <w:tc>
          <w:tcPr>
            <w:tcW w:w="3043" w:type="dxa"/>
          </w:tcPr>
          <w:p w14:paraId="3D7020FB" w14:textId="77777777" w:rsidR="000A7989" w:rsidRDefault="000A7989" w:rsidP="009A7DEE">
            <w:pPr>
              <w:spacing w:line="315" w:lineRule="exact"/>
              <w:ind w:leftChars="50" w:left="316" w:rightChars="50" w:right="105" w:hangingChars="100" w:hanging="211"/>
              <w:rPr>
                <w:rFonts w:hint="eastAsia"/>
              </w:rPr>
            </w:pPr>
            <w:r>
              <w:rPr>
                <w:rFonts w:hint="eastAsia"/>
              </w:rPr>
              <w:t>一、基於本法修正，身心障礙者福利服務與權益保障為兩大領域，不疑混用。爰修正第一款、第二款、第十款文字。</w:t>
            </w:r>
          </w:p>
          <w:p w14:paraId="11AE14EE" w14:textId="77777777" w:rsidR="000A7989" w:rsidRDefault="000A7989" w:rsidP="009A7DEE">
            <w:pPr>
              <w:spacing w:line="315" w:lineRule="exact"/>
              <w:ind w:leftChars="50" w:left="316" w:rightChars="50" w:right="105" w:hangingChars="100" w:hanging="211"/>
              <w:rPr>
                <w:rFonts w:hint="eastAsia"/>
              </w:rPr>
            </w:pPr>
            <w:r>
              <w:rPr>
                <w:rFonts w:hint="eastAsia"/>
              </w:rPr>
              <w:t>二、現行政府針對不同社會福利身分者，包括：長期照顧需求者、失智症、身心障礙者、無法自理生活之移工聘僱者，個別提供服務。但是多有身心障礙者同時符合其他服務使用之規定。政府應整合服務資源，避免重複提供。以再國家有限資源上，提升服務使用量能。爰增訂第十款。</w:t>
            </w:r>
          </w:p>
          <w:p w14:paraId="5E659679" w14:textId="77777777" w:rsidR="000A7989" w:rsidRDefault="000A7989" w:rsidP="009A7DEE">
            <w:pPr>
              <w:spacing w:line="315" w:lineRule="exact"/>
              <w:ind w:leftChars="50" w:left="316" w:rightChars="50" w:right="105" w:hangingChars="100" w:hanging="211"/>
              <w:rPr>
                <w:rFonts w:hint="eastAsia"/>
              </w:rPr>
            </w:pPr>
            <w:r>
              <w:rPr>
                <w:rFonts w:hint="eastAsia"/>
              </w:rPr>
              <w:t>三、原第十款依序順移。</w:t>
            </w:r>
          </w:p>
        </w:tc>
      </w:tr>
      <w:tr w:rsidR="000A7989" w14:paraId="4EDCE3C7" w14:textId="77777777" w:rsidTr="002A7208">
        <w:tc>
          <w:tcPr>
            <w:tcW w:w="3042" w:type="dxa"/>
          </w:tcPr>
          <w:p w14:paraId="1629990B" w14:textId="77777777" w:rsidR="000A7989" w:rsidRDefault="000A7989" w:rsidP="009A7DEE">
            <w:pPr>
              <w:spacing w:line="315" w:lineRule="exact"/>
              <w:ind w:leftChars="50" w:left="316" w:rightChars="50" w:right="105" w:hangingChars="100" w:hanging="211"/>
              <w:rPr>
                <w:rFonts w:hint="eastAsia"/>
              </w:rPr>
            </w:pPr>
            <w:r>
              <w:rPr>
                <w:rFonts w:hint="eastAsia"/>
              </w:rPr>
              <w:t>第六條　直轄市、縣（市）主管機關受理身心障礙者申請鑑定時，應交衛生主管機關指定相關機構或專業人員組成專業團隊，進行鑑定並完成身心障礙鑑定報告。</w:t>
            </w:r>
          </w:p>
          <w:p w14:paraId="54E0F643" w14:textId="77777777" w:rsidR="000A7989" w:rsidRDefault="000A7989" w:rsidP="009A7DEE">
            <w:pPr>
              <w:spacing w:line="315" w:lineRule="exact"/>
              <w:ind w:leftChars="150" w:left="316" w:rightChars="50" w:right="105" w:firstLineChars="200" w:firstLine="422"/>
              <w:rPr>
                <w:rFonts w:hint="eastAsia"/>
              </w:rPr>
            </w:pPr>
            <w:r>
              <w:rPr>
                <w:rFonts w:hint="eastAsia"/>
              </w:rPr>
              <w:t>前項鑑定報告，至遲應於完成後十日內送達申請人戶籍所在地之衛生主管機關。衛生主管機關除核發鑑定費用外，至遲應將該鑑定報告於十日內核轉直轄市、縣（市）主管機關辦理。</w:t>
            </w:r>
          </w:p>
          <w:p w14:paraId="55545C2E" w14:textId="77777777" w:rsidR="000A7989" w:rsidRDefault="000A7989" w:rsidP="009A7DEE">
            <w:pPr>
              <w:spacing w:line="315" w:lineRule="exact"/>
              <w:ind w:leftChars="150" w:left="316" w:rightChars="50" w:right="105" w:firstLineChars="200" w:firstLine="422"/>
              <w:rPr>
                <w:rFonts w:hint="eastAsia"/>
              </w:rPr>
            </w:pPr>
            <w:r>
              <w:rPr>
                <w:rFonts w:hint="eastAsia"/>
              </w:rPr>
              <w:t>第一項身心障礙鑑定機構或專業人員之指定、</w:t>
            </w:r>
            <w:r w:rsidRPr="00B81AF9">
              <w:rPr>
                <w:rFonts w:hint="eastAsia"/>
                <w:u w:val="single"/>
              </w:rPr>
              <w:t>身心障礙</w:t>
            </w:r>
            <w:r w:rsidRPr="002E0A16">
              <w:rPr>
                <w:rFonts w:hint="eastAsia"/>
              </w:rPr>
              <w:t>鑑</w:t>
            </w:r>
            <w:r w:rsidRPr="003D563E">
              <w:rPr>
                <w:rFonts w:hint="eastAsia"/>
              </w:rPr>
              <w:t>定</w:t>
            </w:r>
            <w:r>
              <w:rPr>
                <w:rFonts w:hint="eastAsia"/>
              </w:rPr>
              <w:t>人員之資格條件、</w:t>
            </w:r>
            <w:r w:rsidRPr="00B81AF9">
              <w:rPr>
                <w:rFonts w:hint="eastAsia"/>
                <w:u w:val="single"/>
              </w:rPr>
              <w:t>鑑定方法與鑑定工具、身心障礙類別、鑑定向度、程度分級與基準、身心障礙無法減輕或恢復之基準</w:t>
            </w:r>
            <w:r>
              <w:rPr>
                <w:rFonts w:hint="eastAsia"/>
              </w:rPr>
              <w:t>及其他應遵行事項之辦法，由中央衛生主管機關定之。</w:t>
            </w:r>
          </w:p>
          <w:p w14:paraId="20612382" w14:textId="77777777" w:rsidR="000A7989" w:rsidRDefault="000A7989" w:rsidP="009A7DEE">
            <w:pPr>
              <w:spacing w:line="315" w:lineRule="exact"/>
              <w:ind w:leftChars="150" w:left="316" w:rightChars="50" w:right="105" w:firstLineChars="200" w:firstLine="422"/>
              <w:rPr>
                <w:rFonts w:hint="eastAsia"/>
              </w:rPr>
            </w:pPr>
            <w:r>
              <w:rPr>
                <w:rFonts w:hint="eastAsia"/>
              </w:rPr>
              <w:t>辦理有關身心障礙鑑定服務必要之診察、診斷</w:t>
            </w:r>
            <w:r w:rsidRPr="00B81AF9">
              <w:rPr>
                <w:rFonts w:hint="eastAsia"/>
                <w:u w:val="single"/>
              </w:rPr>
              <w:t>、</w:t>
            </w:r>
            <w:r>
              <w:rPr>
                <w:rFonts w:hint="eastAsia"/>
              </w:rPr>
              <w:t>檢查</w:t>
            </w:r>
            <w:r w:rsidRPr="00B81AF9">
              <w:rPr>
                <w:rFonts w:hint="eastAsia"/>
                <w:u w:val="single"/>
              </w:rPr>
              <w:t>或其他</w:t>
            </w:r>
            <w:r>
              <w:rPr>
                <w:rFonts w:hint="eastAsia"/>
              </w:rPr>
              <w:t>項目之費用，應由直轄市、縣（市）衛生主管機關編列預算支應，並由中央衛生主管機關協調直轄市、縣（市）衛生主管機關公告規範之。</w:t>
            </w:r>
          </w:p>
          <w:p w14:paraId="499C010D" w14:textId="77777777" w:rsidR="000A7989" w:rsidRDefault="000A7989" w:rsidP="009A7DEE">
            <w:pPr>
              <w:spacing w:line="315" w:lineRule="exact"/>
              <w:ind w:leftChars="150" w:left="316" w:rightChars="50" w:right="105" w:firstLineChars="200" w:firstLine="422"/>
              <w:rPr>
                <w:rFonts w:hint="eastAsia"/>
              </w:rPr>
            </w:pPr>
            <w:r>
              <w:rPr>
                <w:rFonts w:hint="eastAsia"/>
              </w:rPr>
              <w:t>前項身心障礙鑑定之項目符合全民健康保險法之規定給付者，應以該保險支應，不得重複申領前項費用。</w:t>
            </w:r>
          </w:p>
        </w:tc>
        <w:tc>
          <w:tcPr>
            <w:tcW w:w="3043" w:type="dxa"/>
          </w:tcPr>
          <w:p w14:paraId="00E12CDD" w14:textId="77777777" w:rsidR="000A7989" w:rsidRDefault="000A7989" w:rsidP="009A7DEE">
            <w:pPr>
              <w:spacing w:line="315" w:lineRule="exact"/>
              <w:ind w:leftChars="50" w:left="316" w:rightChars="50" w:right="105" w:hangingChars="100" w:hanging="211"/>
              <w:rPr>
                <w:rFonts w:hint="eastAsia"/>
              </w:rPr>
            </w:pPr>
            <w:r>
              <w:rPr>
                <w:rFonts w:hint="eastAsia"/>
              </w:rPr>
              <w:t>第六條　直轄市、縣（市）主管機關受理身心障礙者申請鑑定時，應交衛生主管機關指定相關機構或專業人員組成專業團隊，進行鑑定並完成身心障礙鑑定報告。</w:t>
            </w:r>
          </w:p>
          <w:p w14:paraId="5982C54B" w14:textId="77777777" w:rsidR="000A7989" w:rsidRDefault="000A7989" w:rsidP="009A7DEE">
            <w:pPr>
              <w:spacing w:line="315" w:lineRule="exact"/>
              <w:ind w:leftChars="150" w:left="316" w:rightChars="50" w:right="105" w:firstLineChars="200" w:firstLine="422"/>
              <w:rPr>
                <w:rFonts w:hint="eastAsia"/>
              </w:rPr>
            </w:pPr>
            <w:r>
              <w:rPr>
                <w:rFonts w:hint="eastAsia"/>
              </w:rPr>
              <w:t>前項鑑定報告，至遲應於完成後十日內送達申請人戶籍所在地之衛生主管機關。衛生主管機關除核發鑑定費用外，至遲應將該鑑定報告於十日內核轉直轄市、縣（市）主管機關辦理。</w:t>
            </w:r>
          </w:p>
          <w:p w14:paraId="08D7B221" w14:textId="77777777" w:rsidR="000A7989" w:rsidRDefault="000A7989" w:rsidP="009A7DEE">
            <w:pPr>
              <w:spacing w:line="315" w:lineRule="exact"/>
              <w:ind w:leftChars="150" w:left="316" w:rightChars="50" w:right="105" w:firstLineChars="200" w:firstLine="422"/>
              <w:rPr>
                <w:rFonts w:hint="eastAsia"/>
              </w:rPr>
            </w:pPr>
            <w:r>
              <w:rPr>
                <w:rFonts w:hint="eastAsia"/>
              </w:rPr>
              <w:t>第一項身心障礙鑑定機構或專業人員之指定、鑑定人員之資格條件、身心障礙類別之程度分級、鑑定向度與基準、鑑定方法、工具、作業方式及其他應遵行事項之辦法，由中央衛生主管機關定之。</w:t>
            </w:r>
          </w:p>
          <w:p w14:paraId="55D95FCC" w14:textId="77777777" w:rsidR="000A7989" w:rsidRDefault="000A7989" w:rsidP="009A7DEE">
            <w:pPr>
              <w:spacing w:line="315" w:lineRule="exact"/>
              <w:ind w:leftChars="150" w:left="316" w:rightChars="50" w:right="105" w:firstLineChars="200" w:firstLine="422"/>
              <w:rPr>
                <w:rFonts w:hint="eastAsia"/>
              </w:rPr>
            </w:pPr>
            <w:r>
              <w:rPr>
                <w:rFonts w:hint="eastAsia"/>
              </w:rPr>
              <w:t>辦理有關身心障礙鑑定服務必要之診察、診斷或檢查等項目之費用，應由直轄市、縣（市）衛生主管機關編列預算支應，並由中央衛生主管機關協調直轄市、縣（市）衛生主管機關公告規範之。</w:t>
            </w:r>
          </w:p>
          <w:p w14:paraId="0F3CFDB6" w14:textId="77777777" w:rsidR="000A7989" w:rsidRDefault="000A7989" w:rsidP="009A7DEE">
            <w:pPr>
              <w:spacing w:line="315" w:lineRule="exact"/>
              <w:ind w:leftChars="150" w:left="316" w:rightChars="50" w:right="105" w:firstLineChars="200" w:firstLine="422"/>
              <w:rPr>
                <w:rFonts w:hint="eastAsia"/>
              </w:rPr>
            </w:pPr>
            <w:r>
              <w:rPr>
                <w:rFonts w:hint="eastAsia"/>
              </w:rPr>
              <w:t>前項身心障礙鑑定之項目符合全民健康保險法之規定給付者，應以該保險支應，不得重複申領前項費用。</w:t>
            </w:r>
          </w:p>
        </w:tc>
        <w:tc>
          <w:tcPr>
            <w:tcW w:w="3043" w:type="dxa"/>
          </w:tcPr>
          <w:p w14:paraId="31DDF879" w14:textId="77777777" w:rsidR="000A7989" w:rsidRDefault="000A7989" w:rsidP="009A7DEE">
            <w:pPr>
              <w:spacing w:line="315" w:lineRule="exact"/>
              <w:ind w:leftChars="50" w:left="316" w:rightChars="50" w:right="105" w:hangingChars="100" w:hanging="211"/>
              <w:rPr>
                <w:rFonts w:hint="eastAsia"/>
              </w:rPr>
            </w:pPr>
            <w:r>
              <w:rPr>
                <w:rFonts w:hint="eastAsia"/>
              </w:rPr>
              <w:t>一、第三項配合修正條文第十四條及參考身心障礙者鑑定作業辦法第四條附表一與第五條附表二及附表三內容，修正授權辦法規範事項。</w:t>
            </w:r>
          </w:p>
          <w:p w14:paraId="2B920D21" w14:textId="77777777" w:rsidR="000A7989" w:rsidRDefault="000A7989" w:rsidP="009A7DEE">
            <w:pPr>
              <w:spacing w:line="315" w:lineRule="exact"/>
              <w:ind w:leftChars="50" w:left="316" w:rightChars="50" w:right="105" w:hangingChars="100" w:hanging="211"/>
              <w:rPr>
                <w:rFonts w:hint="eastAsia"/>
              </w:rPr>
            </w:pPr>
            <w:r>
              <w:rPr>
                <w:rFonts w:hint="eastAsia"/>
              </w:rPr>
              <w:t>二、第四項酌作文字修正。</w:t>
            </w:r>
          </w:p>
          <w:p w14:paraId="1D0E764B" w14:textId="77777777" w:rsidR="000A7989" w:rsidRDefault="000A7989" w:rsidP="009A7DEE">
            <w:pPr>
              <w:spacing w:line="315" w:lineRule="exact"/>
              <w:ind w:leftChars="50" w:left="316" w:rightChars="50" w:right="105" w:hangingChars="100" w:hanging="211"/>
              <w:rPr>
                <w:rFonts w:hint="eastAsia"/>
              </w:rPr>
            </w:pPr>
            <w:r>
              <w:rPr>
                <w:rFonts w:hint="eastAsia"/>
              </w:rPr>
              <w:t>三、第一項、第二項及第五項未修正。</w:t>
            </w:r>
          </w:p>
        </w:tc>
      </w:tr>
      <w:tr w:rsidR="000A7989" w14:paraId="0A16DF29" w14:textId="77777777" w:rsidTr="002A7208">
        <w:tc>
          <w:tcPr>
            <w:tcW w:w="3042" w:type="dxa"/>
          </w:tcPr>
          <w:p w14:paraId="0B1B1C8B" w14:textId="77777777" w:rsidR="000A7989" w:rsidRDefault="000A7989" w:rsidP="009A7DEE">
            <w:pPr>
              <w:spacing w:line="315" w:lineRule="exact"/>
              <w:ind w:leftChars="50" w:left="316" w:rightChars="50" w:right="105" w:hangingChars="100" w:hanging="211"/>
              <w:rPr>
                <w:rFonts w:hint="eastAsia"/>
              </w:rPr>
            </w:pPr>
            <w:r>
              <w:rPr>
                <w:rFonts w:hint="eastAsia"/>
              </w:rPr>
              <w:t>第七條　直轄市、縣（市）主管機關應於取得衛生主管機關所核轉之身心障礙鑑定報告後，籌組專業團隊進行需求評估。</w:t>
            </w:r>
          </w:p>
          <w:p w14:paraId="2A22AC68" w14:textId="77777777" w:rsidR="000A7989" w:rsidRDefault="000A7989" w:rsidP="009A7DEE">
            <w:pPr>
              <w:spacing w:line="315" w:lineRule="exact"/>
              <w:ind w:leftChars="150" w:left="316" w:rightChars="50" w:right="105" w:firstLineChars="200" w:firstLine="422"/>
              <w:rPr>
                <w:rFonts w:hint="eastAsia"/>
              </w:rPr>
            </w:pPr>
            <w:r>
              <w:rPr>
                <w:rFonts w:hint="eastAsia"/>
              </w:rPr>
              <w:t>前項需求評估，應依身心障礙者障礙類別、程度、經濟情況、照顧服務需求、生活需求、社會參與需求等因素為之。</w:t>
            </w:r>
          </w:p>
          <w:p w14:paraId="0F3CD632" w14:textId="77777777" w:rsidR="000A7989" w:rsidRDefault="000A7989" w:rsidP="009A7DEE">
            <w:pPr>
              <w:spacing w:line="315" w:lineRule="exact"/>
              <w:ind w:leftChars="150" w:left="316" w:rightChars="50" w:right="105" w:firstLineChars="200" w:firstLine="422"/>
              <w:rPr>
                <w:rFonts w:hint="eastAsia"/>
              </w:rPr>
            </w:pPr>
            <w:r>
              <w:rPr>
                <w:rFonts w:hint="eastAsia"/>
              </w:rPr>
              <w:t>直轄市、縣（市）主管機關對於設籍於轄區內依前項評估合於規定者，應核發身心障礙證明，據以提供所需之福利及服務。</w:t>
            </w:r>
          </w:p>
          <w:p w14:paraId="2BF1E96C" w14:textId="77777777" w:rsidR="000A7989" w:rsidRDefault="000A7989" w:rsidP="009A7DEE">
            <w:pPr>
              <w:spacing w:line="315" w:lineRule="exact"/>
              <w:ind w:leftChars="150" w:left="316" w:rightChars="50" w:right="105" w:firstLineChars="200" w:firstLine="422"/>
              <w:rPr>
                <w:rFonts w:hint="eastAsia"/>
              </w:rPr>
            </w:pPr>
            <w:r>
              <w:rPr>
                <w:rFonts w:hint="eastAsia"/>
              </w:rPr>
              <w:t>第一項評估作業得併同前條鑑定作業辦理，有關評估作業與鑑定作業併同辦理事宜、評估專業團隊人員資格條件、評估工具、作業方式及其他應遵行事項之辦法，由中央主管機關定之。</w:t>
            </w:r>
          </w:p>
        </w:tc>
        <w:tc>
          <w:tcPr>
            <w:tcW w:w="3043" w:type="dxa"/>
          </w:tcPr>
          <w:p w14:paraId="7A94A2FB" w14:textId="77777777" w:rsidR="000A7989" w:rsidRDefault="000A7989" w:rsidP="009A7DEE">
            <w:pPr>
              <w:spacing w:line="315" w:lineRule="exact"/>
              <w:ind w:leftChars="50" w:left="316" w:rightChars="50" w:right="105" w:hangingChars="100" w:hanging="211"/>
              <w:rPr>
                <w:rFonts w:hint="eastAsia"/>
              </w:rPr>
            </w:pPr>
            <w:r>
              <w:rPr>
                <w:rFonts w:hint="eastAsia"/>
              </w:rPr>
              <w:t>第七條　直轄市、縣（市）主管機關應於取得衛生主管機關所核轉之身心障礙鑑定報告後，籌組專業團隊進行需求評估。</w:t>
            </w:r>
          </w:p>
          <w:p w14:paraId="333D73B7" w14:textId="77777777" w:rsidR="000A7989" w:rsidRDefault="000A7989" w:rsidP="009A7DEE">
            <w:pPr>
              <w:spacing w:line="315" w:lineRule="exact"/>
              <w:ind w:leftChars="150" w:left="316" w:rightChars="50" w:right="105" w:firstLineChars="200" w:firstLine="422"/>
              <w:rPr>
                <w:rFonts w:hint="eastAsia"/>
              </w:rPr>
            </w:pPr>
            <w:r>
              <w:rPr>
                <w:rFonts w:hint="eastAsia"/>
              </w:rPr>
              <w:t>前項需求評估，應依身心障礙者障礙類別、程度、</w:t>
            </w:r>
            <w:r w:rsidRPr="00B81AF9">
              <w:rPr>
                <w:rFonts w:hint="eastAsia"/>
                <w:u w:val="single"/>
              </w:rPr>
              <w:t>家庭</w:t>
            </w:r>
            <w:r>
              <w:rPr>
                <w:rFonts w:hint="eastAsia"/>
              </w:rPr>
              <w:t>經濟情況、照顧服務需求、</w:t>
            </w:r>
            <w:r w:rsidRPr="00B81AF9">
              <w:rPr>
                <w:rFonts w:hint="eastAsia"/>
                <w:u w:val="single"/>
              </w:rPr>
              <w:t>家庭</w:t>
            </w:r>
            <w:r>
              <w:rPr>
                <w:rFonts w:hint="eastAsia"/>
              </w:rPr>
              <w:t>生活需求、社會參與需求等因素為之。</w:t>
            </w:r>
          </w:p>
          <w:p w14:paraId="578D091F" w14:textId="77777777" w:rsidR="000A7989" w:rsidRDefault="000A7989" w:rsidP="009A7DEE">
            <w:pPr>
              <w:spacing w:line="315" w:lineRule="exact"/>
              <w:ind w:leftChars="150" w:left="316" w:rightChars="50" w:right="105" w:firstLineChars="200" w:firstLine="422"/>
              <w:rPr>
                <w:rFonts w:hint="eastAsia"/>
              </w:rPr>
            </w:pPr>
            <w:r>
              <w:rPr>
                <w:rFonts w:hint="eastAsia"/>
              </w:rPr>
              <w:t>直轄市、縣（市）主管機關對於設籍於轄區內依前項評估合於規定者，應核發身心障礙證明，據以提供所需之福利及服務。</w:t>
            </w:r>
          </w:p>
          <w:p w14:paraId="58A3DBB4" w14:textId="77777777" w:rsidR="000A7989" w:rsidRDefault="000A7989" w:rsidP="009A7DEE">
            <w:pPr>
              <w:spacing w:line="315" w:lineRule="exact"/>
              <w:ind w:leftChars="150" w:left="316" w:rightChars="50" w:right="105" w:firstLineChars="200" w:firstLine="422"/>
              <w:rPr>
                <w:rFonts w:hint="eastAsia"/>
              </w:rPr>
            </w:pPr>
            <w:r>
              <w:rPr>
                <w:rFonts w:hint="eastAsia"/>
              </w:rPr>
              <w:t>第一項評估作業得併同前條鑑定作業辦理，有關評估作業與鑑定作業併同辦理事宜、評估專業團隊人員資格條件、評估工具、作業方式及其他應遵行事項之辦法，由中央主管機關</w:t>
            </w:r>
            <w:r w:rsidRPr="00B81AF9">
              <w:rPr>
                <w:rFonts w:hint="eastAsia"/>
                <w:u w:val="single"/>
              </w:rPr>
              <w:t>會同中央衛生主管機關</w:t>
            </w:r>
            <w:r>
              <w:rPr>
                <w:rFonts w:hint="eastAsia"/>
              </w:rPr>
              <w:t>定之。</w:t>
            </w:r>
          </w:p>
        </w:tc>
        <w:tc>
          <w:tcPr>
            <w:tcW w:w="3043" w:type="dxa"/>
          </w:tcPr>
          <w:p w14:paraId="21306262" w14:textId="77777777" w:rsidR="000A7989" w:rsidRDefault="000A7989" w:rsidP="009A7DEE">
            <w:pPr>
              <w:spacing w:line="315" w:lineRule="exact"/>
              <w:ind w:leftChars="50" w:left="316" w:rightChars="50" w:right="105" w:hangingChars="100" w:hanging="211"/>
              <w:rPr>
                <w:rFonts w:hint="eastAsia"/>
              </w:rPr>
            </w:pPr>
            <w:r>
              <w:rPr>
                <w:rFonts w:hint="eastAsia"/>
              </w:rPr>
              <w:t>一、第一項、第三項未修正。</w:t>
            </w:r>
          </w:p>
          <w:p w14:paraId="583B02D8" w14:textId="77777777" w:rsidR="000A7989" w:rsidRDefault="000A7989" w:rsidP="009A7DEE">
            <w:pPr>
              <w:spacing w:line="315" w:lineRule="exact"/>
              <w:ind w:leftChars="50" w:left="316" w:rightChars="50" w:right="105" w:hangingChars="100" w:hanging="211"/>
              <w:rPr>
                <w:rFonts w:hint="eastAsia"/>
              </w:rPr>
            </w:pPr>
            <w:r>
              <w:rPr>
                <w:rFonts w:hint="eastAsia"/>
              </w:rPr>
              <w:t>二、第二項身心障礙者之社會福利身分，係有個人專屬性，本法之服務與保護目的在於支持身心障礙者為日常之生活。其需求評估，應以個人需求為考量，不以家庭經濟、家庭生活需求為必要。始符合本法立法目的。爰刪除「家庭」文字。</w:t>
            </w:r>
          </w:p>
          <w:p w14:paraId="6AE90FFA" w14:textId="77777777" w:rsidR="000A7989" w:rsidRDefault="000A7989" w:rsidP="009A7DEE">
            <w:pPr>
              <w:spacing w:line="315" w:lineRule="exact"/>
              <w:ind w:leftChars="50" w:left="316" w:rightChars="50" w:right="105" w:hangingChars="100" w:hanging="211"/>
              <w:rPr>
                <w:rFonts w:hint="eastAsia"/>
              </w:rPr>
            </w:pPr>
            <w:r>
              <w:rPr>
                <w:rFonts w:hint="eastAsia"/>
              </w:rPr>
              <w:t>三、配合原行政院衛生署一百零二年七月二十三日組織改造為衛生福利部，原屬內政部之社政業務改由衛生福利部管轄，已無由兩機關會同發布法規命令之情形，爰修正第四項授權辦法之訂定權責機關，以刪除「會同中央主管機關」文字。</w:t>
            </w:r>
          </w:p>
        </w:tc>
      </w:tr>
      <w:tr w:rsidR="000A7989" w14:paraId="2617F719" w14:textId="77777777" w:rsidTr="002A7208">
        <w:tc>
          <w:tcPr>
            <w:tcW w:w="3042" w:type="dxa"/>
          </w:tcPr>
          <w:p w14:paraId="2A7BECC1" w14:textId="77777777" w:rsidR="000A7989" w:rsidRDefault="000A7989" w:rsidP="009A7DEE">
            <w:pPr>
              <w:spacing w:line="315" w:lineRule="exact"/>
              <w:ind w:leftChars="50" w:left="316" w:rightChars="50" w:right="105" w:hangingChars="100" w:hanging="211"/>
              <w:rPr>
                <w:rFonts w:hint="eastAsia"/>
              </w:rPr>
            </w:pPr>
            <w:r>
              <w:rPr>
                <w:rFonts w:hint="eastAsia"/>
              </w:rPr>
              <w:t>第十條　主管機關</w:t>
            </w:r>
            <w:r w:rsidRPr="00B81AF9">
              <w:rPr>
                <w:rFonts w:hint="eastAsia"/>
                <w:u w:val="single"/>
              </w:rPr>
              <w:t>應以首長為召集人</w:t>
            </w:r>
            <w:r>
              <w:rPr>
                <w:rFonts w:hint="eastAsia"/>
              </w:rPr>
              <w:t>，遴聘（派）身心障礙者代表、身心障礙</w:t>
            </w:r>
            <w:r w:rsidRPr="00B81AF9">
              <w:rPr>
                <w:rFonts w:hint="eastAsia"/>
                <w:u w:val="single"/>
              </w:rPr>
              <w:t>領域學者專家</w:t>
            </w:r>
            <w:r>
              <w:rPr>
                <w:rFonts w:hint="eastAsia"/>
              </w:rPr>
              <w:t>、民間相關機構、團體代表及各目的事業主管機關代表</w:t>
            </w:r>
            <w:r w:rsidRPr="00B81AF9">
              <w:rPr>
                <w:rFonts w:hint="eastAsia"/>
                <w:u w:val="single"/>
              </w:rPr>
              <w:t>，</w:t>
            </w:r>
            <w:r>
              <w:rPr>
                <w:rFonts w:hint="eastAsia"/>
              </w:rPr>
              <w:t>辦理身心障礙者權益保障事項；</w:t>
            </w:r>
            <w:r w:rsidRPr="00B81AF9">
              <w:rPr>
                <w:rFonts w:hint="eastAsia"/>
                <w:u w:val="single"/>
              </w:rPr>
              <w:t>其成員任</w:t>
            </w:r>
            <w:r>
              <w:rPr>
                <w:rFonts w:hint="eastAsia"/>
              </w:rPr>
              <w:t>一性別不得少於三分之一。</w:t>
            </w:r>
          </w:p>
          <w:p w14:paraId="6F367F2D" w14:textId="77777777" w:rsidR="000A7989" w:rsidRDefault="000A7989" w:rsidP="009A7DEE">
            <w:pPr>
              <w:spacing w:line="315" w:lineRule="exact"/>
              <w:ind w:leftChars="150" w:left="316" w:rightChars="50" w:right="105" w:firstLineChars="200" w:firstLine="422"/>
              <w:rPr>
                <w:rFonts w:hint="eastAsia"/>
              </w:rPr>
            </w:pPr>
            <w:r w:rsidRPr="00B81AF9">
              <w:rPr>
                <w:rFonts w:hint="eastAsia"/>
                <w:u w:val="single"/>
              </w:rPr>
              <w:t>前項身心障礙者代表、學者專家、民間相關機構及團體代表之人數不得少於總數二分之一，其中具身心障礙者身分之人數不得少於二分之一，並應兼顧各障礙類別之均衡</w:t>
            </w:r>
            <w:r>
              <w:rPr>
                <w:rFonts w:hint="eastAsia"/>
              </w:rPr>
              <w:t>。</w:t>
            </w:r>
          </w:p>
          <w:p w14:paraId="18B9E41A" w14:textId="77777777" w:rsidR="000A7989" w:rsidRDefault="000A7989" w:rsidP="009A7DEE">
            <w:pPr>
              <w:spacing w:line="315" w:lineRule="exact"/>
              <w:ind w:leftChars="150" w:left="316" w:rightChars="50" w:right="105" w:firstLineChars="200" w:firstLine="422"/>
              <w:rPr>
                <w:rFonts w:hint="eastAsia"/>
              </w:rPr>
            </w:pPr>
            <w:r>
              <w:rPr>
                <w:rFonts w:hint="eastAsia"/>
              </w:rPr>
              <w:t>第一項權益保障事項包括：</w:t>
            </w:r>
          </w:p>
          <w:p w14:paraId="2E706B93" w14:textId="77777777" w:rsidR="000A7989" w:rsidRDefault="000A7989" w:rsidP="000A7989">
            <w:pPr>
              <w:spacing w:line="315" w:lineRule="exact"/>
              <w:ind w:leftChars="150" w:left="527" w:rightChars="50" w:right="105" w:hangingChars="100" w:hanging="211"/>
              <w:rPr>
                <w:rFonts w:hint="eastAsia"/>
              </w:rPr>
            </w:pPr>
            <w:r>
              <w:rPr>
                <w:rFonts w:hint="eastAsia"/>
              </w:rPr>
              <w:t>一、整合規劃、研究、諮詢、協調推動促進身心障礙者權益保障相關事宜。</w:t>
            </w:r>
          </w:p>
          <w:p w14:paraId="29DBADBC" w14:textId="77777777" w:rsidR="000A7989" w:rsidRDefault="000A7989" w:rsidP="000A7989">
            <w:pPr>
              <w:spacing w:line="315" w:lineRule="exact"/>
              <w:ind w:leftChars="150" w:left="527" w:rightChars="50" w:right="105" w:hangingChars="100" w:hanging="211"/>
              <w:rPr>
                <w:rFonts w:hint="eastAsia"/>
              </w:rPr>
            </w:pPr>
            <w:r>
              <w:rPr>
                <w:rFonts w:hint="eastAsia"/>
              </w:rPr>
              <w:t>二、受理身心障礙者權益受損協調事宜。</w:t>
            </w:r>
          </w:p>
          <w:p w14:paraId="6BA4DC23" w14:textId="77777777" w:rsidR="000A7989" w:rsidRDefault="000A7989" w:rsidP="000A7989">
            <w:pPr>
              <w:spacing w:line="315" w:lineRule="exact"/>
              <w:ind w:leftChars="150" w:left="527" w:rightChars="50" w:right="105" w:hangingChars="100" w:hanging="211"/>
              <w:rPr>
                <w:rFonts w:hint="eastAsia"/>
              </w:rPr>
            </w:pPr>
            <w:r>
              <w:rPr>
                <w:rFonts w:hint="eastAsia"/>
              </w:rPr>
              <w:t>三、其他促進身心障礙者權益及福利保障相關事宜。</w:t>
            </w:r>
          </w:p>
          <w:p w14:paraId="2E9E1890" w14:textId="77777777" w:rsidR="000A7989" w:rsidRDefault="000A7989" w:rsidP="000A7989">
            <w:pPr>
              <w:spacing w:line="315" w:lineRule="exact"/>
              <w:ind w:leftChars="150" w:left="316" w:rightChars="50" w:right="105" w:firstLineChars="200" w:firstLine="422"/>
              <w:rPr>
                <w:rFonts w:hint="eastAsia"/>
              </w:rPr>
            </w:pPr>
            <w:r>
              <w:rPr>
                <w:rFonts w:hint="eastAsia"/>
              </w:rPr>
              <w:t>第一項權益保障事項與運作</w:t>
            </w:r>
            <w:r w:rsidRPr="008A5850">
              <w:rPr>
                <w:rFonts w:hint="eastAsia"/>
                <w:u w:val="single"/>
              </w:rPr>
              <w:t>、成員遴聘（派）程序</w:t>
            </w:r>
            <w:r>
              <w:rPr>
                <w:rFonts w:hint="eastAsia"/>
              </w:rPr>
              <w:t>及前項第二款身心障礙</w:t>
            </w:r>
            <w:r w:rsidRPr="008A5850">
              <w:rPr>
                <w:rFonts w:hint="eastAsia"/>
                <w:u w:val="single"/>
              </w:rPr>
              <w:t>者</w:t>
            </w:r>
            <w:r>
              <w:rPr>
                <w:rFonts w:hint="eastAsia"/>
              </w:rPr>
              <w:t>權益受損協調之處理及其他應遵行事項之辦法，由各級主管機關定之。</w:t>
            </w:r>
          </w:p>
        </w:tc>
        <w:tc>
          <w:tcPr>
            <w:tcW w:w="3043" w:type="dxa"/>
          </w:tcPr>
          <w:p w14:paraId="02210AE2" w14:textId="77777777" w:rsidR="000A7989" w:rsidRDefault="000A7989" w:rsidP="009A7DEE">
            <w:pPr>
              <w:spacing w:line="315" w:lineRule="exact"/>
              <w:ind w:leftChars="50" w:left="316" w:rightChars="50" w:right="105" w:hangingChars="100" w:hanging="211"/>
              <w:rPr>
                <w:rFonts w:hint="eastAsia"/>
              </w:rPr>
            </w:pPr>
            <w:r>
              <w:rPr>
                <w:rFonts w:hint="eastAsia"/>
              </w:rPr>
              <w:t>第十條　主管機關應遴聘（派）身心障礙者</w:t>
            </w:r>
            <w:r w:rsidRPr="00B81AF9">
              <w:rPr>
                <w:rFonts w:hint="eastAsia"/>
                <w:u w:val="single"/>
              </w:rPr>
              <w:t>或其監護人</w:t>
            </w:r>
            <w:r>
              <w:rPr>
                <w:rFonts w:hint="eastAsia"/>
              </w:rPr>
              <w:t>代表、身心障礙福利學者或專家、</w:t>
            </w:r>
            <w:r w:rsidRPr="00B81AF9">
              <w:rPr>
                <w:rFonts w:hint="eastAsia"/>
                <w:u w:val="single"/>
              </w:rPr>
              <w:t>民意代表與</w:t>
            </w:r>
            <w:r>
              <w:rPr>
                <w:rFonts w:hint="eastAsia"/>
              </w:rPr>
              <w:t>民間相關機構、團體代表及各目的事業主管機關代表辦理身心障礙者權益保障事項；</w:t>
            </w:r>
            <w:r w:rsidRPr="00B81AF9">
              <w:rPr>
                <w:rFonts w:hint="eastAsia"/>
                <w:u w:val="single"/>
              </w:rPr>
              <w:t>其中遴聘身心障礙者或其監護人代表及民間相關機構、團體代表之比例，不得少於三分之一</w:t>
            </w:r>
            <w:r>
              <w:rPr>
                <w:rFonts w:hint="eastAsia"/>
              </w:rPr>
              <w:t>。</w:t>
            </w:r>
          </w:p>
          <w:p w14:paraId="48AB26EA" w14:textId="77777777" w:rsidR="000A7989" w:rsidRDefault="000A7989" w:rsidP="009A7DEE">
            <w:pPr>
              <w:spacing w:line="315" w:lineRule="exact"/>
              <w:ind w:leftChars="150" w:left="316" w:rightChars="50" w:right="105" w:firstLineChars="200" w:firstLine="422"/>
              <w:rPr>
                <w:rFonts w:hint="eastAsia"/>
              </w:rPr>
            </w:pPr>
            <w:r w:rsidRPr="00B81AF9">
              <w:rPr>
                <w:rFonts w:hint="eastAsia"/>
                <w:u w:val="single"/>
              </w:rPr>
              <w:t>前項之代表，單一性別不得少於三分之一</w:t>
            </w:r>
            <w:r>
              <w:rPr>
                <w:rFonts w:hint="eastAsia"/>
              </w:rPr>
              <w:t>。</w:t>
            </w:r>
          </w:p>
          <w:p w14:paraId="6900BC4B" w14:textId="77777777" w:rsidR="000A7989" w:rsidRDefault="000A7989" w:rsidP="009A7DEE">
            <w:pPr>
              <w:spacing w:line="315" w:lineRule="exact"/>
              <w:ind w:leftChars="150" w:left="316" w:rightChars="50" w:right="105" w:firstLineChars="200" w:firstLine="422"/>
              <w:rPr>
                <w:rFonts w:hint="eastAsia"/>
              </w:rPr>
            </w:pPr>
            <w:r>
              <w:rPr>
                <w:rFonts w:hint="eastAsia"/>
              </w:rPr>
              <w:t>第一項權益保障事項包括：</w:t>
            </w:r>
          </w:p>
          <w:p w14:paraId="5C447F8E" w14:textId="77777777" w:rsidR="000A7989" w:rsidRDefault="000A7989" w:rsidP="000A7989">
            <w:pPr>
              <w:spacing w:line="315" w:lineRule="exact"/>
              <w:ind w:leftChars="150" w:left="527" w:rightChars="50" w:right="105" w:hangingChars="100" w:hanging="211"/>
              <w:rPr>
                <w:rFonts w:hint="eastAsia"/>
              </w:rPr>
            </w:pPr>
            <w:r>
              <w:rPr>
                <w:rFonts w:hint="eastAsia"/>
              </w:rPr>
              <w:t>一、整合規劃、研究、諮詢、協調推動促進身心障礙者權益保障相關事宜。</w:t>
            </w:r>
          </w:p>
          <w:p w14:paraId="4ADE6385" w14:textId="77777777" w:rsidR="000A7989" w:rsidRDefault="000A7989" w:rsidP="000A7989">
            <w:pPr>
              <w:spacing w:line="315" w:lineRule="exact"/>
              <w:ind w:leftChars="150" w:left="527" w:rightChars="50" w:right="105" w:hangingChars="100" w:hanging="211"/>
              <w:rPr>
                <w:rFonts w:hint="eastAsia"/>
              </w:rPr>
            </w:pPr>
            <w:r>
              <w:rPr>
                <w:rFonts w:hint="eastAsia"/>
              </w:rPr>
              <w:t>二、受理身心障礙者權益受損協調事宜。</w:t>
            </w:r>
          </w:p>
          <w:p w14:paraId="509CC599" w14:textId="77777777" w:rsidR="000A7989" w:rsidRDefault="000A7989" w:rsidP="000A7989">
            <w:pPr>
              <w:spacing w:line="315" w:lineRule="exact"/>
              <w:ind w:leftChars="150" w:left="527" w:rightChars="50" w:right="105" w:hangingChars="100" w:hanging="211"/>
              <w:rPr>
                <w:rFonts w:hint="eastAsia"/>
              </w:rPr>
            </w:pPr>
            <w:r>
              <w:rPr>
                <w:rFonts w:hint="eastAsia"/>
              </w:rPr>
              <w:t>三、其他促進身心障礙者權益及福利保障相關事宜。</w:t>
            </w:r>
          </w:p>
          <w:p w14:paraId="29556815" w14:textId="77777777" w:rsidR="000A7989" w:rsidRDefault="000A7989" w:rsidP="000A7989">
            <w:pPr>
              <w:spacing w:line="315" w:lineRule="exact"/>
              <w:ind w:leftChars="150" w:left="316" w:rightChars="50" w:right="105" w:firstLineChars="200" w:firstLine="422"/>
              <w:rPr>
                <w:rFonts w:hint="eastAsia"/>
              </w:rPr>
            </w:pPr>
            <w:r>
              <w:rPr>
                <w:rFonts w:hint="eastAsia"/>
              </w:rPr>
              <w:t>第一項權益保障事項與運作、前項第二款身心障礙者權益受損協調之處理及其他應遵行事項之辦法，由各級主管機關定之。</w:t>
            </w:r>
          </w:p>
        </w:tc>
        <w:tc>
          <w:tcPr>
            <w:tcW w:w="3043" w:type="dxa"/>
          </w:tcPr>
          <w:p w14:paraId="4C86BDE0" w14:textId="77777777" w:rsidR="000A7989" w:rsidRDefault="000A7989" w:rsidP="009A7DEE">
            <w:pPr>
              <w:spacing w:line="315" w:lineRule="exact"/>
              <w:ind w:leftChars="50" w:left="316" w:rightChars="50" w:right="105" w:hangingChars="100" w:hanging="211"/>
              <w:rPr>
                <w:rFonts w:hint="eastAsia"/>
              </w:rPr>
            </w:pPr>
            <w:r>
              <w:rPr>
                <w:rFonts w:hint="eastAsia"/>
              </w:rPr>
              <w:t>一、第一項修正規主管機關應辦理身心障礙者權益保障事項。增列以首長為召集人，刪除民意代表之成員資格、社會福利學者或專家、以及身心障礙者之監護人代表。理由如下：</w:t>
            </w:r>
          </w:p>
          <w:p w14:paraId="682F28D1" w14:textId="77777777" w:rsidR="000A7989" w:rsidRDefault="000A7989" w:rsidP="009A7DEE">
            <w:pPr>
              <w:pStyle w:val="a3"/>
              <w:spacing w:line="315" w:lineRule="exact"/>
              <w:ind w:leftChars="150" w:left="738" w:rightChars="50" w:right="105" w:hangingChars="200" w:hanging="422"/>
              <w:rPr>
                <w:rFonts w:hint="eastAsia"/>
              </w:rPr>
            </w:pPr>
            <w:r w:rsidRPr="00B81AF9">
              <w:rPr>
                <w:rFonts w:ascii="細明體" w:hint="eastAsia"/>
              </w:rPr>
              <w:t>(</w:t>
            </w:r>
            <w:r>
              <w:rPr>
                <w:rFonts w:hint="eastAsia"/>
              </w:rPr>
              <w:t>一</w:t>
            </w:r>
            <w:r w:rsidRPr="00B81AF9">
              <w:rPr>
                <w:rFonts w:ascii="細明體" w:hint="eastAsia"/>
              </w:rPr>
              <w:t>)</w:t>
            </w:r>
            <w:r>
              <w:rPr>
                <w:rFonts w:hint="eastAsia"/>
              </w:rPr>
              <w:t>為提升本會議之層級，原為本項前段修正以增列首長為召集人。</w:t>
            </w:r>
          </w:p>
          <w:p w14:paraId="743DD016" w14:textId="77777777" w:rsidR="000A7989" w:rsidRDefault="000A7989" w:rsidP="009A7DEE">
            <w:pPr>
              <w:pStyle w:val="a3"/>
              <w:spacing w:line="315" w:lineRule="exact"/>
              <w:ind w:leftChars="150" w:left="738" w:rightChars="50" w:right="105" w:hangingChars="200" w:hanging="422"/>
            </w:pPr>
            <w:r w:rsidRPr="00B81AF9">
              <w:rPr>
                <w:rFonts w:ascii="細明體" w:hint="eastAsia"/>
              </w:rPr>
              <w:t>(</w:t>
            </w:r>
            <w:r>
              <w:rPr>
                <w:rFonts w:hint="eastAsia"/>
              </w:rPr>
              <w:t>二</w:t>
            </w:r>
            <w:r w:rsidRPr="00B81AF9">
              <w:rPr>
                <w:rFonts w:ascii="細明體" w:hint="eastAsia"/>
              </w:rPr>
              <w:t>)</w:t>
            </w:r>
            <w:r>
              <w:rPr>
                <w:rFonts w:hint="eastAsia"/>
              </w:rPr>
              <w:t>現行老人、兒童及少年相關權益保障機制皆無納入民意代表，爰為本項中段修正刪除民意代表之成員資格。</w:t>
            </w:r>
          </w:p>
          <w:p w14:paraId="0264C6FE" w14:textId="77777777" w:rsidR="000A7989" w:rsidRDefault="000A7989" w:rsidP="000A7989">
            <w:pPr>
              <w:pStyle w:val="a3"/>
              <w:spacing w:line="315" w:lineRule="exact"/>
              <w:ind w:leftChars="150" w:left="738" w:rightChars="50" w:right="105" w:hangingChars="200" w:hanging="422"/>
              <w:rPr>
                <w:rFonts w:hint="eastAsia"/>
              </w:rPr>
            </w:pPr>
            <w:r w:rsidRPr="008A5850">
              <w:rPr>
                <w:rFonts w:ascii="細明體" w:hint="eastAsia"/>
              </w:rPr>
              <w:t>(</w:t>
            </w:r>
            <w:r>
              <w:rPr>
                <w:rFonts w:hint="eastAsia"/>
              </w:rPr>
              <w:t>三</w:t>
            </w:r>
            <w:r w:rsidRPr="008A5850">
              <w:rPr>
                <w:rFonts w:ascii="細明體" w:hint="eastAsia"/>
              </w:rPr>
              <w:t>)</w:t>
            </w:r>
            <w:r>
              <w:rPr>
                <w:rFonts w:hint="eastAsia"/>
              </w:rPr>
              <w:t>為使身心障礙法令政策為特定之專門領域，爰刪除本項中後段社會福利學者或專家之成員資格。</w:t>
            </w:r>
          </w:p>
          <w:p w14:paraId="6F32C06F" w14:textId="77777777" w:rsidR="000A7989" w:rsidRDefault="000A7989" w:rsidP="000A7989">
            <w:pPr>
              <w:pStyle w:val="a3"/>
              <w:spacing w:line="315" w:lineRule="exact"/>
              <w:ind w:leftChars="150" w:left="738" w:rightChars="50" w:right="105" w:hangingChars="200" w:hanging="422"/>
              <w:rPr>
                <w:rFonts w:hint="eastAsia"/>
              </w:rPr>
            </w:pPr>
            <w:r w:rsidRPr="008A5850">
              <w:rPr>
                <w:rFonts w:ascii="細明體" w:hint="eastAsia"/>
              </w:rPr>
              <w:t>(</w:t>
            </w:r>
            <w:r>
              <w:rPr>
                <w:rFonts w:hint="eastAsia"/>
              </w:rPr>
              <w:t>四</w:t>
            </w:r>
            <w:r w:rsidRPr="008A5850">
              <w:rPr>
                <w:rFonts w:ascii="細明體" w:hint="eastAsia"/>
              </w:rPr>
              <w:t>)</w:t>
            </w:r>
            <w:r>
              <w:rPr>
                <w:rFonts w:hint="eastAsia"/>
              </w:rPr>
              <w:t>因現行監護人代表可透過民間相關機構、團體（家長團體）代表推派，爰刪除本項後段監護人代表之成員資格。</w:t>
            </w:r>
          </w:p>
          <w:p w14:paraId="090D4B14" w14:textId="77777777" w:rsidR="000A7989" w:rsidRDefault="000A7989" w:rsidP="000A7989">
            <w:pPr>
              <w:spacing w:line="315" w:lineRule="exact"/>
              <w:ind w:leftChars="50" w:left="316" w:rightChars="50" w:right="105" w:hangingChars="100" w:hanging="211"/>
              <w:rPr>
                <w:rFonts w:hint="eastAsia"/>
              </w:rPr>
            </w:pPr>
            <w:r>
              <w:rPr>
                <w:rFonts w:hint="eastAsia"/>
              </w:rPr>
              <w:t>二、第一項後段修正移列為第二項。為落實身心障礙者權利公約精神，經由與身心障礙者密切諮詢，使其等積極參與影響身心障礙者生活相關立法與政策之決策過程，明定身心障礙者參與人數比例，不得少於身心障礙者代表、學者專家、民間相關機構及團體代表人數之二分之一，並兼顧各障礙類別之均衡及議事運作。</w:t>
            </w:r>
          </w:p>
          <w:p w14:paraId="5E060645" w14:textId="77777777" w:rsidR="000A7989" w:rsidRDefault="000A7989" w:rsidP="000A7989">
            <w:pPr>
              <w:spacing w:line="315" w:lineRule="exact"/>
              <w:ind w:leftChars="50" w:left="316" w:rightChars="50" w:right="105" w:hangingChars="100" w:hanging="211"/>
              <w:rPr>
                <w:rFonts w:hint="eastAsia"/>
              </w:rPr>
            </w:pPr>
            <w:r>
              <w:rPr>
                <w:rFonts w:hint="eastAsia"/>
              </w:rPr>
              <w:t>三、為依消除對婦女一切形式歧視公約第七條，締約各國應採取一切適當措施，消除在本國政治和生活中對婦女之歧視，特別應保證婦女在與男子平等之條件下，參加政府政策之制訂及執行。為落實該公約精神，推動性別平等，將現行第二項規定之單一性別不得少於三分之一併入第一項後段並修正為任一性別不得少於三分之一。</w:t>
            </w:r>
          </w:p>
          <w:p w14:paraId="282B7443" w14:textId="77777777" w:rsidR="000A7989" w:rsidRPr="000A7989" w:rsidRDefault="000A7989" w:rsidP="000A7989">
            <w:pPr>
              <w:spacing w:line="315" w:lineRule="exact"/>
              <w:ind w:leftChars="50" w:left="316" w:rightChars="50" w:right="105" w:hangingChars="100" w:hanging="211"/>
              <w:rPr>
                <w:rFonts w:hint="eastAsia"/>
              </w:rPr>
            </w:pPr>
            <w:r>
              <w:rPr>
                <w:rFonts w:hint="eastAsia"/>
              </w:rPr>
              <w:t>四、修正第四項規定以增列成員遴聘（派）程序的法律授權，以辦理有關權益保障事項與運作事務。</w:t>
            </w:r>
          </w:p>
        </w:tc>
      </w:tr>
      <w:tr w:rsidR="000A7989" w14:paraId="1C515ACC" w14:textId="77777777" w:rsidTr="002A7208">
        <w:tc>
          <w:tcPr>
            <w:tcW w:w="3042" w:type="dxa"/>
          </w:tcPr>
          <w:p w14:paraId="006F3BE0" w14:textId="77777777" w:rsidR="000A7989" w:rsidRPr="002E0A16" w:rsidRDefault="000A7989" w:rsidP="009A7DEE">
            <w:pPr>
              <w:spacing w:line="315" w:lineRule="exact"/>
              <w:ind w:leftChars="50" w:left="316" w:rightChars="50" w:right="105" w:hangingChars="100" w:hanging="211"/>
              <w:rPr>
                <w:rFonts w:hint="eastAsia"/>
              </w:rPr>
            </w:pPr>
            <w:r w:rsidRPr="002E0A16">
              <w:rPr>
                <w:rFonts w:hint="eastAsia"/>
              </w:rPr>
              <w:t>第十條之一　政府及公私立機構、團體，得就影響身心障礙者權益之政策及法規表示意見，並提供便於各類身心障礙者可近用之資訊。</w:t>
            </w:r>
          </w:p>
        </w:tc>
        <w:tc>
          <w:tcPr>
            <w:tcW w:w="3043" w:type="dxa"/>
          </w:tcPr>
          <w:p w14:paraId="46589FEB" w14:textId="77777777" w:rsidR="000A7989" w:rsidRDefault="000A7989" w:rsidP="009A7DEE">
            <w:pPr>
              <w:spacing w:line="315" w:lineRule="exact"/>
              <w:ind w:leftChars="50" w:left="105" w:rightChars="50" w:right="105"/>
              <w:rPr>
                <w:rFonts w:hint="eastAsia"/>
              </w:rPr>
            </w:pPr>
          </w:p>
        </w:tc>
        <w:tc>
          <w:tcPr>
            <w:tcW w:w="3043" w:type="dxa"/>
          </w:tcPr>
          <w:p w14:paraId="50FBE645" w14:textId="77777777" w:rsidR="000A7989" w:rsidRDefault="000A7989" w:rsidP="009A7DEE">
            <w:pPr>
              <w:spacing w:line="315" w:lineRule="exact"/>
              <w:ind w:leftChars="50" w:left="316" w:rightChars="50" w:right="105" w:hangingChars="100" w:hanging="211"/>
              <w:rPr>
                <w:rFonts w:hint="eastAsia"/>
              </w:rPr>
            </w:pPr>
            <w:r>
              <w:rPr>
                <w:rFonts w:hint="eastAsia"/>
              </w:rPr>
              <w:t>一、本條新增。</w:t>
            </w:r>
          </w:p>
          <w:p w14:paraId="6ABDB995" w14:textId="77777777" w:rsidR="000A7989" w:rsidRDefault="000A7989" w:rsidP="009A7DEE">
            <w:pPr>
              <w:spacing w:line="315" w:lineRule="exact"/>
              <w:ind w:leftChars="50" w:left="316" w:rightChars="50" w:right="105" w:hangingChars="100" w:hanging="211"/>
              <w:rPr>
                <w:rFonts w:hint="eastAsia"/>
              </w:rPr>
            </w:pPr>
            <w:r>
              <w:rPr>
                <w:rFonts w:hint="eastAsia"/>
              </w:rPr>
              <w:t>二、為落實</w:t>
            </w:r>
            <w:r>
              <w:rPr>
                <w:rFonts w:hint="eastAsia"/>
              </w:rPr>
              <w:t>CRPD</w:t>
            </w:r>
            <w:r>
              <w:rPr>
                <w:rFonts w:hint="eastAsia"/>
              </w:rPr>
              <w:t>身心障礙者參與及近用資訊之精神，參考</w:t>
            </w:r>
            <w:r>
              <w:rPr>
                <w:rFonts w:hint="eastAsia"/>
              </w:rPr>
              <w:t>CRPD</w:t>
            </w:r>
            <w:r>
              <w:rPr>
                <w:rFonts w:hint="eastAsia"/>
              </w:rPr>
              <w:t>第四條第三項、第二十一條及</w:t>
            </w:r>
            <w:r>
              <w:rPr>
                <w:rFonts w:hint="eastAsia"/>
              </w:rPr>
              <w:t>CRPD</w:t>
            </w:r>
            <w:r>
              <w:rPr>
                <w:rFonts w:hint="eastAsia"/>
              </w:rPr>
              <w:t>第七號一般性意見增訂本條。</w:t>
            </w:r>
          </w:p>
          <w:p w14:paraId="0B858524" w14:textId="77777777" w:rsidR="000A7989" w:rsidRDefault="000A7989" w:rsidP="009A7DEE">
            <w:pPr>
              <w:spacing w:line="315" w:lineRule="exact"/>
              <w:ind w:leftChars="50" w:left="316" w:rightChars="50" w:right="105" w:hangingChars="100" w:hanging="211"/>
              <w:rPr>
                <w:rFonts w:hint="eastAsia"/>
              </w:rPr>
            </w:pPr>
            <w:r>
              <w:rPr>
                <w:rFonts w:hint="eastAsia"/>
              </w:rPr>
              <w:t>三、為落實</w:t>
            </w:r>
            <w:r>
              <w:rPr>
                <w:rFonts w:hint="eastAsia"/>
              </w:rPr>
              <w:t>CRPD</w:t>
            </w:r>
            <w:r>
              <w:rPr>
                <w:rFonts w:hint="eastAsia"/>
              </w:rPr>
              <w:t>第二十一條（表達與意見之自由及近用資訊），提供予公眾之資訊須以適於不同身心障礙類別之可及性格式與技術提供予身心障礙者，例如：提供視覺障礙者點字或可報讀的文件等；提供聽覺障礙者字幕或手語等；提供心智障礙者易讀資訊。</w:t>
            </w:r>
          </w:p>
        </w:tc>
      </w:tr>
      <w:tr w:rsidR="000A7989" w14:paraId="5D57D8AF" w14:textId="77777777" w:rsidTr="002A7208">
        <w:tc>
          <w:tcPr>
            <w:tcW w:w="3042" w:type="dxa"/>
          </w:tcPr>
          <w:p w14:paraId="7814F7BB" w14:textId="77777777" w:rsidR="000A7989" w:rsidRDefault="000A7989" w:rsidP="009A7DEE">
            <w:pPr>
              <w:spacing w:line="315" w:lineRule="exact"/>
              <w:ind w:leftChars="50" w:left="316" w:rightChars="50" w:right="105" w:hangingChars="100" w:hanging="211"/>
              <w:rPr>
                <w:rFonts w:hint="eastAsia"/>
              </w:rPr>
            </w:pPr>
            <w:r>
              <w:rPr>
                <w:rFonts w:hint="eastAsia"/>
              </w:rPr>
              <w:t>第十一條　各級政府應至少每五年舉辦身心障礙者之生活狀況、保健醫療</w:t>
            </w:r>
            <w:r w:rsidRPr="008A5850">
              <w:rPr>
                <w:rFonts w:hint="eastAsia"/>
                <w:u w:val="single"/>
              </w:rPr>
              <w:t>、輔助科技</w:t>
            </w:r>
            <w:r>
              <w:rPr>
                <w:rFonts w:hint="eastAsia"/>
              </w:rPr>
              <w:t>、特殊教育、就業與訓練、交通及福利等需求評估及服務調查研究，並應出版、公布調查研究結果。</w:t>
            </w:r>
          </w:p>
          <w:p w14:paraId="5770C6E7" w14:textId="77777777" w:rsidR="000A7989" w:rsidRDefault="000A7989" w:rsidP="009A7DEE">
            <w:pPr>
              <w:spacing w:line="315" w:lineRule="exact"/>
              <w:ind w:leftChars="150" w:left="316" w:rightChars="50" w:right="105" w:firstLineChars="200" w:firstLine="422"/>
              <w:rPr>
                <w:rFonts w:hint="eastAsia"/>
              </w:rPr>
            </w:pPr>
            <w:r>
              <w:rPr>
                <w:rFonts w:hint="eastAsia"/>
              </w:rPr>
              <w:t>行政院每十年辦理全國人口普查時，應將身心障礙者人口調查納入普查項目。</w:t>
            </w:r>
          </w:p>
        </w:tc>
        <w:tc>
          <w:tcPr>
            <w:tcW w:w="3043" w:type="dxa"/>
          </w:tcPr>
          <w:p w14:paraId="1C8B836E" w14:textId="77777777" w:rsidR="000A7989" w:rsidRDefault="000A7989" w:rsidP="009A7DEE">
            <w:pPr>
              <w:spacing w:line="315" w:lineRule="exact"/>
              <w:ind w:leftChars="50" w:left="316" w:rightChars="50" w:right="105" w:hangingChars="100" w:hanging="211"/>
              <w:rPr>
                <w:rFonts w:hint="eastAsia"/>
              </w:rPr>
            </w:pPr>
            <w:r>
              <w:rPr>
                <w:rFonts w:hint="eastAsia"/>
              </w:rPr>
              <w:t>第十一條　各級政府應至少每五年舉辦身心障礙者之生活狀況、保健醫療、特殊教育、就業與訓練、交通及福利等需求評估及服務調查研究，並應出版、公布調查研究結果。</w:t>
            </w:r>
          </w:p>
          <w:p w14:paraId="2F3DE1F0" w14:textId="77777777" w:rsidR="000A7989" w:rsidRDefault="000A7989" w:rsidP="009A7DEE">
            <w:pPr>
              <w:spacing w:line="315" w:lineRule="exact"/>
              <w:ind w:leftChars="150" w:left="316" w:rightChars="50" w:right="105" w:firstLineChars="200" w:firstLine="422"/>
              <w:rPr>
                <w:rFonts w:hint="eastAsia"/>
              </w:rPr>
            </w:pPr>
            <w:r>
              <w:rPr>
                <w:rFonts w:hint="eastAsia"/>
              </w:rPr>
              <w:t>行政院每十年辦理全國人口普查時，應將身心障礙者人口調查納入普查項目。</w:t>
            </w:r>
          </w:p>
        </w:tc>
        <w:tc>
          <w:tcPr>
            <w:tcW w:w="3043" w:type="dxa"/>
          </w:tcPr>
          <w:p w14:paraId="741178E5" w14:textId="77777777" w:rsidR="000A7989" w:rsidRDefault="000A7989" w:rsidP="009A7DEE">
            <w:pPr>
              <w:spacing w:line="315" w:lineRule="exact"/>
              <w:ind w:leftChars="50" w:left="105" w:rightChars="50" w:right="105"/>
              <w:rPr>
                <w:rFonts w:hint="eastAsia"/>
              </w:rPr>
            </w:pPr>
            <w:r>
              <w:rPr>
                <w:rFonts w:hint="eastAsia"/>
              </w:rPr>
              <w:t>為落實本法第五十條規定身心障礙者自立生活，配合第二十條身心障礙輔具資源整合、研究發展及服務、增訂第七十一條第四項、第五項輔助科技費用補助審議委員會組織、及第七十一條之二輔具經費補助身心障礙者於醫療復健、自立生活、照顧及其他特殊需求使用輔具，有定期調查以了解輔助科技使用狀況，爰增列輔助科技為定期調查項目。</w:t>
            </w:r>
          </w:p>
        </w:tc>
      </w:tr>
      <w:tr w:rsidR="000A7989" w14:paraId="47ED9A2E" w14:textId="77777777" w:rsidTr="002A7208">
        <w:tc>
          <w:tcPr>
            <w:tcW w:w="3042" w:type="dxa"/>
          </w:tcPr>
          <w:p w14:paraId="0E209635" w14:textId="77777777" w:rsidR="000A7989" w:rsidRDefault="000A7989" w:rsidP="009A7DEE">
            <w:pPr>
              <w:spacing w:line="315" w:lineRule="exact"/>
              <w:ind w:leftChars="50" w:left="316" w:rightChars="50" w:right="105" w:hangingChars="100" w:hanging="211"/>
              <w:rPr>
                <w:rFonts w:hint="eastAsia"/>
              </w:rPr>
            </w:pPr>
            <w:r>
              <w:rPr>
                <w:rFonts w:hint="eastAsia"/>
              </w:rPr>
              <w:t>第十六條　身心障礙者之人格及合法權益，應受尊重及保障，對其接受教育、應考、進用、就業、居住、遷徙、醫療等權益，不得有歧視之對待。</w:t>
            </w:r>
          </w:p>
          <w:p w14:paraId="132F208F" w14:textId="77777777" w:rsidR="000A7989" w:rsidRDefault="000A7989" w:rsidP="009A7DEE">
            <w:pPr>
              <w:spacing w:line="315" w:lineRule="exact"/>
              <w:ind w:leftChars="150" w:left="316" w:rightChars="50" w:right="105" w:firstLineChars="200" w:firstLine="422"/>
              <w:rPr>
                <w:rFonts w:hint="eastAsia"/>
              </w:rPr>
            </w:pPr>
            <w:r>
              <w:rPr>
                <w:rFonts w:hint="eastAsia"/>
              </w:rPr>
              <w:t>公共設施場所營運者，</w:t>
            </w:r>
            <w:r w:rsidRPr="008A5850">
              <w:rPr>
                <w:rFonts w:hint="eastAsia"/>
                <w:u w:val="single"/>
              </w:rPr>
              <w:t>應</w:t>
            </w:r>
            <w:r>
              <w:rPr>
                <w:rFonts w:hint="eastAsia"/>
              </w:rPr>
              <w:t>使身心障礙者公平使用設施、設備或享有權利。</w:t>
            </w:r>
          </w:p>
          <w:p w14:paraId="1200D55C" w14:textId="77777777" w:rsidR="000A7989" w:rsidRDefault="000A7989" w:rsidP="009A7DEE">
            <w:pPr>
              <w:spacing w:line="315" w:lineRule="exact"/>
              <w:ind w:leftChars="150" w:left="316" w:rightChars="50" w:right="105" w:firstLineChars="200" w:firstLine="422"/>
              <w:rPr>
                <w:rFonts w:hint="eastAsia"/>
              </w:rPr>
            </w:pPr>
            <w:r>
              <w:rPr>
                <w:rFonts w:hint="eastAsia"/>
              </w:rPr>
              <w:t>機關（構）、學校</w:t>
            </w:r>
            <w:r w:rsidRPr="008A5850">
              <w:rPr>
                <w:rFonts w:hint="eastAsia"/>
                <w:u w:val="single"/>
              </w:rPr>
              <w:t>、事業單位、法人或</w:t>
            </w:r>
            <w:r>
              <w:rPr>
                <w:rFonts w:hint="eastAsia"/>
              </w:rPr>
              <w:t>團體辦理</w:t>
            </w:r>
            <w:r w:rsidRPr="008A5850">
              <w:rPr>
                <w:rFonts w:hint="eastAsia"/>
                <w:u w:val="single"/>
              </w:rPr>
              <w:t>教育、招考、進用、就業、醫療、居住、矯正等權益事項，</w:t>
            </w:r>
            <w:r>
              <w:rPr>
                <w:rFonts w:hint="eastAsia"/>
              </w:rPr>
              <w:t>應依身心障礙</w:t>
            </w:r>
            <w:r w:rsidRPr="008A5850">
              <w:rPr>
                <w:rFonts w:hint="eastAsia"/>
                <w:u w:val="single"/>
              </w:rPr>
              <w:t>者</w:t>
            </w:r>
            <w:r>
              <w:rPr>
                <w:rFonts w:hint="eastAsia"/>
              </w:rPr>
              <w:t>個別障礙需求，</w:t>
            </w:r>
            <w:r w:rsidRPr="008A5850">
              <w:rPr>
                <w:rFonts w:hint="eastAsia"/>
                <w:u w:val="single"/>
              </w:rPr>
              <w:t>於不造成不成比例或過度負擔之情況下，進行必要及適當之合理調整</w:t>
            </w:r>
            <w:r>
              <w:rPr>
                <w:rFonts w:hint="eastAsia"/>
              </w:rPr>
              <w:t>。</w:t>
            </w:r>
          </w:p>
          <w:p w14:paraId="4505E1DE" w14:textId="77777777" w:rsidR="000A7989" w:rsidRPr="008A5850" w:rsidRDefault="000A7989" w:rsidP="009A7DEE">
            <w:pPr>
              <w:spacing w:line="315" w:lineRule="exact"/>
              <w:ind w:leftChars="150" w:left="316" w:rightChars="50" w:right="105" w:firstLineChars="200" w:firstLine="422"/>
              <w:rPr>
                <w:rFonts w:hint="eastAsia"/>
                <w:u w:val="single"/>
              </w:rPr>
            </w:pPr>
            <w:r w:rsidRPr="008A5850">
              <w:rPr>
                <w:rFonts w:hint="eastAsia"/>
                <w:u w:val="single"/>
              </w:rPr>
              <w:t>中央各目的事業主管機關應於本條文修正公布後一年內，公告前項合理調整適用範圍、協商程序及救濟管道之指引。</w:t>
            </w:r>
          </w:p>
          <w:p w14:paraId="0DB6EB60" w14:textId="77777777" w:rsidR="000A7989" w:rsidRDefault="000A7989" w:rsidP="009A7DEE">
            <w:pPr>
              <w:spacing w:line="315" w:lineRule="exact"/>
              <w:ind w:leftChars="150" w:left="316" w:rightChars="50" w:right="105" w:firstLineChars="200" w:firstLine="422"/>
              <w:rPr>
                <w:rFonts w:hint="eastAsia"/>
              </w:rPr>
            </w:pPr>
            <w:r w:rsidRPr="008A5850">
              <w:rPr>
                <w:rFonts w:hint="eastAsia"/>
                <w:u w:val="single"/>
              </w:rPr>
              <w:t>機關（構）、學校、事業機構、法人或團體應依前項指引公告後二年內，訂定合理調整流程且公開揭示之。</w:t>
            </w:r>
          </w:p>
        </w:tc>
        <w:tc>
          <w:tcPr>
            <w:tcW w:w="3043" w:type="dxa"/>
          </w:tcPr>
          <w:p w14:paraId="3D7080AA" w14:textId="77777777" w:rsidR="000A7989" w:rsidRDefault="000A7989" w:rsidP="009A7DEE">
            <w:pPr>
              <w:spacing w:line="315" w:lineRule="exact"/>
              <w:ind w:leftChars="50" w:left="316" w:rightChars="50" w:right="105" w:hangingChars="100" w:hanging="211"/>
              <w:rPr>
                <w:rFonts w:hint="eastAsia"/>
              </w:rPr>
            </w:pPr>
            <w:r>
              <w:rPr>
                <w:rFonts w:hint="eastAsia"/>
              </w:rPr>
              <w:t>第十六條　身心障礙者之人格及合法權益，應受尊重及保障，對其接受教育、應考、進用、就業、居住、遷徙、醫療等權益，不得有歧視之對待。</w:t>
            </w:r>
          </w:p>
          <w:p w14:paraId="2004DBD7" w14:textId="77777777" w:rsidR="000A7989" w:rsidRDefault="000A7989" w:rsidP="009A7DEE">
            <w:pPr>
              <w:spacing w:line="315" w:lineRule="exact"/>
              <w:ind w:leftChars="150" w:left="316" w:rightChars="50" w:right="105" w:firstLineChars="200" w:firstLine="422"/>
              <w:rPr>
                <w:rFonts w:hint="eastAsia"/>
              </w:rPr>
            </w:pPr>
            <w:r>
              <w:rPr>
                <w:rFonts w:hint="eastAsia"/>
              </w:rPr>
              <w:t>公共設施場所營運者，</w:t>
            </w:r>
            <w:r w:rsidRPr="008A5850">
              <w:rPr>
                <w:rFonts w:hint="eastAsia"/>
                <w:u w:val="single"/>
              </w:rPr>
              <w:t>不得</w:t>
            </w:r>
            <w:r>
              <w:rPr>
                <w:rFonts w:hint="eastAsia"/>
              </w:rPr>
              <w:t>使身心障礙者無法公平使用設施、設備或享有權利。</w:t>
            </w:r>
          </w:p>
          <w:p w14:paraId="75729806" w14:textId="77777777" w:rsidR="000A7989" w:rsidRDefault="000A7989" w:rsidP="009A7DEE">
            <w:pPr>
              <w:spacing w:line="315" w:lineRule="exact"/>
              <w:ind w:leftChars="150" w:left="316" w:rightChars="50" w:right="105" w:firstLineChars="200" w:firstLine="422"/>
              <w:rPr>
                <w:rFonts w:hint="eastAsia"/>
              </w:rPr>
            </w:pPr>
            <w:r w:rsidRPr="008A5850">
              <w:rPr>
                <w:rFonts w:hint="eastAsia"/>
                <w:u w:val="single"/>
              </w:rPr>
              <w:t>公、私立</w:t>
            </w:r>
            <w:r>
              <w:rPr>
                <w:rFonts w:hint="eastAsia"/>
              </w:rPr>
              <w:t>機關（構）、團體、學校與</w:t>
            </w:r>
            <w:r w:rsidRPr="008A5850">
              <w:rPr>
                <w:rFonts w:hint="eastAsia"/>
                <w:u w:val="single"/>
              </w:rPr>
              <w:t>企業公開</w:t>
            </w:r>
            <w:r>
              <w:rPr>
                <w:rFonts w:hint="eastAsia"/>
              </w:rPr>
              <w:t>辦理各類考試，應依身心障礙應考人個別障礙需求，在考試公平原則下，提供多元化適性協助，以保障身心障礙者公平應考機會。</w:t>
            </w:r>
          </w:p>
        </w:tc>
        <w:tc>
          <w:tcPr>
            <w:tcW w:w="3043" w:type="dxa"/>
          </w:tcPr>
          <w:p w14:paraId="483F24FA" w14:textId="77777777" w:rsidR="000A7989" w:rsidRDefault="000A7989" w:rsidP="009A7DEE">
            <w:pPr>
              <w:spacing w:line="315" w:lineRule="exact"/>
              <w:ind w:leftChars="50" w:left="316" w:rightChars="50" w:right="105" w:hangingChars="100" w:hanging="211"/>
              <w:rPr>
                <w:rFonts w:hint="eastAsia"/>
              </w:rPr>
            </w:pPr>
            <w:r>
              <w:rPr>
                <w:rFonts w:hint="eastAsia"/>
              </w:rPr>
              <w:t>一、第一項未修正。</w:t>
            </w:r>
          </w:p>
          <w:p w14:paraId="397A5BF8" w14:textId="77777777" w:rsidR="000A7989" w:rsidRDefault="000A7989" w:rsidP="009A7DEE">
            <w:pPr>
              <w:spacing w:line="315" w:lineRule="exact"/>
              <w:ind w:leftChars="50" w:left="316" w:rightChars="50" w:right="105" w:hangingChars="100" w:hanging="211"/>
              <w:rPr>
                <w:rFonts w:hint="eastAsia"/>
              </w:rPr>
            </w:pPr>
            <w:r>
              <w:rPr>
                <w:rFonts w:hint="eastAsia"/>
              </w:rPr>
              <w:t>二、第二項酌為文字調整將消極禁止行為修正為積極促進行為，爰將文字「不得」修正為「應」，以明定公共設施場所營運者，對於身心障礙者公平使用設施之平等權益之積極作為。</w:t>
            </w:r>
          </w:p>
          <w:p w14:paraId="26270812" w14:textId="77777777" w:rsidR="000A7989" w:rsidRDefault="000A7989" w:rsidP="009A7DEE">
            <w:pPr>
              <w:spacing w:line="315" w:lineRule="exact"/>
              <w:ind w:leftChars="50" w:left="316" w:rightChars="50" w:right="105" w:hangingChars="100" w:hanging="211"/>
              <w:rPr>
                <w:rFonts w:hint="eastAsia"/>
              </w:rPr>
            </w:pPr>
            <w:r>
              <w:rPr>
                <w:rFonts w:hint="eastAsia"/>
              </w:rPr>
              <w:t>三、第三項為辦理考試應順應身心障礙者之特殊性，作特殊之安排，其修正如下：</w:t>
            </w:r>
          </w:p>
          <w:p w14:paraId="426D5F40" w14:textId="77777777" w:rsidR="000A7989" w:rsidRDefault="000A7989" w:rsidP="009A7DEE">
            <w:pPr>
              <w:pStyle w:val="a3"/>
              <w:spacing w:line="315" w:lineRule="exact"/>
              <w:ind w:leftChars="150" w:left="738" w:rightChars="50" w:right="105" w:hangingChars="200" w:hanging="422"/>
              <w:rPr>
                <w:rFonts w:hint="eastAsia"/>
              </w:rPr>
            </w:pPr>
            <w:r w:rsidRPr="008A5850">
              <w:rPr>
                <w:rFonts w:ascii="細明體" w:hint="eastAsia"/>
              </w:rPr>
              <w:t>(</w:t>
            </w:r>
            <w:r>
              <w:rPr>
                <w:rFonts w:hint="eastAsia"/>
              </w:rPr>
              <w:t>一</w:t>
            </w:r>
            <w:r w:rsidRPr="008A5850">
              <w:rPr>
                <w:rFonts w:ascii="細明體" w:hint="eastAsia"/>
              </w:rPr>
              <w:t>)</w:t>
            </w:r>
            <w:r>
              <w:rPr>
                <w:rFonts w:hint="eastAsia"/>
              </w:rPr>
              <w:t>刪除本項前段贅字「公、私立」與中段「公開」。</w:t>
            </w:r>
          </w:p>
          <w:p w14:paraId="78EBE360" w14:textId="77777777" w:rsidR="000A7989" w:rsidRDefault="000A7989" w:rsidP="009A7DEE">
            <w:pPr>
              <w:pStyle w:val="a3"/>
              <w:spacing w:line="315" w:lineRule="exact"/>
              <w:ind w:leftChars="150" w:left="738" w:rightChars="50" w:right="105" w:hangingChars="200" w:hanging="422"/>
              <w:rPr>
                <w:rFonts w:hint="eastAsia"/>
              </w:rPr>
            </w:pPr>
            <w:r w:rsidRPr="008A5850">
              <w:rPr>
                <w:rFonts w:ascii="細明體" w:hint="eastAsia"/>
              </w:rPr>
              <w:t>(</w:t>
            </w:r>
            <w:r>
              <w:rPr>
                <w:rFonts w:hint="eastAsia"/>
              </w:rPr>
              <w:t>二</w:t>
            </w:r>
            <w:r w:rsidRPr="008A5850">
              <w:rPr>
                <w:rFonts w:ascii="細明體" w:hint="eastAsia"/>
              </w:rPr>
              <w:t>)</w:t>
            </w:r>
            <w:r>
              <w:rPr>
                <w:rFonts w:hint="eastAsia"/>
              </w:rPr>
              <w:t>修正並增列權責單位以修正企業為事業單位，並增列法人。</w:t>
            </w:r>
          </w:p>
          <w:p w14:paraId="0C7EE4DF" w14:textId="77777777" w:rsidR="000A7989" w:rsidRDefault="000A7989" w:rsidP="009A7DEE">
            <w:pPr>
              <w:pStyle w:val="a3"/>
              <w:spacing w:line="315" w:lineRule="exact"/>
              <w:ind w:leftChars="150" w:left="738" w:rightChars="50" w:right="105" w:hangingChars="200" w:hanging="422"/>
              <w:rPr>
                <w:rFonts w:hint="eastAsia"/>
              </w:rPr>
            </w:pPr>
            <w:r w:rsidRPr="008A5850">
              <w:rPr>
                <w:rFonts w:ascii="細明體" w:hint="eastAsia"/>
              </w:rPr>
              <w:t>(</w:t>
            </w:r>
            <w:r>
              <w:rPr>
                <w:rFonts w:hint="eastAsia"/>
              </w:rPr>
              <w:t>三</w:t>
            </w:r>
            <w:r w:rsidRPr="008A5850">
              <w:rPr>
                <w:rFonts w:ascii="細明體" w:hint="eastAsia"/>
              </w:rPr>
              <w:t>)</w:t>
            </w:r>
            <w:r>
              <w:rPr>
                <w:rFonts w:hint="eastAsia"/>
              </w:rPr>
              <w:t>明訂本項規定之範圍，以符合身心障礙者權利公約宗旨，除現行法律規定之招考外，爰增列：辦理教育、進用、就業、醫療、居住、矯正等事項。</w:t>
            </w:r>
          </w:p>
          <w:p w14:paraId="7B1EF063" w14:textId="77777777" w:rsidR="000A7989" w:rsidRDefault="000A7989" w:rsidP="009A7DEE">
            <w:pPr>
              <w:pStyle w:val="a3"/>
              <w:spacing w:line="315" w:lineRule="exact"/>
              <w:ind w:leftChars="150" w:left="738" w:rightChars="50" w:right="105" w:hangingChars="200" w:hanging="422"/>
              <w:rPr>
                <w:rFonts w:hint="eastAsia"/>
              </w:rPr>
            </w:pPr>
            <w:r w:rsidRPr="008A5850">
              <w:rPr>
                <w:rFonts w:ascii="細明體" w:hint="eastAsia"/>
              </w:rPr>
              <w:t>(</w:t>
            </w:r>
            <w:r>
              <w:rPr>
                <w:rFonts w:hint="eastAsia"/>
              </w:rPr>
              <w:t>四</w:t>
            </w:r>
            <w:r w:rsidRPr="008A5850">
              <w:rPr>
                <w:rFonts w:ascii="細明體" w:hint="eastAsia"/>
              </w:rPr>
              <w:t>)</w:t>
            </w:r>
            <w:r>
              <w:rPr>
                <w:rFonts w:hint="eastAsia"/>
              </w:rPr>
              <w:t>依據身心障礙者權利公約第二條所揭示「合理調整」宗旨，係指根據具體需要，於不造成不成比例或過度負擔之情況下，進行必要及適當之修改與調整，以確保身心障礙者在與其他人平等基礎上享有或行使所有人權及基本自由。爰增列後段文字賦予權責單位在不造成不成比例或過度負擔的情況下，進行適當之合理調整之權責。</w:t>
            </w:r>
          </w:p>
          <w:p w14:paraId="6CF8FAB3" w14:textId="77777777" w:rsidR="000A7989" w:rsidRDefault="000A7989" w:rsidP="009A7DEE">
            <w:pPr>
              <w:spacing w:line="315" w:lineRule="exact"/>
              <w:ind w:leftChars="50" w:left="316" w:rightChars="50" w:right="105" w:hangingChars="100" w:hanging="211"/>
              <w:rPr>
                <w:rFonts w:hint="eastAsia"/>
              </w:rPr>
            </w:pPr>
            <w:r>
              <w:rPr>
                <w:rFonts w:hint="eastAsia"/>
              </w:rPr>
              <w:t>四、增訂第四項，合理調整事項涉及各部會，爰定明各目的事業主管機關應自本法修正公布後一年內，訂定合理調整指引。考量各目的事業主管機關權責業務屬性、單位規模等均有不同，合理調整指引之適用範圍，除需符合本條前三項所定之特定場域和領域外，亦得依業務屬性、業務規模等事項明訂適用範圍。</w:t>
            </w:r>
          </w:p>
          <w:p w14:paraId="26B6A53B" w14:textId="77777777" w:rsidR="000A7989" w:rsidRDefault="000A7989" w:rsidP="009A7DEE">
            <w:pPr>
              <w:spacing w:line="315" w:lineRule="exact"/>
              <w:ind w:leftChars="50" w:left="316" w:rightChars="50" w:right="105" w:hangingChars="100" w:hanging="211"/>
              <w:rPr>
                <w:rFonts w:hint="eastAsia"/>
              </w:rPr>
            </w:pPr>
            <w:r>
              <w:rPr>
                <w:rFonts w:hint="eastAsia"/>
              </w:rPr>
              <w:t>五、增訂第五項，參考性騷擾防治法有關性騷擾防治及責任之立法例，定明機關（構）、學校、事業機構、法人或團體應於前項指引完成後二年內，訂定合理調整流程並公開揭示之，以落實合理調整政策。</w:t>
            </w:r>
          </w:p>
        </w:tc>
      </w:tr>
      <w:tr w:rsidR="000A7989" w14:paraId="51451A9B" w14:textId="77777777" w:rsidTr="002A7208">
        <w:tc>
          <w:tcPr>
            <w:tcW w:w="3042" w:type="dxa"/>
          </w:tcPr>
          <w:p w14:paraId="0140B713" w14:textId="77777777" w:rsidR="000A7989" w:rsidRPr="002E0A16" w:rsidRDefault="000A7989" w:rsidP="009A7DEE">
            <w:pPr>
              <w:spacing w:line="315" w:lineRule="exact"/>
              <w:ind w:leftChars="50" w:left="316" w:rightChars="50" w:right="105" w:hangingChars="100" w:hanging="211"/>
              <w:rPr>
                <w:rFonts w:hint="eastAsia"/>
              </w:rPr>
            </w:pPr>
            <w:r w:rsidRPr="002E0A16">
              <w:rPr>
                <w:rFonts w:hint="eastAsia"/>
              </w:rPr>
              <w:t>第十六條之一　前條第一項所稱歧視，指對身心障礙者為下列各款之行為：</w:t>
            </w:r>
          </w:p>
          <w:p w14:paraId="2ABBF7A5" w14:textId="77777777" w:rsidR="000A7989" w:rsidRPr="002E0A16" w:rsidRDefault="000A7989" w:rsidP="009A7DEE">
            <w:pPr>
              <w:spacing w:line="315" w:lineRule="exact"/>
              <w:ind w:leftChars="150" w:left="527" w:rightChars="50" w:right="105" w:hangingChars="100" w:hanging="211"/>
              <w:rPr>
                <w:rFonts w:hint="eastAsia"/>
              </w:rPr>
            </w:pPr>
            <w:r w:rsidRPr="002E0A16">
              <w:rPr>
                <w:rFonts w:hint="eastAsia"/>
              </w:rPr>
              <w:t>一、於相同情況下，對身心障礙者為拒絕、禁止、限制、差別待遇之行為者。但因工作性質不適合特定身心障礙者；或因特定身心障礙者具特殊情勢須採取不同處理之正當理由者，不在此限。</w:t>
            </w:r>
          </w:p>
          <w:p w14:paraId="08184113" w14:textId="77777777" w:rsidR="000A7989" w:rsidRPr="002E0A16" w:rsidRDefault="000A7989" w:rsidP="009A7DEE">
            <w:pPr>
              <w:spacing w:line="315" w:lineRule="exact"/>
              <w:ind w:leftChars="150" w:left="527" w:rightChars="50" w:right="105" w:hangingChars="100" w:hanging="211"/>
              <w:rPr>
                <w:rFonts w:hint="eastAsia"/>
              </w:rPr>
            </w:pPr>
            <w:r w:rsidRPr="002E0A16">
              <w:rPr>
                <w:rFonts w:hint="eastAsia"/>
              </w:rPr>
              <w:t>二、前款以外，以法令、政策或其他相類似之行為，致身心障礙者之權益無法或難以實施者。</w:t>
            </w:r>
          </w:p>
          <w:p w14:paraId="25852380" w14:textId="77777777" w:rsidR="000A7989" w:rsidRPr="002E0A16" w:rsidRDefault="000A7989" w:rsidP="009A7DEE">
            <w:pPr>
              <w:spacing w:line="315" w:lineRule="exact"/>
              <w:ind w:leftChars="150" w:left="527" w:rightChars="50" w:right="105" w:hangingChars="100" w:hanging="211"/>
              <w:rPr>
                <w:rFonts w:hint="eastAsia"/>
              </w:rPr>
            </w:pPr>
            <w:r w:rsidRPr="002E0A16">
              <w:rPr>
                <w:rFonts w:hint="eastAsia"/>
              </w:rPr>
              <w:t>三、對身心障礙者為貶抑、戲謔、羞辱、敵視、仇恨或其他騷擾之言語或行為；或刻意塑造對身心障礙者為貶抑、戲謔、羞辱、敵視、仇恨或其他騷擾之環境者。</w:t>
            </w:r>
          </w:p>
          <w:p w14:paraId="7FAF9A0F" w14:textId="77777777" w:rsidR="000A7989" w:rsidRDefault="000A7989" w:rsidP="009A7DEE">
            <w:pPr>
              <w:spacing w:line="315" w:lineRule="exact"/>
              <w:ind w:leftChars="150" w:left="316" w:rightChars="50" w:right="105" w:firstLineChars="200" w:firstLine="422"/>
              <w:rPr>
                <w:rFonts w:hint="eastAsia"/>
              </w:rPr>
            </w:pPr>
            <w:r w:rsidRPr="002E0A16">
              <w:rPr>
                <w:rFonts w:hint="eastAsia"/>
              </w:rPr>
              <w:t>違反第一項第一款、第三款對他人之身體、健康、名譽、自由、信用、隱私、貞操，或其他人格法益為不法侵害而情節重大者，得為賠償之請求。被害人雖非財產上之損害，亦得請求賠償相當之金額。其名譽被侵害者，並得請求回復名譽之適當處分。</w:t>
            </w:r>
          </w:p>
        </w:tc>
        <w:tc>
          <w:tcPr>
            <w:tcW w:w="3043" w:type="dxa"/>
          </w:tcPr>
          <w:p w14:paraId="0EB62E9F" w14:textId="77777777" w:rsidR="000A7989" w:rsidRDefault="000A7989" w:rsidP="009A7DEE">
            <w:pPr>
              <w:spacing w:line="315" w:lineRule="exact"/>
              <w:ind w:leftChars="50" w:left="105" w:rightChars="50" w:right="105"/>
              <w:rPr>
                <w:rFonts w:hint="eastAsia"/>
              </w:rPr>
            </w:pPr>
          </w:p>
        </w:tc>
        <w:tc>
          <w:tcPr>
            <w:tcW w:w="3043" w:type="dxa"/>
          </w:tcPr>
          <w:p w14:paraId="7E273AB0" w14:textId="77777777" w:rsidR="000A7989" w:rsidRDefault="000A7989" w:rsidP="009A7DEE">
            <w:pPr>
              <w:spacing w:line="315" w:lineRule="exact"/>
              <w:ind w:leftChars="50" w:left="316" w:rightChars="50" w:right="105" w:hangingChars="100" w:hanging="211"/>
              <w:rPr>
                <w:rFonts w:hint="eastAsia"/>
              </w:rPr>
            </w:pPr>
            <w:r>
              <w:rPr>
                <w:rFonts w:hint="eastAsia"/>
              </w:rPr>
              <w:t>一、本條新增。</w:t>
            </w:r>
          </w:p>
          <w:p w14:paraId="4203633B" w14:textId="77777777" w:rsidR="000A7989" w:rsidRDefault="000A7989" w:rsidP="009A7DEE">
            <w:pPr>
              <w:spacing w:line="315" w:lineRule="exact"/>
              <w:ind w:leftChars="50" w:left="316" w:rightChars="50" w:right="105" w:hangingChars="100" w:hanging="211"/>
              <w:rPr>
                <w:rFonts w:hint="eastAsia"/>
              </w:rPr>
            </w:pPr>
            <w:r>
              <w:rPr>
                <w:rFonts w:hint="eastAsia"/>
              </w:rPr>
              <w:t>二、因第十六條第二項規定之歧視行為將致身心障礙者接受教育、應考、進用、就業、居住、行動、搭乘交通工具、遷徙、取得資訊、獲取金融服務、醫療、隱私、參政、體育、參與文化生活、近用權利救濟管道、等權利受影響或受損害，原增訂第一項各款規定歧視行為樣態以為法律明確性。</w:t>
            </w:r>
          </w:p>
          <w:p w14:paraId="17029A7D" w14:textId="77777777" w:rsidR="000A7989" w:rsidRDefault="000A7989" w:rsidP="009A7DEE">
            <w:pPr>
              <w:spacing w:line="315" w:lineRule="exact"/>
              <w:ind w:leftChars="50" w:left="316" w:rightChars="50" w:right="105" w:hangingChars="100" w:hanging="211"/>
              <w:rPr>
                <w:rFonts w:hint="eastAsia"/>
              </w:rPr>
            </w:pPr>
            <w:r>
              <w:rPr>
                <w:rFonts w:hint="eastAsia"/>
              </w:rPr>
              <w:t>三、增訂各款之理由：：</w:t>
            </w:r>
          </w:p>
          <w:p w14:paraId="59ED6EE5" w14:textId="77777777" w:rsidR="000A7989" w:rsidRDefault="000A7989" w:rsidP="009A7DEE">
            <w:pPr>
              <w:pStyle w:val="a3"/>
              <w:spacing w:line="315" w:lineRule="exact"/>
              <w:ind w:leftChars="150" w:left="738" w:rightChars="50" w:right="105" w:hangingChars="200" w:hanging="422"/>
              <w:rPr>
                <w:rFonts w:hint="eastAsia"/>
              </w:rPr>
            </w:pPr>
            <w:r w:rsidRPr="008A5850">
              <w:rPr>
                <w:rFonts w:ascii="細明體" w:hint="eastAsia"/>
              </w:rPr>
              <w:t>(</w:t>
            </w:r>
            <w:r>
              <w:rPr>
                <w:rFonts w:hint="eastAsia"/>
              </w:rPr>
              <w:t>一</w:t>
            </w:r>
            <w:r w:rsidRPr="008A5850">
              <w:rPr>
                <w:rFonts w:ascii="細明體" w:hint="eastAsia"/>
              </w:rPr>
              <w:t>)</w:t>
            </w:r>
            <w:r>
              <w:rPr>
                <w:rFonts w:hint="eastAsia"/>
              </w:rPr>
              <w:t>第一款前段規定對身心障礙者平等權利之保障、禁止差別待遇事項。另後段規定因工作性質、或具備特殊情勢須採取不同處理之正當理由，所致對身心障礙者為之差別待遇。</w:t>
            </w:r>
          </w:p>
          <w:p w14:paraId="04C43DF5" w14:textId="77777777" w:rsidR="000A7989" w:rsidRDefault="000A7989" w:rsidP="009A7DEE">
            <w:pPr>
              <w:pStyle w:val="a3"/>
              <w:spacing w:line="315" w:lineRule="exact"/>
              <w:ind w:leftChars="150" w:left="738" w:rightChars="50" w:right="105" w:hangingChars="200" w:hanging="422"/>
              <w:rPr>
                <w:rFonts w:hint="eastAsia"/>
              </w:rPr>
            </w:pPr>
            <w:r w:rsidRPr="008A5850">
              <w:rPr>
                <w:rFonts w:ascii="細明體" w:hint="eastAsia"/>
              </w:rPr>
              <w:t>(</w:t>
            </w:r>
            <w:r>
              <w:rPr>
                <w:rFonts w:hint="eastAsia"/>
              </w:rPr>
              <w:t>二</w:t>
            </w:r>
            <w:r w:rsidRPr="008A5850">
              <w:rPr>
                <w:rFonts w:ascii="細明體" w:hint="eastAsia"/>
              </w:rPr>
              <w:t>)</w:t>
            </w:r>
            <w:r>
              <w:rPr>
                <w:rFonts w:hint="eastAsia"/>
              </w:rPr>
              <w:t>第二款規定第一款以外，事涉法令、政策、或其他相類似行為為禁止之列。</w:t>
            </w:r>
          </w:p>
          <w:p w14:paraId="77898FA8" w14:textId="77777777" w:rsidR="000A7989" w:rsidRDefault="000A7989" w:rsidP="009A7DEE">
            <w:pPr>
              <w:pStyle w:val="a3"/>
              <w:spacing w:line="315" w:lineRule="exact"/>
              <w:ind w:leftChars="150" w:left="738" w:rightChars="50" w:right="105" w:hangingChars="200" w:hanging="422"/>
              <w:rPr>
                <w:rFonts w:hint="eastAsia"/>
              </w:rPr>
            </w:pPr>
            <w:r w:rsidRPr="008A5850">
              <w:rPr>
                <w:rFonts w:ascii="細明體" w:hint="eastAsia"/>
              </w:rPr>
              <w:t>(</w:t>
            </w:r>
            <w:r>
              <w:rPr>
                <w:rFonts w:hint="eastAsia"/>
              </w:rPr>
              <w:t>三</w:t>
            </w:r>
            <w:r w:rsidRPr="008A5850">
              <w:rPr>
                <w:rFonts w:ascii="細明體" w:hint="eastAsia"/>
              </w:rPr>
              <w:t>)</w:t>
            </w:r>
            <w:r>
              <w:rPr>
                <w:rFonts w:hint="eastAsia"/>
              </w:rPr>
              <w:t>第三款前段規定其他貶抑、戲謔、羞辱、敵視、仇恨或其他騷擾之言語或行為。以及後段規定刻意塑造對身心障礙者為貶抑、戲謔、羞辱、敵視、仇恨或其他騷擾之環境，為歧視禁止之列。</w:t>
            </w:r>
          </w:p>
          <w:p w14:paraId="73590DF3" w14:textId="77777777" w:rsidR="000A7989" w:rsidRDefault="000A7989" w:rsidP="009A7DEE">
            <w:pPr>
              <w:spacing w:line="315" w:lineRule="exact"/>
              <w:ind w:leftChars="50" w:left="316" w:rightChars="50" w:right="105" w:hangingChars="100" w:hanging="211"/>
              <w:rPr>
                <w:rFonts w:hint="eastAsia"/>
              </w:rPr>
            </w:pPr>
            <w:r>
              <w:rPr>
                <w:rFonts w:hint="eastAsia"/>
              </w:rPr>
              <w:t>四、第二項為民事不法侵害之損害賠償請求權基礎。援引民法第一百九十五條第一項規定，對本條第一項第一款不當差別待與、第三款仇視之言語、行為、敵意環境，造成他人於身體、健康、名譽、自由、信用、隱私、貞操，或其他人格法益為不法之侵害，情節重大者，被害人得請求賠償。被害人雖非財產上之損害，亦得請求賠償相當之金額。其名譽被侵害者，並得請求回復名譽之適當處分。</w:t>
            </w:r>
          </w:p>
          <w:p w14:paraId="3A790F1A" w14:textId="77777777" w:rsidR="000A7989" w:rsidRDefault="000A7989" w:rsidP="009A7DEE">
            <w:pPr>
              <w:spacing w:line="315" w:lineRule="exact"/>
              <w:ind w:leftChars="50" w:left="316" w:rightChars="50" w:right="105" w:hangingChars="100" w:hanging="211"/>
              <w:rPr>
                <w:rFonts w:hint="eastAsia"/>
              </w:rPr>
            </w:pPr>
            <w:r>
              <w:rPr>
                <w:rFonts w:hint="eastAsia"/>
              </w:rPr>
              <w:t>五、第一項第二款事涉政府之法律、政策，若有不當係為政府因怠惰、或故意、過失訂立之法律、政策所對人民權利之侵害，非為私法之權力關係，應循其他之救濟手段，無為增訂第二項侵權行為損害賠償請求權之適用範圍。</w:t>
            </w:r>
          </w:p>
        </w:tc>
      </w:tr>
      <w:tr w:rsidR="000A7989" w14:paraId="08293629" w14:textId="77777777" w:rsidTr="002A7208">
        <w:tc>
          <w:tcPr>
            <w:tcW w:w="3042" w:type="dxa"/>
          </w:tcPr>
          <w:p w14:paraId="631A950E" w14:textId="77777777" w:rsidR="000A7989" w:rsidRDefault="000A7989" w:rsidP="009A7DEE">
            <w:pPr>
              <w:spacing w:line="315" w:lineRule="exact"/>
              <w:ind w:leftChars="50" w:left="316" w:rightChars="50" w:right="105" w:hangingChars="100" w:hanging="211"/>
              <w:rPr>
                <w:rFonts w:hint="eastAsia"/>
              </w:rPr>
            </w:pPr>
            <w:r>
              <w:rPr>
                <w:rFonts w:hint="eastAsia"/>
              </w:rPr>
              <w:t>第十八條　直轄市、縣（市）主管機關應建立通報系統，並由下列各級相關目的事業主管機關負責彙送資訊，以掌握身心障礙者之情況，適時提供服務或轉介：</w:t>
            </w:r>
          </w:p>
          <w:p w14:paraId="0DD537BE" w14:textId="77777777" w:rsidR="000A7989" w:rsidRPr="008A5850" w:rsidRDefault="000A7989" w:rsidP="009A7DEE">
            <w:pPr>
              <w:spacing w:line="315" w:lineRule="exact"/>
              <w:ind w:leftChars="150" w:left="527" w:rightChars="50" w:right="105" w:hangingChars="100" w:hanging="211"/>
              <w:rPr>
                <w:rFonts w:hint="eastAsia"/>
                <w:u w:val="single"/>
              </w:rPr>
            </w:pPr>
            <w:r>
              <w:rPr>
                <w:rFonts w:hint="eastAsia"/>
              </w:rPr>
              <w:t>一、</w:t>
            </w:r>
            <w:r w:rsidRPr="008A5850">
              <w:rPr>
                <w:rFonts w:hint="eastAsia"/>
                <w:u w:val="single"/>
              </w:rPr>
              <w:t>社會福利主管機關：身心障礙者人格維護及人身安全保護案件資訊。</w:t>
            </w:r>
          </w:p>
          <w:p w14:paraId="47C83EF4" w14:textId="77777777" w:rsidR="000A7989" w:rsidRDefault="000A7989" w:rsidP="009A7DEE">
            <w:pPr>
              <w:spacing w:line="315" w:lineRule="exact"/>
              <w:ind w:leftChars="150" w:left="527" w:rightChars="50" w:right="105" w:hangingChars="100" w:hanging="211"/>
              <w:rPr>
                <w:rFonts w:hint="eastAsia"/>
              </w:rPr>
            </w:pPr>
            <w:r>
              <w:rPr>
                <w:rFonts w:hint="eastAsia"/>
              </w:rPr>
              <w:t>二、衛生主管機關：疑似身心障礙者、發展遲緩或異常兒童資訊。</w:t>
            </w:r>
          </w:p>
          <w:p w14:paraId="6823E2B1" w14:textId="77777777" w:rsidR="000A7989" w:rsidRDefault="000A7989" w:rsidP="009A7DEE">
            <w:pPr>
              <w:spacing w:line="315" w:lineRule="exact"/>
              <w:ind w:leftChars="150" w:left="527" w:rightChars="50" w:right="105" w:hangingChars="100" w:hanging="211"/>
              <w:rPr>
                <w:rFonts w:hint="eastAsia"/>
              </w:rPr>
            </w:pPr>
            <w:r>
              <w:rPr>
                <w:rFonts w:hint="eastAsia"/>
              </w:rPr>
              <w:t>三、教育主管機關：疑似身心障礙學生資訊。</w:t>
            </w:r>
          </w:p>
          <w:p w14:paraId="43BC8827" w14:textId="77777777" w:rsidR="000A7989" w:rsidRDefault="000A7989" w:rsidP="009A7DEE">
            <w:pPr>
              <w:spacing w:line="315" w:lineRule="exact"/>
              <w:ind w:leftChars="150" w:left="527" w:rightChars="50" w:right="105" w:hangingChars="100" w:hanging="211"/>
              <w:rPr>
                <w:rFonts w:hint="eastAsia"/>
              </w:rPr>
            </w:pPr>
            <w:r>
              <w:rPr>
                <w:rFonts w:hint="eastAsia"/>
              </w:rPr>
              <w:t>四、勞工主管機關：職業傷害資訊。</w:t>
            </w:r>
          </w:p>
          <w:p w14:paraId="32C01091" w14:textId="77777777" w:rsidR="000A7989" w:rsidRDefault="000A7989" w:rsidP="009A7DEE">
            <w:pPr>
              <w:spacing w:line="315" w:lineRule="exact"/>
              <w:ind w:leftChars="150" w:left="527" w:rightChars="50" w:right="105" w:hangingChars="100" w:hanging="211"/>
              <w:rPr>
                <w:rFonts w:hint="eastAsia"/>
              </w:rPr>
            </w:pPr>
            <w:r>
              <w:rPr>
                <w:rFonts w:hint="eastAsia"/>
              </w:rPr>
              <w:t>五、警政主管機關：交通事故資訊。</w:t>
            </w:r>
          </w:p>
          <w:p w14:paraId="0D4860B2" w14:textId="77777777" w:rsidR="000A7989" w:rsidRDefault="000A7989" w:rsidP="009A7DEE">
            <w:pPr>
              <w:spacing w:line="315" w:lineRule="exact"/>
              <w:ind w:leftChars="150" w:left="527" w:rightChars="50" w:right="105" w:hangingChars="100" w:hanging="211"/>
              <w:rPr>
                <w:rFonts w:hint="eastAsia"/>
              </w:rPr>
            </w:pPr>
            <w:r>
              <w:rPr>
                <w:rFonts w:hint="eastAsia"/>
              </w:rPr>
              <w:t>六、戶政主管機關：身心障礙者人口異動</w:t>
            </w:r>
            <w:r w:rsidRPr="008A5850">
              <w:rPr>
                <w:rFonts w:hint="eastAsia"/>
                <w:u w:val="single"/>
              </w:rPr>
              <w:t>及監護、輔助案件</w:t>
            </w:r>
            <w:r>
              <w:rPr>
                <w:rFonts w:hint="eastAsia"/>
              </w:rPr>
              <w:t>資訊。</w:t>
            </w:r>
          </w:p>
          <w:p w14:paraId="2CB25439" w14:textId="77777777" w:rsidR="000A7989" w:rsidRDefault="000A7989" w:rsidP="009A7DEE">
            <w:pPr>
              <w:spacing w:line="315" w:lineRule="exact"/>
              <w:ind w:leftChars="150" w:left="316" w:rightChars="50" w:right="105" w:firstLineChars="200" w:firstLine="422"/>
              <w:rPr>
                <w:rFonts w:hint="eastAsia"/>
              </w:rPr>
            </w:pPr>
            <w:r>
              <w:rPr>
                <w:rFonts w:hint="eastAsia"/>
              </w:rPr>
              <w:t>直轄市、縣（市）主管機關受理通報後，應即進行初步需求評估，並於三十日內主動提供協助服務或轉介相關目的事業主管機關。</w:t>
            </w:r>
          </w:p>
        </w:tc>
        <w:tc>
          <w:tcPr>
            <w:tcW w:w="3043" w:type="dxa"/>
          </w:tcPr>
          <w:p w14:paraId="5055D417" w14:textId="77777777" w:rsidR="000A7989" w:rsidRDefault="000A7989" w:rsidP="009A7DEE">
            <w:pPr>
              <w:spacing w:line="315" w:lineRule="exact"/>
              <w:ind w:leftChars="50" w:left="316" w:rightChars="50" w:right="105" w:hangingChars="100" w:hanging="211"/>
              <w:rPr>
                <w:rFonts w:hint="eastAsia"/>
              </w:rPr>
            </w:pPr>
            <w:r>
              <w:rPr>
                <w:rFonts w:hint="eastAsia"/>
              </w:rPr>
              <w:t>第十八條　直轄市、縣（市）主管機關應建立通報系統，並由下列各級相關目的事業主管機關負責彙送資訊，以掌握身心障礙者之情況，適時提供服務或轉介：</w:t>
            </w:r>
          </w:p>
          <w:p w14:paraId="07B657D7" w14:textId="77777777" w:rsidR="000A7989" w:rsidRDefault="000A7989" w:rsidP="009A7DEE">
            <w:pPr>
              <w:spacing w:line="315" w:lineRule="exact"/>
              <w:ind w:leftChars="150" w:left="527" w:rightChars="50" w:right="105" w:hangingChars="100" w:hanging="211"/>
              <w:rPr>
                <w:rFonts w:hint="eastAsia"/>
              </w:rPr>
            </w:pPr>
            <w:r>
              <w:rPr>
                <w:rFonts w:hint="eastAsia"/>
              </w:rPr>
              <w:t>一、衛生主管機關：疑似身心障礙者、發展遲緩或異常兒童資訊。</w:t>
            </w:r>
          </w:p>
          <w:p w14:paraId="795492A4" w14:textId="77777777" w:rsidR="000A7989" w:rsidRDefault="000A7989" w:rsidP="009A7DEE">
            <w:pPr>
              <w:spacing w:line="315" w:lineRule="exact"/>
              <w:ind w:leftChars="150" w:left="527" w:rightChars="50" w:right="105" w:hangingChars="100" w:hanging="211"/>
              <w:rPr>
                <w:rFonts w:hint="eastAsia"/>
              </w:rPr>
            </w:pPr>
            <w:r>
              <w:rPr>
                <w:rFonts w:hint="eastAsia"/>
              </w:rPr>
              <w:t>二、教育主管機關：疑似身心障礙學生資訊。</w:t>
            </w:r>
          </w:p>
          <w:p w14:paraId="3C8A9EFB" w14:textId="77777777" w:rsidR="000A7989" w:rsidRDefault="000A7989" w:rsidP="009A7DEE">
            <w:pPr>
              <w:spacing w:line="315" w:lineRule="exact"/>
              <w:ind w:leftChars="150" w:left="527" w:rightChars="50" w:right="105" w:hangingChars="100" w:hanging="211"/>
              <w:rPr>
                <w:rFonts w:hint="eastAsia"/>
              </w:rPr>
            </w:pPr>
            <w:r>
              <w:rPr>
                <w:rFonts w:hint="eastAsia"/>
              </w:rPr>
              <w:t>三、勞工主管機關：職業傷害資訊。</w:t>
            </w:r>
          </w:p>
          <w:p w14:paraId="2D01D156" w14:textId="77777777" w:rsidR="000A7989" w:rsidRDefault="000A7989" w:rsidP="009A7DEE">
            <w:pPr>
              <w:spacing w:line="315" w:lineRule="exact"/>
              <w:ind w:leftChars="150" w:left="527" w:rightChars="50" w:right="105" w:hangingChars="100" w:hanging="211"/>
              <w:rPr>
                <w:rFonts w:hint="eastAsia"/>
              </w:rPr>
            </w:pPr>
            <w:r>
              <w:rPr>
                <w:rFonts w:hint="eastAsia"/>
              </w:rPr>
              <w:t>四、警政主管機關：交通事故資訊。</w:t>
            </w:r>
          </w:p>
          <w:p w14:paraId="39C89507" w14:textId="77777777" w:rsidR="000A7989" w:rsidRDefault="000A7989" w:rsidP="009A7DEE">
            <w:pPr>
              <w:spacing w:line="315" w:lineRule="exact"/>
              <w:ind w:leftChars="150" w:left="527" w:rightChars="50" w:right="105" w:hangingChars="100" w:hanging="211"/>
              <w:rPr>
                <w:rFonts w:hint="eastAsia"/>
              </w:rPr>
            </w:pPr>
            <w:r>
              <w:rPr>
                <w:rFonts w:hint="eastAsia"/>
              </w:rPr>
              <w:t>五、戶政主管機關：身心障礙者人口異動資訊。</w:t>
            </w:r>
          </w:p>
          <w:p w14:paraId="5F09FDA4" w14:textId="77777777" w:rsidR="000A7989" w:rsidRDefault="000A7989" w:rsidP="009A7DEE">
            <w:pPr>
              <w:spacing w:line="315" w:lineRule="exact"/>
              <w:ind w:leftChars="150" w:left="316" w:rightChars="50" w:right="105" w:firstLineChars="200" w:firstLine="422"/>
              <w:rPr>
                <w:rFonts w:hint="eastAsia"/>
              </w:rPr>
            </w:pPr>
            <w:r>
              <w:rPr>
                <w:rFonts w:hint="eastAsia"/>
              </w:rPr>
              <w:t>直轄市、縣（市）主管機關受理通報後，應即進行初步需求評估，並於三十日內主動提供協助服務或轉介相關目的事業主管機關。</w:t>
            </w:r>
          </w:p>
        </w:tc>
        <w:tc>
          <w:tcPr>
            <w:tcW w:w="3043" w:type="dxa"/>
          </w:tcPr>
          <w:p w14:paraId="1D545D17" w14:textId="77777777" w:rsidR="000A7989" w:rsidRDefault="000A7989" w:rsidP="009A7DEE">
            <w:pPr>
              <w:spacing w:line="315" w:lineRule="exact"/>
              <w:ind w:leftChars="50" w:left="316" w:rightChars="50" w:right="105" w:hangingChars="100" w:hanging="211"/>
              <w:rPr>
                <w:rFonts w:hint="eastAsia"/>
              </w:rPr>
            </w:pPr>
            <w:r>
              <w:rPr>
                <w:rFonts w:hint="eastAsia"/>
              </w:rPr>
              <w:t>一、增列第一項第一款社會福利主管機關，職掌有關身心障礙者人格維護及身心安全保護案件資訊通報事項之業務。</w:t>
            </w:r>
          </w:p>
          <w:p w14:paraId="4883ED08" w14:textId="77777777" w:rsidR="000A7989" w:rsidRDefault="000A7989" w:rsidP="009A7DEE">
            <w:pPr>
              <w:spacing w:line="315" w:lineRule="exact"/>
              <w:ind w:leftChars="50" w:left="316" w:rightChars="50" w:right="105" w:hangingChars="100" w:hanging="211"/>
              <w:rPr>
                <w:rFonts w:hint="eastAsia"/>
              </w:rPr>
            </w:pPr>
            <w:r>
              <w:rPr>
                <w:rFonts w:hint="eastAsia"/>
              </w:rPr>
              <w:t>二、第五款移至第六款，增列監護、輔助案件之通報，以為有關法院依民法所為監護、輔助裁定、變更監護人等相關案件之資訊管理。</w:t>
            </w:r>
          </w:p>
        </w:tc>
      </w:tr>
      <w:tr w:rsidR="000A7989" w14:paraId="4E2F64FE" w14:textId="77777777" w:rsidTr="002A7208">
        <w:tc>
          <w:tcPr>
            <w:tcW w:w="3042" w:type="dxa"/>
          </w:tcPr>
          <w:p w14:paraId="300F65BD" w14:textId="77777777" w:rsidR="000A7989" w:rsidRDefault="000A7989" w:rsidP="009A7DEE">
            <w:pPr>
              <w:spacing w:line="315" w:lineRule="exact"/>
              <w:ind w:leftChars="50" w:left="316" w:rightChars="50" w:right="105" w:hangingChars="100" w:hanging="211"/>
              <w:rPr>
                <w:rFonts w:hint="eastAsia"/>
              </w:rPr>
            </w:pPr>
            <w:r>
              <w:rPr>
                <w:rFonts w:hint="eastAsia"/>
              </w:rPr>
              <w:t>第二十條　為促進身心障礙輔具資源整合、研究發展及服務，中央主管機關應整合各目的事業主管機關推動辦理身心障礙輔具資源整合、研究發展</w:t>
            </w:r>
            <w:r w:rsidRPr="008A5850">
              <w:rPr>
                <w:rFonts w:hint="eastAsia"/>
                <w:u w:val="single"/>
              </w:rPr>
              <w:t>、需求評估、規格制定</w:t>
            </w:r>
            <w:r>
              <w:rPr>
                <w:rFonts w:hint="eastAsia"/>
              </w:rPr>
              <w:t>等相關事宜</w:t>
            </w:r>
            <w:r w:rsidRPr="008A5850">
              <w:rPr>
                <w:rFonts w:hint="eastAsia"/>
                <w:u w:val="single"/>
              </w:rPr>
              <w:t>。並推動進出口貿易、購置、二手交易、租賃等交易及服務模式。</w:t>
            </w:r>
          </w:p>
          <w:p w14:paraId="59BEC8E5" w14:textId="77777777" w:rsidR="000A7989" w:rsidRDefault="000A7989" w:rsidP="009A7DEE">
            <w:pPr>
              <w:spacing w:line="315" w:lineRule="exact"/>
              <w:ind w:leftChars="150" w:left="316" w:rightChars="50" w:right="105" w:firstLineChars="200" w:firstLine="422"/>
              <w:rPr>
                <w:rFonts w:hint="eastAsia"/>
              </w:rPr>
            </w:pPr>
            <w:r>
              <w:rPr>
                <w:rFonts w:hint="eastAsia"/>
              </w:rPr>
              <w:t>前項輔具資源整合、研究發展、</w:t>
            </w:r>
            <w:r w:rsidRPr="008A5850">
              <w:rPr>
                <w:rFonts w:hint="eastAsia"/>
                <w:u w:val="single"/>
              </w:rPr>
              <w:t>需求評估、規格制</w:t>
            </w:r>
            <w:r w:rsidR="002E0A16">
              <w:rPr>
                <w:rFonts w:hint="eastAsia"/>
                <w:u w:val="single"/>
              </w:rPr>
              <w:t>定</w:t>
            </w:r>
            <w:r>
              <w:rPr>
                <w:rFonts w:hint="eastAsia"/>
              </w:rPr>
              <w:t>及</w:t>
            </w:r>
            <w:r w:rsidRPr="008A5850">
              <w:rPr>
                <w:rFonts w:hint="eastAsia"/>
                <w:u w:val="single"/>
              </w:rPr>
              <w:t>交易及</w:t>
            </w:r>
            <w:r>
              <w:rPr>
                <w:rFonts w:hint="eastAsia"/>
              </w:rPr>
              <w:t>服務</w:t>
            </w:r>
            <w:r w:rsidRPr="008A5850">
              <w:rPr>
                <w:rFonts w:hint="eastAsia"/>
                <w:u w:val="single"/>
              </w:rPr>
              <w:t>模式</w:t>
            </w:r>
            <w:r>
              <w:rPr>
                <w:rFonts w:hint="eastAsia"/>
              </w:rPr>
              <w:t>之辦法，由中央主管機關會同中央教育、勞工、科技研究事務、經濟主管機關定之。</w:t>
            </w:r>
          </w:p>
        </w:tc>
        <w:tc>
          <w:tcPr>
            <w:tcW w:w="3043" w:type="dxa"/>
          </w:tcPr>
          <w:p w14:paraId="072DCCBE" w14:textId="77777777" w:rsidR="000A7989" w:rsidRDefault="000A7989" w:rsidP="009A7DEE">
            <w:pPr>
              <w:spacing w:line="315" w:lineRule="exact"/>
              <w:ind w:leftChars="50" w:left="316" w:rightChars="50" w:right="105" w:hangingChars="100" w:hanging="211"/>
              <w:rPr>
                <w:rFonts w:hint="eastAsia"/>
              </w:rPr>
            </w:pPr>
            <w:r>
              <w:rPr>
                <w:rFonts w:hint="eastAsia"/>
              </w:rPr>
              <w:t>第二十條　為促進身心障礙輔具資源整合、研究發展及服務，中央主管機關應整合各目的事業主管機關推動辦理身心障礙輔具資源整合、研究發展及</w:t>
            </w:r>
            <w:r w:rsidRPr="008A5850">
              <w:rPr>
                <w:rFonts w:hint="eastAsia"/>
                <w:u w:val="single"/>
              </w:rPr>
              <w:t>服務</w:t>
            </w:r>
            <w:r>
              <w:rPr>
                <w:rFonts w:hint="eastAsia"/>
              </w:rPr>
              <w:t>等相關事宜。</w:t>
            </w:r>
          </w:p>
          <w:p w14:paraId="03143672" w14:textId="77777777" w:rsidR="000A7989" w:rsidRDefault="000A7989" w:rsidP="009A7DEE">
            <w:pPr>
              <w:spacing w:line="315" w:lineRule="exact"/>
              <w:ind w:leftChars="150" w:left="316" w:rightChars="50" w:right="105" w:firstLineChars="200" w:firstLine="422"/>
              <w:rPr>
                <w:rFonts w:hint="eastAsia"/>
              </w:rPr>
            </w:pPr>
            <w:r>
              <w:rPr>
                <w:rFonts w:hint="eastAsia"/>
              </w:rPr>
              <w:t>前項輔具資源整合、研究發展及服務辦法，由中央主管機關會同中央教育、勞工、科技研究事務、經濟主管機關定之。</w:t>
            </w:r>
          </w:p>
        </w:tc>
        <w:tc>
          <w:tcPr>
            <w:tcW w:w="3043" w:type="dxa"/>
          </w:tcPr>
          <w:p w14:paraId="39796757" w14:textId="77777777" w:rsidR="000A7989" w:rsidRDefault="000A7989" w:rsidP="009A7DEE">
            <w:pPr>
              <w:spacing w:line="315" w:lineRule="exact"/>
              <w:ind w:leftChars="50" w:left="316" w:rightChars="50" w:right="105" w:hangingChars="100" w:hanging="211"/>
              <w:rPr>
                <w:rFonts w:hint="eastAsia"/>
              </w:rPr>
            </w:pPr>
            <w:r>
              <w:rPr>
                <w:rFonts w:hint="eastAsia"/>
              </w:rPr>
              <w:t>一、第一項增列：需求評估、規格制</w:t>
            </w:r>
            <w:r w:rsidR="002E0A16">
              <w:rPr>
                <w:rFonts w:hint="eastAsia"/>
              </w:rPr>
              <w:t>定</w:t>
            </w:r>
            <w:r>
              <w:rPr>
                <w:rFonts w:hint="eastAsia"/>
              </w:rPr>
              <w:t>等相關事項，以及進出口貿易、交換、租賃、購置等交易服務模式，理由如下：</w:t>
            </w:r>
          </w:p>
          <w:p w14:paraId="017E49BB" w14:textId="77777777" w:rsidR="000A7989" w:rsidRDefault="000A7989" w:rsidP="009A7DEE">
            <w:pPr>
              <w:pStyle w:val="a3"/>
              <w:spacing w:line="315" w:lineRule="exact"/>
              <w:ind w:leftChars="150" w:left="738" w:rightChars="50" w:right="105" w:hangingChars="200" w:hanging="422"/>
              <w:rPr>
                <w:rFonts w:hint="eastAsia"/>
              </w:rPr>
            </w:pPr>
            <w:r w:rsidRPr="008A5850">
              <w:rPr>
                <w:rFonts w:ascii="細明體" w:hint="eastAsia"/>
              </w:rPr>
              <w:t>(</w:t>
            </w:r>
            <w:r>
              <w:rPr>
                <w:rFonts w:hint="eastAsia"/>
              </w:rPr>
              <w:t>一</w:t>
            </w:r>
            <w:r w:rsidRPr="008A5850">
              <w:rPr>
                <w:rFonts w:ascii="細明體" w:hint="eastAsia"/>
              </w:rPr>
              <w:t>)</w:t>
            </w:r>
            <w:r>
              <w:rPr>
                <w:rFonts w:hint="eastAsia"/>
              </w:rPr>
              <w:t>增訂「需求評估」事項係為身心障礙者依其障礙類別、等級、需求，媒合推介適合之輔具，以為適能、適性，避免浪費資源為無用之購置；並應師法日本輔具相談員制度，主管機關應訓練輔具指導員，提供輔具選擇、價格、補助申請、使用、維護、保養等服務，或輔具指導員同為輔具銷售人，則該服務併為商品保固及售後服務。</w:t>
            </w:r>
          </w:p>
          <w:p w14:paraId="64DF3C3C" w14:textId="77777777" w:rsidR="000A7989" w:rsidRDefault="000A7989" w:rsidP="009A7DEE">
            <w:pPr>
              <w:pStyle w:val="a3"/>
              <w:spacing w:line="315" w:lineRule="exact"/>
              <w:ind w:leftChars="150" w:left="738" w:rightChars="50" w:right="105" w:hangingChars="200" w:hanging="422"/>
              <w:rPr>
                <w:rFonts w:hint="eastAsia"/>
              </w:rPr>
            </w:pPr>
            <w:r w:rsidRPr="008A5850">
              <w:rPr>
                <w:rFonts w:ascii="細明體" w:hint="eastAsia"/>
              </w:rPr>
              <w:t>(</w:t>
            </w:r>
            <w:r>
              <w:rPr>
                <w:rFonts w:hint="eastAsia"/>
              </w:rPr>
              <w:t>二</w:t>
            </w:r>
            <w:r w:rsidRPr="008A5850">
              <w:rPr>
                <w:rFonts w:ascii="細明體" w:hint="eastAsia"/>
              </w:rPr>
              <w:t>)</w:t>
            </w:r>
            <w:r>
              <w:rPr>
                <w:rFonts w:hint="eastAsia"/>
              </w:rPr>
              <w:t>增列「規格制</w:t>
            </w:r>
            <w:r w:rsidR="002E0A16">
              <w:rPr>
                <w:rFonts w:hint="eastAsia"/>
              </w:rPr>
              <w:t>定</w:t>
            </w:r>
            <w:r>
              <w:rPr>
                <w:rFonts w:hint="eastAsia"/>
              </w:rPr>
              <w:t>」係因身心障礙者使用之輔具，多受醫療器材管理法之規定限制，其規格採行符合醫療器材之標準為醫療行為所設，為狹義之醫療輔具；非特定為身心障礙者使用狹義之生活輔具，亦非為促進其生活自立、提高生活品質而制定。狹義之醫療輔具與生活輔具雖具通用之規範，但因使用目的以致規範有所異，狹義之生活輔具故應有特定有別於醫療使用目的之規範，並依特定使用目的制定補助基準。</w:t>
            </w:r>
          </w:p>
          <w:p w14:paraId="6316B791" w14:textId="77777777" w:rsidR="000A7989" w:rsidRDefault="000A7989" w:rsidP="009A7DEE">
            <w:pPr>
              <w:pStyle w:val="a3"/>
              <w:spacing w:line="315" w:lineRule="exact"/>
              <w:ind w:leftChars="150" w:left="738" w:rightChars="50" w:right="105" w:hangingChars="200" w:hanging="422"/>
              <w:rPr>
                <w:rFonts w:hint="eastAsia"/>
              </w:rPr>
            </w:pPr>
            <w:r w:rsidRPr="008A5850">
              <w:rPr>
                <w:rFonts w:ascii="細明體" w:hint="eastAsia"/>
              </w:rPr>
              <w:t>(</w:t>
            </w:r>
            <w:r>
              <w:rPr>
                <w:rFonts w:hint="eastAsia"/>
              </w:rPr>
              <w:t>三</w:t>
            </w:r>
            <w:r w:rsidRPr="008A5850">
              <w:rPr>
                <w:rFonts w:ascii="細明體" w:hint="eastAsia"/>
              </w:rPr>
              <w:t>)</w:t>
            </w:r>
            <w:r>
              <w:rPr>
                <w:rFonts w:hint="eastAsia"/>
              </w:rPr>
              <w:t>增訂「進出口貿易」之推動事項，係因現今礙於以醫療器材管理法規定生活輔具之規格，以致國內製造之輔具不能為國內身心障礙者普遍之使用，多為出口貿易，反之國人僅能透過線上交易，規避法律規定引進低價劣質品，取而代之；另外基於同樣之理由，部分國外製造之優良輔具不得以生活使用之目的進口（如：輪椅，我國定義為醫療輔具，日本為生活輔具），以為輔具科技發展之障礙。故有強化線上交易商品管制，並完整輔具進出口貿易法規制度之需。</w:t>
            </w:r>
          </w:p>
          <w:p w14:paraId="798D1EF2" w14:textId="77777777" w:rsidR="000A7989" w:rsidRDefault="000A7989" w:rsidP="009A7DEE">
            <w:pPr>
              <w:pStyle w:val="a3"/>
              <w:spacing w:line="315" w:lineRule="exact"/>
              <w:ind w:leftChars="150" w:left="738" w:rightChars="50" w:right="105" w:hangingChars="200" w:hanging="422"/>
              <w:rPr>
                <w:rFonts w:hint="eastAsia"/>
              </w:rPr>
            </w:pPr>
            <w:r w:rsidRPr="008A5850">
              <w:rPr>
                <w:rFonts w:ascii="細明體" w:hint="eastAsia"/>
              </w:rPr>
              <w:t>(</w:t>
            </w:r>
            <w:r>
              <w:rPr>
                <w:rFonts w:hint="eastAsia"/>
              </w:rPr>
              <w:t>四</w:t>
            </w:r>
            <w:r w:rsidRPr="008A5850">
              <w:rPr>
                <w:rFonts w:ascii="細明體" w:hint="eastAsia"/>
              </w:rPr>
              <w:t>)</w:t>
            </w:r>
            <w:r>
              <w:rPr>
                <w:rFonts w:hint="eastAsia"/>
              </w:rPr>
              <w:t>增訂「購置、二手交易及租賃」等交易服務之推動事項，係為新輔具之取得、舊輔具之捐贈、買賣以及租賃等市場交換行為所制定，今為醫療器材之名義下，生活輔具不得任意販售，但卻允許不論品質之私下捐贈行為，難以確保使用者之權益。並因前述買賣限制規定，國內難二手輔具買賣、租賃市場難以持續經營，以為整體輔具科技發展之停滯，應加強推動。</w:t>
            </w:r>
          </w:p>
          <w:p w14:paraId="35E931FC" w14:textId="77777777" w:rsidR="000A7989" w:rsidRDefault="000A7989" w:rsidP="009A7DEE">
            <w:pPr>
              <w:spacing w:line="315" w:lineRule="exact"/>
              <w:ind w:leftChars="50" w:left="316" w:rightChars="50" w:right="105" w:hangingChars="100" w:hanging="211"/>
              <w:rPr>
                <w:rFonts w:hint="eastAsia"/>
              </w:rPr>
            </w:pPr>
            <w:r>
              <w:rPr>
                <w:rFonts w:hint="eastAsia"/>
              </w:rPr>
              <w:t>二、修正第二項為授權中央主管機關會同目的事業主管機關制定前項資源整合、研究發展、需求評估、規格制</w:t>
            </w:r>
            <w:r w:rsidR="002E0A16">
              <w:rPr>
                <w:rFonts w:hint="eastAsia"/>
              </w:rPr>
              <w:t>定</w:t>
            </w:r>
            <w:r>
              <w:rPr>
                <w:rFonts w:hint="eastAsia"/>
              </w:rPr>
              <w:t>及交易服務模式之辦法。</w:t>
            </w:r>
          </w:p>
        </w:tc>
      </w:tr>
      <w:tr w:rsidR="000A7989" w14:paraId="5AB82D31" w14:textId="77777777" w:rsidTr="002A7208">
        <w:tc>
          <w:tcPr>
            <w:tcW w:w="3042" w:type="dxa"/>
          </w:tcPr>
          <w:p w14:paraId="0B4232F4" w14:textId="77777777" w:rsidR="000A7989" w:rsidRDefault="000A7989" w:rsidP="009A7DEE">
            <w:pPr>
              <w:spacing w:line="315" w:lineRule="exact"/>
              <w:ind w:leftChars="50" w:left="316" w:rightChars="50" w:right="105" w:hangingChars="100" w:hanging="211"/>
              <w:rPr>
                <w:rFonts w:hint="eastAsia"/>
              </w:rPr>
            </w:pPr>
            <w:r>
              <w:rPr>
                <w:rFonts w:hint="eastAsia"/>
              </w:rPr>
              <w:t>第二十一條　中央衛生主管機關應規劃整合醫療資源，提供身心障礙者健康維護及生育保健。</w:t>
            </w:r>
          </w:p>
          <w:p w14:paraId="05A9637B" w14:textId="77777777" w:rsidR="000A7989" w:rsidRDefault="000A7989" w:rsidP="009A7DEE">
            <w:pPr>
              <w:spacing w:line="315" w:lineRule="exact"/>
              <w:ind w:leftChars="150" w:left="316" w:rightChars="50" w:right="105" w:firstLineChars="200" w:firstLine="422"/>
              <w:rPr>
                <w:rFonts w:hint="eastAsia"/>
              </w:rPr>
            </w:pPr>
            <w:r>
              <w:rPr>
                <w:rFonts w:hint="eastAsia"/>
              </w:rPr>
              <w:t>直轄市、縣（市）主管機關應定期舉辦身心障礙者健康檢查及保健服務，並依健康檢查結果及身心障礙者意願，提供追蹤服務。</w:t>
            </w:r>
          </w:p>
          <w:p w14:paraId="4E5A18EF" w14:textId="77777777" w:rsidR="000A7989" w:rsidRDefault="000A7989" w:rsidP="009A7DEE">
            <w:pPr>
              <w:spacing w:line="315" w:lineRule="exact"/>
              <w:ind w:leftChars="150" w:left="316" w:rightChars="50" w:right="105" w:firstLineChars="200" w:firstLine="422"/>
              <w:rPr>
                <w:rFonts w:hint="eastAsia"/>
              </w:rPr>
            </w:pPr>
            <w:r>
              <w:rPr>
                <w:rFonts w:hint="eastAsia"/>
              </w:rPr>
              <w:t>前項保健服務、追蹤服務、健康檢查項目及方式之準則，由中央衛生主管機關定之。</w:t>
            </w:r>
          </w:p>
        </w:tc>
        <w:tc>
          <w:tcPr>
            <w:tcW w:w="3043" w:type="dxa"/>
          </w:tcPr>
          <w:p w14:paraId="717B6BF4" w14:textId="77777777" w:rsidR="000A7989" w:rsidRDefault="000A7989" w:rsidP="009A7DEE">
            <w:pPr>
              <w:spacing w:line="315" w:lineRule="exact"/>
              <w:ind w:leftChars="50" w:left="316" w:rightChars="50" w:right="105" w:hangingChars="100" w:hanging="211"/>
              <w:rPr>
                <w:rFonts w:hint="eastAsia"/>
              </w:rPr>
            </w:pPr>
            <w:r>
              <w:rPr>
                <w:rFonts w:hint="eastAsia"/>
              </w:rPr>
              <w:t>第二十一條　中央衛生主管機關應規劃整合醫療資源，提供身心障礙者健康維護及生育保健。</w:t>
            </w:r>
          </w:p>
          <w:p w14:paraId="26E95565" w14:textId="77777777" w:rsidR="000A7989" w:rsidRDefault="000A7989" w:rsidP="009A7DEE">
            <w:pPr>
              <w:spacing w:line="315" w:lineRule="exact"/>
              <w:ind w:leftChars="150" w:left="316" w:rightChars="50" w:right="105" w:firstLineChars="200" w:firstLine="422"/>
              <w:rPr>
                <w:rFonts w:hint="eastAsia"/>
              </w:rPr>
            </w:pPr>
            <w:r>
              <w:rPr>
                <w:rFonts w:hint="eastAsia"/>
              </w:rPr>
              <w:t>直轄市、縣（市）主管機關應定期舉辦身心障礙者健康檢查及保健服務，並依健康檢查結果及身心障礙者意願，提供追蹤服務。</w:t>
            </w:r>
          </w:p>
          <w:p w14:paraId="607DD0F1" w14:textId="77777777" w:rsidR="000A7989" w:rsidRDefault="000A7989" w:rsidP="009A7DEE">
            <w:pPr>
              <w:spacing w:line="315" w:lineRule="exact"/>
              <w:ind w:leftChars="150" w:left="316" w:rightChars="50" w:right="105" w:firstLineChars="200" w:firstLine="422"/>
              <w:rPr>
                <w:rFonts w:hint="eastAsia"/>
              </w:rPr>
            </w:pPr>
            <w:r>
              <w:rPr>
                <w:rFonts w:hint="eastAsia"/>
              </w:rPr>
              <w:t>前項保健服務、追蹤服務、健康檢查項目及方式之準則，由中央衛生主管機關</w:t>
            </w:r>
            <w:r w:rsidRPr="008A5850">
              <w:rPr>
                <w:rFonts w:hint="eastAsia"/>
                <w:u w:val="single"/>
              </w:rPr>
              <w:t>會同中央主管機關</w:t>
            </w:r>
            <w:r>
              <w:rPr>
                <w:rFonts w:hint="eastAsia"/>
              </w:rPr>
              <w:t>定之。</w:t>
            </w:r>
          </w:p>
        </w:tc>
        <w:tc>
          <w:tcPr>
            <w:tcW w:w="3043" w:type="dxa"/>
          </w:tcPr>
          <w:p w14:paraId="55C591CE" w14:textId="77777777" w:rsidR="000A7989" w:rsidRDefault="000A7989" w:rsidP="009A7DEE">
            <w:pPr>
              <w:spacing w:line="315" w:lineRule="exact"/>
              <w:ind w:leftChars="50" w:left="316" w:rightChars="50" w:right="105" w:hangingChars="100" w:hanging="211"/>
              <w:rPr>
                <w:rFonts w:hint="eastAsia"/>
              </w:rPr>
            </w:pPr>
            <w:r>
              <w:rPr>
                <w:rFonts w:hint="eastAsia"/>
              </w:rPr>
              <w:t>一、修正第三項授權辦法之訂定權責機關，以刪除「會同中央主管機關」文字，理由同修正條文第七條說明二。</w:t>
            </w:r>
          </w:p>
          <w:p w14:paraId="17776707" w14:textId="77777777" w:rsidR="000A7989" w:rsidRDefault="000A7989" w:rsidP="009A7DEE">
            <w:pPr>
              <w:spacing w:line="315" w:lineRule="exact"/>
              <w:ind w:leftChars="50" w:left="316" w:rightChars="50" w:right="105" w:hangingChars="100" w:hanging="211"/>
              <w:rPr>
                <w:rFonts w:hint="eastAsia"/>
              </w:rPr>
            </w:pPr>
            <w:r>
              <w:rPr>
                <w:rFonts w:hint="eastAsia"/>
              </w:rPr>
              <w:t>二、第一項及第二項未修正。</w:t>
            </w:r>
          </w:p>
        </w:tc>
      </w:tr>
      <w:tr w:rsidR="000A7989" w14:paraId="4F6F08EB" w14:textId="77777777" w:rsidTr="002A7208">
        <w:tc>
          <w:tcPr>
            <w:tcW w:w="3042" w:type="dxa"/>
          </w:tcPr>
          <w:p w14:paraId="66AA8CBC" w14:textId="77777777" w:rsidR="000A7989" w:rsidRDefault="000A7989" w:rsidP="009A7DEE">
            <w:pPr>
              <w:spacing w:line="315" w:lineRule="exact"/>
              <w:ind w:leftChars="50" w:left="316" w:rightChars="50" w:right="105" w:hangingChars="100" w:hanging="211"/>
              <w:rPr>
                <w:rFonts w:hint="eastAsia"/>
              </w:rPr>
            </w:pPr>
            <w:r>
              <w:rPr>
                <w:rFonts w:hint="eastAsia"/>
              </w:rPr>
              <w:t>第二十二條　各級衛生主管機關應整合醫療資源，依身心障礙者個別需求提供保健醫療</w:t>
            </w:r>
            <w:r w:rsidRPr="008A5850">
              <w:rPr>
                <w:rFonts w:hint="eastAsia"/>
                <w:u w:val="single"/>
              </w:rPr>
              <w:t>及陪同就醫</w:t>
            </w:r>
            <w:r>
              <w:rPr>
                <w:rFonts w:hint="eastAsia"/>
              </w:rPr>
              <w:t>服務，並協助身心障礙福利機構提供所需之保健醫療服務。</w:t>
            </w:r>
          </w:p>
        </w:tc>
        <w:tc>
          <w:tcPr>
            <w:tcW w:w="3043" w:type="dxa"/>
          </w:tcPr>
          <w:p w14:paraId="37E603A1" w14:textId="77777777" w:rsidR="000A7989" w:rsidRDefault="000A7989" w:rsidP="009A7DEE">
            <w:pPr>
              <w:spacing w:line="315" w:lineRule="exact"/>
              <w:ind w:leftChars="50" w:left="316" w:rightChars="50" w:right="105" w:hangingChars="100" w:hanging="211"/>
              <w:rPr>
                <w:rFonts w:hint="eastAsia"/>
              </w:rPr>
            </w:pPr>
            <w:r>
              <w:rPr>
                <w:rFonts w:hint="eastAsia"/>
              </w:rPr>
              <w:t>第二十二條　各級衛生主管機關應整合醫療資源，依身心障礙者個別需求提供保健醫療服務，並協助身心障礙福利機構提供所需之保健醫療服務。</w:t>
            </w:r>
          </w:p>
        </w:tc>
        <w:tc>
          <w:tcPr>
            <w:tcW w:w="3043" w:type="dxa"/>
          </w:tcPr>
          <w:p w14:paraId="0E261095" w14:textId="77777777" w:rsidR="000A7989" w:rsidRDefault="000A7989" w:rsidP="009A7DEE">
            <w:pPr>
              <w:spacing w:line="315" w:lineRule="exact"/>
              <w:ind w:leftChars="50" w:left="316" w:rightChars="50" w:right="105" w:hangingChars="100" w:hanging="211"/>
              <w:rPr>
                <w:rFonts w:hint="eastAsia"/>
              </w:rPr>
            </w:pPr>
            <w:r>
              <w:rPr>
                <w:rFonts w:hint="eastAsia"/>
              </w:rPr>
              <w:t>一、增列陪同就醫服務。</w:t>
            </w:r>
          </w:p>
          <w:p w14:paraId="6556D67B" w14:textId="77777777" w:rsidR="000A7989" w:rsidRDefault="000A7989" w:rsidP="009A7DEE">
            <w:pPr>
              <w:spacing w:line="315" w:lineRule="exact"/>
              <w:ind w:leftChars="50" w:left="316" w:rightChars="50" w:right="105" w:hangingChars="100" w:hanging="211"/>
              <w:rPr>
                <w:rFonts w:hint="eastAsia"/>
              </w:rPr>
            </w:pPr>
            <w:r>
              <w:rPr>
                <w:rFonts w:hint="eastAsia"/>
              </w:rPr>
              <w:t>二、本法第二十二條至第二十六條規定各級衛生主管機關應提供之服務，包括第二十三條醫院應為出院準備計畫及其涉及之居家照護、復健治療、社區醫療資源轉介服務、居家環境、輔具評估及使</w:t>
            </w:r>
            <w:r w:rsidR="00E45802">
              <w:rPr>
                <w:rFonts w:hint="eastAsia"/>
              </w:rPr>
              <w:t>用、轉銜服務、生活重建服務、心理諮商服務之建議；第二十四條直轄市、縣（市）衛生主管機關應設立身心障礙者特別門診；第二十五條直轄市、縣（市）衛生主管機關應設立或獎勵設立醫療復健機構及護理之家，提供醫療復健、輔具服務、日間照護及居家照護，提供服務；第二十六條直轄市、縣（市）衛生主管機關應為未納入健保給付之醫療及復健費用。欠缺陪同就醫服務，爰增列之。</w:t>
            </w:r>
          </w:p>
        </w:tc>
      </w:tr>
      <w:tr w:rsidR="00E45802" w14:paraId="246AA662" w14:textId="77777777" w:rsidTr="002A7208">
        <w:tc>
          <w:tcPr>
            <w:tcW w:w="3042" w:type="dxa"/>
          </w:tcPr>
          <w:p w14:paraId="71B61036" w14:textId="77777777" w:rsidR="00E45802" w:rsidRDefault="00E45802" w:rsidP="009A7DEE">
            <w:pPr>
              <w:spacing w:line="315" w:lineRule="exact"/>
              <w:ind w:leftChars="50" w:left="316" w:rightChars="50" w:right="105" w:hangingChars="100" w:hanging="211"/>
              <w:rPr>
                <w:rFonts w:hint="eastAsia"/>
              </w:rPr>
            </w:pPr>
            <w:r>
              <w:rPr>
                <w:rFonts w:hint="eastAsia"/>
              </w:rPr>
              <w:t>第二十六條　身心障礙者醫療復健所需之醫療費用及輔具，尚</w:t>
            </w:r>
            <w:r w:rsidRPr="00F83A8D">
              <w:rPr>
                <w:rFonts w:hint="eastAsia"/>
                <w:spacing w:val="2"/>
              </w:rPr>
              <w:t>未納入全民健康保險給付範圍者，直轄市、縣</w:t>
            </w:r>
            <w:r>
              <w:rPr>
                <w:rFonts w:hint="eastAsia"/>
              </w:rPr>
              <w:t>（市）主管機關應依需求評估結果補助之。</w:t>
            </w:r>
          </w:p>
          <w:p w14:paraId="7098D695" w14:textId="77777777" w:rsidR="00E45802" w:rsidRDefault="00E45802" w:rsidP="009A7DEE">
            <w:pPr>
              <w:spacing w:line="315" w:lineRule="exact"/>
              <w:ind w:leftChars="150" w:left="316" w:rightChars="50" w:right="105" w:firstLineChars="200" w:firstLine="422"/>
              <w:rPr>
                <w:rFonts w:hint="eastAsia"/>
              </w:rPr>
            </w:pPr>
            <w:r>
              <w:rPr>
                <w:rFonts w:hint="eastAsia"/>
              </w:rPr>
              <w:t>前項補助辦法，由中央衛生主管機關</w:t>
            </w:r>
            <w:r w:rsidRPr="007A6A9A">
              <w:rPr>
                <w:rFonts w:hint="eastAsia"/>
                <w:u w:val="single"/>
              </w:rPr>
              <w:t>訂</w:t>
            </w:r>
            <w:r>
              <w:rPr>
                <w:rFonts w:hint="eastAsia"/>
              </w:rPr>
              <w:t>定</w:t>
            </w:r>
            <w:r w:rsidRPr="002E0A16">
              <w:rPr>
                <w:rFonts w:hint="eastAsia"/>
                <w:u w:val="single"/>
              </w:rPr>
              <w:t>，並每二年應檢討</w:t>
            </w:r>
            <w:r>
              <w:rPr>
                <w:rFonts w:hint="eastAsia"/>
              </w:rPr>
              <w:t>之。</w:t>
            </w:r>
          </w:p>
          <w:p w14:paraId="326D12C8" w14:textId="77777777" w:rsidR="00E45802" w:rsidRPr="00207237" w:rsidRDefault="00E45802" w:rsidP="009A7DEE">
            <w:pPr>
              <w:spacing w:line="315" w:lineRule="exact"/>
              <w:ind w:leftChars="150" w:left="316" w:rightChars="50" w:right="105" w:firstLineChars="200" w:firstLine="422"/>
              <w:rPr>
                <w:u w:val="single"/>
              </w:rPr>
            </w:pPr>
            <w:r w:rsidRPr="00207237">
              <w:rPr>
                <w:rFonts w:hint="eastAsia"/>
                <w:u w:val="single"/>
              </w:rPr>
              <w:t>第二項補助辦法之訂定與檢討，應由中央衛生主管機關召集使用者、產業、研發、醫療、復健及其他專業團體為之。</w:t>
            </w:r>
          </w:p>
        </w:tc>
        <w:tc>
          <w:tcPr>
            <w:tcW w:w="3043" w:type="dxa"/>
          </w:tcPr>
          <w:p w14:paraId="1D7657DA" w14:textId="77777777" w:rsidR="00E45802" w:rsidRDefault="00E45802" w:rsidP="009A7DEE">
            <w:pPr>
              <w:spacing w:line="315" w:lineRule="exact"/>
              <w:ind w:leftChars="50" w:left="316" w:rightChars="50" w:right="105" w:hangingChars="100" w:hanging="211"/>
              <w:rPr>
                <w:rFonts w:hint="eastAsia"/>
              </w:rPr>
            </w:pPr>
            <w:r>
              <w:rPr>
                <w:rFonts w:hint="eastAsia"/>
              </w:rPr>
              <w:t>第二十六條　身心障礙者醫療復健所需之醫療費用及</w:t>
            </w:r>
            <w:r w:rsidRPr="00207237">
              <w:rPr>
                <w:rFonts w:hint="eastAsia"/>
                <w:u w:val="single"/>
              </w:rPr>
              <w:t>醫療</w:t>
            </w:r>
            <w:r>
              <w:rPr>
                <w:rFonts w:hint="eastAsia"/>
              </w:rPr>
              <w:t>輔具，尚未納入全民健康保險給付範圍者，直轄市、縣（市）主管機關應依需求評估結果補助之。</w:t>
            </w:r>
          </w:p>
          <w:p w14:paraId="60150DD3" w14:textId="77777777" w:rsidR="00E45802" w:rsidRDefault="00E45802" w:rsidP="009A7DEE">
            <w:pPr>
              <w:spacing w:line="315" w:lineRule="exact"/>
              <w:ind w:leftChars="150" w:left="316" w:rightChars="50" w:right="105" w:firstLineChars="200" w:firstLine="422"/>
            </w:pPr>
            <w:r>
              <w:rPr>
                <w:rFonts w:hint="eastAsia"/>
              </w:rPr>
              <w:t>前項補助辦法，由中央衛生主管機關</w:t>
            </w:r>
            <w:r w:rsidRPr="00207237">
              <w:rPr>
                <w:rFonts w:hint="eastAsia"/>
                <w:u w:val="single"/>
              </w:rPr>
              <w:t>會同中央主管機關</w:t>
            </w:r>
            <w:r>
              <w:rPr>
                <w:rFonts w:hint="eastAsia"/>
              </w:rPr>
              <w:t>定之。</w:t>
            </w:r>
          </w:p>
        </w:tc>
        <w:tc>
          <w:tcPr>
            <w:tcW w:w="3043" w:type="dxa"/>
          </w:tcPr>
          <w:p w14:paraId="22C04A5F" w14:textId="77777777" w:rsidR="00E45802" w:rsidRDefault="00E45802" w:rsidP="009A7DEE">
            <w:pPr>
              <w:spacing w:line="315" w:lineRule="exact"/>
              <w:ind w:leftChars="50" w:left="316" w:rightChars="50" w:right="105" w:hangingChars="100" w:hanging="211"/>
              <w:rPr>
                <w:rFonts w:hint="eastAsia"/>
              </w:rPr>
            </w:pPr>
            <w:r>
              <w:rPr>
                <w:rFonts w:hint="eastAsia"/>
              </w:rPr>
              <w:t>一、身心障礙者復健所需之輔具，應包括以醫療及生活為目的使用之輔具，爰刪除第一項中間「醫療」文字。</w:t>
            </w:r>
          </w:p>
          <w:p w14:paraId="45F1D582" w14:textId="77777777" w:rsidR="00E45802" w:rsidRDefault="00E45802" w:rsidP="009A7DEE">
            <w:pPr>
              <w:spacing w:line="315" w:lineRule="exact"/>
              <w:ind w:leftChars="50" w:left="316" w:rightChars="50" w:right="105" w:hangingChars="100" w:hanging="211"/>
              <w:rPr>
                <w:rFonts w:hint="eastAsia"/>
              </w:rPr>
            </w:pPr>
            <w:r>
              <w:rPr>
                <w:rFonts w:hint="eastAsia"/>
              </w:rPr>
              <w:t>二、修正第二項授權辦法之訂定權責機關，以刪除「會同中央主管機關」文字，理由同修正條文第七條說明二。並每兩年應檢討以因應輔具市場價格之變動。</w:t>
            </w:r>
          </w:p>
          <w:p w14:paraId="6998C280" w14:textId="77777777" w:rsidR="00E45802" w:rsidRDefault="00E45802" w:rsidP="009A7DEE">
            <w:pPr>
              <w:spacing w:line="315" w:lineRule="exact"/>
              <w:ind w:leftChars="50" w:left="316" w:rightChars="50" w:right="105" w:hangingChars="100" w:hanging="211"/>
            </w:pPr>
            <w:r>
              <w:rPr>
                <w:rFonts w:hint="eastAsia"/>
              </w:rPr>
              <w:t>三、增列第三項為回應兩公約精神，讓身心障礙者享有與其他人公平享受科技進步之成果，同時解決現行輔具補助之補助之原則，重醫療忽略身心障礙者個別化需求之弊端。並為務實反應真實情狀，於訂定、檢討輔助補助辦法，應有使用者、產業、研發、醫療、復健等實務界人士參與。</w:t>
            </w:r>
          </w:p>
        </w:tc>
      </w:tr>
      <w:tr w:rsidR="00E45802" w14:paraId="01F4398D" w14:textId="77777777" w:rsidTr="002A7208">
        <w:tc>
          <w:tcPr>
            <w:tcW w:w="3042" w:type="dxa"/>
          </w:tcPr>
          <w:p w14:paraId="2A7DB713" w14:textId="77777777" w:rsidR="00E45802" w:rsidRDefault="00E45802" w:rsidP="009A7DEE">
            <w:pPr>
              <w:spacing w:line="315" w:lineRule="exact"/>
              <w:ind w:leftChars="50" w:left="316" w:rightChars="50" w:right="105" w:hangingChars="100" w:hanging="211"/>
              <w:rPr>
                <w:rFonts w:hint="eastAsia"/>
              </w:rPr>
            </w:pPr>
            <w:r>
              <w:rPr>
                <w:rFonts w:hint="eastAsia"/>
              </w:rPr>
              <w:t>第三十條　各級教育主管機關辦理身心障礙者教育及入學考試時，應依其障礙類別、程度、學習及生活需要，提供各項必需之專業人員、特殊教材與各種教育輔助器材</w:t>
            </w:r>
            <w:r w:rsidRPr="00207237">
              <w:rPr>
                <w:rFonts w:hint="eastAsia"/>
                <w:u w:val="single"/>
              </w:rPr>
              <w:t>與輔助科技</w:t>
            </w:r>
            <w:r>
              <w:rPr>
                <w:rFonts w:hint="eastAsia"/>
              </w:rPr>
              <w:t>、無障礙校園環境、點字讀物及相關教育資源，</w:t>
            </w:r>
            <w:r w:rsidRPr="00207237">
              <w:rPr>
                <w:rFonts w:hint="eastAsia"/>
                <w:u w:val="single"/>
              </w:rPr>
              <w:t>使其得</w:t>
            </w:r>
            <w:r>
              <w:rPr>
                <w:rFonts w:hint="eastAsia"/>
              </w:rPr>
              <w:t>以公平合理接受教育及</w:t>
            </w:r>
            <w:r w:rsidRPr="00207237">
              <w:rPr>
                <w:rFonts w:hint="eastAsia"/>
                <w:u w:val="single"/>
              </w:rPr>
              <w:t>考試</w:t>
            </w:r>
            <w:r>
              <w:rPr>
                <w:rFonts w:hint="eastAsia"/>
              </w:rPr>
              <w:t>之機會。</w:t>
            </w:r>
          </w:p>
        </w:tc>
        <w:tc>
          <w:tcPr>
            <w:tcW w:w="3043" w:type="dxa"/>
          </w:tcPr>
          <w:p w14:paraId="33E51398" w14:textId="77777777" w:rsidR="00E45802" w:rsidRDefault="00E45802" w:rsidP="009A7DEE">
            <w:pPr>
              <w:spacing w:line="315" w:lineRule="exact"/>
              <w:ind w:leftChars="50" w:left="316" w:rightChars="50" w:right="105" w:hangingChars="100" w:hanging="211"/>
              <w:rPr>
                <w:rFonts w:hint="eastAsia"/>
              </w:rPr>
            </w:pPr>
            <w:r>
              <w:rPr>
                <w:rFonts w:hint="eastAsia"/>
              </w:rPr>
              <w:t>第三十條　各級教育主管機關辦理身心障礙者教育及入學考試時，應依其障礙類別、程度、學習及生活需要，提供各項必需之專業人員、特殊教材與各種教育輔助器材、無障礙校園環境、點字讀物及相關教育資源，以符公平合理接受教育</w:t>
            </w:r>
            <w:r w:rsidRPr="00207237">
              <w:rPr>
                <w:rFonts w:hint="eastAsia"/>
                <w:u w:val="single"/>
              </w:rPr>
              <w:t>之</w:t>
            </w:r>
            <w:r>
              <w:rPr>
                <w:rFonts w:hint="eastAsia"/>
              </w:rPr>
              <w:t>機會</w:t>
            </w:r>
            <w:r w:rsidRPr="00207237">
              <w:rPr>
                <w:rFonts w:hint="eastAsia"/>
                <w:u w:val="single"/>
              </w:rPr>
              <w:t>與應考條件</w:t>
            </w:r>
            <w:r>
              <w:rPr>
                <w:rFonts w:hint="eastAsia"/>
              </w:rPr>
              <w:t>。</w:t>
            </w:r>
          </w:p>
        </w:tc>
        <w:tc>
          <w:tcPr>
            <w:tcW w:w="3043" w:type="dxa"/>
          </w:tcPr>
          <w:p w14:paraId="762D70D4" w14:textId="77777777" w:rsidR="00E45802" w:rsidRDefault="00E45802" w:rsidP="009A7DEE">
            <w:pPr>
              <w:spacing w:line="315" w:lineRule="exact"/>
              <w:ind w:leftChars="50" w:left="316" w:rightChars="50" w:right="105" w:hangingChars="100" w:hanging="211"/>
              <w:rPr>
                <w:rFonts w:hint="eastAsia"/>
              </w:rPr>
            </w:pPr>
            <w:r>
              <w:rPr>
                <w:rFonts w:hint="eastAsia"/>
              </w:rPr>
              <w:t>一、第一項輔助器材增列「輔助科技」，其他略做文字調整。</w:t>
            </w:r>
          </w:p>
          <w:p w14:paraId="484E6136" w14:textId="77777777" w:rsidR="00E45802" w:rsidRDefault="00E45802" w:rsidP="009A7DEE">
            <w:pPr>
              <w:spacing w:line="315" w:lineRule="exact"/>
              <w:ind w:leftChars="50" w:left="316" w:rightChars="50" w:right="105" w:hangingChars="100" w:hanging="211"/>
              <w:rPr>
                <w:rFonts w:hint="eastAsia"/>
              </w:rPr>
            </w:pPr>
            <w:r>
              <w:rPr>
                <w:rFonts w:hint="eastAsia"/>
              </w:rPr>
              <w:t>二、教育輔助器材文字容易被限縮解釋為輔具使用說明，採用輔助科技文字之範圍較廣，未來如有新的科技發展，例如：特殊軟體等，對身心障礙學生有幫助，皆為輔助科技之範疇，應該列入教育單位可提供之項目。</w:t>
            </w:r>
          </w:p>
        </w:tc>
      </w:tr>
      <w:tr w:rsidR="00E45802" w14:paraId="1DE87275" w14:textId="77777777" w:rsidTr="002A7208">
        <w:tc>
          <w:tcPr>
            <w:tcW w:w="3042" w:type="dxa"/>
          </w:tcPr>
          <w:p w14:paraId="11507D0A" w14:textId="77777777" w:rsidR="00E45802" w:rsidRDefault="00E45802" w:rsidP="009A7DEE">
            <w:pPr>
              <w:spacing w:line="315" w:lineRule="exact"/>
              <w:ind w:leftChars="50" w:left="316" w:rightChars="50" w:right="105" w:hangingChars="100" w:hanging="211"/>
              <w:rPr>
                <w:rFonts w:hint="eastAsia"/>
              </w:rPr>
            </w:pPr>
            <w:r>
              <w:rPr>
                <w:rFonts w:hint="eastAsia"/>
              </w:rPr>
              <w:t>第三十八條　各級政府機關、公立學校及公營事業機構員工總人數在三十四人以上者，進用具有就業能力之身心障礙者人數，不得低於員工總人數百分之三。</w:t>
            </w:r>
          </w:p>
          <w:p w14:paraId="57D99F8E" w14:textId="77777777" w:rsidR="00E45802" w:rsidRDefault="00E45802" w:rsidP="009A7DEE">
            <w:pPr>
              <w:spacing w:line="315" w:lineRule="exact"/>
              <w:ind w:leftChars="150" w:left="316" w:rightChars="50" w:right="105" w:firstLineChars="200" w:firstLine="422"/>
              <w:rPr>
                <w:rFonts w:hint="eastAsia"/>
              </w:rPr>
            </w:pPr>
            <w:r>
              <w:rPr>
                <w:rFonts w:hint="eastAsia"/>
              </w:rPr>
              <w:t>私立學校、團體及民營事業機構員工總人數在六十七人以上者，進用具有就業能力之身心障礙者人數，不得低於員工總人數百分之一，且不得少於一人。</w:t>
            </w:r>
          </w:p>
          <w:p w14:paraId="52CB00E6" w14:textId="77777777" w:rsidR="00E45802" w:rsidRDefault="00E45802" w:rsidP="009A7DEE">
            <w:pPr>
              <w:spacing w:line="315" w:lineRule="exact"/>
              <w:ind w:leftChars="150" w:left="316" w:rightChars="50" w:right="105" w:firstLineChars="200" w:firstLine="422"/>
              <w:rPr>
                <w:rFonts w:hint="eastAsia"/>
              </w:rPr>
            </w:pPr>
            <w:r>
              <w:rPr>
                <w:rFonts w:hint="eastAsia"/>
              </w:rPr>
              <w:t>前二項各級政府機關、公、私立學校、團體及公、民營事業機構為進用身心障礙者義務機關（構）；其員工總人數及進用身心障礙者人數之計算方式，以各義務機關（構）每月</w:t>
            </w:r>
            <w:r w:rsidRPr="00207237">
              <w:rPr>
                <w:rFonts w:hint="eastAsia"/>
                <w:u w:val="single"/>
              </w:rPr>
              <w:t>末</w:t>
            </w:r>
            <w:r>
              <w:rPr>
                <w:rFonts w:hint="eastAsia"/>
              </w:rPr>
              <w:t>日參加勞保、公保人數為準；第一項義務機關（構）員工員額經核定為員額凍結或列為出缺不補者，不計入員工總人數。</w:t>
            </w:r>
          </w:p>
          <w:p w14:paraId="50EE4A20" w14:textId="77777777" w:rsidR="00E45802" w:rsidRDefault="00E45802" w:rsidP="009A7DEE">
            <w:pPr>
              <w:spacing w:line="315" w:lineRule="exact"/>
              <w:ind w:leftChars="150" w:left="316" w:rightChars="50" w:right="105" w:firstLineChars="200" w:firstLine="422"/>
              <w:rPr>
                <w:rFonts w:hint="eastAsia"/>
              </w:rPr>
            </w:pPr>
            <w:r>
              <w:rPr>
                <w:rFonts w:hint="eastAsia"/>
              </w:rPr>
              <w:t>前項身心障礙員工之月領薪資未達勞動基準法按月計酬之基本工資數額者，不計入進用身心障礙者人數及員工總人數。但從事部分工時工作，其月領薪資達勞動基準法按月計酬之基本工資數額二分之一以上者，進用二人得以一人計入身心障礙者人數及員工總人數。</w:t>
            </w:r>
          </w:p>
          <w:p w14:paraId="609E8DE8" w14:textId="77777777" w:rsidR="00E45802" w:rsidRDefault="00E45802" w:rsidP="009A7DEE">
            <w:pPr>
              <w:spacing w:line="315" w:lineRule="exact"/>
              <w:ind w:leftChars="150" w:left="316" w:rightChars="50" w:right="105" w:firstLineChars="200" w:firstLine="422"/>
              <w:rPr>
                <w:rFonts w:hint="eastAsia"/>
              </w:rPr>
            </w:pPr>
            <w:r>
              <w:rPr>
                <w:rFonts w:hint="eastAsia"/>
              </w:rPr>
              <w:t>辦理庇護性就業服務之單位進用庇護性就業之身心障礙者，不計入進用身心障礙者人數及員工總人數。</w:t>
            </w:r>
          </w:p>
          <w:p w14:paraId="3DB6E6C8" w14:textId="77777777" w:rsidR="00E45802" w:rsidRDefault="00E45802" w:rsidP="009A7DEE">
            <w:pPr>
              <w:spacing w:line="315" w:lineRule="exact"/>
              <w:ind w:leftChars="150" w:left="316" w:rightChars="50" w:right="105" w:firstLineChars="200" w:firstLine="422"/>
              <w:rPr>
                <w:rFonts w:hint="eastAsia"/>
              </w:rPr>
            </w:pPr>
            <w:r>
              <w:rPr>
                <w:rFonts w:hint="eastAsia"/>
              </w:rPr>
              <w:t>依第一項、第二項規定進用重度以上身心障礙者，每進用一人以二人核計。</w:t>
            </w:r>
          </w:p>
          <w:p w14:paraId="2CC056E8" w14:textId="77777777" w:rsidR="00E45802" w:rsidRDefault="00E45802" w:rsidP="009A7DEE">
            <w:pPr>
              <w:spacing w:line="315" w:lineRule="exact"/>
              <w:ind w:leftChars="150" w:left="316" w:rightChars="50" w:right="105" w:firstLineChars="200" w:firstLine="422"/>
              <w:rPr>
                <w:rFonts w:hint="eastAsia"/>
              </w:rPr>
            </w:pPr>
            <w:r>
              <w:rPr>
                <w:rFonts w:hint="eastAsia"/>
              </w:rPr>
              <w:t>警政、消防、關務、國防、海巡、法務及航空站等單位定額進用總人數之計算範圍，得於本法施行細則另定之。</w:t>
            </w:r>
          </w:p>
          <w:p w14:paraId="69D2CA5C" w14:textId="77777777" w:rsidR="00E45802" w:rsidRDefault="00E45802" w:rsidP="009A7DEE">
            <w:pPr>
              <w:spacing w:line="315" w:lineRule="exact"/>
              <w:ind w:leftChars="150" w:left="316" w:rightChars="50" w:right="105" w:firstLineChars="200" w:firstLine="422"/>
              <w:rPr>
                <w:rFonts w:hint="eastAsia"/>
              </w:rPr>
            </w:pPr>
            <w:r>
              <w:rPr>
                <w:rFonts w:hint="eastAsia"/>
              </w:rPr>
              <w:t>依前項規定不列入定額進用總人數計算範圍之單位，其職務應經職務分析，並於三年內完成。</w:t>
            </w:r>
          </w:p>
          <w:p w14:paraId="56AA2195" w14:textId="77777777" w:rsidR="00E45802" w:rsidRDefault="00E45802" w:rsidP="009A7DEE">
            <w:pPr>
              <w:spacing w:line="315" w:lineRule="exact"/>
              <w:ind w:leftChars="150" w:left="316" w:rightChars="50" w:right="105" w:firstLineChars="200" w:firstLine="422"/>
              <w:rPr>
                <w:rFonts w:hint="eastAsia"/>
              </w:rPr>
            </w:pPr>
            <w:r>
              <w:rPr>
                <w:rFonts w:hint="eastAsia"/>
              </w:rPr>
              <w:t>前項職務分析之標準及程序，由中央勞工主管機關另定之。</w:t>
            </w:r>
          </w:p>
        </w:tc>
        <w:tc>
          <w:tcPr>
            <w:tcW w:w="3043" w:type="dxa"/>
          </w:tcPr>
          <w:p w14:paraId="57D73C20" w14:textId="77777777" w:rsidR="00E45802" w:rsidRDefault="00E45802" w:rsidP="009A7DEE">
            <w:pPr>
              <w:spacing w:line="315" w:lineRule="exact"/>
              <w:ind w:leftChars="50" w:left="316" w:rightChars="50" w:right="105" w:hangingChars="100" w:hanging="211"/>
              <w:rPr>
                <w:rFonts w:hint="eastAsia"/>
              </w:rPr>
            </w:pPr>
            <w:r>
              <w:rPr>
                <w:rFonts w:hint="eastAsia"/>
              </w:rPr>
              <w:t>第三十八條　各級政府機關、公立學校及公營事業機構員工總人數在三十四人以上者，進用具有就業能力之身心障礙者人數，不得低於員工總人數百分之三。</w:t>
            </w:r>
          </w:p>
          <w:p w14:paraId="772A8026" w14:textId="77777777" w:rsidR="00E45802" w:rsidRDefault="00E45802" w:rsidP="009A7DEE">
            <w:pPr>
              <w:spacing w:line="315" w:lineRule="exact"/>
              <w:ind w:leftChars="150" w:left="316" w:rightChars="50" w:right="105" w:firstLineChars="200" w:firstLine="422"/>
              <w:rPr>
                <w:rFonts w:hint="eastAsia"/>
              </w:rPr>
            </w:pPr>
            <w:r>
              <w:rPr>
                <w:rFonts w:hint="eastAsia"/>
              </w:rPr>
              <w:t>私立學校、團體及民營事業機構員工總人數在六十七人以上者，進用具有就業能力之身心障礙者人數，不得低於員工總人數百分之一，且不得少於一人。</w:t>
            </w:r>
          </w:p>
          <w:p w14:paraId="34831A8E" w14:textId="77777777" w:rsidR="00E45802" w:rsidRDefault="00E45802" w:rsidP="009A7DEE">
            <w:pPr>
              <w:spacing w:line="315" w:lineRule="exact"/>
              <w:ind w:leftChars="150" w:left="316" w:rightChars="50" w:right="105" w:firstLineChars="200" w:firstLine="422"/>
              <w:rPr>
                <w:rFonts w:hint="eastAsia"/>
              </w:rPr>
            </w:pPr>
            <w:r>
              <w:rPr>
                <w:rFonts w:hint="eastAsia"/>
              </w:rPr>
              <w:t>前二項各級政府機關、公、私立學校、團體及公、民營事業機構為進用身心障礙者義務機關（構）；其員工總人數及進用身心障礙者人數之計算方式，以各義務機關（構）每月</w:t>
            </w:r>
            <w:r w:rsidRPr="00207237">
              <w:rPr>
                <w:rFonts w:hint="eastAsia"/>
                <w:u w:val="single"/>
              </w:rPr>
              <w:t>一</w:t>
            </w:r>
            <w:r>
              <w:rPr>
                <w:rFonts w:hint="eastAsia"/>
              </w:rPr>
              <w:t>日參加勞保、公保人數為準；第一項義務機關（構）員工員額經核定為員額凍結或列為出缺不補者，不計入員工總人數。</w:t>
            </w:r>
          </w:p>
          <w:p w14:paraId="249E9107" w14:textId="77777777" w:rsidR="00E45802" w:rsidRDefault="00E45802" w:rsidP="009A7DEE">
            <w:pPr>
              <w:spacing w:line="315" w:lineRule="exact"/>
              <w:ind w:leftChars="150" w:left="316" w:rightChars="50" w:right="105" w:firstLineChars="200" w:firstLine="422"/>
              <w:rPr>
                <w:rFonts w:hint="eastAsia"/>
              </w:rPr>
            </w:pPr>
            <w:r>
              <w:rPr>
                <w:rFonts w:hint="eastAsia"/>
              </w:rPr>
              <w:t>前項身心障礙員工之月領薪資未達勞動基準法按月計酬之基本工資數額者，不計入進用身心障礙者人數及員工總人數。但從事部分工時工作，其月領薪資達勞動基準法按月計酬之基本工資數額二分之一以上者，進用二人得以一人計入身心障礙者人數及員工總人數。</w:t>
            </w:r>
          </w:p>
          <w:p w14:paraId="722E9268" w14:textId="77777777" w:rsidR="00E45802" w:rsidRDefault="00E45802" w:rsidP="009A7DEE">
            <w:pPr>
              <w:spacing w:line="315" w:lineRule="exact"/>
              <w:ind w:leftChars="150" w:left="316" w:rightChars="50" w:right="105" w:firstLineChars="200" w:firstLine="422"/>
              <w:rPr>
                <w:rFonts w:hint="eastAsia"/>
              </w:rPr>
            </w:pPr>
            <w:r>
              <w:rPr>
                <w:rFonts w:hint="eastAsia"/>
              </w:rPr>
              <w:t>辦理庇護性就業服務之單位進用庇護性就業之身心障礙者，不計入進用身心障礙者人數及員工總人數。</w:t>
            </w:r>
          </w:p>
          <w:p w14:paraId="7FB389F3" w14:textId="77777777" w:rsidR="00E45802" w:rsidRDefault="00E45802" w:rsidP="009A7DEE">
            <w:pPr>
              <w:spacing w:line="315" w:lineRule="exact"/>
              <w:ind w:leftChars="150" w:left="316" w:rightChars="50" w:right="105" w:firstLineChars="200" w:firstLine="422"/>
              <w:rPr>
                <w:rFonts w:hint="eastAsia"/>
              </w:rPr>
            </w:pPr>
            <w:r>
              <w:rPr>
                <w:rFonts w:hint="eastAsia"/>
              </w:rPr>
              <w:t>依第一項、第二項規定進用重度以上身心障礙者，每進用一人以二人核計。</w:t>
            </w:r>
          </w:p>
          <w:p w14:paraId="25C03E51" w14:textId="77777777" w:rsidR="00E45802" w:rsidRDefault="00E45802" w:rsidP="009A7DEE">
            <w:pPr>
              <w:spacing w:line="315" w:lineRule="exact"/>
              <w:ind w:leftChars="150" w:left="316" w:rightChars="50" w:right="105" w:firstLineChars="200" w:firstLine="422"/>
              <w:rPr>
                <w:rFonts w:hint="eastAsia"/>
              </w:rPr>
            </w:pPr>
            <w:r>
              <w:rPr>
                <w:rFonts w:hint="eastAsia"/>
              </w:rPr>
              <w:t>警政、消防、關務、國防、海巡、法務及航空站等單位定額進用總人數之計算範圍，得於本法施行細則另定之。</w:t>
            </w:r>
          </w:p>
          <w:p w14:paraId="5B2379D3" w14:textId="77777777" w:rsidR="00E45802" w:rsidRDefault="00E45802" w:rsidP="009A7DEE">
            <w:pPr>
              <w:spacing w:line="315" w:lineRule="exact"/>
              <w:ind w:leftChars="150" w:left="316" w:rightChars="50" w:right="105" w:firstLineChars="200" w:firstLine="422"/>
              <w:rPr>
                <w:rFonts w:hint="eastAsia"/>
              </w:rPr>
            </w:pPr>
            <w:r>
              <w:rPr>
                <w:rFonts w:hint="eastAsia"/>
              </w:rPr>
              <w:t>依前項規定不列入定額進用總人數計算範圍之單位，其職務應經職務分析，並於三年內完成。</w:t>
            </w:r>
          </w:p>
          <w:p w14:paraId="7B0569AB" w14:textId="77777777" w:rsidR="00E45802" w:rsidRDefault="00E45802" w:rsidP="009A7DEE">
            <w:pPr>
              <w:spacing w:line="315" w:lineRule="exact"/>
              <w:ind w:leftChars="150" w:left="316" w:rightChars="50" w:right="105" w:firstLineChars="200" w:firstLine="422"/>
              <w:rPr>
                <w:rFonts w:hint="eastAsia"/>
              </w:rPr>
            </w:pPr>
            <w:r>
              <w:rPr>
                <w:rFonts w:hint="eastAsia"/>
              </w:rPr>
              <w:t>前項職務分析之標準及程序，由中央勞工主管機關另定之。</w:t>
            </w:r>
          </w:p>
        </w:tc>
        <w:tc>
          <w:tcPr>
            <w:tcW w:w="3043" w:type="dxa"/>
          </w:tcPr>
          <w:p w14:paraId="19B3B30B" w14:textId="77777777" w:rsidR="00E45802" w:rsidRDefault="00E45802" w:rsidP="009A7DEE">
            <w:pPr>
              <w:spacing w:line="315" w:lineRule="exact"/>
              <w:ind w:leftChars="50" w:left="105" w:rightChars="50" w:right="105"/>
              <w:rPr>
                <w:rFonts w:hint="eastAsia"/>
              </w:rPr>
            </w:pPr>
            <w:r>
              <w:rPr>
                <w:rFonts w:hint="eastAsia"/>
              </w:rPr>
              <w:t>修正第三項查核人數之計算基準日期，調整為每月末日，給予進用義務機關（構）更多聘雇身心障礙者員工彈性，確保身心障礙者就業權益，也避免進用義務機關（構）雖已聘用身心障礙者員工，但因已繳納差額補助費，故要求身心障礙者員工於隔月到職，導致身心障礙者工資收入減少的情況發生。</w:t>
            </w:r>
          </w:p>
        </w:tc>
      </w:tr>
      <w:tr w:rsidR="00E45802" w14:paraId="0FC20105" w14:textId="77777777" w:rsidTr="002A7208">
        <w:tc>
          <w:tcPr>
            <w:tcW w:w="3042" w:type="dxa"/>
          </w:tcPr>
          <w:p w14:paraId="797BB496" w14:textId="77777777" w:rsidR="00E45802" w:rsidRDefault="00E45802" w:rsidP="009A7DEE">
            <w:pPr>
              <w:spacing w:line="315" w:lineRule="exact"/>
              <w:ind w:leftChars="50" w:left="316" w:rightChars="50" w:right="105" w:hangingChars="100" w:hanging="211"/>
              <w:rPr>
                <w:rFonts w:hint="eastAsia"/>
              </w:rPr>
            </w:pPr>
            <w:r>
              <w:rPr>
                <w:rFonts w:hint="eastAsia"/>
              </w:rPr>
              <w:t>第四十四條　前條身心障礙者就業基金之用途如下：</w:t>
            </w:r>
          </w:p>
          <w:p w14:paraId="19CBE6A4" w14:textId="77777777" w:rsidR="00E45802" w:rsidRDefault="00E45802" w:rsidP="009A7DEE">
            <w:pPr>
              <w:spacing w:line="315" w:lineRule="exact"/>
              <w:ind w:leftChars="150" w:left="527" w:rightChars="50" w:right="105" w:hangingChars="100" w:hanging="211"/>
              <w:rPr>
                <w:rFonts w:hint="eastAsia"/>
              </w:rPr>
            </w:pPr>
            <w:r>
              <w:rPr>
                <w:rFonts w:hint="eastAsia"/>
              </w:rPr>
              <w:t>一、補</w:t>
            </w:r>
            <w:r w:rsidRPr="00F83A8D">
              <w:rPr>
                <w:rFonts w:hint="eastAsia"/>
                <w:spacing w:val="2"/>
              </w:rPr>
              <w:t>助進用身心障礙者達一定標準以上之機關</w:t>
            </w:r>
            <w:r>
              <w:rPr>
                <w:rFonts w:hint="eastAsia"/>
              </w:rPr>
              <w:t>（構），因進用身心障礙者必須購置、改裝、修繕器材、設備及其他為協助進用必要之費用。</w:t>
            </w:r>
          </w:p>
          <w:p w14:paraId="3E5BD6B4" w14:textId="77777777" w:rsidR="00E45802" w:rsidRDefault="00E45802" w:rsidP="009A7DEE">
            <w:pPr>
              <w:spacing w:line="315" w:lineRule="exact"/>
              <w:ind w:leftChars="150" w:left="527" w:rightChars="50" w:right="105" w:hangingChars="100" w:hanging="211"/>
              <w:rPr>
                <w:rFonts w:hint="eastAsia"/>
              </w:rPr>
            </w:pPr>
            <w:r>
              <w:rPr>
                <w:rFonts w:hint="eastAsia"/>
              </w:rPr>
              <w:t>二、核發超額進用身心障礙者之私立機構獎勵金。</w:t>
            </w:r>
          </w:p>
          <w:p w14:paraId="644888E9" w14:textId="77777777" w:rsidR="00E45802" w:rsidRPr="00207237" w:rsidRDefault="00E45802" w:rsidP="009A7DEE">
            <w:pPr>
              <w:spacing w:line="315" w:lineRule="exact"/>
              <w:ind w:leftChars="150" w:left="527" w:rightChars="50" w:right="105" w:hangingChars="100" w:hanging="211"/>
              <w:rPr>
                <w:rFonts w:hint="eastAsia"/>
                <w:u w:val="single"/>
              </w:rPr>
            </w:pPr>
            <w:r w:rsidRPr="00207237">
              <w:rPr>
                <w:rFonts w:hint="eastAsia"/>
                <w:u w:val="single"/>
              </w:rPr>
              <w:t>三、協助身心障礙者依據其障礙類別為媒合適性工作與職務再設計之費用。</w:t>
            </w:r>
          </w:p>
          <w:p w14:paraId="4DB94476" w14:textId="77777777" w:rsidR="00E45802" w:rsidRPr="00207237" w:rsidRDefault="00E45802" w:rsidP="009A7DEE">
            <w:pPr>
              <w:spacing w:line="315" w:lineRule="exact"/>
              <w:ind w:leftChars="150" w:left="527" w:rightChars="50" w:right="105" w:hangingChars="100" w:hanging="211"/>
              <w:rPr>
                <w:rFonts w:hint="eastAsia"/>
                <w:u w:val="single"/>
              </w:rPr>
            </w:pPr>
            <w:r w:rsidRPr="00207237">
              <w:rPr>
                <w:rFonts w:hint="eastAsia"/>
                <w:u w:val="single"/>
              </w:rPr>
              <w:t>四、處理身心障礙者遭受就業歧視、雇主不當對待等爭議事件之訴訟扶助費用。</w:t>
            </w:r>
          </w:p>
          <w:p w14:paraId="57843955" w14:textId="77777777" w:rsidR="00E45802" w:rsidRDefault="00E45802" w:rsidP="009A7DEE">
            <w:pPr>
              <w:spacing w:line="315" w:lineRule="exact"/>
              <w:ind w:leftChars="150" w:left="527" w:rightChars="50" w:right="105" w:hangingChars="100" w:hanging="211"/>
              <w:rPr>
                <w:rFonts w:hint="eastAsia"/>
              </w:rPr>
            </w:pPr>
            <w:r w:rsidRPr="00207237">
              <w:rPr>
                <w:rFonts w:hint="eastAsia"/>
                <w:u w:val="single"/>
              </w:rPr>
              <w:t>五</w:t>
            </w:r>
            <w:r>
              <w:rPr>
                <w:rFonts w:hint="eastAsia"/>
              </w:rPr>
              <w:t>、其他為辦理促進身心障礙者就業權益相關事項。</w:t>
            </w:r>
          </w:p>
          <w:p w14:paraId="06986340" w14:textId="77777777" w:rsidR="00E45802" w:rsidRDefault="00E45802" w:rsidP="009A7DEE">
            <w:pPr>
              <w:spacing w:line="315" w:lineRule="exact"/>
              <w:ind w:leftChars="150" w:left="316" w:rightChars="50" w:right="105" w:firstLineChars="200" w:firstLine="422"/>
              <w:rPr>
                <w:rFonts w:hint="eastAsia"/>
              </w:rPr>
            </w:pPr>
            <w:r>
              <w:rPr>
                <w:rFonts w:hint="eastAsia"/>
              </w:rPr>
              <w:t>前項第二款核發之獎勵金，其金額最高按超額進用人數乘以每月基本工資二分之一計算。</w:t>
            </w:r>
          </w:p>
        </w:tc>
        <w:tc>
          <w:tcPr>
            <w:tcW w:w="3043" w:type="dxa"/>
          </w:tcPr>
          <w:p w14:paraId="1F243AE9" w14:textId="77777777" w:rsidR="00E45802" w:rsidRDefault="00E45802" w:rsidP="009A7DEE">
            <w:pPr>
              <w:spacing w:line="315" w:lineRule="exact"/>
              <w:ind w:leftChars="50" w:left="316" w:rightChars="50" w:right="105" w:hangingChars="100" w:hanging="211"/>
              <w:rPr>
                <w:rFonts w:hint="eastAsia"/>
              </w:rPr>
            </w:pPr>
            <w:r>
              <w:rPr>
                <w:rFonts w:hint="eastAsia"/>
              </w:rPr>
              <w:t>第四十四條　前條身心障礙者就業基金之用途如下：</w:t>
            </w:r>
          </w:p>
          <w:p w14:paraId="4BF4BA03" w14:textId="77777777" w:rsidR="00E45802" w:rsidRDefault="00E45802" w:rsidP="009A7DEE">
            <w:pPr>
              <w:spacing w:line="315" w:lineRule="exact"/>
              <w:ind w:leftChars="150" w:left="527" w:rightChars="50" w:right="105" w:hangingChars="100" w:hanging="211"/>
              <w:rPr>
                <w:rFonts w:hint="eastAsia"/>
              </w:rPr>
            </w:pPr>
            <w:r>
              <w:rPr>
                <w:rFonts w:hint="eastAsia"/>
              </w:rPr>
              <w:t>一、補</w:t>
            </w:r>
            <w:r w:rsidRPr="00F83A8D">
              <w:rPr>
                <w:rFonts w:hint="eastAsia"/>
                <w:spacing w:val="2"/>
              </w:rPr>
              <w:t>助進用身心障礙者達一定標準以上之機關</w:t>
            </w:r>
            <w:r>
              <w:rPr>
                <w:rFonts w:hint="eastAsia"/>
              </w:rPr>
              <w:t>（構），因進用身心障礙者必須購置、改裝、修繕器材、設備及其他為協助進用必要之費用。</w:t>
            </w:r>
          </w:p>
          <w:p w14:paraId="0690D5DE" w14:textId="77777777" w:rsidR="00E45802" w:rsidRDefault="00E45802" w:rsidP="009A7DEE">
            <w:pPr>
              <w:spacing w:line="315" w:lineRule="exact"/>
              <w:ind w:leftChars="150" w:left="527" w:rightChars="50" w:right="105" w:hangingChars="100" w:hanging="211"/>
              <w:rPr>
                <w:rFonts w:hint="eastAsia"/>
              </w:rPr>
            </w:pPr>
            <w:r>
              <w:rPr>
                <w:rFonts w:hint="eastAsia"/>
              </w:rPr>
              <w:t>二、核發超額進用身心障礙者之私立機構獎勵金。</w:t>
            </w:r>
          </w:p>
          <w:p w14:paraId="7D6951C7" w14:textId="77777777" w:rsidR="00E45802" w:rsidRDefault="00E45802" w:rsidP="009A7DEE">
            <w:pPr>
              <w:spacing w:line="315" w:lineRule="exact"/>
              <w:ind w:leftChars="150" w:left="527" w:rightChars="50" w:right="105" w:hangingChars="100" w:hanging="211"/>
              <w:rPr>
                <w:rFonts w:hint="eastAsia"/>
              </w:rPr>
            </w:pPr>
            <w:r>
              <w:rPr>
                <w:rFonts w:hint="eastAsia"/>
              </w:rPr>
              <w:t>三、其他為辦理促進身心障礙者就業權益相關事項。</w:t>
            </w:r>
          </w:p>
          <w:p w14:paraId="4C733EF8" w14:textId="77777777" w:rsidR="00E45802" w:rsidRDefault="00E45802" w:rsidP="009A7DEE">
            <w:pPr>
              <w:spacing w:line="315" w:lineRule="exact"/>
              <w:ind w:leftChars="150" w:left="316" w:rightChars="50" w:right="105" w:firstLineChars="200" w:firstLine="422"/>
              <w:rPr>
                <w:rFonts w:hint="eastAsia"/>
              </w:rPr>
            </w:pPr>
            <w:r>
              <w:rPr>
                <w:rFonts w:hint="eastAsia"/>
              </w:rPr>
              <w:t>前項第二款核發之獎勵金，其金額最高按超額進用人數乘以每月基本工資二分之一計算。</w:t>
            </w:r>
          </w:p>
        </w:tc>
        <w:tc>
          <w:tcPr>
            <w:tcW w:w="3043" w:type="dxa"/>
          </w:tcPr>
          <w:p w14:paraId="7C439DB6" w14:textId="77777777" w:rsidR="00E45802" w:rsidRDefault="00E45802" w:rsidP="009A7DEE">
            <w:pPr>
              <w:spacing w:line="315" w:lineRule="exact"/>
              <w:ind w:leftChars="50" w:left="316" w:rightChars="50" w:right="105" w:hangingChars="100" w:hanging="211"/>
              <w:rPr>
                <w:rFonts w:hint="eastAsia"/>
              </w:rPr>
            </w:pPr>
            <w:r>
              <w:rPr>
                <w:rFonts w:hint="eastAsia"/>
              </w:rPr>
              <w:t>一、為落實第十六條第一項禁止對身心障礙者就業歧視規定，爰於身心障礙者就業基金法定用途增列身心障礙者友善就業環境宣導、與遭受就業歧視、雇主不當對待之救濟款項。</w:t>
            </w:r>
          </w:p>
          <w:p w14:paraId="4906455B" w14:textId="77777777" w:rsidR="00E45802" w:rsidRDefault="00E45802" w:rsidP="009A7DEE">
            <w:pPr>
              <w:spacing w:line="315" w:lineRule="exact"/>
              <w:ind w:leftChars="50" w:left="316" w:rightChars="50" w:right="105" w:hangingChars="100" w:hanging="211"/>
              <w:rPr>
                <w:rFonts w:hint="eastAsia"/>
              </w:rPr>
            </w:pPr>
            <w:r>
              <w:rPr>
                <w:rFonts w:hint="eastAsia"/>
              </w:rPr>
              <w:t>二、增列第一項第三款鑑於身心障礙各類別各有其特性，與適合該特性之工作內容、方法、溝通、管理方式，應為積極就業媒合與職務再設計之協助，促進身心障礙者就業並使雇主繼續僱用，爰為辦理協助前述事項所需之費用支出。</w:t>
            </w:r>
          </w:p>
          <w:p w14:paraId="109F7FD0" w14:textId="77777777" w:rsidR="00E45802" w:rsidRDefault="00E45802" w:rsidP="009A7DEE">
            <w:pPr>
              <w:spacing w:line="315" w:lineRule="exact"/>
              <w:ind w:leftChars="50" w:left="316" w:rightChars="50" w:right="105" w:hangingChars="100" w:hanging="211"/>
              <w:rPr>
                <w:rFonts w:hint="eastAsia"/>
              </w:rPr>
            </w:pPr>
            <w:r>
              <w:rPr>
                <w:rFonts w:hint="eastAsia"/>
              </w:rPr>
              <w:t>三、增列第一項第四款為身心障礙者遭受就業歧視、雇主不當對待等爭議事件之訴訟扶助費用。該其受助資格、項目與金額應委由財團法人法律扶助基金會辦理。另勞資爭議處理為地方勞工主管機關的權責，不另列費用。</w:t>
            </w:r>
          </w:p>
          <w:p w14:paraId="51F71A8A" w14:textId="77777777" w:rsidR="00E45802" w:rsidRDefault="00E45802" w:rsidP="009A7DEE">
            <w:pPr>
              <w:spacing w:line="315" w:lineRule="exact"/>
              <w:ind w:leftChars="50" w:left="316" w:rightChars="50" w:right="105" w:hangingChars="100" w:hanging="211"/>
              <w:rPr>
                <w:rFonts w:hint="eastAsia"/>
              </w:rPr>
            </w:pPr>
            <w:r>
              <w:rPr>
                <w:rFonts w:hint="eastAsia"/>
              </w:rPr>
              <w:t>四、第一項第三款順移列為第五款。</w:t>
            </w:r>
          </w:p>
        </w:tc>
      </w:tr>
      <w:tr w:rsidR="00E45802" w14:paraId="3E733A89" w14:textId="77777777" w:rsidTr="002A7208">
        <w:tc>
          <w:tcPr>
            <w:tcW w:w="3042" w:type="dxa"/>
          </w:tcPr>
          <w:p w14:paraId="20ADCAF9" w14:textId="77777777" w:rsidR="00E45802" w:rsidRPr="002E0A16" w:rsidRDefault="00E45802" w:rsidP="009A7DEE">
            <w:pPr>
              <w:spacing w:line="315" w:lineRule="exact"/>
              <w:ind w:leftChars="50" w:left="316" w:rightChars="50" w:right="105" w:hangingChars="100" w:hanging="211"/>
              <w:rPr>
                <w:rFonts w:hint="eastAsia"/>
              </w:rPr>
            </w:pPr>
            <w:r w:rsidRPr="002E0A16">
              <w:rPr>
                <w:rFonts w:hint="eastAsia"/>
              </w:rPr>
              <w:t>第四十八條之一　直轄市、縣（市）主管機關應依需求評估結果辦理個人助理協助服務，提供身心障礙者享有社區生活之平等權利。</w:t>
            </w:r>
          </w:p>
          <w:p w14:paraId="4650881A" w14:textId="77777777" w:rsidR="00E45802" w:rsidRPr="002E0A16" w:rsidRDefault="00E45802" w:rsidP="009A7DEE">
            <w:pPr>
              <w:spacing w:line="315" w:lineRule="exact"/>
              <w:ind w:leftChars="150" w:left="316" w:rightChars="50" w:right="105" w:firstLineChars="200" w:firstLine="422"/>
              <w:rPr>
                <w:rFonts w:hint="eastAsia"/>
              </w:rPr>
            </w:pPr>
            <w:r w:rsidRPr="002E0A16">
              <w:rPr>
                <w:rFonts w:hint="eastAsia"/>
              </w:rPr>
              <w:t>第一項服務內容、服務費用、服務人員資格、培訓機制之辦法及服務契約由中央主管機關定之。</w:t>
            </w:r>
          </w:p>
          <w:p w14:paraId="1A821887" w14:textId="77777777" w:rsidR="00E45802" w:rsidRDefault="00E45802" w:rsidP="009A7DEE">
            <w:pPr>
              <w:spacing w:line="315" w:lineRule="exact"/>
              <w:ind w:leftChars="150" w:left="316" w:rightChars="50" w:right="105" w:firstLineChars="200" w:firstLine="422"/>
              <w:rPr>
                <w:rFonts w:hint="eastAsia"/>
              </w:rPr>
            </w:pPr>
            <w:r w:rsidRPr="002E0A16">
              <w:rPr>
                <w:rFonts w:hint="eastAsia"/>
              </w:rPr>
              <w:t>第一項服務與居家照顧、臨時及短期照顧等服務，不得限制擇一申請。</w:t>
            </w:r>
          </w:p>
        </w:tc>
        <w:tc>
          <w:tcPr>
            <w:tcW w:w="3043" w:type="dxa"/>
          </w:tcPr>
          <w:p w14:paraId="0BF3A6AC" w14:textId="77777777" w:rsidR="00E45802" w:rsidRDefault="00E45802" w:rsidP="009A7DEE">
            <w:pPr>
              <w:spacing w:line="315" w:lineRule="exact"/>
              <w:ind w:leftChars="50" w:left="105" w:rightChars="50" w:right="105"/>
              <w:rPr>
                <w:rFonts w:hint="eastAsia"/>
              </w:rPr>
            </w:pPr>
          </w:p>
        </w:tc>
        <w:tc>
          <w:tcPr>
            <w:tcW w:w="3043" w:type="dxa"/>
          </w:tcPr>
          <w:p w14:paraId="1D4DCDBB" w14:textId="77777777" w:rsidR="00E45802" w:rsidRDefault="00E45802" w:rsidP="009A7DEE">
            <w:pPr>
              <w:spacing w:line="315" w:lineRule="exact"/>
              <w:ind w:leftChars="50" w:left="316" w:rightChars="50" w:right="105" w:hangingChars="100" w:hanging="211"/>
              <w:rPr>
                <w:rFonts w:hint="eastAsia"/>
              </w:rPr>
            </w:pPr>
            <w:r>
              <w:rPr>
                <w:rFonts w:hint="eastAsia"/>
              </w:rPr>
              <w:t>一、本條新增。</w:t>
            </w:r>
          </w:p>
          <w:p w14:paraId="4CDA5015" w14:textId="77777777" w:rsidR="00E45802" w:rsidRDefault="00E45802" w:rsidP="009A7DEE">
            <w:pPr>
              <w:spacing w:line="315" w:lineRule="exact"/>
              <w:ind w:leftChars="50" w:left="316" w:rightChars="50" w:right="105" w:hangingChars="100" w:hanging="211"/>
              <w:rPr>
                <w:rFonts w:hint="eastAsia"/>
              </w:rPr>
            </w:pPr>
            <w:r>
              <w:rPr>
                <w:rFonts w:hint="eastAsia"/>
              </w:rPr>
              <w:t>二、個人助理協助服務，係指：身心障礙者之個別具體需要，獲得合理時數之人力協助，以確保其與他人平等之基礎上，享有或行使其接受教育、應考、進用、就業、居住、行動、搭乘交通工具、遷徙、取得資訊、獲取金融服務、醫療、參政、體育、參與文化生活、近用權利救濟管道及其他基本人權者。</w:t>
            </w:r>
          </w:p>
          <w:p w14:paraId="6E3F049A" w14:textId="77777777" w:rsidR="00E45802" w:rsidRDefault="00E45802" w:rsidP="009A7DEE">
            <w:pPr>
              <w:spacing w:line="315" w:lineRule="exact"/>
              <w:ind w:leftChars="50" w:left="316" w:rightChars="50" w:right="105" w:hangingChars="100" w:hanging="211"/>
              <w:rPr>
                <w:rFonts w:hint="eastAsia"/>
              </w:rPr>
            </w:pPr>
            <w:r>
              <w:rPr>
                <w:rFonts w:hint="eastAsia"/>
              </w:rPr>
              <w:t>三、</w:t>
            </w:r>
            <w:r>
              <w:rPr>
                <w:rFonts w:hint="eastAsia"/>
              </w:rPr>
              <w:t>2017</w:t>
            </w:r>
            <w:r>
              <w:rPr>
                <w:rFonts w:hint="eastAsia"/>
              </w:rPr>
              <w:t>年</w:t>
            </w:r>
            <w:r>
              <w:rPr>
                <w:rFonts w:hint="eastAsia"/>
              </w:rPr>
              <w:t>11</w:t>
            </w:r>
            <w:r>
              <w:rPr>
                <w:rFonts w:hint="eastAsia"/>
              </w:rPr>
              <w:t>月</w:t>
            </w:r>
            <w:r>
              <w:rPr>
                <w:rFonts w:hint="eastAsia"/>
              </w:rPr>
              <w:t>3</w:t>
            </w:r>
            <w:r>
              <w:rPr>
                <w:rFonts w:hint="eastAsia"/>
              </w:rPr>
              <w:t>日就中華民國（台灣）施行身心障礙者權利公約（</w:t>
            </w:r>
            <w:r>
              <w:rPr>
                <w:rFonts w:hint="eastAsia"/>
              </w:rPr>
              <w:t>CRPD</w:t>
            </w:r>
            <w:r>
              <w:rPr>
                <w:rFonts w:hint="eastAsia"/>
              </w:rPr>
              <w:t>）初次國家報告結論性意見指出，個人協助服務預算應納入國家正式預算，以確保經費符合穩定、可預期及公開原則。此類個人協助包括：</w:t>
            </w:r>
          </w:p>
          <w:p w14:paraId="02A07306" w14:textId="77777777" w:rsidR="00E45802" w:rsidRDefault="00E45802" w:rsidP="009A7DEE">
            <w:pPr>
              <w:pStyle w:val="a3"/>
              <w:spacing w:line="315" w:lineRule="exact"/>
              <w:ind w:leftChars="150" w:left="738" w:rightChars="50" w:right="105" w:hangingChars="200" w:hanging="422"/>
              <w:rPr>
                <w:rFonts w:hint="eastAsia"/>
              </w:rPr>
            </w:pPr>
            <w:r w:rsidRPr="00207237">
              <w:rPr>
                <w:rFonts w:ascii="細明體" w:hint="eastAsia"/>
              </w:rPr>
              <w:t>(</w:t>
            </w:r>
            <w:r>
              <w:rPr>
                <w:rFonts w:hint="eastAsia"/>
              </w:rPr>
              <w:t>一</w:t>
            </w:r>
            <w:r w:rsidRPr="00207237">
              <w:rPr>
                <w:rFonts w:ascii="細明體" w:hint="eastAsia"/>
              </w:rPr>
              <w:t>)</w:t>
            </w:r>
            <w:r>
              <w:rPr>
                <w:rFonts w:hint="eastAsia"/>
              </w:rPr>
              <w:t>根據個別需求評估，提供個人直接給付，以確保其足以獨立生活，取得協助服務，以具競爭力的薪資雇用個人助理，無需自行負擔相關費用。</w:t>
            </w:r>
          </w:p>
          <w:p w14:paraId="60695005" w14:textId="77777777" w:rsidR="00E45802" w:rsidRDefault="00E45802" w:rsidP="009A7DEE">
            <w:pPr>
              <w:pStyle w:val="a3"/>
              <w:spacing w:line="315" w:lineRule="exact"/>
              <w:ind w:leftChars="150" w:left="738" w:rightChars="50" w:right="105" w:hangingChars="200" w:hanging="422"/>
              <w:rPr>
                <w:rFonts w:hint="eastAsia"/>
              </w:rPr>
            </w:pPr>
            <w:r w:rsidRPr="00207237">
              <w:rPr>
                <w:rFonts w:ascii="細明體" w:hint="eastAsia"/>
              </w:rPr>
              <w:t>(</w:t>
            </w:r>
            <w:r>
              <w:rPr>
                <w:rFonts w:hint="eastAsia"/>
              </w:rPr>
              <w:t>二</w:t>
            </w:r>
            <w:r w:rsidRPr="00207237">
              <w:rPr>
                <w:rFonts w:ascii="細明體" w:hint="eastAsia"/>
              </w:rPr>
              <w:t>)</w:t>
            </w:r>
            <w:r>
              <w:rPr>
                <w:rFonts w:hint="eastAsia"/>
              </w:rPr>
              <w:t>針對個別需求提供客製化服務，以於招聘、訓練、監督助理時，協助身心障礙者按其個別要求、生活環境及偏好做出決定。</w:t>
            </w:r>
          </w:p>
          <w:p w14:paraId="432FBB6A" w14:textId="77777777" w:rsidR="00E45802" w:rsidRDefault="00E45802" w:rsidP="009A7DEE">
            <w:pPr>
              <w:pStyle w:val="a3"/>
              <w:spacing w:line="315" w:lineRule="exact"/>
              <w:ind w:leftChars="150" w:left="738" w:rightChars="50" w:right="105" w:hangingChars="200" w:hanging="422"/>
              <w:rPr>
                <w:rFonts w:hint="eastAsia"/>
              </w:rPr>
            </w:pPr>
            <w:r w:rsidRPr="00207237">
              <w:rPr>
                <w:rFonts w:ascii="細明體" w:hint="eastAsia"/>
              </w:rPr>
              <w:t>(</w:t>
            </w:r>
            <w:r>
              <w:rPr>
                <w:rFonts w:hint="eastAsia"/>
              </w:rPr>
              <w:t>三</w:t>
            </w:r>
            <w:r w:rsidRPr="00207237">
              <w:rPr>
                <w:rFonts w:ascii="細明體" w:hint="eastAsia"/>
              </w:rPr>
              <w:t>)</w:t>
            </w:r>
            <w:r>
              <w:rPr>
                <w:rFonts w:hint="eastAsia"/>
              </w:rPr>
              <w:t>身心障礙者具有專屬個人助理，無需與他人共用。個人協助在品質及數量方面，均應足以確保身心障礙者無需依賴他人，並實現個人潛能。</w:t>
            </w:r>
          </w:p>
          <w:p w14:paraId="1935BC0F" w14:textId="77777777" w:rsidR="00E45802" w:rsidRDefault="00E45802" w:rsidP="009A7DEE">
            <w:pPr>
              <w:spacing w:line="315" w:lineRule="exact"/>
              <w:ind w:leftChars="50" w:left="316" w:rightChars="50" w:right="105" w:hangingChars="100" w:hanging="211"/>
              <w:rPr>
                <w:rFonts w:hint="eastAsia"/>
              </w:rPr>
            </w:pPr>
            <w:r>
              <w:rPr>
                <w:rFonts w:hint="eastAsia"/>
              </w:rPr>
              <w:t>四、現行個人協助係以本法第五十一條第二項規定制訂身心障礙者個人照顧服務辦法第六十七條至第七十一條規定為據，為地方政府主管機關應提供之法定服務。惟實施以來遭逢政策障礙如下：</w:t>
            </w:r>
          </w:p>
          <w:p w14:paraId="3D7C4A2A" w14:textId="77777777" w:rsidR="00E45802" w:rsidRDefault="00E45802" w:rsidP="009A7DEE">
            <w:pPr>
              <w:pStyle w:val="a3"/>
              <w:spacing w:line="315" w:lineRule="exact"/>
              <w:ind w:leftChars="150" w:left="738" w:rightChars="50" w:right="105" w:hangingChars="200" w:hanging="422"/>
              <w:rPr>
                <w:rFonts w:hint="eastAsia"/>
              </w:rPr>
            </w:pPr>
            <w:r w:rsidRPr="00207237">
              <w:rPr>
                <w:rFonts w:ascii="細明體" w:hint="eastAsia"/>
              </w:rPr>
              <w:t>(</w:t>
            </w:r>
            <w:r>
              <w:rPr>
                <w:rFonts w:hint="eastAsia"/>
              </w:rPr>
              <w:t>一</w:t>
            </w:r>
            <w:r w:rsidRPr="00207237">
              <w:rPr>
                <w:rFonts w:ascii="細明體" w:hint="eastAsia"/>
              </w:rPr>
              <w:t>)</w:t>
            </w:r>
            <w:r>
              <w:rPr>
                <w:rFonts w:hint="eastAsia"/>
              </w:rPr>
              <w:t>缺乏固定公務預算之經費支持，僅憑公益彩券盈餘一年約七千萬元之經費，由各地方政府分配，平均一個地方政府僅分配到一至二百萬，相當於一位障礙者一年獲得</w:t>
            </w:r>
            <w:r>
              <w:rPr>
                <w:rFonts w:hint="eastAsia"/>
              </w:rPr>
              <w:t>35</w:t>
            </w:r>
            <w:r>
              <w:rPr>
                <w:rFonts w:hint="eastAsia"/>
              </w:rPr>
              <w:t>元之服務費用。</w:t>
            </w:r>
          </w:p>
          <w:p w14:paraId="6436085E" w14:textId="77777777" w:rsidR="00E45802" w:rsidRDefault="00E45802" w:rsidP="009A7DEE">
            <w:pPr>
              <w:pStyle w:val="a3"/>
              <w:spacing w:line="315" w:lineRule="exact"/>
              <w:ind w:leftChars="150" w:left="738" w:rightChars="50" w:right="105" w:hangingChars="200" w:hanging="422"/>
              <w:rPr>
                <w:rFonts w:hint="eastAsia"/>
              </w:rPr>
            </w:pPr>
            <w:r w:rsidRPr="00207237">
              <w:rPr>
                <w:rFonts w:ascii="細明體" w:hint="eastAsia"/>
              </w:rPr>
              <w:t>(</w:t>
            </w:r>
            <w:r>
              <w:rPr>
                <w:rFonts w:hint="eastAsia"/>
              </w:rPr>
              <w:t>二</w:t>
            </w:r>
            <w:r w:rsidRPr="00207237">
              <w:rPr>
                <w:rFonts w:ascii="細明體" w:hint="eastAsia"/>
              </w:rPr>
              <w:t>)</w:t>
            </w:r>
            <w:r>
              <w:rPr>
                <w:rFonts w:hint="eastAsia"/>
              </w:rPr>
              <w:t>缺乏穩定財源，核定之服務時數便只能透過特定障礙類別、限制服務人數與時間、壓縮從事個人助理工作人員之工資與福利，以致人力不足等問題。</w:t>
            </w:r>
          </w:p>
          <w:p w14:paraId="07EBF98F" w14:textId="77777777" w:rsidR="00E45802" w:rsidRDefault="00E45802" w:rsidP="009A7DEE">
            <w:pPr>
              <w:spacing w:line="315" w:lineRule="exact"/>
              <w:ind w:leftChars="50" w:left="316" w:rightChars="50" w:right="105" w:hangingChars="100" w:hanging="211"/>
              <w:rPr>
                <w:rFonts w:hint="eastAsia"/>
              </w:rPr>
            </w:pPr>
            <w:r>
              <w:rPr>
                <w:rFonts w:hint="eastAsia"/>
              </w:rPr>
              <w:t>五、現今一人接受服務之時數，最高一個月</w:t>
            </w:r>
            <w:r>
              <w:rPr>
                <w:rFonts w:hint="eastAsia"/>
              </w:rPr>
              <w:t>60</w:t>
            </w:r>
            <w:r>
              <w:rPr>
                <w:rFonts w:hint="eastAsia"/>
              </w:rPr>
              <w:t>小時，相當於一天兩小時。需密集接受支持的障礙者因此無法使用，導致將照顧工作轉為家庭自聘移工以負擔之，得起者聘用外籍看護，反之則僅能接受全日型住宿機構安置。</w:t>
            </w:r>
          </w:p>
          <w:p w14:paraId="02D19CA6" w14:textId="77777777" w:rsidR="00E45802" w:rsidRDefault="00E45802" w:rsidP="009A7DEE">
            <w:pPr>
              <w:spacing w:line="315" w:lineRule="exact"/>
              <w:ind w:leftChars="50" w:left="316" w:rightChars="50" w:right="105" w:hangingChars="100" w:hanging="211"/>
              <w:rPr>
                <w:rFonts w:hint="eastAsia"/>
              </w:rPr>
            </w:pPr>
            <w:r>
              <w:rPr>
                <w:rFonts w:hint="eastAsia"/>
              </w:rPr>
              <w:t>六、綜合上述，為解決上開問題，爰增訂本條。</w:t>
            </w:r>
          </w:p>
        </w:tc>
      </w:tr>
      <w:tr w:rsidR="00E45802" w14:paraId="32C771EE" w14:textId="77777777" w:rsidTr="002A7208">
        <w:tc>
          <w:tcPr>
            <w:tcW w:w="3042" w:type="dxa"/>
          </w:tcPr>
          <w:p w14:paraId="65997662" w14:textId="77777777" w:rsidR="00E45802" w:rsidRDefault="00E45802" w:rsidP="009A7DEE">
            <w:pPr>
              <w:spacing w:line="315" w:lineRule="exact"/>
              <w:ind w:leftChars="50" w:left="316" w:rightChars="50" w:right="105" w:hangingChars="100" w:hanging="211"/>
              <w:rPr>
                <w:rFonts w:hint="eastAsia"/>
              </w:rPr>
            </w:pPr>
            <w:r>
              <w:rPr>
                <w:rFonts w:hint="eastAsia"/>
              </w:rPr>
              <w:t>第五十條　直轄市、縣（市）主管機關應依需求評估結果辦理下列服務，提供身心障礙者獲得所需之個人支持及照顧，促進其生活品質、社會參與及自立生活：</w:t>
            </w:r>
          </w:p>
          <w:p w14:paraId="4B5F6B90" w14:textId="77777777" w:rsidR="00E45802" w:rsidRDefault="00E45802" w:rsidP="009A7DEE">
            <w:pPr>
              <w:spacing w:line="315" w:lineRule="exact"/>
              <w:ind w:leftChars="150" w:left="527" w:rightChars="50" w:right="105" w:hangingChars="100" w:hanging="211"/>
              <w:rPr>
                <w:rFonts w:hint="eastAsia"/>
              </w:rPr>
            </w:pPr>
            <w:r>
              <w:rPr>
                <w:rFonts w:hint="eastAsia"/>
              </w:rPr>
              <w:t>一、居家照顧。</w:t>
            </w:r>
          </w:p>
          <w:p w14:paraId="26AE449D" w14:textId="77777777" w:rsidR="00E45802" w:rsidRDefault="00E45802" w:rsidP="009A7DEE">
            <w:pPr>
              <w:spacing w:line="315" w:lineRule="exact"/>
              <w:ind w:leftChars="150" w:left="527" w:rightChars="50" w:right="105" w:hangingChars="100" w:hanging="211"/>
              <w:rPr>
                <w:rFonts w:hint="eastAsia"/>
              </w:rPr>
            </w:pPr>
            <w:r>
              <w:rPr>
                <w:rFonts w:hint="eastAsia"/>
              </w:rPr>
              <w:t>二、生活重建。</w:t>
            </w:r>
          </w:p>
          <w:p w14:paraId="068AF196" w14:textId="77777777" w:rsidR="00E45802" w:rsidRDefault="00E45802" w:rsidP="009A7DEE">
            <w:pPr>
              <w:spacing w:line="315" w:lineRule="exact"/>
              <w:ind w:leftChars="150" w:left="527" w:rightChars="50" w:right="105" w:hangingChars="100" w:hanging="211"/>
              <w:rPr>
                <w:rFonts w:hint="eastAsia"/>
              </w:rPr>
            </w:pPr>
            <w:r>
              <w:rPr>
                <w:rFonts w:hint="eastAsia"/>
              </w:rPr>
              <w:t>三、心理重建。</w:t>
            </w:r>
          </w:p>
          <w:p w14:paraId="1B62C3F6" w14:textId="77777777" w:rsidR="00E45802" w:rsidRDefault="00E45802" w:rsidP="009A7DEE">
            <w:pPr>
              <w:spacing w:line="315" w:lineRule="exact"/>
              <w:ind w:leftChars="150" w:left="527" w:rightChars="50" w:right="105" w:hangingChars="100" w:hanging="211"/>
              <w:rPr>
                <w:rFonts w:hint="eastAsia"/>
              </w:rPr>
            </w:pPr>
            <w:r>
              <w:rPr>
                <w:rFonts w:hint="eastAsia"/>
              </w:rPr>
              <w:t>四、社區居住。</w:t>
            </w:r>
          </w:p>
          <w:p w14:paraId="37047E3F" w14:textId="77777777" w:rsidR="00E45802" w:rsidRDefault="00E45802" w:rsidP="009A7DEE">
            <w:pPr>
              <w:spacing w:line="315" w:lineRule="exact"/>
              <w:ind w:leftChars="150" w:left="527" w:rightChars="50" w:right="105" w:hangingChars="100" w:hanging="211"/>
              <w:rPr>
                <w:rFonts w:hint="eastAsia"/>
              </w:rPr>
            </w:pPr>
            <w:r>
              <w:rPr>
                <w:rFonts w:hint="eastAsia"/>
              </w:rPr>
              <w:t>五、婚姻及生育輔導。</w:t>
            </w:r>
          </w:p>
          <w:p w14:paraId="426C1479" w14:textId="77777777" w:rsidR="00E45802" w:rsidRDefault="00E45802" w:rsidP="009A7DEE">
            <w:pPr>
              <w:spacing w:line="315" w:lineRule="exact"/>
              <w:ind w:leftChars="150" w:left="527" w:rightChars="50" w:right="105" w:hangingChars="100" w:hanging="211"/>
              <w:rPr>
                <w:rFonts w:hint="eastAsia"/>
              </w:rPr>
            </w:pPr>
            <w:r>
              <w:rPr>
                <w:rFonts w:hint="eastAsia"/>
              </w:rPr>
              <w:t>六、日間及住宿式照顧。</w:t>
            </w:r>
          </w:p>
          <w:p w14:paraId="475A3AC7" w14:textId="77777777" w:rsidR="00E45802" w:rsidRDefault="00E45802" w:rsidP="009A7DEE">
            <w:pPr>
              <w:spacing w:line="315" w:lineRule="exact"/>
              <w:ind w:leftChars="150" w:left="527" w:rightChars="50" w:right="105" w:hangingChars="100" w:hanging="211"/>
              <w:rPr>
                <w:rFonts w:hint="eastAsia"/>
              </w:rPr>
            </w:pPr>
            <w:r>
              <w:rPr>
                <w:rFonts w:hint="eastAsia"/>
              </w:rPr>
              <w:t>七、家庭托顧。</w:t>
            </w:r>
          </w:p>
          <w:p w14:paraId="6B8DAF72" w14:textId="77777777" w:rsidR="00E45802" w:rsidRDefault="00E45802" w:rsidP="009A7DEE">
            <w:pPr>
              <w:spacing w:line="315" w:lineRule="exact"/>
              <w:ind w:leftChars="150" w:left="527" w:rightChars="50" w:right="105" w:hangingChars="100" w:hanging="211"/>
              <w:rPr>
                <w:rFonts w:hint="eastAsia"/>
              </w:rPr>
            </w:pPr>
            <w:r>
              <w:rPr>
                <w:rFonts w:hint="eastAsia"/>
              </w:rPr>
              <w:t>八、課後照顧。</w:t>
            </w:r>
          </w:p>
          <w:p w14:paraId="3590895F" w14:textId="77777777" w:rsidR="00E45802" w:rsidRDefault="00E45802" w:rsidP="009A7DEE">
            <w:pPr>
              <w:spacing w:line="315" w:lineRule="exact"/>
              <w:ind w:leftChars="150" w:left="527" w:rightChars="50" w:right="105" w:hangingChars="100" w:hanging="211"/>
              <w:rPr>
                <w:rFonts w:hint="eastAsia"/>
              </w:rPr>
            </w:pPr>
            <w:r>
              <w:rPr>
                <w:rFonts w:hint="eastAsia"/>
              </w:rPr>
              <w:t>九、自立生活支持服務。</w:t>
            </w:r>
          </w:p>
          <w:p w14:paraId="04F2DD27" w14:textId="77777777" w:rsidR="00E45802" w:rsidRDefault="00E45802" w:rsidP="009A7DEE">
            <w:pPr>
              <w:spacing w:line="315" w:lineRule="exact"/>
              <w:ind w:leftChars="150" w:left="527" w:rightChars="50" w:right="105" w:hangingChars="100" w:hanging="211"/>
              <w:rPr>
                <w:rFonts w:hint="eastAsia"/>
              </w:rPr>
            </w:pPr>
            <w:r>
              <w:rPr>
                <w:rFonts w:hint="eastAsia"/>
              </w:rPr>
              <w:t>十、</w:t>
            </w:r>
            <w:r w:rsidRPr="00207237">
              <w:rPr>
                <w:rFonts w:hint="eastAsia"/>
                <w:u w:val="single"/>
              </w:rPr>
              <w:t>輔具服務</w:t>
            </w:r>
            <w:r>
              <w:rPr>
                <w:rFonts w:hint="eastAsia"/>
              </w:rPr>
              <w:t>。</w:t>
            </w:r>
          </w:p>
          <w:p w14:paraId="741ADA43" w14:textId="77777777" w:rsidR="00E45802" w:rsidRDefault="00E45802" w:rsidP="009A7DEE">
            <w:pPr>
              <w:spacing w:line="315" w:lineRule="exact"/>
              <w:ind w:leftChars="150" w:left="527" w:rightChars="50" w:right="105" w:hangingChars="100" w:hanging="211"/>
              <w:rPr>
                <w:rFonts w:hint="eastAsia"/>
              </w:rPr>
            </w:pPr>
            <w:r w:rsidRPr="00207237">
              <w:rPr>
                <w:rFonts w:hint="eastAsia"/>
                <w:u w:val="single"/>
              </w:rPr>
              <w:t>十一</w:t>
            </w:r>
            <w:r>
              <w:rPr>
                <w:rFonts w:hint="eastAsia"/>
              </w:rPr>
              <w:t>、其他有關身心障礙者個人照顧之服務。</w:t>
            </w:r>
          </w:p>
          <w:p w14:paraId="453425EA" w14:textId="77777777" w:rsidR="00E45802" w:rsidRPr="00207237" w:rsidRDefault="00E45802" w:rsidP="009A7DEE">
            <w:pPr>
              <w:spacing w:line="315" w:lineRule="exact"/>
              <w:ind w:leftChars="150" w:left="316" w:rightChars="50" w:right="105" w:firstLineChars="200" w:firstLine="422"/>
              <w:rPr>
                <w:rFonts w:hint="eastAsia"/>
                <w:u w:val="single"/>
              </w:rPr>
            </w:pPr>
            <w:r w:rsidRPr="00207237">
              <w:rPr>
                <w:rFonts w:hint="eastAsia"/>
                <w:u w:val="single"/>
              </w:rPr>
              <w:t>中央主管機關應制訂自立生活支持服務指引，為各級及各目的事業主管機關辦理本條第一項規定事項所依循。</w:t>
            </w:r>
          </w:p>
        </w:tc>
        <w:tc>
          <w:tcPr>
            <w:tcW w:w="3043" w:type="dxa"/>
          </w:tcPr>
          <w:p w14:paraId="7C9F594C" w14:textId="77777777" w:rsidR="00E45802" w:rsidRDefault="00E45802" w:rsidP="009A7DEE">
            <w:pPr>
              <w:spacing w:line="315" w:lineRule="exact"/>
              <w:ind w:leftChars="50" w:left="316" w:rightChars="50" w:right="105" w:hangingChars="100" w:hanging="211"/>
              <w:rPr>
                <w:rFonts w:hint="eastAsia"/>
              </w:rPr>
            </w:pPr>
            <w:r>
              <w:rPr>
                <w:rFonts w:hint="eastAsia"/>
              </w:rPr>
              <w:t>第五十條　直轄市、縣（市）主管機關應依需求評估結果辦理下列服務，提供身心障礙者獲得所需之個人支持及照顧，促進其生活品質、社會參與及自立生活：</w:t>
            </w:r>
          </w:p>
          <w:p w14:paraId="0831A9E8" w14:textId="77777777" w:rsidR="00E45802" w:rsidRDefault="00E45802" w:rsidP="009A7DEE">
            <w:pPr>
              <w:spacing w:line="315" w:lineRule="exact"/>
              <w:ind w:leftChars="150" w:left="527" w:rightChars="50" w:right="105" w:hangingChars="100" w:hanging="211"/>
              <w:rPr>
                <w:rFonts w:hint="eastAsia"/>
              </w:rPr>
            </w:pPr>
            <w:r>
              <w:rPr>
                <w:rFonts w:hint="eastAsia"/>
              </w:rPr>
              <w:t>一、居家照顧。</w:t>
            </w:r>
          </w:p>
          <w:p w14:paraId="744FCEF8" w14:textId="77777777" w:rsidR="00E45802" w:rsidRDefault="00E45802" w:rsidP="009A7DEE">
            <w:pPr>
              <w:spacing w:line="315" w:lineRule="exact"/>
              <w:ind w:leftChars="150" w:left="527" w:rightChars="50" w:right="105" w:hangingChars="100" w:hanging="211"/>
              <w:rPr>
                <w:rFonts w:hint="eastAsia"/>
              </w:rPr>
            </w:pPr>
            <w:r>
              <w:rPr>
                <w:rFonts w:hint="eastAsia"/>
              </w:rPr>
              <w:t>二、生活重建。</w:t>
            </w:r>
          </w:p>
          <w:p w14:paraId="34C3E7F2" w14:textId="77777777" w:rsidR="00E45802" w:rsidRDefault="00E45802" w:rsidP="009A7DEE">
            <w:pPr>
              <w:spacing w:line="315" w:lineRule="exact"/>
              <w:ind w:leftChars="150" w:left="527" w:rightChars="50" w:right="105" w:hangingChars="100" w:hanging="211"/>
              <w:rPr>
                <w:rFonts w:hint="eastAsia"/>
              </w:rPr>
            </w:pPr>
            <w:r>
              <w:rPr>
                <w:rFonts w:hint="eastAsia"/>
              </w:rPr>
              <w:t>三、心理重建。</w:t>
            </w:r>
          </w:p>
          <w:p w14:paraId="5AA5FF76" w14:textId="77777777" w:rsidR="00E45802" w:rsidRDefault="00E45802" w:rsidP="009A7DEE">
            <w:pPr>
              <w:spacing w:line="315" w:lineRule="exact"/>
              <w:ind w:leftChars="150" w:left="527" w:rightChars="50" w:right="105" w:hangingChars="100" w:hanging="211"/>
              <w:rPr>
                <w:rFonts w:hint="eastAsia"/>
              </w:rPr>
            </w:pPr>
            <w:r>
              <w:rPr>
                <w:rFonts w:hint="eastAsia"/>
              </w:rPr>
              <w:t>四、社區居住。</w:t>
            </w:r>
          </w:p>
          <w:p w14:paraId="2D4635D3" w14:textId="77777777" w:rsidR="00E45802" w:rsidRDefault="00E45802" w:rsidP="009A7DEE">
            <w:pPr>
              <w:spacing w:line="315" w:lineRule="exact"/>
              <w:ind w:leftChars="150" w:left="527" w:rightChars="50" w:right="105" w:hangingChars="100" w:hanging="211"/>
              <w:rPr>
                <w:rFonts w:hint="eastAsia"/>
              </w:rPr>
            </w:pPr>
            <w:r>
              <w:rPr>
                <w:rFonts w:hint="eastAsia"/>
              </w:rPr>
              <w:t>五、婚姻及生育輔導。</w:t>
            </w:r>
          </w:p>
          <w:p w14:paraId="798B9EF7" w14:textId="77777777" w:rsidR="00E45802" w:rsidRDefault="00E45802" w:rsidP="009A7DEE">
            <w:pPr>
              <w:spacing w:line="315" w:lineRule="exact"/>
              <w:ind w:leftChars="150" w:left="527" w:rightChars="50" w:right="105" w:hangingChars="100" w:hanging="211"/>
              <w:rPr>
                <w:rFonts w:hint="eastAsia"/>
              </w:rPr>
            </w:pPr>
            <w:r>
              <w:rPr>
                <w:rFonts w:hint="eastAsia"/>
              </w:rPr>
              <w:t>六、日間及住宿式照顧。</w:t>
            </w:r>
          </w:p>
          <w:p w14:paraId="7C5E5639" w14:textId="77777777" w:rsidR="00E45802" w:rsidRDefault="00E45802" w:rsidP="009A7DEE">
            <w:pPr>
              <w:spacing w:line="315" w:lineRule="exact"/>
              <w:ind w:leftChars="150" w:left="527" w:rightChars="50" w:right="105" w:hangingChars="100" w:hanging="211"/>
              <w:rPr>
                <w:rFonts w:hint="eastAsia"/>
              </w:rPr>
            </w:pPr>
            <w:r>
              <w:rPr>
                <w:rFonts w:hint="eastAsia"/>
              </w:rPr>
              <w:t>七、家庭托顧。</w:t>
            </w:r>
          </w:p>
          <w:p w14:paraId="4A1EC982" w14:textId="77777777" w:rsidR="00E45802" w:rsidRDefault="00E45802" w:rsidP="009A7DEE">
            <w:pPr>
              <w:spacing w:line="315" w:lineRule="exact"/>
              <w:ind w:leftChars="150" w:left="527" w:rightChars="50" w:right="105" w:hangingChars="100" w:hanging="211"/>
              <w:rPr>
                <w:rFonts w:hint="eastAsia"/>
              </w:rPr>
            </w:pPr>
            <w:r>
              <w:rPr>
                <w:rFonts w:hint="eastAsia"/>
              </w:rPr>
              <w:t>八、課後照顧。</w:t>
            </w:r>
          </w:p>
          <w:p w14:paraId="1A25635C" w14:textId="77777777" w:rsidR="00E45802" w:rsidRDefault="00E45802" w:rsidP="009A7DEE">
            <w:pPr>
              <w:spacing w:line="315" w:lineRule="exact"/>
              <w:ind w:leftChars="150" w:left="527" w:rightChars="50" w:right="105" w:hangingChars="100" w:hanging="211"/>
              <w:rPr>
                <w:rFonts w:hint="eastAsia"/>
              </w:rPr>
            </w:pPr>
            <w:r>
              <w:rPr>
                <w:rFonts w:hint="eastAsia"/>
              </w:rPr>
              <w:t>九、自立生活支持服務。</w:t>
            </w:r>
          </w:p>
          <w:p w14:paraId="27617FD0" w14:textId="77777777" w:rsidR="00E45802" w:rsidRDefault="00E45802" w:rsidP="009A7DEE">
            <w:pPr>
              <w:spacing w:line="315" w:lineRule="exact"/>
              <w:ind w:leftChars="150" w:left="527" w:rightChars="50" w:right="105" w:hangingChars="100" w:hanging="211"/>
              <w:rPr>
                <w:rFonts w:hint="eastAsia"/>
              </w:rPr>
            </w:pPr>
            <w:r w:rsidRPr="00207237">
              <w:rPr>
                <w:rFonts w:hint="eastAsia"/>
                <w:u w:val="single"/>
              </w:rPr>
              <w:t>十</w:t>
            </w:r>
            <w:r>
              <w:rPr>
                <w:rFonts w:hint="eastAsia"/>
              </w:rPr>
              <w:t>、其他有關身心障礙者個人照顧之服務。</w:t>
            </w:r>
          </w:p>
        </w:tc>
        <w:tc>
          <w:tcPr>
            <w:tcW w:w="3043" w:type="dxa"/>
          </w:tcPr>
          <w:p w14:paraId="62711BA9" w14:textId="77777777" w:rsidR="00E45802" w:rsidRDefault="00E45802" w:rsidP="009A7DEE">
            <w:pPr>
              <w:spacing w:line="315" w:lineRule="exact"/>
              <w:ind w:leftChars="50" w:left="316" w:rightChars="50" w:right="105" w:hangingChars="100" w:hanging="211"/>
              <w:rPr>
                <w:rFonts w:hint="eastAsia"/>
              </w:rPr>
            </w:pPr>
            <w:r>
              <w:rPr>
                <w:rFonts w:hint="eastAsia"/>
              </w:rPr>
              <w:t>一、增列輔具服務為第十款。</w:t>
            </w:r>
          </w:p>
          <w:p w14:paraId="283F1F14" w14:textId="77777777" w:rsidR="00E45802" w:rsidRDefault="00E45802" w:rsidP="009A7DEE">
            <w:pPr>
              <w:spacing w:line="315" w:lineRule="exact"/>
              <w:ind w:leftChars="50" w:left="316" w:rightChars="50" w:right="105" w:hangingChars="100" w:hanging="211"/>
              <w:rPr>
                <w:rFonts w:hint="eastAsia"/>
              </w:rPr>
            </w:pPr>
            <w:r>
              <w:rPr>
                <w:rFonts w:hint="eastAsia"/>
              </w:rPr>
              <w:t>二、現行第十款規定次序順延至第十一款。</w:t>
            </w:r>
          </w:p>
          <w:p w14:paraId="1897FF56" w14:textId="77777777" w:rsidR="00E45802" w:rsidRDefault="00E45802" w:rsidP="009A7DEE">
            <w:pPr>
              <w:spacing w:line="315" w:lineRule="exact"/>
              <w:ind w:leftChars="50" w:left="316" w:rightChars="50" w:right="105" w:hangingChars="100" w:hanging="211"/>
              <w:rPr>
                <w:rFonts w:hint="eastAsia"/>
              </w:rPr>
            </w:pPr>
            <w:r>
              <w:rPr>
                <w:rFonts w:hint="eastAsia"/>
              </w:rPr>
              <w:t>三、</w:t>
            </w:r>
            <w:r>
              <w:rPr>
                <w:rFonts w:hint="eastAsia"/>
              </w:rPr>
              <w:t>2017</w:t>
            </w:r>
            <w:r>
              <w:rPr>
                <w:rFonts w:hint="eastAsia"/>
              </w:rPr>
              <w:t>年</w:t>
            </w:r>
            <w:r>
              <w:rPr>
                <w:rFonts w:hint="eastAsia"/>
              </w:rPr>
              <w:t>11</w:t>
            </w:r>
            <w:r>
              <w:rPr>
                <w:rFonts w:hint="eastAsia"/>
              </w:rPr>
              <w:t>月</w:t>
            </w:r>
            <w:r>
              <w:rPr>
                <w:rFonts w:hint="eastAsia"/>
              </w:rPr>
              <w:t>3</w:t>
            </w:r>
            <w:r>
              <w:rPr>
                <w:rFonts w:hint="eastAsia"/>
              </w:rPr>
              <w:t>日就中華民國（台灣）施行身心障礙者權利公約（</w:t>
            </w:r>
            <w:r>
              <w:rPr>
                <w:rFonts w:hint="eastAsia"/>
              </w:rPr>
              <w:t>CRPD</w:t>
            </w:r>
            <w:r>
              <w:rPr>
                <w:rFonts w:hint="eastAsia"/>
              </w:rPr>
              <w:t>）初次國家報告結論性意見指出：國際審查委員會對下列方面表示關切。</w:t>
            </w:r>
          </w:p>
          <w:p w14:paraId="1A2B3B25" w14:textId="77777777" w:rsidR="00E45802" w:rsidRDefault="00E45802" w:rsidP="009A7DEE">
            <w:pPr>
              <w:pStyle w:val="a3"/>
              <w:spacing w:line="315" w:lineRule="exact"/>
              <w:ind w:leftChars="150" w:left="738" w:rightChars="50" w:right="105" w:hangingChars="200" w:hanging="422"/>
              <w:rPr>
                <w:rFonts w:hint="eastAsia"/>
              </w:rPr>
            </w:pPr>
            <w:r w:rsidRPr="00207237">
              <w:rPr>
                <w:rFonts w:ascii="細明體" w:hint="eastAsia"/>
              </w:rPr>
              <w:t>(</w:t>
            </w:r>
            <w:r>
              <w:rPr>
                <w:rFonts w:hint="eastAsia"/>
              </w:rPr>
              <w:t>一</w:t>
            </w:r>
            <w:r w:rsidRPr="00207237">
              <w:rPr>
                <w:rFonts w:ascii="細明體" w:hint="eastAsia"/>
              </w:rPr>
              <w:t>)</w:t>
            </w:r>
            <w:r>
              <w:rPr>
                <w:rFonts w:hint="eastAsia"/>
              </w:rPr>
              <w:t>身心障礙者無法在與他人平等的基礎上生活、融入社會及積極參與社區事務。許多身心障礙者被安置在機構，以及高度依賴家人，無法選擇居住地點，並被迫接受特定居住安排。</w:t>
            </w:r>
          </w:p>
          <w:p w14:paraId="0788B710" w14:textId="77777777" w:rsidR="00E45802" w:rsidRDefault="00E45802" w:rsidP="009A7DEE">
            <w:pPr>
              <w:pStyle w:val="a3"/>
              <w:spacing w:line="315" w:lineRule="exact"/>
              <w:ind w:leftChars="150" w:left="738" w:rightChars="50" w:right="105" w:hangingChars="200" w:hanging="422"/>
              <w:rPr>
                <w:rFonts w:hint="eastAsia"/>
              </w:rPr>
            </w:pPr>
            <w:r w:rsidRPr="00207237">
              <w:rPr>
                <w:rFonts w:ascii="細明體" w:hint="eastAsia"/>
              </w:rPr>
              <w:t>(</w:t>
            </w:r>
            <w:r>
              <w:rPr>
                <w:rFonts w:hint="eastAsia"/>
              </w:rPr>
              <w:t>二</w:t>
            </w:r>
            <w:r w:rsidRPr="00207237">
              <w:rPr>
                <w:rFonts w:ascii="細明體" w:hint="eastAsia"/>
              </w:rPr>
              <w:t>)</w:t>
            </w:r>
            <w:r>
              <w:rPr>
                <w:rFonts w:hint="eastAsia"/>
              </w:rPr>
              <w:t>身心障礙者未獲得適當支持（包括日常活動協助）使其居住及積極參與社區。因此，身心障礙者處於隔離與孤立狀態，無法充分發展潛能。</w:t>
            </w:r>
          </w:p>
          <w:p w14:paraId="22E39244" w14:textId="77777777" w:rsidR="00E45802" w:rsidRDefault="00E45802" w:rsidP="009A7DEE">
            <w:pPr>
              <w:pStyle w:val="a3"/>
              <w:spacing w:line="315" w:lineRule="exact"/>
              <w:ind w:leftChars="150" w:left="738" w:rightChars="50" w:right="105" w:hangingChars="200" w:hanging="422"/>
              <w:rPr>
                <w:rFonts w:hint="eastAsia"/>
              </w:rPr>
            </w:pPr>
            <w:r w:rsidRPr="00207237">
              <w:rPr>
                <w:rFonts w:ascii="細明體" w:hint="eastAsia"/>
              </w:rPr>
              <w:t>(</w:t>
            </w:r>
            <w:r>
              <w:rPr>
                <w:rFonts w:hint="eastAsia"/>
              </w:rPr>
              <w:t>二</w:t>
            </w:r>
            <w:r w:rsidRPr="00207237">
              <w:rPr>
                <w:rFonts w:ascii="細明體" w:hint="eastAsia"/>
              </w:rPr>
              <w:t>)</w:t>
            </w:r>
            <w:r>
              <w:rPr>
                <w:rFonts w:hint="eastAsia"/>
              </w:rPr>
              <w:t>身心障礙者個人協助服務，仍不符合聯合國</w:t>
            </w:r>
            <w:r>
              <w:rPr>
                <w:rFonts w:hint="eastAsia"/>
              </w:rPr>
              <w:t>CRPD</w:t>
            </w:r>
            <w:r>
              <w:rPr>
                <w:rFonts w:hint="eastAsia"/>
              </w:rPr>
              <w:t>委員會第</w:t>
            </w:r>
            <w:r>
              <w:rPr>
                <w:rFonts w:hint="eastAsia"/>
              </w:rPr>
              <w:t>5</w:t>
            </w:r>
            <w:r>
              <w:rPr>
                <w:rFonts w:hint="eastAsia"/>
              </w:rPr>
              <w:t>號一般性意見。</w:t>
            </w:r>
          </w:p>
          <w:p w14:paraId="0F6F100D" w14:textId="77777777" w:rsidR="00E45802" w:rsidRDefault="00E45802" w:rsidP="009A7DEE">
            <w:pPr>
              <w:spacing w:line="315" w:lineRule="exact"/>
              <w:ind w:leftChars="50" w:left="316" w:rightChars="50" w:right="105" w:hangingChars="100" w:hanging="211"/>
              <w:rPr>
                <w:rFonts w:hint="eastAsia"/>
              </w:rPr>
            </w:pPr>
            <w:r>
              <w:rPr>
                <w:rFonts w:hint="eastAsia"/>
              </w:rPr>
              <w:t>四、依據第三點所述得知，自立生活支持服務之目的在於使障礙者積極參與社區事務，非為隔離與孤立，故需援引同儕互助之概念以實現其目的。爰增列第二款規定中央主管機關應制</w:t>
            </w:r>
            <w:r w:rsidR="00E61106">
              <w:rPr>
                <w:rFonts w:hint="eastAsia"/>
              </w:rPr>
              <w:t>訂</w:t>
            </w:r>
            <w:r>
              <w:rPr>
                <w:rFonts w:hint="eastAsia"/>
              </w:rPr>
              <w:t>自立生活服務指引，作為各級及各目的事業主管機關辦理第一項規定事項之依循。</w:t>
            </w:r>
          </w:p>
        </w:tc>
      </w:tr>
      <w:tr w:rsidR="00E45802" w14:paraId="5B820358" w14:textId="77777777" w:rsidTr="002A7208">
        <w:tc>
          <w:tcPr>
            <w:tcW w:w="3042" w:type="dxa"/>
          </w:tcPr>
          <w:p w14:paraId="286A7B93" w14:textId="77777777" w:rsidR="00E45802" w:rsidRDefault="00E45802" w:rsidP="009A7DEE">
            <w:pPr>
              <w:spacing w:line="315" w:lineRule="exact"/>
              <w:ind w:leftChars="50" w:left="316" w:rightChars="50" w:right="105" w:hangingChars="100" w:hanging="211"/>
              <w:rPr>
                <w:rFonts w:hint="eastAsia"/>
              </w:rPr>
            </w:pPr>
            <w:r>
              <w:rPr>
                <w:rFonts w:hint="eastAsia"/>
              </w:rPr>
              <w:t>第五十二條　各級及各目的事業主管機關應辦理下列服務，以協助身心障礙者參與社會：</w:t>
            </w:r>
          </w:p>
          <w:p w14:paraId="18136E27" w14:textId="77777777" w:rsidR="00E45802" w:rsidRDefault="00E45802" w:rsidP="009A7DEE">
            <w:pPr>
              <w:spacing w:line="315" w:lineRule="exact"/>
              <w:ind w:leftChars="150" w:left="527" w:rightChars="50" w:right="105" w:hangingChars="100" w:hanging="211"/>
              <w:rPr>
                <w:rFonts w:hint="eastAsia"/>
              </w:rPr>
            </w:pPr>
            <w:r>
              <w:rPr>
                <w:rFonts w:hint="eastAsia"/>
              </w:rPr>
              <w:t>一、休閒及文化活動。</w:t>
            </w:r>
          </w:p>
          <w:p w14:paraId="3C75870A" w14:textId="77777777" w:rsidR="00E45802" w:rsidRDefault="00E45802" w:rsidP="009A7DEE">
            <w:pPr>
              <w:spacing w:line="315" w:lineRule="exact"/>
              <w:ind w:leftChars="150" w:left="527" w:rightChars="50" w:right="105" w:hangingChars="100" w:hanging="211"/>
              <w:rPr>
                <w:rFonts w:hint="eastAsia"/>
              </w:rPr>
            </w:pPr>
            <w:r>
              <w:rPr>
                <w:rFonts w:hint="eastAsia"/>
              </w:rPr>
              <w:t>二、體育活動。</w:t>
            </w:r>
          </w:p>
          <w:p w14:paraId="03CA5F4E" w14:textId="77777777" w:rsidR="00E45802" w:rsidRDefault="00E45802" w:rsidP="009A7DEE">
            <w:pPr>
              <w:spacing w:line="315" w:lineRule="exact"/>
              <w:ind w:leftChars="150" w:left="527" w:rightChars="50" w:right="105" w:hangingChars="100" w:hanging="211"/>
              <w:rPr>
                <w:rFonts w:hint="eastAsia"/>
              </w:rPr>
            </w:pPr>
            <w:r>
              <w:rPr>
                <w:rFonts w:hint="eastAsia"/>
              </w:rPr>
              <w:t>三、</w:t>
            </w:r>
            <w:r w:rsidRPr="00207237">
              <w:rPr>
                <w:rFonts w:hint="eastAsia"/>
                <w:u w:val="single"/>
              </w:rPr>
              <w:t>資訊及通訊傳播。</w:t>
            </w:r>
          </w:p>
          <w:p w14:paraId="05B6F08E" w14:textId="77777777" w:rsidR="00E45802" w:rsidRDefault="00E45802" w:rsidP="009A7DEE">
            <w:pPr>
              <w:spacing w:line="315" w:lineRule="exact"/>
              <w:ind w:leftChars="150" w:left="527" w:rightChars="50" w:right="105" w:hangingChars="100" w:hanging="211"/>
              <w:rPr>
                <w:rFonts w:hint="eastAsia"/>
              </w:rPr>
            </w:pPr>
            <w:r>
              <w:rPr>
                <w:rFonts w:hint="eastAsia"/>
              </w:rPr>
              <w:t>四、公平之政治參與。</w:t>
            </w:r>
          </w:p>
          <w:p w14:paraId="56373A6C" w14:textId="77777777" w:rsidR="00E45802" w:rsidRDefault="00E45802" w:rsidP="009A7DEE">
            <w:pPr>
              <w:spacing w:line="315" w:lineRule="exact"/>
              <w:ind w:leftChars="150" w:left="527" w:rightChars="50" w:right="105" w:hangingChars="100" w:hanging="211"/>
              <w:rPr>
                <w:rFonts w:hint="eastAsia"/>
              </w:rPr>
            </w:pPr>
            <w:r>
              <w:rPr>
                <w:rFonts w:hint="eastAsia"/>
              </w:rPr>
              <w:t>五、法律諮詢及協助。</w:t>
            </w:r>
          </w:p>
          <w:p w14:paraId="1FC91BFA" w14:textId="77777777" w:rsidR="00E45802" w:rsidRDefault="00E45802" w:rsidP="009A7DEE">
            <w:pPr>
              <w:spacing w:line="315" w:lineRule="exact"/>
              <w:ind w:leftChars="150" w:left="527" w:rightChars="50" w:right="105" w:hangingChars="100" w:hanging="211"/>
              <w:rPr>
                <w:rFonts w:hint="eastAsia"/>
              </w:rPr>
            </w:pPr>
            <w:r>
              <w:rPr>
                <w:rFonts w:hint="eastAsia"/>
              </w:rPr>
              <w:t>六、無障礙環境。</w:t>
            </w:r>
          </w:p>
          <w:p w14:paraId="0142F807" w14:textId="77777777" w:rsidR="00E45802" w:rsidRDefault="00E45802" w:rsidP="009A7DEE">
            <w:pPr>
              <w:spacing w:line="315" w:lineRule="exact"/>
              <w:ind w:leftChars="150" w:left="527" w:rightChars="50" w:right="105" w:hangingChars="100" w:hanging="211"/>
              <w:rPr>
                <w:rFonts w:hint="eastAsia"/>
              </w:rPr>
            </w:pPr>
            <w:r>
              <w:rPr>
                <w:rFonts w:hint="eastAsia"/>
              </w:rPr>
              <w:t>七、輔助科技設備及服務。</w:t>
            </w:r>
          </w:p>
          <w:p w14:paraId="0131CC7C" w14:textId="77777777" w:rsidR="00E45802" w:rsidRDefault="00E45802" w:rsidP="009A7DEE">
            <w:pPr>
              <w:spacing w:line="315" w:lineRule="exact"/>
              <w:ind w:leftChars="150" w:left="527" w:rightChars="50" w:right="105" w:hangingChars="100" w:hanging="211"/>
              <w:rPr>
                <w:rFonts w:hint="eastAsia"/>
              </w:rPr>
            </w:pPr>
            <w:r>
              <w:rPr>
                <w:rFonts w:hint="eastAsia"/>
              </w:rPr>
              <w:t>八、社會宣導及社會教育。</w:t>
            </w:r>
          </w:p>
          <w:p w14:paraId="6E7E5D67" w14:textId="77777777" w:rsidR="00E45802" w:rsidRDefault="00E45802" w:rsidP="009A7DEE">
            <w:pPr>
              <w:spacing w:line="315" w:lineRule="exact"/>
              <w:ind w:leftChars="150" w:left="527" w:rightChars="50" w:right="105" w:hangingChars="100" w:hanging="211"/>
              <w:rPr>
                <w:rFonts w:hint="eastAsia"/>
              </w:rPr>
            </w:pPr>
            <w:r>
              <w:rPr>
                <w:rFonts w:hint="eastAsia"/>
              </w:rPr>
              <w:t>九、其他有關身心障礙者社會參與之服務。</w:t>
            </w:r>
          </w:p>
          <w:p w14:paraId="00D23224" w14:textId="77777777" w:rsidR="00E45802" w:rsidRDefault="00E45802" w:rsidP="009A7DEE">
            <w:pPr>
              <w:spacing w:line="315" w:lineRule="exact"/>
              <w:ind w:leftChars="150" w:left="316" w:rightChars="50" w:right="105" w:firstLineChars="200" w:firstLine="422"/>
              <w:rPr>
                <w:rFonts w:hint="eastAsia"/>
              </w:rPr>
            </w:pPr>
            <w:r>
              <w:rPr>
                <w:rFonts w:hint="eastAsia"/>
              </w:rPr>
              <w:t>前項服務措施屬付費使用者，應予以減免費用。</w:t>
            </w:r>
          </w:p>
          <w:p w14:paraId="1ADA41A8" w14:textId="77777777" w:rsidR="00E45802" w:rsidRDefault="00E45802" w:rsidP="009A7DEE">
            <w:pPr>
              <w:spacing w:line="315" w:lineRule="exact"/>
              <w:ind w:leftChars="150" w:left="316" w:rightChars="50" w:right="105" w:firstLineChars="200" w:firstLine="422"/>
              <w:rPr>
                <w:rFonts w:hint="eastAsia"/>
              </w:rPr>
            </w:pPr>
            <w:r>
              <w:rPr>
                <w:rFonts w:hint="eastAsia"/>
              </w:rPr>
              <w:t>第一項第三款所稱</w:t>
            </w:r>
            <w:r w:rsidRPr="00207237">
              <w:rPr>
                <w:rFonts w:hint="eastAsia"/>
                <w:u w:val="single"/>
              </w:rPr>
              <w:t>資訊及通訊傳播</w:t>
            </w:r>
            <w:r>
              <w:rPr>
                <w:rFonts w:hint="eastAsia"/>
              </w:rPr>
              <w:t>，係指應對利用網路、電信、廣播、電視</w:t>
            </w:r>
            <w:r w:rsidRPr="00207237">
              <w:rPr>
                <w:rFonts w:hint="eastAsia"/>
                <w:u w:val="single"/>
              </w:rPr>
              <w:t>、電腦及智慧型行動裝置</w:t>
            </w:r>
            <w:r>
              <w:rPr>
                <w:rFonts w:hint="eastAsia"/>
              </w:rPr>
              <w:t>等設施者，提供視、聽、語等功能障礙國民無障礙閱讀、觀看、轉接</w:t>
            </w:r>
            <w:r w:rsidRPr="00207237">
              <w:rPr>
                <w:rFonts w:hint="eastAsia"/>
                <w:u w:val="single"/>
              </w:rPr>
              <w:t>、聯絡</w:t>
            </w:r>
            <w:r>
              <w:rPr>
                <w:rFonts w:hint="eastAsia"/>
              </w:rPr>
              <w:t>或傳送等輔助、補助措施。</w:t>
            </w:r>
          </w:p>
          <w:p w14:paraId="421594D0" w14:textId="77777777" w:rsidR="00E45802" w:rsidRDefault="00E45802" w:rsidP="009A7DEE">
            <w:pPr>
              <w:spacing w:line="315" w:lineRule="exact"/>
              <w:ind w:leftChars="150" w:left="316" w:rightChars="50" w:right="105" w:firstLineChars="200" w:firstLine="422"/>
              <w:rPr>
                <w:rFonts w:hint="eastAsia"/>
              </w:rPr>
            </w:pPr>
            <w:r>
              <w:rPr>
                <w:rFonts w:hint="eastAsia"/>
              </w:rPr>
              <w:t>前項輔助及補助措施之內容、實施方式及管理規範等事項，由各中央目的事業主管機關定之。</w:t>
            </w:r>
          </w:p>
          <w:p w14:paraId="50FAB92E" w14:textId="77777777" w:rsidR="00E45802" w:rsidRDefault="00E45802" w:rsidP="009A7DEE">
            <w:pPr>
              <w:spacing w:line="315" w:lineRule="exact"/>
              <w:ind w:leftChars="150" w:left="316" w:rightChars="50" w:right="105" w:firstLineChars="200" w:firstLine="422"/>
              <w:rPr>
                <w:rFonts w:hint="eastAsia"/>
              </w:rPr>
            </w:pPr>
            <w:r>
              <w:rPr>
                <w:rFonts w:hint="eastAsia"/>
              </w:rPr>
              <w:t>第一項除第三款之服務措施，中央主管機關及中央各目的事業主管機關，應就其內容及實施方式制定實施計畫。</w:t>
            </w:r>
          </w:p>
        </w:tc>
        <w:tc>
          <w:tcPr>
            <w:tcW w:w="3043" w:type="dxa"/>
          </w:tcPr>
          <w:p w14:paraId="3D9EF220" w14:textId="77777777" w:rsidR="00E45802" w:rsidRDefault="00E45802" w:rsidP="009A7DEE">
            <w:pPr>
              <w:spacing w:line="315" w:lineRule="exact"/>
              <w:ind w:leftChars="50" w:left="316" w:rightChars="50" w:right="105" w:hangingChars="100" w:hanging="211"/>
              <w:rPr>
                <w:rFonts w:hint="eastAsia"/>
              </w:rPr>
            </w:pPr>
            <w:r>
              <w:rPr>
                <w:rFonts w:hint="eastAsia"/>
              </w:rPr>
              <w:t>第五十二條　各級及各目的事業主管機關應辦理下列服務，以協助身心障礙者參與社會：</w:t>
            </w:r>
          </w:p>
          <w:p w14:paraId="15BB9C5B" w14:textId="77777777" w:rsidR="00E45802" w:rsidRDefault="00E45802" w:rsidP="009A7DEE">
            <w:pPr>
              <w:spacing w:line="315" w:lineRule="exact"/>
              <w:ind w:leftChars="150" w:left="527" w:rightChars="50" w:right="105" w:hangingChars="100" w:hanging="211"/>
              <w:rPr>
                <w:rFonts w:hint="eastAsia"/>
              </w:rPr>
            </w:pPr>
            <w:r>
              <w:rPr>
                <w:rFonts w:hint="eastAsia"/>
              </w:rPr>
              <w:t>一、休閒及文化活動。</w:t>
            </w:r>
          </w:p>
          <w:p w14:paraId="596A03A8" w14:textId="77777777" w:rsidR="00E45802" w:rsidRDefault="00E45802" w:rsidP="009A7DEE">
            <w:pPr>
              <w:spacing w:line="315" w:lineRule="exact"/>
              <w:ind w:leftChars="150" w:left="527" w:rightChars="50" w:right="105" w:hangingChars="100" w:hanging="211"/>
              <w:rPr>
                <w:rFonts w:hint="eastAsia"/>
              </w:rPr>
            </w:pPr>
            <w:r>
              <w:rPr>
                <w:rFonts w:hint="eastAsia"/>
              </w:rPr>
              <w:t>二、體育活動。</w:t>
            </w:r>
          </w:p>
          <w:p w14:paraId="531B3180" w14:textId="77777777" w:rsidR="00E45802" w:rsidRDefault="00E45802" w:rsidP="009A7DEE">
            <w:pPr>
              <w:spacing w:line="315" w:lineRule="exact"/>
              <w:ind w:leftChars="150" w:left="527" w:rightChars="50" w:right="105" w:hangingChars="100" w:hanging="211"/>
              <w:rPr>
                <w:rFonts w:hint="eastAsia"/>
              </w:rPr>
            </w:pPr>
            <w:r>
              <w:rPr>
                <w:rFonts w:hint="eastAsia"/>
              </w:rPr>
              <w:t>三、</w:t>
            </w:r>
            <w:r w:rsidRPr="00207237">
              <w:rPr>
                <w:rFonts w:hint="eastAsia"/>
                <w:u w:val="single"/>
              </w:rPr>
              <w:t>公共資訊無障礙。</w:t>
            </w:r>
          </w:p>
          <w:p w14:paraId="5546E3CD" w14:textId="77777777" w:rsidR="00E45802" w:rsidRDefault="00E45802" w:rsidP="009A7DEE">
            <w:pPr>
              <w:spacing w:line="315" w:lineRule="exact"/>
              <w:ind w:leftChars="150" w:left="527" w:rightChars="50" w:right="105" w:hangingChars="100" w:hanging="211"/>
              <w:rPr>
                <w:rFonts w:hint="eastAsia"/>
              </w:rPr>
            </w:pPr>
            <w:r>
              <w:rPr>
                <w:rFonts w:hint="eastAsia"/>
              </w:rPr>
              <w:t>四、公平之政治參與。</w:t>
            </w:r>
          </w:p>
          <w:p w14:paraId="1B9E0352" w14:textId="77777777" w:rsidR="00E45802" w:rsidRDefault="00E45802" w:rsidP="009A7DEE">
            <w:pPr>
              <w:spacing w:line="315" w:lineRule="exact"/>
              <w:ind w:leftChars="150" w:left="527" w:rightChars="50" w:right="105" w:hangingChars="100" w:hanging="211"/>
              <w:rPr>
                <w:rFonts w:hint="eastAsia"/>
              </w:rPr>
            </w:pPr>
            <w:r>
              <w:rPr>
                <w:rFonts w:hint="eastAsia"/>
              </w:rPr>
              <w:t>五、法律諮詢及協助。</w:t>
            </w:r>
          </w:p>
          <w:p w14:paraId="17F21E15" w14:textId="77777777" w:rsidR="00E45802" w:rsidRDefault="00E45802" w:rsidP="009A7DEE">
            <w:pPr>
              <w:spacing w:line="315" w:lineRule="exact"/>
              <w:ind w:leftChars="150" w:left="527" w:rightChars="50" w:right="105" w:hangingChars="100" w:hanging="211"/>
              <w:rPr>
                <w:rFonts w:hint="eastAsia"/>
              </w:rPr>
            </w:pPr>
            <w:r>
              <w:rPr>
                <w:rFonts w:hint="eastAsia"/>
              </w:rPr>
              <w:t>六、無障礙環境。</w:t>
            </w:r>
          </w:p>
          <w:p w14:paraId="3E78D56F" w14:textId="77777777" w:rsidR="00E45802" w:rsidRDefault="00E45802" w:rsidP="009A7DEE">
            <w:pPr>
              <w:spacing w:line="315" w:lineRule="exact"/>
              <w:ind w:leftChars="150" w:left="527" w:rightChars="50" w:right="105" w:hangingChars="100" w:hanging="211"/>
              <w:rPr>
                <w:rFonts w:hint="eastAsia"/>
              </w:rPr>
            </w:pPr>
            <w:r>
              <w:rPr>
                <w:rFonts w:hint="eastAsia"/>
              </w:rPr>
              <w:t>七、輔助科技設備及服務。</w:t>
            </w:r>
          </w:p>
          <w:p w14:paraId="3CA0D9F1" w14:textId="77777777" w:rsidR="00E45802" w:rsidRDefault="00E45802" w:rsidP="009A7DEE">
            <w:pPr>
              <w:spacing w:line="315" w:lineRule="exact"/>
              <w:ind w:leftChars="150" w:left="527" w:rightChars="50" w:right="105" w:hangingChars="100" w:hanging="211"/>
              <w:rPr>
                <w:rFonts w:hint="eastAsia"/>
              </w:rPr>
            </w:pPr>
            <w:r>
              <w:rPr>
                <w:rFonts w:hint="eastAsia"/>
              </w:rPr>
              <w:t>八、社會宣導及社會教育。</w:t>
            </w:r>
          </w:p>
          <w:p w14:paraId="01D5CB7F" w14:textId="77777777" w:rsidR="00E45802" w:rsidRDefault="00E45802" w:rsidP="009A7DEE">
            <w:pPr>
              <w:spacing w:line="315" w:lineRule="exact"/>
              <w:ind w:leftChars="150" w:left="527" w:rightChars="50" w:right="105" w:hangingChars="100" w:hanging="211"/>
              <w:rPr>
                <w:rFonts w:hint="eastAsia"/>
              </w:rPr>
            </w:pPr>
            <w:r>
              <w:rPr>
                <w:rFonts w:hint="eastAsia"/>
              </w:rPr>
              <w:t>九、其他有關身心障礙者社會參與之服務。</w:t>
            </w:r>
          </w:p>
          <w:p w14:paraId="01EC6B8E" w14:textId="77777777" w:rsidR="00E45802" w:rsidRDefault="00E45802" w:rsidP="009A7DEE">
            <w:pPr>
              <w:spacing w:line="315" w:lineRule="exact"/>
              <w:ind w:leftChars="150" w:left="316" w:rightChars="50" w:right="105" w:firstLineChars="200" w:firstLine="422"/>
              <w:rPr>
                <w:rFonts w:hint="eastAsia"/>
              </w:rPr>
            </w:pPr>
            <w:r>
              <w:rPr>
                <w:rFonts w:hint="eastAsia"/>
              </w:rPr>
              <w:t>前項服務措施屬付費使用者，應予以減免費用。</w:t>
            </w:r>
          </w:p>
          <w:p w14:paraId="65E6E4B4" w14:textId="77777777" w:rsidR="00E45802" w:rsidRDefault="00E45802" w:rsidP="009A7DEE">
            <w:pPr>
              <w:spacing w:line="315" w:lineRule="exact"/>
              <w:ind w:leftChars="150" w:left="316" w:rightChars="50" w:right="105" w:firstLineChars="200" w:firstLine="422"/>
              <w:rPr>
                <w:rFonts w:hint="eastAsia"/>
              </w:rPr>
            </w:pPr>
            <w:r>
              <w:rPr>
                <w:rFonts w:hint="eastAsia"/>
              </w:rPr>
              <w:t>第一項第三款所稱</w:t>
            </w:r>
            <w:r w:rsidRPr="00207237">
              <w:rPr>
                <w:rFonts w:hint="eastAsia"/>
                <w:u w:val="single"/>
              </w:rPr>
              <w:t>公共資訊無障礙</w:t>
            </w:r>
            <w:r>
              <w:rPr>
                <w:rFonts w:hint="eastAsia"/>
              </w:rPr>
              <w:t>，係指應對利用網路、電信、廣播、電視等設施者，提供視、聽、語等功能障礙國民無障礙閱讀、觀看、轉接或傳送等輔助、補助措施。</w:t>
            </w:r>
          </w:p>
          <w:p w14:paraId="65E0AE1E" w14:textId="77777777" w:rsidR="00E45802" w:rsidRDefault="00E45802" w:rsidP="009A7DEE">
            <w:pPr>
              <w:spacing w:line="315" w:lineRule="exact"/>
              <w:ind w:leftChars="150" w:left="316" w:rightChars="50" w:right="105" w:firstLineChars="200" w:firstLine="422"/>
              <w:rPr>
                <w:rFonts w:hint="eastAsia"/>
              </w:rPr>
            </w:pPr>
            <w:r>
              <w:rPr>
                <w:rFonts w:hint="eastAsia"/>
              </w:rPr>
              <w:t>前項輔助及補助措施之內容、實施方式及管理規範等事項，由各中央目的事業主管機關定之。</w:t>
            </w:r>
          </w:p>
          <w:p w14:paraId="77849A33" w14:textId="77777777" w:rsidR="00E45802" w:rsidRDefault="00E45802" w:rsidP="009A7DEE">
            <w:pPr>
              <w:spacing w:line="315" w:lineRule="exact"/>
              <w:ind w:leftChars="150" w:left="316" w:rightChars="50" w:right="105" w:firstLineChars="200" w:firstLine="422"/>
              <w:rPr>
                <w:rFonts w:hint="eastAsia"/>
              </w:rPr>
            </w:pPr>
            <w:r>
              <w:rPr>
                <w:rFonts w:hint="eastAsia"/>
              </w:rPr>
              <w:t>第一項除第三款之服務措施，中央主管機關及中央各目的事業主管機關，應就其內容及實施方式制定實施計畫。</w:t>
            </w:r>
          </w:p>
        </w:tc>
        <w:tc>
          <w:tcPr>
            <w:tcW w:w="3043" w:type="dxa"/>
          </w:tcPr>
          <w:p w14:paraId="351C868C" w14:textId="77777777" w:rsidR="00E45802" w:rsidRDefault="00E45802" w:rsidP="009A7DEE">
            <w:pPr>
              <w:spacing w:line="315" w:lineRule="exact"/>
              <w:ind w:leftChars="50" w:left="316" w:rightChars="50" w:right="105" w:hangingChars="100" w:hanging="211"/>
              <w:rPr>
                <w:rFonts w:hint="eastAsia"/>
              </w:rPr>
            </w:pPr>
            <w:r>
              <w:rPr>
                <w:rFonts w:hint="eastAsia"/>
              </w:rPr>
              <w:t>一、政府所應確保之身心障礙者福利及服務，不應僅限於近用公共資訊無障礙，爰參照身心障礙者權利公約第九條有關無障礙</w:t>
            </w:r>
            <w:r>
              <w:rPr>
                <w:rFonts w:hint="eastAsia"/>
              </w:rPr>
              <w:t>/</w:t>
            </w:r>
            <w:r>
              <w:rPr>
                <w:rFonts w:hint="eastAsia"/>
              </w:rPr>
              <w:t>可及性之第一項「為使身心障礙者能夠獨立生活及完整參與生活各個方面，締約國應採取適當措施，確保身心障礙者在與其他人平等基礎上，無障礙地進出物理環境，使用交通工具，利用資訊及通訊傳播，包括資訊與通訊科技及系統，以及享有於都市與鄉村地區向公眾開放或提供之其他設施及服務。」</w:t>
            </w:r>
          </w:p>
          <w:p w14:paraId="2262719E" w14:textId="77777777" w:rsidR="00E45802" w:rsidRDefault="00E45802" w:rsidP="009A7DEE">
            <w:pPr>
              <w:spacing w:line="315" w:lineRule="exact"/>
              <w:ind w:leftChars="50" w:left="316" w:rightChars="50" w:right="105" w:hangingChars="100" w:hanging="211"/>
              <w:rPr>
                <w:rFonts w:hint="eastAsia"/>
              </w:rPr>
            </w:pPr>
            <w:r>
              <w:rPr>
                <w:rFonts w:hint="eastAsia"/>
              </w:rPr>
              <w:t>二、第一項修正文字為：資訊及通訊傳播。</w:t>
            </w:r>
          </w:p>
          <w:p w14:paraId="35AD7C30" w14:textId="77777777" w:rsidR="00E45802" w:rsidRDefault="00E45802" w:rsidP="009A7DEE">
            <w:pPr>
              <w:spacing w:line="315" w:lineRule="exact"/>
              <w:ind w:leftChars="50" w:left="316" w:rightChars="50" w:right="105" w:hangingChars="100" w:hanging="211"/>
              <w:rPr>
                <w:rFonts w:hint="eastAsia"/>
              </w:rPr>
            </w:pPr>
            <w:r>
              <w:rPr>
                <w:rFonts w:hint="eastAsia"/>
              </w:rPr>
              <w:t>三、第三項，有鑑於資訊科技快速發展與通訊設備不斷推陳出新，新式設備如智慧型手機缺乏補助法源依據，將不利於身心障礙者獲取資訊之近便性，爰將電腦及智慧型行動裝置入法；另考量「聯絡」亦是使用上述設備之行為樣態，爰予新增。</w:t>
            </w:r>
          </w:p>
        </w:tc>
      </w:tr>
      <w:tr w:rsidR="00E45802" w14:paraId="0128CBBC" w14:textId="77777777" w:rsidTr="002A7208">
        <w:tc>
          <w:tcPr>
            <w:tcW w:w="3042" w:type="dxa"/>
          </w:tcPr>
          <w:p w14:paraId="25C732DE" w14:textId="77777777" w:rsidR="00E45802" w:rsidRDefault="00E45802" w:rsidP="009A7DEE">
            <w:pPr>
              <w:spacing w:line="315" w:lineRule="exact"/>
              <w:ind w:leftChars="50" w:left="316" w:rightChars="50" w:right="105" w:hangingChars="100" w:hanging="211"/>
              <w:rPr>
                <w:rFonts w:hint="eastAsia"/>
              </w:rPr>
            </w:pPr>
            <w:r>
              <w:rPr>
                <w:rFonts w:hint="eastAsia"/>
              </w:rPr>
              <w:t xml:space="preserve">第五十二條之一　</w:t>
            </w:r>
            <w:r w:rsidRPr="00207237">
              <w:rPr>
                <w:rFonts w:hint="eastAsia"/>
                <w:u w:val="single"/>
              </w:rPr>
              <w:t>各級主管機關及目的事業主管機關應以通用設計原則及國家制訂之無障礙規範（標準）規劃物理環境、交通工具、資訊及通訊、以及其他公共設施及服務，以使身心障礙者生活自立。</w:t>
            </w:r>
          </w:p>
          <w:p w14:paraId="65F737B4" w14:textId="77777777" w:rsidR="00E45802" w:rsidRDefault="00E45802" w:rsidP="009A7DEE">
            <w:pPr>
              <w:spacing w:line="315" w:lineRule="exact"/>
              <w:ind w:leftChars="150" w:left="316" w:rightChars="50" w:right="105" w:firstLineChars="200" w:firstLine="422"/>
              <w:rPr>
                <w:rFonts w:hint="eastAsia"/>
              </w:rPr>
            </w:pPr>
            <w:r>
              <w:rPr>
                <w:rFonts w:hint="eastAsia"/>
              </w:rPr>
              <w:t>中央目的事業主管機關每年應主動蒐集各國軟、硬體產品無障礙設計規範（標準），訂定各類產品設計或服務提供之國家無障礙規範（標準），並藉由獎勵</w:t>
            </w:r>
            <w:r w:rsidRPr="00207237">
              <w:rPr>
                <w:rFonts w:hint="eastAsia"/>
                <w:u w:val="single"/>
              </w:rPr>
              <w:t>及</w:t>
            </w:r>
            <w:r>
              <w:rPr>
                <w:rFonts w:hint="eastAsia"/>
              </w:rPr>
              <w:t>認證措施，</w:t>
            </w:r>
            <w:r w:rsidRPr="00207237">
              <w:rPr>
                <w:rFonts w:hint="eastAsia"/>
                <w:u w:val="single"/>
              </w:rPr>
              <w:t>促進</w:t>
            </w:r>
            <w:r>
              <w:rPr>
                <w:rFonts w:hint="eastAsia"/>
              </w:rPr>
              <w:t>產品</w:t>
            </w:r>
            <w:r w:rsidRPr="00207237">
              <w:rPr>
                <w:rFonts w:hint="eastAsia"/>
                <w:u w:val="single"/>
              </w:rPr>
              <w:t>於早期設計、</w:t>
            </w:r>
            <w:r>
              <w:rPr>
                <w:rFonts w:hint="eastAsia"/>
              </w:rPr>
              <w:t>開發、生產或服務提供時，符合前</w:t>
            </w:r>
            <w:r w:rsidRPr="00207237">
              <w:rPr>
                <w:rFonts w:hint="eastAsia"/>
                <w:u w:val="single"/>
              </w:rPr>
              <w:t>述</w:t>
            </w:r>
            <w:r>
              <w:rPr>
                <w:rFonts w:hint="eastAsia"/>
              </w:rPr>
              <w:t>規範（標準）。</w:t>
            </w:r>
          </w:p>
          <w:p w14:paraId="5820D20D" w14:textId="77777777" w:rsidR="00E45802" w:rsidRDefault="00E45802" w:rsidP="009A7DEE">
            <w:pPr>
              <w:spacing w:line="315" w:lineRule="exact"/>
              <w:ind w:leftChars="150" w:left="316" w:rightChars="50" w:right="105" w:firstLineChars="200" w:firstLine="422"/>
              <w:rPr>
                <w:rFonts w:hint="eastAsia"/>
              </w:rPr>
            </w:pPr>
            <w:r>
              <w:rPr>
                <w:rFonts w:hint="eastAsia"/>
              </w:rPr>
              <w:t>前項獎勵內容、資格、對象</w:t>
            </w:r>
            <w:r w:rsidRPr="00207237">
              <w:rPr>
                <w:rFonts w:hint="eastAsia"/>
                <w:u w:val="single"/>
              </w:rPr>
              <w:t>、</w:t>
            </w:r>
            <w:r>
              <w:rPr>
                <w:rFonts w:hint="eastAsia"/>
              </w:rPr>
              <w:t>產品或服務認證</w:t>
            </w:r>
            <w:r w:rsidRPr="00207237">
              <w:rPr>
                <w:rFonts w:hint="eastAsia"/>
                <w:u w:val="single"/>
              </w:rPr>
              <w:t>基</w:t>
            </w:r>
            <w:r>
              <w:rPr>
                <w:rFonts w:hint="eastAsia"/>
              </w:rPr>
              <w:t>準</w:t>
            </w:r>
            <w:r w:rsidRPr="00207237">
              <w:rPr>
                <w:rFonts w:hint="eastAsia"/>
                <w:u w:val="single"/>
              </w:rPr>
              <w:t>及其他相關事項之辦法</w:t>
            </w:r>
            <w:r>
              <w:rPr>
                <w:rFonts w:hint="eastAsia"/>
              </w:rPr>
              <w:t>，</w:t>
            </w:r>
            <w:r w:rsidRPr="00207237">
              <w:rPr>
                <w:rFonts w:hint="eastAsia"/>
                <w:u w:val="single"/>
              </w:rPr>
              <w:t>由中央目的事業主管機關</w:t>
            </w:r>
            <w:r>
              <w:rPr>
                <w:rFonts w:hint="eastAsia"/>
              </w:rPr>
              <w:t>定之。</w:t>
            </w:r>
          </w:p>
        </w:tc>
        <w:tc>
          <w:tcPr>
            <w:tcW w:w="3043" w:type="dxa"/>
          </w:tcPr>
          <w:p w14:paraId="7E271882" w14:textId="77777777" w:rsidR="00E45802" w:rsidRDefault="00E45802" w:rsidP="009A7DEE">
            <w:pPr>
              <w:spacing w:line="315" w:lineRule="exact"/>
              <w:ind w:leftChars="50" w:left="316" w:rightChars="50" w:right="105" w:hangingChars="100" w:hanging="211"/>
              <w:rPr>
                <w:rFonts w:hint="eastAsia"/>
              </w:rPr>
            </w:pPr>
            <w:r>
              <w:rPr>
                <w:rFonts w:hint="eastAsia"/>
              </w:rPr>
              <w:t>第五十二條之一　中央目的事業主管機關，每年應主動蒐集各國軟、硬體產品無障礙設計規範（標準），訂定各類產品設計或服務提供之國家無障礙規範（標準），並藉由獎勵與認證措施，鼓勵產品製造商或服務提供者於產品開發、生產或服務提供時，符合前項規範（標準）。</w:t>
            </w:r>
          </w:p>
          <w:p w14:paraId="3CE4209F" w14:textId="77777777" w:rsidR="00E45802" w:rsidRDefault="00E45802" w:rsidP="009A7DEE">
            <w:pPr>
              <w:spacing w:line="315" w:lineRule="exact"/>
              <w:ind w:leftChars="150" w:left="316" w:rightChars="50" w:right="105" w:firstLineChars="200" w:firstLine="422"/>
              <w:rPr>
                <w:rFonts w:hint="eastAsia"/>
              </w:rPr>
            </w:pPr>
            <w:r w:rsidRPr="00207237">
              <w:rPr>
                <w:rFonts w:hint="eastAsia"/>
                <w:u w:val="single"/>
              </w:rPr>
              <w:t>中央目的事業主管機關應就</w:t>
            </w:r>
            <w:r>
              <w:rPr>
                <w:rFonts w:hint="eastAsia"/>
              </w:rPr>
              <w:t>前項獎勵內容、資格、對象及產品或服務的認證標準，</w:t>
            </w:r>
            <w:r w:rsidRPr="00207237">
              <w:rPr>
                <w:rFonts w:hint="eastAsia"/>
                <w:u w:val="single"/>
              </w:rPr>
              <w:t>訂</w:t>
            </w:r>
            <w:r>
              <w:rPr>
                <w:rFonts w:hint="eastAsia"/>
              </w:rPr>
              <w:t>定</w:t>
            </w:r>
            <w:r w:rsidRPr="00207237">
              <w:rPr>
                <w:rFonts w:hint="eastAsia"/>
                <w:u w:val="single"/>
              </w:rPr>
              <w:t>辦法管理</w:t>
            </w:r>
            <w:r>
              <w:rPr>
                <w:rFonts w:hint="eastAsia"/>
              </w:rPr>
              <w:t>之。</w:t>
            </w:r>
          </w:p>
        </w:tc>
        <w:tc>
          <w:tcPr>
            <w:tcW w:w="3043" w:type="dxa"/>
          </w:tcPr>
          <w:p w14:paraId="16C45519" w14:textId="77777777" w:rsidR="00E45802" w:rsidRDefault="00E45802" w:rsidP="009A7DEE">
            <w:pPr>
              <w:spacing w:line="315" w:lineRule="exact"/>
              <w:ind w:leftChars="50" w:left="316" w:rightChars="50" w:right="105" w:hangingChars="100" w:hanging="211"/>
              <w:rPr>
                <w:rFonts w:hint="eastAsia"/>
              </w:rPr>
            </w:pPr>
            <w:r>
              <w:rPr>
                <w:rFonts w:hint="eastAsia"/>
              </w:rPr>
              <w:t>一、增訂第一項：</w:t>
            </w:r>
          </w:p>
          <w:p w14:paraId="050151B0" w14:textId="77777777" w:rsidR="00E45802" w:rsidRDefault="00E45802" w:rsidP="009A7DEE">
            <w:pPr>
              <w:pStyle w:val="a3"/>
              <w:spacing w:line="315" w:lineRule="exact"/>
              <w:ind w:leftChars="150" w:left="738" w:rightChars="50" w:right="105" w:hangingChars="200" w:hanging="422"/>
              <w:rPr>
                <w:rFonts w:hint="eastAsia"/>
              </w:rPr>
            </w:pPr>
            <w:r w:rsidRPr="00207237">
              <w:rPr>
                <w:rFonts w:ascii="細明體" w:hint="eastAsia"/>
              </w:rPr>
              <w:t>(</w:t>
            </w:r>
            <w:r>
              <w:rPr>
                <w:rFonts w:hint="eastAsia"/>
              </w:rPr>
              <w:t>一</w:t>
            </w:r>
            <w:r w:rsidRPr="00207237">
              <w:rPr>
                <w:rFonts w:ascii="細明體" w:hint="eastAsia"/>
              </w:rPr>
              <w:t>)</w:t>
            </w:r>
            <w:r>
              <w:rPr>
                <w:rFonts w:hint="eastAsia"/>
              </w:rPr>
              <w:t>身心障礙者權利公約施行法第二條明定，公約所揭示保障身心障礙者人權之規定，具有國內法律之效力。依該公約第二條所揭示「通用設計」宗旨，指盡最大可能讓所有人可以使用，無需做出調整或特別設計之產品、環境、方案及服務設計。</w:t>
            </w:r>
          </w:p>
          <w:p w14:paraId="1EA789DB" w14:textId="77777777" w:rsidR="002F48C9" w:rsidRDefault="00E45802" w:rsidP="002F48C9">
            <w:pPr>
              <w:pStyle w:val="a3"/>
              <w:spacing w:line="315" w:lineRule="exact"/>
              <w:ind w:leftChars="150" w:left="738" w:rightChars="50" w:right="105" w:hangingChars="200" w:hanging="422"/>
              <w:rPr>
                <w:rFonts w:hint="eastAsia"/>
              </w:rPr>
            </w:pPr>
            <w:r w:rsidRPr="00207237">
              <w:rPr>
                <w:rFonts w:ascii="細明體" w:hint="eastAsia"/>
              </w:rPr>
              <w:t>(</w:t>
            </w:r>
            <w:r>
              <w:rPr>
                <w:rFonts w:hint="eastAsia"/>
              </w:rPr>
              <w:t>二</w:t>
            </w:r>
            <w:r w:rsidRPr="00207237">
              <w:rPr>
                <w:rFonts w:ascii="細明體" w:hint="eastAsia"/>
              </w:rPr>
              <w:t>)</w:t>
            </w:r>
            <w:r>
              <w:rPr>
                <w:rFonts w:hint="eastAsia"/>
              </w:rPr>
              <w:t>通用設計即：「盡可能達到最低程度之事後調整及最少費用，可以確保身心障礙者和非身心障礙者之共同需求，除兼顧不同障礙類別之需求，更廣泛地適用於每個人。」爰課予相關主管機關就公共建築物、公共設施與活動場所、交通設施與運輸服務、資訊、通訊技術與系統、網路平臺及生活通信，應依通用</w:t>
            </w:r>
            <w:r w:rsidR="002F48C9">
              <w:rPr>
                <w:rFonts w:hint="eastAsia"/>
              </w:rPr>
              <w:t>設計原則進行規劃之義務。</w:t>
            </w:r>
          </w:p>
          <w:p w14:paraId="1C6063E3" w14:textId="77777777" w:rsidR="002F48C9" w:rsidRDefault="002F48C9" w:rsidP="002F48C9">
            <w:pPr>
              <w:pStyle w:val="a3"/>
              <w:spacing w:line="315" w:lineRule="exact"/>
              <w:ind w:leftChars="150" w:left="738" w:rightChars="50" w:right="105" w:hangingChars="200" w:hanging="422"/>
              <w:rPr>
                <w:rFonts w:hint="eastAsia"/>
              </w:rPr>
            </w:pPr>
            <w:r w:rsidRPr="00975987">
              <w:rPr>
                <w:rFonts w:ascii="細明體" w:hint="eastAsia"/>
              </w:rPr>
              <w:t>(</w:t>
            </w:r>
            <w:r>
              <w:rPr>
                <w:rFonts w:hint="eastAsia"/>
              </w:rPr>
              <w:t>三</w:t>
            </w:r>
            <w:r w:rsidRPr="00975987">
              <w:rPr>
                <w:rFonts w:ascii="細明體" w:hint="eastAsia"/>
              </w:rPr>
              <w:t>)</w:t>
            </w:r>
            <w:r>
              <w:rPr>
                <w:rFonts w:hint="eastAsia"/>
              </w:rPr>
              <w:t>身心障礙者權利公約第九條明定為使身心障礙者能夠自立生活及充分參與生活各方面，國家應確保身心障礙者在與其他人平等基礎上，無障礙地進出物理環境，使用交通工具，利用資訊及通信、包括資訊與通信技術及系統，以及享有於都市與鄉村地區向公眾開放或提供之設施及服務。爰課予相關主管機關就物理環境、交通工具、資訊及通訊、以及其他向公眾開放的設施及服務應依通用設計原則及國家無障礙規範進行規劃、逐步落實之義務。</w:t>
            </w:r>
          </w:p>
          <w:p w14:paraId="38E4C053" w14:textId="77777777" w:rsidR="002F48C9" w:rsidRDefault="002F48C9" w:rsidP="002F48C9">
            <w:pPr>
              <w:spacing w:line="315" w:lineRule="exact"/>
              <w:ind w:leftChars="50" w:left="316" w:rightChars="50" w:right="105" w:hangingChars="100" w:hanging="211"/>
              <w:rPr>
                <w:rFonts w:hint="eastAsia"/>
              </w:rPr>
            </w:pPr>
            <w:r>
              <w:rPr>
                <w:rFonts w:hint="eastAsia"/>
              </w:rPr>
              <w:t>二、現行第一項移列為第二項，並酌作文字修正。</w:t>
            </w:r>
          </w:p>
          <w:p w14:paraId="3AB30738" w14:textId="77777777" w:rsidR="00E45802" w:rsidRDefault="002F48C9" w:rsidP="002F48C9">
            <w:pPr>
              <w:spacing w:line="315" w:lineRule="exact"/>
              <w:ind w:leftChars="50" w:left="316" w:rightChars="50" w:right="105" w:hangingChars="100" w:hanging="211"/>
              <w:rPr>
                <w:rFonts w:hint="eastAsia"/>
              </w:rPr>
            </w:pPr>
            <w:r>
              <w:rPr>
                <w:rFonts w:hint="eastAsia"/>
              </w:rPr>
              <w:t>三、現行第二項移列為第三項，並依授權訂定法規命令體例酌作文字修正。</w:t>
            </w:r>
          </w:p>
        </w:tc>
      </w:tr>
      <w:tr w:rsidR="002F48C9" w14:paraId="138935D3" w14:textId="77777777" w:rsidTr="002A7208">
        <w:tc>
          <w:tcPr>
            <w:tcW w:w="3042" w:type="dxa"/>
          </w:tcPr>
          <w:p w14:paraId="151C9D5A" w14:textId="77777777" w:rsidR="002F48C9" w:rsidRDefault="002F48C9" w:rsidP="009A7DEE">
            <w:pPr>
              <w:spacing w:line="315" w:lineRule="exact"/>
              <w:ind w:leftChars="50" w:left="316" w:rightChars="50" w:right="105" w:hangingChars="100" w:hanging="211"/>
              <w:rPr>
                <w:rFonts w:hint="eastAsia"/>
              </w:rPr>
            </w:pPr>
            <w:r>
              <w:rPr>
                <w:rFonts w:hint="eastAsia"/>
              </w:rPr>
              <w:t>第五十二條之二　各級政府及其附屬機關（構）、學校所建置之</w:t>
            </w:r>
            <w:r w:rsidRPr="00975987">
              <w:rPr>
                <w:rFonts w:hint="eastAsia"/>
                <w:u w:val="single"/>
              </w:rPr>
              <w:t>對外</w:t>
            </w:r>
            <w:r>
              <w:rPr>
                <w:rFonts w:hint="eastAsia"/>
              </w:rPr>
              <w:t>網站</w:t>
            </w:r>
            <w:r w:rsidRPr="00975987">
              <w:rPr>
                <w:rFonts w:hint="eastAsia"/>
                <w:u w:val="single"/>
              </w:rPr>
              <w:t>、內部公務系統及行動版應用程式，應具備無障礙環境認證。經公開招標程序委託建置應於委託契約內要求。</w:t>
            </w:r>
          </w:p>
          <w:p w14:paraId="05CD4610" w14:textId="77777777" w:rsidR="002F48C9" w:rsidRPr="00975987" w:rsidRDefault="002F48C9" w:rsidP="009A7DEE">
            <w:pPr>
              <w:spacing w:line="315" w:lineRule="exact"/>
              <w:ind w:leftChars="150" w:left="316" w:rightChars="50" w:right="105" w:firstLineChars="200" w:firstLine="422"/>
              <w:rPr>
                <w:rFonts w:hint="eastAsia"/>
                <w:u w:val="single"/>
              </w:rPr>
            </w:pPr>
            <w:r w:rsidRPr="00975987">
              <w:rPr>
                <w:rFonts w:hint="eastAsia"/>
                <w:u w:val="single"/>
              </w:rPr>
              <w:t>一定規模以上之醫院、金融機構及網路購物服務提供業者之網站，應具備無障礙環境認證。</w:t>
            </w:r>
          </w:p>
          <w:p w14:paraId="2F0593EA" w14:textId="77777777" w:rsidR="002F48C9" w:rsidRPr="00975987" w:rsidRDefault="002F48C9" w:rsidP="009A7DEE">
            <w:pPr>
              <w:spacing w:line="315" w:lineRule="exact"/>
              <w:ind w:leftChars="150" w:left="316" w:rightChars="50" w:right="105" w:firstLineChars="200" w:firstLine="422"/>
              <w:rPr>
                <w:rFonts w:hint="eastAsia"/>
                <w:u w:val="single"/>
              </w:rPr>
            </w:pPr>
            <w:r w:rsidRPr="00975987">
              <w:rPr>
                <w:rFonts w:hint="eastAsia"/>
                <w:u w:val="single"/>
              </w:rPr>
              <w:t>前二項網站、系統及程式之無障礙環境認證辦法，由目的事業主管機關定之。</w:t>
            </w:r>
          </w:p>
          <w:p w14:paraId="04084DC4" w14:textId="77777777" w:rsidR="002F48C9" w:rsidRDefault="002F48C9" w:rsidP="009A7DEE">
            <w:pPr>
              <w:spacing w:line="315" w:lineRule="exact"/>
              <w:ind w:leftChars="150" w:left="316" w:rightChars="50" w:right="105" w:firstLineChars="200" w:firstLine="422"/>
              <w:rPr>
                <w:rFonts w:hint="eastAsia"/>
              </w:rPr>
            </w:pPr>
            <w:r w:rsidRPr="00975987">
              <w:rPr>
                <w:rFonts w:hint="eastAsia"/>
                <w:u w:val="single"/>
              </w:rPr>
              <w:t>第二項規定醫院、金融機構及網路購物服務提供業者之網站之規模認定標準，由各目的事業主管機關定之。</w:t>
            </w:r>
          </w:p>
        </w:tc>
        <w:tc>
          <w:tcPr>
            <w:tcW w:w="3043" w:type="dxa"/>
          </w:tcPr>
          <w:p w14:paraId="4D9C1A8D" w14:textId="77777777" w:rsidR="002F48C9" w:rsidRPr="00975987" w:rsidRDefault="002F48C9" w:rsidP="009A7DEE">
            <w:pPr>
              <w:spacing w:line="315" w:lineRule="exact"/>
              <w:ind w:leftChars="50" w:left="316" w:rightChars="50" w:right="105" w:hangingChars="100" w:hanging="211"/>
              <w:rPr>
                <w:rFonts w:hint="eastAsia"/>
                <w:u w:val="single"/>
              </w:rPr>
            </w:pPr>
            <w:r>
              <w:rPr>
                <w:rFonts w:hint="eastAsia"/>
              </w:rPr>
              <w:t>第五十二條之二　各級政府及其附屬機關（構）、學校所建置之網站，</w:t>
            </w:r>
            <w:r w:rsidRPr="00975987">
              <w:rPr>
                <w:rFonts w:hint="eastAsia"/>
                <w:u w:val="single"/>
              </w:rPr>
              <w:t>應通過第一優先等級以上之無障礙檢測，並取得認證標章。</w:t>
            </w:r>
          </w:p>
          <w:p w14:paraId="78B37A35" w14:textId="77777777" w:rsidR="002F48C9" w:rsidRDefault="002F48C9" w:rsidP="009A7DEE">
            <w:pPr>
              <w:spacing w:line="315" w:lineRule="exact"/>
              <w:ind w:leftChars="150" w:left="316" w:rightChars="50" w:right="105" w:firstLineChars="200" w:firstLine="422"/>
              <w:rPr>
                <w:rFonts w:hint="eastAsia"/>
              </w:rPr>
            </w:pPr>
            <w:r w:rsidRPr="00975987">
              <w:rPr>
                <w:rFonts w:hint="eastAsia"/>
                <w:u w:val="single"/>
              </w:rPr>
              <w:t>前項檢測標準、方式、頻率與認證標章核發辦法，由目的事業主管機關定之。</w:t>
            </w:r>
          </w:p>
        </w:tc>
        <w:tc>
          <w:tcPr>
            <w:tcW w:w="3043" w:type="dxa"/>
          </w:tcPr>
          <w:p w14:paraId="186449D4" w14:textId="77777777" w:rsidR="002F48C9" w:rsidRDefault="002F48C9" w:rsidP="009A7DEE">
            <w:pPr>
              <w:spacing w:line="315" w:lineRule="exact"/>
              <w:ind w:leftChars="50" w:left="316" w:rightChars="50" w:right="105" w:hangingChars="100" w:hanging="211"/>
              <w:rPr>
                <w:rFonts w:hint="eastAsia"/>
              </w:rPr>
            </w:pPr>
            <w:r>
              <w:rPr>
                <w:rFonts w:hint="eastAsia"/>
              </w:rPr>
              <w:t>一、修正理由同第五十二條說明第一點說明。本條為「資訊及通訊傳播」之網路無障礙環境規定。</w:t>
            </w:r>
          </w:p>
          <w:p w14:paraId="5A71062F" w14:textId="77777777" w:rsidR="002F48C9" w:rsidRDefault="002F48C9" w:rsidP="009A7DEE">
            <w:pPr>
              <w:spacing w:line="315" w:lineRule="exact"/>
              <w:ind w:leftChars="50" w:left="316" w:rightChars="50" w:right="105" w:hangingChars="100" w:hanging="211"/>
              <w:rPr>
                <w:rFonts w:hint="eastAsia"/>
              </w:rPr>
            </w:pPr>
            <w:r>
              <w:rPr>
                <w:rFonts w:hint="eastAsia"/>
              </w:rPr>
              <w:t>二、第一項修正網站定義，明確區分為對外網站、內部公務系統及行動版應用程式，均須具備無障礙環境認證。</w:t>
            </w:r>
          </w:p>
          <w:p w14:paraId="3D070D72" w14:textId="77777777" w:rsidR="002F48C9" w:rsidRDefault="002F48C9" w:rsidP="009A7DEE">
            <w:pPr>
              <w:spacing w:line="315" w:lineRule="exact"/>
              <w:ind w:leftChars="50" w:left="316" w:rightChars="50" w:right="105" w:hangingChars="100" w:hanging="211"/>
              <w:rPr>
                <w:rFonts w:hint="eastAsia"/>
              </w:rPr>
            </w:pPr>
            <w:r>
              <w:rPr>
                <w:rFonts w:hint="eastAsia"/>
              </w:rPr>
              <w:t>三、增列第二項為使非政府機構也須提供無障礙資訊服務，要求一定規模以上的醫院、金融機構及網路購物服務提供業者之網站，亦須具備無障礙環境認證。</w:t>
            </w:r>
          </w:p>
          <w:p w14:paraId="529B961F" w14:textId="77777777" w:rsidR="002F48C9" w:rsidRDefault="002F48C9" w:rsidP="009A7DEE">
            <w:pPr>
              <w:spacing w:line="315" w:lineRule="exact"/>
              <w:ind w:leftChars="50" w:left="316" w:rightChars="50" w:right="105" w:hangingChars="100" w:hanging="211"/>
              <w:rPr>
                <w:rFonts w:hint="eastAsia"/>
              </w:rPr>
            </w:pPr>
            <w:r>
              <w:rPr>
                <w:rFonts w:hint="eastAsia"/>
              </w:rPr>
              <w:t>四、增列第三項以授權目的事業主管機關制定網站、系統、程式之無障礙環境認證辦法。</w:t>
            </w:r>
          </w:p>
          <w:p w14:paraId="35DAF695" w14:textId="77777777" w:rsidR="002F48C9" w:rsidRDefault="002F48C9" w:rsidP="009A7DEE">
            <w:pPr>
              <w:spacing w:line="315" w:lineRule="exact"/>
              <w:ind w:leftChars="50" w:left="316" w:rightChars="50" w:right="105" w:hangingChars="100" w:hanging="211"/>
              <w:rPr>
                <w:rFonts w:hint="eastAsia"/>
              </w:rPr>
            </w:pPr>
            <w:r>
              <w:rPr>
                <w:rFonts w:hint="eastAsia"/>
              </w:rPr>
              <w:t>五、增列第四項以授權目的事業主管機關制定增列第二項規定非政府機構規模之認定標準。其理由如下：</w:t>
            </w:r>
          </w:p>
          <w:p w14:paraId="2C328B5F" w14:textId="77777777" w:rsidR="002F48C9" w:rsidRDefault="002F48C9" w:rsidP="009A7DEE">
            <w:pPr>
              <w:pStyle w:val="a3"/>
              <w:spacing w:line="315" w:lineRule="exact"/>
              <w:ind w:leftChars="150" w:left="738" w:rightChars="50" w:right="105" w:hangingChars="200" w:hanging="422"/>
              <w:rPr>
                <w:rFonts w:hint="eastAsia"/>
              </w:rPr>
            </w:pPr>
            <w:r w:rsidRPr="00975987">
              <w:rPr>
                <w:rFonts w:ascii="細明體" w:hint="eastAsia"/>
              </w:rPr>
              <w:t>(</w:t>
            </w:r>
            <w:r>
              <w:rPr>
                <w:rFonts w:hint="eastAsia"/>
              </w:rPr>
              <w:t>一</w:t>
            </w:r>
            <w:r w:rsidRPr="00975987">
              <w:rPr>
                <w:rFonts w:ascii="細明體" w:hint="eastAsia"/>
              </w:rPr>
              <w:t>)</w:t>
            </w:r>
            <w:r>
              <w:rPr>
                <w:rFonts w:hint="eastAsia"/>
              </w:rPr>
              <w:t>考量醫療院所已有分級，如採地區教學醫院以上之醫院，可避免基層醫療機構資訊作業之困難。</w:t>
            </w:r>
          </w:p>
          <w:p w14:paraId="2A197BCD" w14:textId="77777777" w:rsidR="002F48C9" w:rsidRDefault="002F48C9" w:rsidP="009A7DEE">
            <w:pPr>
              <w:pStyle w:val="a3"/>
              <w:spacing w:line="315" w:lineRule="exact"/>
              <w:ind w:leftChars="150" w:left="738" w:rightChars="50" w:right="105" w:hangingChars="200" w:hanging="422"/>
              <w:rPr>
                <w:rFonts w:hint="eastAsia"/>
              </w:rPr>
            </w:pPr>
            <w:r w:rsidRPr="00975987">
              <w:rPr>
                <w:rFonts w:ascii="細明體" w:hint="eastAsia"/>
              </w:rPr>
              <w:t>(</w:t>
            </w:r>
            <w:r>
              <w:rPr>
                <w:rFonts w:hint="eastAsia"/>
              </w:rPr>
              <w:t>二</w:t>
            </w:r>
            <w:r w:rsidRPr="00975987">
              <w:rPr>
                <w:rFonts w:ascii="細明體" w:hint="eastAsia"/>
              </w:rPr>
              <w:t>)</w:t>
            </w:r>
            <w:r>
              <w:rPr>
                <w:rFonts w:hint="eastAsia"/>
              </w:rPr>
              <w:t>依電子支付管理條例第三條，經營代理收付實質交易款項且未逾一定金額者，不列入所稱之金融機構。同法授權之電子支付機構管理條例第三條第二項授權規定事項辦法明訂，代理收付款項總餘額之一定金額為新臺幣十億元。可參採此標準定之。</w:t>
            </w:r>
          </w:p>
          <w:p w14:paraId="2EAF3B78" w14:textId="77777777" w:rsidR="002F48C9" w:rsidRDefault="002F48C9" w:rsidP="009A7DEE">
            <w:pPr>
              <w:pStyle w:val="a3"/>
              <w:spacing w:line="315" w:lineRule="exact"/>
              <w:ind w:leftChars="150" w:left="738" w:rightChars="50" w:right="105" w:hangingChars="200" w:hanging="422"/>
              <w:rPr>
                <w:rFonts w:hint="eastAsia"/>
              </w:rPr>
            </w:pPr>
            <w:r w:rsidRPr="00975987">
              <w:rPr>
                <w:rFonts w:ascii="細明體" w:hint="eastAsia"/>
              </w:rPr>
              <w:t>(</w:t>
            </w:r>
            <w:r>
              <w:rPr>
                <w:rFonts w:hint="eastAsia"/>
              </w:rPr>
              <w:t>三</w:t>
            </w:r>
            <w:r w:rsidRPr="00975987">
              <w:rPr>
                <w:rFonts w:ascii="細明體" w:hint="eastAsia"/>
              </w:rPr>
              <w:t>)</w:t>
            </w:r>
            <w:r>
              <w:rPr>
                <w:rFonts w:hint="eastAsia"/>
              </w:rPr>
              <w:t>網路服務提供業者，係指提供網際網路平台服務，供零售業者委任或自主銷售並提供零售業者資訊服務，非為泛稱之電商。配合第二項之增列應有規模之認定標準。</w:t>
            </w:r>
          </w:p>
        </w:tc>
      </w:tr>
      <w:tr w:rsidR="002F48C9" w14:paraId="7E8F8562" w14:textId="77777777" w:rsidTr="002A7208">
        <w:tc>
          <w:tcPr>
            <w:tcW w:w="3042" w:type="dxa"/>
          </w:tcPr>
          <w:p w14:paraId="11E2A138" w14:textId="77777777" w:rsidR="002F48C9" w:rsidRDefault="002F48C9" w:rsidP="009A7DEE">
            <w:pPr>
              <w:spacing w:line="315" w:lineRule="exact"/>
              <w:ind w:leftChars="50" w:left="316" w:rightChars="50" w:right="105" w:hangingChars="100" w:hanging="211"/>
              <w:rPr>
                <w:rFonts w:hint="eastAsia"/>
              </w:rPr>
            </w:pPr>
            <w:r>
              <w:rPr>
                <w:rFonts w:hint="eastAsia"/>
              </w:rPr>
              <w:t>第五十三條　運輸營運者應於所服務之路線、航線或區域內</w:t>
            </w:r>
            <w:r w:rsidRPr="00F83A8D">
              <w:rPr>
                <w:rFonts w:hint="eastAsia"/>
                <w:spacing w:val="2"/>
              </w:rPr>
              <w:t>，規劃適當路線、航線、班次、客車（機船）廂</w:t>
            </w:r>
            <w:r>
              <w:rPr>
                <w:rFonts w:hint="eastAsia"/>
              </w:rPr>
              <w:t>（艙），提供無障礙運輸服務。</w:t>
            </w:r>
          </w:p>
          <w:p w14:paraId="3E4F9259" w14:textId="77777777" w:rsidR="002F48C9" w:rsidRDefault="002F48C9" w:rsidP="009A7DEE">
            <w:pPr>
              <w:spacing w:line="315" w:lineRule="exact"/>
              <w:ind w:leftChars="150" w:left="316" w:rightChars="50" w:right="105" w:firstLineChars="200" w:firstLine="422"/>
              <w:rPr>
                <w:rFonts w:hint="eastAsia"/>
              </w:rPr>
            </w:pPr>
            <w:r>
              <w:rPr>
                <w:rFonts w:hint="eastAsia"/>
              </w:rPr>
              <w:t>前項路線、航線或區域確實無法提供無障礙運輸服務者，各級交通主管機關應依實際需求，邀集相關身心障礙者團體代表、當地運輸營運者及該管社政主管機關研商同意後，不適用前項規定。</w:t>
            </w:r>
          </w:p>
          <w:p w14:paraId="0DAE323B" w14:textId="77777777" w:rsidR="002F48C9" w:rsidRDefault="002F48C9" w:rsidP="009A7DEE">
            <w:pPr>
              <w:spacing w:line="315" w:lineRule="exact"/>
              <w:ind w:leftChars="150" w:left="316" w:rightChars="50" w:right="105" w:firstLineChars="200" w:firstLine="422"/>
              <w:rPr>
                <w:rFonts w:hint="eastAsia"/>
              </w:rPr>
            </w:pPr>
            <w:r>
              <w:rPr>
                <w:rFonts w:hint="eastAsia"/>
              </w:rPr>
              <w:t>大眾運輸工具應規劃設置便於各類身心障礙者行動與使用之無障礙設施及設備。未提供對號座之大眾運輸工具應設置供身心障礙者</w:t>
            </w:r>
            <w:r w:rsidRPr="00975987">
              <w:rPr>
                <w:rFonts w:hint="eastAsia"/>
                <w:u w:val="single"/>
              </w:rPr>
              <w:t>或有其他實際需要者</w:t>
            </w:r>
            <w:r>
              <w:rPr>
                <w:rFonts w:hint="eastAsia"/>
              </w:rPr>
              <w:t>優先乘坐之</w:t>
            </w:r>
            <w:r w:rsidRPr="00975987">
              <w:rPr>
                <w:rFonts w:hint="eastAsia"/>
                <w:u w:val="single"/>
              </w:rPr>
              <w:t>優先席</w:t>
            </w:r>
            <w:r>
              <w:rPr>
                <w:rFonts w:hint="eastAsia"/>
              </w:rPr>
              <w:t>，其比率不低於總座位數百分之十五，</w:t>
            </w:r>
            <w:r w:rsidRPr="00975987">
              <w:rPr>
                <w:rFonts w:hint="eastAsia"/>
                <w:u w:val="single"/>
              </w:rPr>
              <w:t>並</w:t>
            </w:r>
            <w:r>
              <w:rPr>
                <w:rFonts w:hint="eastAsia"/>
              </w:rPr>
              <w:t>應設於鄰近車門、艙門或出入口處，車門、艙門或出入口間之地板應平坦無障礙，並視需要標示或播放提醒禮讓座位之警語。</w:t>
            </w:r>
          </w:p>
          <w:p w14:paraId="6EC9C95D" w14:textId="77777777" w:rsidR="002F48C9" w:rsidRDefault="002F48C9" w:rsidP="009A7DEE">
            <w:pPr>
              <w:spacing w:line="315" w:lineRule="exact"/>
              <w:ind w:leftChars="150" w:left="316" w:rightChars="50" w:right="105" w:firstLineChars="200" w:firstLine="422"/>
              <w:rPr>
                <w:rFonts w:hint="eastAsia"/>
              </w:rPr>
            </w:pPr>
            <w:r>
              <w:rPr>
                <w:rFonts w:hint="eastAsia"/>
              </w:rPr>
              <w:t>國內航空運輸業者</w:t>
            </w:r>
            <w:r w:rsidRPr="002E0A16">
              <w:rPr>
                <w:rFonts w:hint="eastAsia"/>
                <w:u w:val="single"/>
              </w:rPr>
              <w:t>，</w:t>
            </w:r>
            <w:r>
              <w:rPr>
                <w:rFonts w:hint="eastAsia"/>
              </w:rPr>
              <w:t>除民航主管機關所定之安全因素外，不得要求身心障礙者接受特殊限制或拒絕提供運輸服務。</w:t>
            </w:r>
          </w:p>
          <w:p w14:paraId="4E3EDD03" w14:textId="77777777" w:rsidR="002F48C9" w:rsidRDefault="002F48C9" w:rsidP="009A7DEE">
            <w:pPr>
              <w:spacing w:line="315" w:lineRule="exact"/>
              <w:ind w:leftChars="150" w:left="316" w:rightChars="50" w:right="105" w:firstLineChars="200" w:firstLine="422"/>
              <w:rPr>
                <w:rFonts w:hint="eastAsia"/>
              </w:rPr>
            </w:pPr>
            <w:r>
              <w:rPr>
                <w:rFonts w:hint="eastAsia"/>
              </w:rPr>
              <w:t>第三項大眾運輸工具無障礙設施項目、設置方式及其他應遵行事項之辦法，應包括鐵路、公路、捷運、空運</w:t>
            </w:r>
            <w:r w:rsidRPr="00975987">
              <w:rPr>
                <w:rFonts w:hint="eastAsia"/>
                <w:u w:val="single"/>
              </w:rPr>
              <w:t>及</w:t>
            </w:r>
            <w:r>
              <w:rPr>
                <w:rFonts w:hint="eastAsia"/>
              </w:rPr>
              <w:t>水運，由中央交通主管機關分章節定之。</w:t>
            </w:r>
          </w:p>
          <w:p w14:paraId="5CB1890A" w14:textId="77777777" w:rsidR="002F48C9" w:rsidRDefault="002F48C9" w:rsidP="009A7DEE">
            <w:pPr>
              <w:spacing w:line="315" w:lineRule="exact"/>
              <w:ind w:leftChars="150" w:left="316" w:rightChars="50" w:right="105" w:firstLineChars="200" w:firstLine="422"/>
              <w:rPr>
                <w:rFonts w:hint="eastAsia"/>
              </w:rPr>
            </w:pPr>
            <w:r>
              <w:rPr>
                <w:rFonts w:hint="eastAsia"/>
              </w:rPr>
              <w:t>大眾運輸工具之無障礙設備及設施不符合前項規定者，各級交通主管機關應令運輸營運者於一定期限內提具改善計畫。但因大眾運輸工具構造</w:t>
            </w:r>
            <w:r w:rsidRPr="00975987">
              <w:rPr>
                <w:rFonts w:hint="eastAsia"/>
                <w:u w:val="single"/>
              </w:rPr>
              <w:t>、</w:t>
            </w:r>
            <w:r>
              <w:rPr>
                <w:rFonts w:hint="eastAsia"/>
              </w:rPr>
              <w:t>設備限制</w:t>
            </w:r>
            <w:r w:rsidRPr="00975987">
              <w:rPr>
                <w:rFonts w:hint="eastAsia"/>
                <w:u w:val="single"/>
              </w:rPr>
              <w:t>或其他</w:t>
            </w:r>
            <w:r>
              <w:rPr>
                <w:rFonts w:hint="eastAsia"/>
              </w:rPr>
              <w:t>特殊情形，依當時科技或專業水準設置無障礙設備及設施確有困難者，得由運輸營運者提具替代改善計畫，並訂定改善期限。</w:t>
            </w:r>
          </w:p>
          <w:p w14:paraId="21E33361" w14:textId="77777777" w:rsidR="002F48C9" w:rsidRDefault="002F48C9" w:rsidP="009A7DEE">
            <w:pPr>
              <w:spacing w:line="315" w:lineRule="exact"/>
              <w:ind w:leftChars="150" w:left="316" w:rightChars="50" w:right="105" w:firstLineChars="200" w:firstLine="422"/>
              <w:rPr>
                <w:rFonts w:hint="eastAsia"/>
              </w:rPr>
            </w:pPr>
            <w:r>
              <w:rPr>
                <w:rFonts w:hint="eastAsia"/>
              </w:rPr>
              <w:t>前項改善計畫</w:t>
            </w:r>
            <w:r w:rsidRPr="00975987">
              <w:rPr>
                <w:rFonts w:hint="eastAsia"/>
                <w:u w:val="single"/>
              </w:rPr>
              <w:t>，</w:t>
            </w:r>
            <w:r>
              <w:rPr>
                <w:rFonts w:hint="eastAsia"/>
              </w:rPr>
              <w:t>應報請交通主管機關核定；變更時亦同。</w:t>
            </w:r>
          </w:p>
        </w:tc>
        <w:tc>
          <w:tcPr>
            <w:tcW w:w="3043" w:type="dxa"/>
          </w:tcPr>
          <w:p w14:paraId="2436D58D" w14:textId="77777777" w:rsidR="002F48C9" w:rsidRDefault="002F48C9" w:rsidP="009A7DEE">
            <w:pPr>
              <w:spacing w:line="315" w:lineRule="exact"/>
              <w:ind w:leftChars="50" w:left="316" w:rightChars="50" w:right="105" w:hangingChars="100" w:hanging="211"/>
              <w:rPr>
                <w:rFonts w:hint="eastAsia"/>
              </w:rPr>
            </w:pPr>
            <w:r>
              <w:rPr>
                <w:rFonts w:hint="eastAsia"/>
              </w:rPr>
              <w:t>第五十三條　運輸營運者應於所服務之路線、航線或區域內</w:t>
            </w:r>
            <w:r w:rsidRPr="00F83A8D">
              <w:rPr>
                <w:rFonts w:hint="eastAsia"/>
                <w:spacing w:val="2"/>
              </w:rPr>
              <w:t>，規劃適當路線、航線、班次、客車（機船）廂</w:t>
            </w:r>
            <w:r>
              <w:rPr>
                <w:rFonts w:hint="eastAsia"/>
              </w:rPr>
              <w:t>（艙），提供無障礙運輸服務。</w:t>
            </w:r>
          </w:p>
          <w:p w14:paraId="66AB365F" w14:textId="77777777" w:rsidR="002F48C9" w:rsidRDefault="002F48C9" w:rsidP="009A7DEE">
            <w:pPr>
              <w:spacing w:line="315" w:lineRule="exact"/>
              <w:ind w:leftChars="150" w:left="316" w:rightChars="50" w:right="105" w:firstLineChars="200" w:firstLine="422"/>
              <w:rPr>
                <w:rFonts w:hint="eastAsia"/>
              </w:rPr>
            </w:pPr>
            <w:r>
              <w:rPr>
                <w:rFonts w:hint="eastAsia"/>
              </w:rPr>
              <w:t>前項路線、航線或區域確實無法提供無障礙運輸服務者，各級交通主管機關應依實際需求，邀集相關身心障礙者團體代表、當地運輸營運者及該管社政主管機關研商同意後，不適用前項規定。</w:t>
            </w:r>
          </w:p>
          <w:p w14:paraId="5151C489" w14:textId="77777777" w:rsidR="002F48C9" w:rsidRDefault="002F48C9" w:rsidP="009A7DEE">
            <w:pPr>
              <w:spacing w:line="315" w:lineRule="exact"/>
              <w:ind w:leftChars="150" w:left="316" w:rightChars="50" w:right="105" w:firstLineChars="200" w:firstLine="422"/>
              <w:rPr>
                <w:rFonts w:hint="eastAsia"/>
              </w:rPr>
            </w:pPr>
            <w:r>
              <w:rPr>
                <w:rFonts w:hint="eastAsia"/>
              </w:rPr>
              <w:t>大眾運輸工具應規劃設置便於各類身心障礙者行動與使用之無障礙設施及設備。未提供對號座之大眾運輸工具應設置供身心障礙者</w:t>
            </w:r>
            <w:r w:rsidRPr="00975987">
              <w:rPr>
                <w:rFonts w:hint="eastAsia"/>
                <w:u w:val="single"/>
              </w:rPr>
              <w:t>及老弱婦孺</w:t>
            </w:r>
            <w:r>
              <w:rPr>
                <w:rFonts w:hint="eastAsia"/>
              </w:rPr>
              <w:t>優先乘坐之</w:t>
            </w:r>
            <w:r w:rsidRPr="00975987">
              <w:rPr>
                <w:rFonts w:hint="eastAsia"/>
                <w:u w:val="single"/>
              </w:rPr>
              <w:t>博愛座</w:t>
            </w:r>
            <w:r>
              <w:rPr>
                <w:rFonts w:hint="eastAsia"/>
              </w:rPr>
              <w:t>，其比率不低於總座位數百分之十五，</w:t>
            </w:r>
            <w:r w:rsidRPr="00975987">
              <w:rPr>
                <w:rFonts w:hint="eastAsia"/>
                <w:u w:val="single"/>
              </w:rPr>
              <w:t>座位</w:t>
            </w:r>
            <w:r>
              <w:rPr>
                <w:rFonts w:hint="eastAsia"/>
              </w:rPr>
              <w:t>應設於鄰近車門、艙門或出入口處，至車門、艙門或出入口間之地板應平坦無障礙，並視需要標示或播放提醒禮讓座位之警語。</w:t>
            </w:r>
          </w:p>
          <w:p w14:paraId="48ED966F" w14:textId="77777777" w:rsidR="002F48C9" w:rsidRDefault="002F48C9" w:rsidP="009A7DEE">
            <w:pPr>
              <w:spacing w:line="315" w:lineRule="exact"/>
              <w:ind w:leftChars="150" w:left="316" w:rightChars="50" w:right="105" w:firstLineChars="200" w:firstLine="422"/>
              <w:rPr>
                <w:rFonts w:hint="eastAsia"/>
              </w:rPr>
            </w:pPr>
            <w:r>
              <w:rPr>
                <w:rFonts w:hint="eastAsia"/>
              </w:rPr>
              <w:t>國內航空運輸業者除民航主管機關所定之安全因素外，不得要求身心障礙者接受特殊限制或拒絕提供運輸服務。</w:t>
            </w:r>
          </w:p>
          <w:p w14:paraId="5DB0F1EB" w14:textId="77777777" w:rsidR="002F48C9" w:rsidRDefault="002F48C9" w:rsidP="009A7DEE">
            <w:pPr>
              <w:spacing w:line="315" w:lineRule="exact"/>
              <w:ind w:leftChars="150" w:left="316" w:rightChars="50" w:right="105" w:firstLineChars="200" w:firstLine="422"/>
              <w:rPr>
                <w:rFonts w:hint="eastAsia"/>
              </w:rPr>
            </w:pPr>
            <w:r>
              <w:rPr>
                <w:rFonts w:hint="eastAsia"/>
              </w:rPr>
              <w:t>第三項大眾運輸工具無障礙設施項目、設置方式及其他應遵行事項之辦法，應包括鐵路、公路、捷運、空運、水運</w:t>
            </w:r>
            <w:r w:rsidRPr="00975987">
              <w:rPr>
                <w:rFonts w:hint="eastAsia"/>
                <w:u w:val="single"/>
              </w:rPr>
              <w:t>等</w:t>
            </w:r>
            <w:r>
              <w:rPr>
                <w:rFonts w:hint="eastAsia"/>
              </w:rPr>
              <w:t>，由中央交通主管機關分章節定之。</w:t>
            </w:r>
          </w:p>
          <w:p w14:paraId="683DBD27" w14:textId="77777777" w:rsidR="002F48C9" w:rsidRDefault="002F48C9" w:rsidP="009A7DEE">
            <w:pPr>
              <w:spacing w:line="315" w:lineRule="exact"/>
              <w:ind w:leftChars="150" w:left="316" w:rightChars="50" w:right="105" w:firstLineChars="200" w:firstLine="422"/>
              <w:rPr>
                <w:rFonts w:hint="eastAsia"/>
              </w:rPr>
            </w:pPr>
            <w:r>
              <w:rPr>
                <w:rFonts w:hint="eastAsia"/>
              </w:rPr>
              <w:t>大眾運輸工具之無障礙設備及設施不符合前項規定者，各級交通主管機關應令運輸營運者於一定期限內提具改善計畫。但因大眾運輸工具構造或設備限制等特殊情形，依當時科技或專業水準設置無障礙設備及設施確有困難者，得由運輸營運者提具替代改善計畫，並訂定改善期限。</w:t>
            </w:r>
          </w:p>
          <w:p w14:paraId="238E79E1" w14:textId="77777777" w:rsidR="002F48C9" w:rsidRDefault="002F48C9" w:rsidP="009A7DEE">
            <w:pPr>
              <w:spacing w:line="315" w:lineRule="exact"/>
              <w:ind w:leftChars="150" w:left="316" w:rightChars="50" w:right="105" w:firstLineChars="200" w:firstLine="422"/>
              <w:rPr>
                <w:rFonts w:hint="eastAsia"/>
              </w:rPr>
            </w:pPr>
            <w:r>
              <w:rPr>
                <w:rFonts w:hint="eastAsia"/>
              </w:rPr>
              <w:t>前項改善計畫應報請交通主管機關核定；變更時亦同。</w:t>
            </w:r>
          </w:p>
        </w:tc>
        <w:tc>
          <w:tcPr>
            <w:tcW w:w="3043" w:type="dxa"/>
          </w:tcPr>
          <w:p w14:paraId="2BE6781E" w14:textId="77777777" w:rsidR="002F48C9" w:rsidRDefault="002F48C9" w:rsidP="009A7DEE">
            <w:pPr>
              <w:spacing w:line="315" w:lineRule="exact"/>
              <w:ind w:leftChars="50" w:left="316" w:rightChars="50" w:right="105" w:hangingChars="100" w:hanging="211"/>
              <w:rPr>
                <w:rFonts w:hint="eastAsia"/>
              </w:rPr>
            </w:pPr>
            <w:r>
              <w:rPr>
                <w:rFonts w:hint="eastAsia"/>
              </w:rPr>
              <w:t>一、本法第五十三條第三項於</w:t>
            </w:r>
            <w:r>
              <w:rPr>
                <w:rFonts w:hint="eastAsia"/>
              </w:rPr>
              <w:t>2013</w:t>
            </w:r>
            <w:r>
              <w:rPr>
                <w:rFonts w:hint="eastAsia"/>
              </w:rPr>
              <w:t>年</w:t>
            </w:r>
            <w:r>
              <w:rPr>
                <w:rFonts w:hint="eastAsia"/>
              </w:rPr>
              <w:t>5</w:t>
            </w:r>
            <w:r>
              <w:rPr>
                <w:rFonts w:hint="eastAsia"/>
              </w:rPr>
              <w:t>月</w:t>
            </w:r>
            <w:r>
              <w:rPr>
                <w:rFonts w:hint="eastAsia"/>
              </w:rPr>
              <w:t>31</w:t>
            </w:r>
            <w:r>
              <w:rPr>
                <w:rFonts w:hint="eastAsia"/>
              </w:rPr>
              <w:t>日修正案，創設博愛座。按博愛座以使用人之特定受保護特徵區別使用權利之優先性，惟優先順序於後之人侵犯順序於前者權利情事無處罰之規定，以致法律規定不具強制性效果，憑藉使用人相互協調獲得之共識運作。</w:t>
            </w:r>
          </w:p>
          <w:p w14:paraId="439AE666" w14:textId="77777777" w:rsidR="002F48C9" w:rsidRDefault="002F48C9" w:rsidP="009A7DEE">
            <w:pPr>
              <w:spacing w:line="315" w:lineRule="exact"/>
              <w:ind w:leftChars="50" w:left="316" w:rightChars="50" w:right="105" w:hangingChars="100" w:hanging="211"/>
              <w:rPr>
                <w:rFonts w:hint="eastAsia"/>
              </w:rPr>
            </w:pPr>
            <w:r>
              <w:rPr>
                <w:rFonts w:hint="eastAsia"/>
              </w:rPr>
              <w:t>二、本條制定後，縱有因爭奪博愛座優先使用權而發生之爭執，尚不乏使用權人相互禮讓之美事。惟使用人難以直觀自「博愛座」之名稱，理解受保護特徵特定人擁有之優先使用權利之規定；甚至誤以為該座位為身心障礙者與老弱婦孺所專屬。因此，前諸爭議事件多起因優先性在前之人對在後之人不願禮讓，而發動言語嚴厲要求、或肢體暴力行為所致。是故本條有修正之必要。</w:t>
            </w:r>
          </w:p>
          <w:p w14:paraId="2885A62E" w14:textId="77777777" w:rsidR="002F48C9" w:rsidRDefault="002F48C9" w:rsidP="009A7DEE">
            <w:pPr>
              <w:spacing w:line="315" w:lineRule="exact"/>
              <w:ind w:leftChars="50" w:left="316" w:rightChars="50" w:right="105" w:hangingChars="100" w:hanging="211"/>
              <w:rPr>
                <w:rFonts w:hint="eastAsia"/>
              </w:rPr>
            </w:pPr>
            <w:r>
              <w:rPr>
                <w:rFonts w:hint="eastAsia"/>
              </w:rPr>
              <w:t>三、師法澳洲、日本等國家經驗，其設置名為</w:t>
            </w:r>
            <w:r>
              <w:rPr>
                <w:rFonts w:hint="eastAsia"/>
              </w:rPr>
              <w:t>Priority Seat</w:t>
            </w:r>
            <w:r>
              <w:rPr>
                <w:rFonts w:hint="eastAsia"/>
              </w:rPr>
              <w:t>，譯為：優先席，並以圖示標註特定之使用權人或優先使用規則。優先席之名，強調特定人優先使用之權利，得以望文生義。原規定以身心障礙者及老弱婦孺為優先使用者，其故然因該受保護特多數為有座位需求之人，但他人亦可能存有需求。故不宜以受保護特徵作為優先使用權之要件。惟身心障礙者若非指體障礙，或行動明顯不便，不宜久站者，不具生體之特徵，故擬保留身心障礙者為優先使用權人，其他廢除並以具有實際需要之人取代。未來可見，使用權人提出需求，相互協調，而取得座位之使用權，對優先性於後但不禮讓者具可責性但不處罰，由社會道德共識作評價。</w:t>
            </w:r>
          </w:p>
          <w:p w14:paraId="2A45055C" w14:textId="77777777" w:rsidR="002F48C9" w:rsidRDefault="002F48C9" w:rsidP="009A7DEE">
            <w:pPr>
              <w:spacing w:line="315" w:lineRule="exact"/>
              <w:ind w:leftChars="50" w:left="316" w:rightChars="50" w:right="105" w:hangingChars="100" w:hanging="211"/>
              <w:rPr>
                <w:rFonts w:hint="eastAsia"/>
              </w:rPr>
            </w:pPr>
            <w:r>
              <w:rPr>
                <w:rFonts w:hint="eastAsia"/>
              </w:rPr>
              <w:t>四、本條修正如下：</w:t>
            </w:r>
          </w:p>
          <w:p w14:paraId="34EB5B50" w14:textId="77777777" w:rsidR="002F48C9" w:rsidRDefault="002F48C9" w:rsidP="009A7DEE">
            <w:pPr>
              <w:pStyle w:val="a3"/>
              <w:spacing w:line="315" w:lineRule="exact"/>
              <w:ind w:leftChars="150" w:left="738" w:rightChars="50" w:right="105" w:hangingChars="200" w:hanging="422"/>
              <w:rPr>
                <w:rFonts w:hint="eastAsia"/>
              </w:rPr>
            </w:pPr>
            <w:r w:rsidRPr="00975987">
              <w:rPr>
                <w:rFonts w:ascii="細明體" w:hint="eastAsia"/>
              </w:rPr>
              <w:t>(</w:t>
            </w:r>
            <w:r>
              <w:rPr>
                <w:rFonts w:hint="eastAsia"/>
              </w:rPr>
              <w:t>一</w:t>
            </w:r>
            <w:r w:rsidRPr="00975987">
              <w:rPr>
                <w:rFonts w:ascii="細明體" w:hint="eastAsia"/>
              </w:rPr>
              <w:t>)</w:t>
            </w:r>
            <w:r>
              <w:rPr>
                <w:rFonts w:hint="eastAsia"/>
              </w:rPr>
              <w:t>第三項將「博愛座」名稱修正為「優先席」以強調優先使用權。將「身心障礙者及老弱婦孺」特定對象修正為「身心障礙者或有其他實際需要者」以取代之。</w:t>
            </w:r>
          </w:p>
          <w:p w14:paraId="441ACB14" w14:textId="77777777" w:rsidR="002F48C9" w:rsidRDefault="002F48C9" w:rsidP="009A7DEE">
            <w:pPr>
              <w:pStyle w:val="a3"/>
              <w:spacing w:line="315" w:lineRule="exact"/>
              <w:ind w:leftChars="150" w:left="738" w:rightChars="50" w:right="105" w:hangingChars="200" w:hanging="422"/>
              <w:rPr>
                <w:rFonts w:hint="eastAsia"/>
              </w:rPr>
            </w:pPr>
            <w:r w:rsidRPr="00975987">
              <w:rPr>
                <w:rFonts w:ascii="細明體" w:hint="eastAsia"/>
              </w:rPr>
              <w:t>(</w:t>
            </w:r>
            <w:r>
              <w:rPr>
                <w:rFonts w:hint="eastAsia"/>
              </w:rPr>
              <w:t>二</w:t>
            </w:r>
            <w:r w:rsidRPr="00975987">
              <w:rPr>
                <w:rFonts w:ascii="細明體" w:hint="eastAsia"/>
              </w:rPr>
              <w:t>)</w:t>
            </w:r>
            <w:r>
              <w:rPr>
                <w:rFonts w:hint="eastAsia"/>
              </w:rPr>
              <w:t>第一項及第二項未修正。</w:t>
            </w:r>
          </w:p>
          <w:p w14:paraId="52ED8EE3" w14:textId="77777777" w:rsidR="002F48C9" w:rsidRDefault="002F48C9" w:rsidP="009A7DEE">
            <w:pPr>
              <w:pStyle w:val="a3"/>
              <w:spacing w:line="315" w:lineRule="exact"/>
              <w:ind w:leftChars="150" w:left="738" w:rightChars="50" w:right="105" w:hangingChars="200" w:hanging="422"/>
              <w:rPr>
                <w:rFonts w:hint="eastAsia"/>
              </w:rPr>
            </w:pPr>
            <w:r w:rsidRPr="00975987">
              <w:rPr>
                <w:rFonts w:ascii="細明體" w:hint="eastAsia"/>
              </w:rPr>
              <w:t>(</w:t>
            </w:r>
            <w:r>
              <w:rPr>
                <w:rFonts w:hint="eastAsia"/>
              </w:rPr>
              <w:t>三</w:t>
            </w:r>
            <w:r w:rsidRPr="00975987">
              <w:rPr>
                <w:rFonts w:ascii="細明體" w:hint="eastAsia"/>
              </w:rPr>
              <w:t>)</w:t>
            </w:r>
            <w:r>
              <w:rPr>
                <w:rFonts w:hint="eastAsia"/>
              </w:rPr>
              <w:t>第四項至第七項，酌作標點符號及文字修正。</w:t>
            </w:r>
          </w:p>
        </w:tc>
      </w:tr>
      <w:tr w:rsidR="002F48C9" w14:paraId="1A68E3B2" w14:textId="77777777" w:rsidTr="002A7208">
        <w:tc>
          <w:tcPr>
            <w:tcW w:w="3042" w:type="dxa"/>
          </w:tcPr>
          <w:p w14:paraId="62FD0885" w14:textId="77777777" w:rsidR="002F48C9" w:rsidRDefault="002F48C9" w:rsidP="009A7DEE">
            <w:pPr>
              <w:spacing w:line="315" w:lineRule="exact"/>
              <w:ind w:leftChars="50" w:left="316" w:rightChars="50" w:right="105" w:hangingChars="100" w:hanging="211"/>
              <w:rPr>
                <w:rFonts w:hint="eastAsia"/>
              </w:rPr>
            </w:pPr>
            <w:r>
              <w:rPr>
                <w:rFonts w:hint="eastAsia"/>
              </w:rPr>
              <w:t>第五十四條　市區道路、人行道及市區道路兩旁建築物之騎樓，應符合中央目的事業主管機關所規定之無障礙相關法規。</w:t>
            </w:r>
          </w:p>
          <w:p w14:paraId="203CC357" w14:textId="77777777" w:rsidR="002F48C9" w:rsidRPr="00975987" w:rsidRDefault="002F48C9" w:rsidP="009A7DEE">
            <w:pPr>
              <w:spacing w:line="315" w:lineRule="exact"/>
              <w:ind w:leftChars="150" w:left="316" w:rightChars="50" w:right="105" w:firstLineChars="200" w:firstLine="422"/>
              <w:rPr>
                <w:rFonts w:hint="eastAsia"/>
                <w:u w:val="single"/>
              </w:rPr>
            </w:pPr>
            <w:r w:rsidRPr="00975987">
              <w:rPr>
                <w:rFonts w:hint="eastAsia"/>
                <w:u w:val="single"/>
              </w:rPr>
              <w:t>市區道路、人行道及市區道路兩旁建築物之騎樓不符合前項規定者，直轄市、縣（市）政府應擬訂分年分期建設計畫並辦理改善。</w:t>
            </w:r>
          </w:p>
        </w:tc>
        <w:tc>
          <w:tcPr>
            <w:tcW w:w="3043" w:type="dxa"/>
          </w:tcPr>
          <w:p w14:paraId="561E9F18" w14:textId="77777777" w:rsidR="002F48C9" w:rsidRDefault="002F48C9" w:rsidP="009A7DEE">
            <w:pPr>
              <w:spacing w:line="315" w:lineRule="exact"/>
              <w:ind w:leftChars="50" w:left="316" w:rightChars="50" w:right="105" w:hangingChars="100" w:hanging="211"/>
              <w:rPr>
                <w:rFonts w:hint="eastAsia"/>
              </w:rPr>
            </w:pPr>
            <w:r>
              <w:rPr>
                <w:rFonts w:hint="eastAsia"/>
              </w:rPr>
              <w:t>第五十四條　市區道路、人行道及市區道路兩旁建築物之騎樓，應符合中央目的事業主管機關所規定之無障礙相關法規。</w:t>
            </w:r>
          </w:p>
        </w:tc>
        <w:tc>
          <w:tcPr>
            <w:tcW w:w="3043" w:type="dxa"/>
          </w:tcPr>
          <w:p w14:paraId="6FCA484A" w14:textId="77777777" w:rsidR="002F48C9" w:rsidRDefault="002F48C9" w:rsidP="009A7DEE">
            <w:pPr>
              <w:spacing w:line="315" w:lineRule="exact"/>
              <w:ind w:leftChars="50" w:left="316" w:rightChars="50" w:right="105" w:hangingChars="100" w:hanging="211"/>
              <w:rPr>
                <w:rFonts w:hint="eastAsia"/>
              </w:rPr>
            </w:pPr>
            <w:r>
              <w:rPr>
                <w:rFonts w:hint="eastAsia"/>
              </w:rPr>
              <w:t>一、九十六年六月五日身心障礙者權益保障法新增本條，修法理由為市區道路、人行道與市區道路兩旁建築物之騎樓，常遭佔用或有高低落差等情形，致使身心障礙者無法通行或通行困難，惟至今人行道與騎樓遭佔用或有高低落差之情形仍存在，縣市執行成效不一，故新增第二項，直轄市、縣（市）政府應依法規配合擬定計畫。</w:t>
            </w:r>
          </w:p>
          <w:p w14:paraId="3E44204A" w14:textId="77777777" w:rsidR="002F48C9" w:rsidRDefault="002F48C9" w:rsidP="009A7DEE">
            <w:pPr>
              <w:spacing w:line="315" w:lineRule="exact"/>
              <w:ind w:leftChars="50" w:left="316" w:rightChars="50" w:right="105" w:hangingChars="100" w:hanging="211"/>
              <w:rPr>
                <w:rFonts w:hint="eastAsia"/>
              </w:rPr>
            </w:pPr>
            <w:r>
              <w:rPr>
                <w:rFonts w:hint="eastAsia"/>
              </w:rPr>
              <w:t>二、另依地方制度法（以下簡稱地制法）第二條第二款已明定：「自治事項：指地方自治團體依憲法或本法規定，得自為立法並執行，或法律規定應由該團體辦理之事務，而負其政策規劃及行政執行責任之事項。」，且第十八條第六款第二目、第十款第一目及第十九條第六款第二目、第十款第一目已分別規定，直轄市、縣（市）建</w:t>
            </w:r>
            <w:r w:rsidRPr="00F83A8D">
              <w:rPr>
                <w:rFonts w:hint="eastAsia"/>
                <w:spacing w:val="2"/>
              </w:rPr>
              <w:t>築管理與道路之規劃、建設及管理為直轄市、縣</w:t>
            </w:r>
            <w:r>
              <w:rPr>
                <w:rFonts w:hint="eastAsia"/>
              </w:rPr>
              <w:t>（市）自治事項。爰訂定由建設、工務、住宅主管機關負指導、考核之責。</w:t>
            </w:r>
          </w:p>
          <w:p w14:paraId="569795D1" w14:textId="77777777" w:rsidR="002F48C9" w:rsidRDefault="002F48C9" w:rsidP="009A7DEE">
            <w:pPr>
              <w:spacing w:line="315" w:lineRule="exact"/>
              <w:ind w:leftChars="50" w:left="316" w:rightChars="50" w:right="105" w:hangingChars="100" w:hanging="211"/>
              <w:rPr>
                <w:rFonts w:hint="eastAsia"/>
              </w:rPr>
            </w:pPr>
            <w:r>
              <w:rPr>
                <w:rFonts w:hint="eastAsia"/>
              </w:rPr>
              <w:t>三、再依據《行人交通安全設施條例》第五條第一項第二款、第四項規定：地方政府對都市計畫區域內一定寬度以上道路未設人行道者，應擬訂分年分期建設計畫，報請中央主管機關核定，優先實施改善，並至少每四年檢討修正一次。</w:t>
            </w:r>
          </w:p>
          <w:p w14:paraId="105B5217" w14:textId="77777777" w:rsidR="002F48C9" w:rsidRDefault="002F48C9" w:rsidP="009A7DEE">
            <w:pPr>
              <w:spacing w:line="315" w:lineRule="exact"/>
              <w:ind w:leftChars="50" w:left="316" w:rightChars="50" w:right="105" w:hangingChars="100" w:hanging="211"/>
              <w:rPr>
                <w:rFonts w:hint="eastAsia"/>
              </w:rPr>
            </w:pPr>
            <w:r>
              <w:rPr>
                <w:rFonts w:hint="eastAsia"/>
              </w:rPr>
              <w:t>四、增訂第二項以為前述法律之競合。</w:t>
            </w:r>
          </w:p>
        </w:tc>
      </w:tr>
      <w:tr w:rsidR="002F48C9" w14:paraId="6E232755" w14:textId="77777777" w:rsidTr="002A7208">
        <w:tc>
          <w:tcPr>
            <w:tcW w:w="3042" w:type="dxa"/>
          </w:tcPr>
          <w:p w14:paraId="44F3E500" w14:textId="77777777" w:rsidR="002F48C9" w:rsidRDefault="002F48C9" w:rsidP="009A7DEE">
            <w:pPr>
              <w:spacing w:line="315" w:lineRule="exact"/>
              <w:ind w:leftChars="50" w:left="316" w:rightChars="50" w:right="105" w:hangingChars="100" w:hanging="211"/>
              <w:rPr>
                <w:rFonts w:hint="eastAsia"/>
              </w:rPr>
            </w:pPr>
            <w:r>
              <w:rPr>
                <w:rFonts w:hint="eastAsia"/>
              </w:rPr>
              <w:t>第五十五條　有關道路無障礙之標誌、標線、號誌</w:t>
            </w:r>
            <w:r w:rsidRPr="00975987">
              <w:rPr>
                <w:rFonts w:hint="eastAsia"/>
                <w:u w:val="single"/>
              </w:rPr>
              <w:t>、有聲號誌</w:t>
            </w:r>
            <w:r>
              <w:rPr>
                <w:rFonts w:hint="eastAsia"/>
              </w:rPr>
              <w:t>及識別頻率等</w:t>
            </w:r>
            <w:r w:rsidRPr="00975987">
              <w:rPr>
                <w:rFonts w:hint="eastAsia"/>
                <w:u w:val="single"/>
              </w:rPr>
              <w:t>之設施標準、規定或相關規範</w:t>
            </w:r>
            <w:r>
              <w:rPr>
                <w:rFonts w:hint="eastAsia"/>
              </w:rPr>
              <w:t>，由中央目的事業主管機關定之。</w:t>
            </w:r>
          </w:p>
          <w:p w14:paraId="5BA519D3" w14:textId="77777777" w:rsidR="002F48C9" w:rsidRDefault="002F48C9" w:rsidP="009A7DEE">
            <w:pPr>
              <w:spacing w:line="315" w:lineRule="exact"/>
              <w:ind w:leftChars="150" w:left="316" w:rightChars="50" w:right="105" w:firstLineChars="200" w:firstLine="422"/>
              <w:rPr>
                <w:rFonts w:hint="eastAsia"/>
              </w:rPr>
            </w:pPr>
            <w:r>
              <w:rPr>
                <w:rFonts w:hint="eastAsia"/>
              </w:rPr>
              <w:t>直轄市、縣（市）政府應依前項規定之識別頻率，推動視覺功能障礙語音號誌及語音定位。</w:t>
            </w:r>
          </w:p>
        </w:tc>
        <w:tc>
          <w:tcPr>
            <w:tcW w:w="3043" w:type="dxa"/>
          </w:tcPr>
          <w:p w14:paraId="67DC91E9" w14:textId="77777777" w:rsidR="002F48C9" w:rsidRDefault="002F48C9" w:rsidP="009A7DEE">
            <w:pPr>
              <w:spacing w:line="315" w:lineRule="exact"/>
              <w:ind w:leftChars="50" w:left="316" w:rightChars="50" w:right="105" w:hangingChars="100" w:hanging="211"/>
              <w:rPr>
                <w:rFonts w:hint="eastAsia"/>
              </w:rPr>
            </w:pPr>
            <w:r>
              <w:rPr>
                <w:rFonts w:hint="eastAsia"/>
              </w:rPr>
              <w:t>第五十五條　有關道路無障礙之標誌、標線、號誌及識別頻率等，由中央目的事業主管機關定之。</w:t>
            </w:r>
          </w:p>
          <w:p w14:paraId="13D684D1" w14:textId="77777777" w:rsidR="002F48C9" w:rsidRDefault="002F48C9" w:rsidP="009A7DEE">
            <w:pPr>
              <w:spacing w:line="315" w:lineRule="exact"/>
              <w:ind w:leftChars="150" w:left="316" w:rightChars="50" w:right="105" w:firstLineChars="200" w:firstLine="422"/>
              <w:rPr>
                <w:rFonts w:hint="eastAsia"/>
              </w:rPr>
            </w:pPr>
            <w:r>
              <w:rPr>
                <w:rFonts w:hint="eastAsia"/>
              </w:rPr>
              <w:t>直轄市、縣（市）政府應依前項規定之識別頻率，推動視覺功能障礙語音號誌及語音定位。</w:t>
            </w:r>
          </w:p>
        </w:tc>
        <w:tc>
          <w:tcPr>
            <w:tcW w:w="3043" w:type="dxa"/>
          </w:tcPr>
          <w:p w14:paraId="27B2125B" w14:textId="77777777" w:rsidR="002F48C9" w:rsidRDefault="002F48C9" w:rsidP="009A7DEE">
            <w:pPr>
              <w:spacing w:line="315" w:lineRule="exact"/>
              <w:ind w:leftChars="50" w:left="316" w:rightChars="50" w:right="105" w:hangingChars="100" w:hanging="211"/>
              <w:rPr>
                <w:rFonts w:hint="eastAsia"/>
              </w:rPr>
            </w:pPr>
            <w:r>
              <w:rPr>
                <w:rFonts w:hint="eastAsia"/>
              </w:rPr>
              <w:t>一、直轄市、縣（市）政府所設道路交通之標誌、標線、號誌、有聲號誌及識別頻率等無障礙設施，未有一致之標準，尤其有聲號誌影響視障者跨域使用之便利性。應以中央主管機關制定共同之設施標準為宜。</w:t>
            </w:r>
          </w:p>
          <w:p w14:paraId="7576EB05" w14:textId="77777777" w:rsidR="002F48C9" w:rsidRDefault="002F48C9" w:rsidP="009A7DEE">
            <w:pPr>
              <w:spacing w:line="315" w:lineRule="exact"/>
              <w:ind w:leftChars="50" w:left="316" w:rightChars="50" w:right="105" w:hangingChars="100" w:hanging="211"/>
              <w:rPr>
                <w:rFonts w:hint="eastAsia"/>
              </w:rPr>
            </w:pPr>
            <w:r>
              <w:rPr>
                <w:rFonts w:hint="eastAsia"/>
              </w:rPr>
              <w:t>二、第一項於道路無障礙設施增訂「有聲號誌」，並規定中央目的事業主管機關應制定設施標準、設置規定或相關規範。</w:t>
            </w:r>
          </w:p>
        </w:tc>
      </w:tr>
      <w:tr w:rsidR="002F48C9" w14:paraId="205AB626" w14:textId="77777777" w:rsidTr="002A7208">
        <w:tc>
          <w:tcPr>
            <w:tcW w:w="3042" w:type="dxa"/>
          </w:tcPr>
          <w:p w14:paraId="55A8E648" w14:textId="77777777" w:rsidR="002F48C9" w:rsidRDefault="002F48C9" w:rsidP="009A7DEE">
            <w:pPr>
              <w:spacing w:line="315" w:lineRule="exact"/>
              <w:ind w:leftChars="50" w:left="316" w:rightChars="50" w:right="105" w:hangingChars="100" w:hanging="211"/>
              <w:rPr>
                <w:rFonts w:hint="eastAsia"/>
              </w:rPr>
            </w:pPr>
            <w:r>
              <w:rPr>
                <w:rFonts w:hint="eastAsia"/>
              </w:rPr>
              <w:t>第五十七條　新建公共建築物</w:t>
            </w:r>
            <w:r w:rsidRPr="00975987">
              <w:rPr>
                <w:rFonts w:hint="eastAsia"/>
                <w:u w:val="single"/>
              </w:rPr>
              <w:t>、</w:t>
            </w:r>
            <w:r>
              <w:rPr>
                <w:rFonts w:hint="eastAsia"/>
              </w:rPr>
              <w:t>活動場所</w:t>
            </w:r>
            <w:r w:rsidRPr="00975987">
              <w:rPr>
                <w:rFonts w:hint="eastAsia"/>
                <w:u w:val="single"/>
              </w:rPr>
              <w:t>及戶外場域</w:t>
            </w:r>
            <w:r>
              <w:rPr>
                <w:rFonts w:hint="eastAsia"/>
              </w:rPr>
              <w:t>，應規劃設置便於各類身心障礙者行動與使用之設施及設備。未符合規定者，不得核發建築執照或對外開放使用。</w:t>
            </w:r>
          </w:p>
          <w:p w14:paraId="4B97427B" w14:textId="77777777" w:rsidR="002F48C9" w:rsidRDefault="002F48C9" w:rsidP="009A7DEE">
            <w:pPr>
              <w:spacing w:line="315" w:lineRule="exact"/>
              <w:ind w:leftChars="150" w:left="316" w:rightChars="50" w:right="105" w:firstLineChars="200" w:firstLine="422"/>
              <w:rPr>
                <w:rFonts w:hint="eastAsia"/>
              </w:rPr>
            </w:pPr>
            <w:r>
              <w:rPr>
                <w:rFonts w:hint="eastAsia"/>
              </w:rPr>
              <w:t>公共建築物及活動場所</w:t>
            </w:r>
            <w:r w:rsidRPr="00975987">
              <w:rPr>
                <w:rFonts w:hint="eastAsia"/>
                <w:u w:val="single"/>
              </w:rPr>
              <w:t>，</w:t>
            </w:r>
            <w:r>
              <w:rPr>
                <w:rFonts w:hint="eastAsia"/>
              </w:rPr>
              <w:t>應至少於其室外通路、避難層坡道及扶手、避難層出入口、室內出入口、室內通路走廊、樓梯、升降設備、哺（集）乳室、廁所盥洗室（含移動式）、浴室、輪椅觀眾席位周邊、停車場或其他必要處</w:t>
            </w:r>
            <w:r w:rsidRPr="00975987">
              <w:rPr>
                <w:rFonts w:hint="eastAsia"/>
                <w:u w:val="single"/>
              </w:rPr>
              <w:t>所，</w:t>
            </w:r>
            <w:r>
              <w:rPr>
                <w:rFonts w:hint="eastAsia"/>
              </w:rPr>
              <w:t>設置無障礙設備及設施</w:t>
            </w:r>
            <w:r w:rsidRPr="00975987">
              <w:rPr>
                <w:rFonts w:hint="eastAsia"/>
                <w:u w:val="single"/>
              </w:rPr>
              <w:t>；</w:t>
            </w:r>
            <w:r>
              <w:rPr>
                <w:rFonts w:hint="eastAsia"/>
              </w:rPr>
              <w:t>其項目</w:t>
            </w:r>
            <w:r w:rsidRPr="00975987">
              <w:rPr>
                <w:rFonts w:hint="eastAsia"/>
                <w:u w:val="single"/>
              </w:rPr>
              <w:t>及</w:t>
            </w:r>
            <w:r>
              <w:rPr>
                <w:rFonts w:hint="eastAsia"/>
              </w:rPr>
              <w:t>規格，由中央目的事業主管機關於其相關法令或依本法定之。</w:t>
            </w:r>
          </w:p>
          <w:p w14:paraId="04DE38DC" w14:textId="77777777" w:rsidR="002F48C9" w:rsidRDefault="002F48C9" w:rsidP="009A7DEE">
            <w:pPr>
              <w:spacing w:line="315" w:lineRule="exact"/>
              <w:ind w:leftChars="150" w:left="316" w:rightChars="50" w:right="105" w:firstLineChars="200" w:firstLine="422"/>
              <w:rPr>
                <w:rFonts w:hint="eastAsia"/>
              </w:rPr>
            </w:pPr>
            <w:r>
              <w:rPr>
                <w:rFonts w:hint="eastAsia"/>
              </w:rPr>
              <w:t>公共建築物及活動場所之無障礙設備及設施不符合前項規定者，各級目的事業主管機關應令其所有權人</w:t>
            </w:r>
            <w:r w:rsidRPr="00975987">
              <w:rPr>
                <w:rFonts w:hint="eastAsia"/>
                <w:u w:val="single"/>
              </w:rPr>
              <w:t>、使用人</w:t>
            </w:r>
            <w:r>
              <w:rPr>
                <w:rFonts w:hint="eastAsia"/>
              </w:rPr>
              <w:t>或管理機關負責人改善。但因軍事管制、古蹟維護、自然環境因素、建築物構造</w:t>
            </w:r>
            <w:r w:rsidRPr="00975987">
              <w:rPr>
                <w:rFonts w:hint="eastAsia"/>
                <w:u w:val="single"/>
              </w:rPr>
              <w:t>、</w:t>
            </w:r>
            <w:r>
              <w:rPr>
                <w:rFonts w:hint="eastAsia"/>
              </w:rPr>
              <w:t>設備限制</w:t>
            </w:r>
            <w:r w:rsidRPr="00975987">
              <w:rPr>
                <w:rFonts w:hint="eastAsia"/>
                <w:u w:val="single"/>
              </w:rPr>
              <w:t>或其他</w:t>
            </w:r>
            <w:r>
              <w:rPr>
                <w:rFonts w:hint="eastAsia"/>
              </w:rPr>
              <w:t>特殊情形，設置無障礙設備及設施確有困難者，得由所有權人</w:t>
            </w:r>
            <w:r w:rsidRPr="00975987">
              <w:rPr>
                <w:rFonts w:hint="eastAsia"/>
                <w:u w:val="single"/>
              </w:rPr>
              <w:t>、使用人</w:t>
            </w:r>
            <w:r>
              <w:rPr>
                <w:rFonts w:hint="eastAsia"/>
              </w:rPr>
              <w:t>或管理機關負責人提具替代改善計畫，申報各級目的事業主管機關核定，並核定改善期限。</w:t>
            </w:r>
          </w:p>
        </w:tc>
        <w:tc>
          <w:tcPr>
            <w:tcW w:w="3043" w:type="dxa"/>
          </w:tcPr>
          <w:p w14:paraId="5C381108" w14:textId="77777777" w:rsidR="002F48C9" w:rsidRDefault="002F48C9" w:rsidP="009A7DEE">
            <w:pPr>
              <w:spacing w:line="315" w:lineRule="exact"/>
              <w:ind w:leftChars="50" w:left="316" w:rightChars="50" w:right="105" w:hangingChars="100" w:hanging="211"/>
              <w:rPr>
                <w:rFonts w:hint="eastAsia"/>
              </w:rPr>
            </w:pPr>
            <w:r>
              <w:rPr>
                <w:rFonts w:hint="eastAsia"/>
              </w:rPr>
              <w:t>第五十七條　新建公共建築物</w:t>
            </w:r>
            <w:r w:rsidRPr="00975987">
              <w:rPr>
                <w:rFonts w:hint="eastAsia"/>
                <w:u w:val="single"/>
              </w:rPr>
              <w:t>及</w:t>
            </w:r>
            <w:r>
              <w:rPr>
                <w:rFonts w:hint="eastAsia"/>
              </w:rPr>
              <w:t>活動場所，應規劃設置便於各類身心障礙者行動與使用之設施及設備。未符合規定者，不得核發建築執照或對外開放使用。</w:t>
            </w:r>
          </w:p>
          <w:p w14:paraId="6DF25A30" w14:textId="77777777" w:rsidR="002F48C9" w:rsidRDefault="002F48C9" w:rsidP="009A7DEE">
            <w:pPr>
              <w:spacing w:line="315" w:lineRule="exact"/>
              <w:ind w:leftChars="150" w:left="316" w:rightChars="50" w:right="105" w:firstLineChars="200" w:firstLine="422"/>
              <w:rPr>
                <w:rFonts w:hint="eastAsia"/>
              </w:rPr>
            </w:pPr>
            <w:r>
              <w:rPr>
                <w:rFonts w:hint="eastAsia"/>
              </w:rPr>
              <w:t>公共建築物及活動場所應至少於其室外通路、避難層坡道及扶手、避難層出入口、室內出入口、室內通路走廊、樓梯、升降設備、哺（</w:t>
            </w:r>
            <w:r w:rsidRPr="00F83A8D">
              <w:rPr>
                <w:rFonts w:hint="eastAsia"/>
                <w:spacing w:val="2"/>
              </w:rPr>
              <w:t>集）乳室、廁所盥洗室</w:t>
            </w:r>
            <w:r>
              <w:rPr>
                <w:rFonts w:hint="eastAsia"/>
              </w:rPr>
              <w:t>（含移動式）、浴室、輪椅觀眾席位周邊、停車場等其他必要處設置無障礙設備及設施。其項目與規格，由中央目的事業主管機關於其相關法令或依本法定之。</w:t>
            </w:r>
          </w:p>
          <w:p w14:paraId="057ACE10" w14:textId="77777777" w:rsidR="002F48C9" w:rsidRDefault="002F48C9" w:rsidP="009A7DEE">
            <w:pPr>
              <w:spacing w:line="315" w:lineRule="exact"/>
              <w:ind w:leftChars="150" w:left="316" w:rightChars="50" w:right="105" w:firstLineChars="200" w:firstLine="422"/>
              <w:rPr>
                <w:rFonts w:hint="eastAsia"/>
              </w:rPr>
            </w:pPr>
            <w:r>
              <w:rPr>
                <w:rFonts w:hint="eastAsia"/>
              </w:rPr>
              <w:t>公共建築物及活動場所之無障礙設備及設施不符合前項規定者，各級目的事業主管機關應令其所有權人或管理機關負責人改善。但因軍事管制、古蹟維護、自然環境因素、建築物構造或設備限制等特殊情形，設置無障礙設備及設施確有困難者，得由所有權人或管理機關負責人提具替代改善計畫，申報各級目的事業主管機關核定，並核定改善期限。</w:t>
            </w:r>
          </w:p>
        </w:tc>
        <w:tc>
          <w:tcPr>
            <w:tcW w:w="3043" w:type="dxa"/>
          </w:tcPr>
          <w:p w14:paraId="53400192" w14:textId="77777777" w:rsidR="002F48C9" w:rsidRDefault="002F48C9" w:rsidP="009A7DEE">
            <w:pPr>
              <w:spacing w:line="315" w:lineRule="exact"/>
              <w:ind w:leftChars="50" w:left="316" w:rightChars="50" w:right="105" w:hangingChars="100" w:hanging="211"/>
              <w:rPr>
                <w:rFonts w:hint="eastAsia"/>
              </w:rPr>
            </w:pPr>
            <w:r>
              <w:rPr>
                <w:rFonts w:hint="eastAsia"/>
              </w:rPr>
              <w:t>一、本條規定新設之公共建築物、活動場所及戶外場域應設置無障礙，具可近性之設施。確保身心障礙者通行及設施使用權利。</w:t>
            </w:r>
          </w:p>
          <w:p w14:paraId="59891BFF" w14:textId="77777777" w:rsidR="002F48C9" w:rsidRDefault="002F48C9" w:rsidP="009A7DEE">
            <w:pPr>
              <w:spacing w:line="315" w:lineRule="exact"/>
              <w:ind w:leftChars="50" w:left="316" w:rightChars="50" w:right="105" w:hangingChars="100" w:hanging="211"/>
              <w:rPr>
                <w:rFonts w:hint="eastAsia"/>
              </w:rPr>
            </w:pPr>
            <w:r>
              <w:rPr>
                <w:rFonts w:hint="eastAsia"/>
              </w:rPr>
              <w:t>二、第一項增列工程基地所有權狀範圍內之戶外場域應為無障礙之公共使用空間。</w:t>
            </w:r>
          </w:p>
          <w:p w14:paraId="7C03FD4B" w14:textId="77777777" w:rsidR="002F48C9" w:rsidRDefault="002F48C9" w:rsidP="009A7DEE">
            <w:pPr>
              <w:spacing w:line="315" w:lineRule="exact"/>
              <w:ind w:leftChars="50" w:left="316" w:rightChars="50" w:right="105" w:hangingChars="100" w:hanging="211"/>
              <w:rPr>
                <w:rFonts w:hint="eastAsia"/>
              </w:rPr>
            </w:pPr>
            <w:r>
              <w:rPr>
                <w:rFonts w:hint="eastAsia"/>
              </w:rPr>
              <w:t>三、第二項酌作文字修正。</w:t>
            </w:r>
          </w:p>
          <w:p w14:paraId="40192985" w14:textId="77777777" w:rsidR="002F48C9" w:rsidRDefault="002F48C9" w:rsidP="009A7DEE">
            <w:pPr>
              <w:spacing w:line="315" w:lineRule="exact"/>
              <w:ind w:leftChars="50" w:left="316" w:rightChars="50" w:right="105" w:hangingChars="100" w:hanging="211"/>
              <w:rPr>
                <w:rFonts w:hint="eastAsia"/>
              </w:rPr>
            </w:pPr>
            <w:r>
              <w:rPr>
                <w:rFonts w:hint="eastAsia"/>
              </w:rPr>
              <w:t>四、現行規定違反依第八十八條第一項之裁罰對象僅包含所有權人或管理機關負責人，建築法裁罰對象則包含建築物所有權人、使用人、機械遊樂設施之經營者，實務執行上，常見所有權人將建築物及活動場所出租他人使用，倘租賃契約為長年期契約，對建築物及活動場所無障礙設備、設施之備置，使用人相較於所有權人之責任較大，爰參酌建築法相關規定修正第三項，責付場地使用人之保證人地位付改善之責任。</w:t>
            </w:r>
          </w:p>
        </w:tc>
      </w:tr>
      <w:tr w:rsidR="002F48C9" w14:paraId="0731B056" w14:textId="77777777" w:rsidTr="002A7208">
        <w:tc>
          <w:tcPr>
            <w:tcW w:w="3042" w:type="dxa"/>
          </w:tcPr>
          <w:p w14:paraId="530A99AF" w14:textId="77777777" w:rsidR="002F48C9" w:rsidRDefault="002F48C9" w:rsidP="009A7DEE">
            <w:pPr>
              <w:spacing w:line="315" w:lineRule="exact"/>
              <w:ind w:leftChars="50" w:left="316" w:rightChars="50" w:right="105" w:hangingChars="100" w:hanging="211"/>
              <w:rPr>
                <w:rFonts w:hint="eastAsia"/>
              </w:rPr>
            </w:pPr>
            <w:r>
              <w:rPr>
                <w:rFonts w:hint="eastAsia"/>
              </w:rPr>
              <w:t>第五十八條　身心障礙者搭乘國內大眾運輸工具，憑身心障礙證明，應予半價優待。</w:t>
            </w:r>
          </w:p>
          <w:p w14:paraId="58B6AC29" w14:textId="77777777" w:rsidR="002F48C9" w:rsidRDefault="002F48C9" w:rsidP="009A7DEE">
            <w:pPr>
              <w:spacing w:line="315" w:lineRule="exact"/>
              <w:ind w:leftChars="150" w:left="316" w:rightChars="50" w:right="105" w:firstLineChars="200" w:firstLine="422"/>
              <w:rPr>
                <w:rFonts w:hint="eastAsia"/>
              </w:rPr>
            </w:pPr>
            <w:r>
              <w:rPr>
                <w:rFonts w:hint="eastAsia"/>
              </w:rPr>
              <w:t>身心障礙者經需求評估結果，認需人陪伴者，其必要陪伴者以一人為限，</w:t>
            </w:r>
            <w:r w:rsidRPr="00E61106">
              <w:rPr>
                <w:rFonts w:hint="eastAsia"/>
                <w:u w:val="single"/>
              </w:rPr>
              <w:t>並</w:t>
            </w:r>
            <w:r>
              <w:rPr>
                <w:rFonts w:hint="eastAsia"/>
              </w:rPr>
              <w:t>享有前項之優待措施。</w:t>
            </w:r>
          </w:p>
          <w:p w14:paraId="72F775B6" w14:textId="77777777" w:rsidR="002F48C9" w:rsidRDefault="002F48C9" w:rsidP="009A7DEE">
            <w:pPr>
              <w:spacing w:line="315" w:lineRule="exact"/>
              <w:ind w:leftChars="150" w:left="316" w:rightChars="50" w:right="105" w:firstLineChars="200" w:firstLine="422"/>
              <w:rPr>
                <w:rFonts w:hint="eastAsia"/>
              </w:rPr>
            </w:pPr>
            <w:r>
              <w:rPr>
                <w:rFonts w:hint="eastAsia"/>
              </w:rPr>
              <w:t>第一項之大眾運輸工具，身心障礙者得優先乘坐，其優待措施並不得有設籍之限制。</w:t>
            </w:r>
          </w:p>
          <w:p w14:paraId="1A6BB8A3" w14:textId="77777777" w:rsidR="002F48C9" w:rsidRDefault="002F48C9" w:rsidP="009A7DEE">
            <w:pPr>
              <w:spacing w:line="315" w:lineRule="exact"/>
              <w:ind w:leftChars="150" w:left="316" w:rightChars="50" w:right="105" w:firstLineChars="200" w:firstLine="422"/>
              <w:rPr>
                <w:rFonts w:hint="eastAsia"/>
              </w:rPr>
            </w:pPr>
            <w:r>
              <w:rPr>
                <w:rFonts w:hint="eastAsia"/>
              </w:rPr>
              <w:t>國內航空業者除民航主管機關所訂之安全因素外，不認同身心障礙者可單獨旅行，而特別要求應有陪伴人共同飛行者，不得向陪伴人收費。</w:t>
            </w:r>
          </w:p>
          <w:p w14:paraId="3196FFE3" w14:textId="77777777" w:rsidR="002F48C9" w:rsidRDefault="002F48C9" w:rsidP="009A7DEE">
            <w:pPr>
              <w:spacing w:line="315" w:lineRule="exact"/>
              <w:ind w:leftChars="150" w:left="316" w:rightChars="50" w:right="105" w:firstLineChars="200" w:firstLine="422"/>
              <w:rPr>
                <w:rFonts w:hint="eastAsia"/>
              </w:rPr>
            </w:pPr>
            <w:r>
              <w:rPr>
                <w:rFonts w:hint="eastAsia"/>
              </w:rPr>
              <w:t>前四項實施方式及內容之辦法，由中央目的事業主管機關定之。</w:t>
            </w:r>
          </w:p>
        </w:tc>
        <w:tc>
          <w:tcPr>
            <w:tcW w:w="3043" w:type="dxa"/>
          </w:tcPr>
          <w:p w14:paraId="08E36390" w14:textId="77777777" w:rsidR="002F48C9" w:rsidRDefault="002F48C9" w:rsidP="009A7DEE">
            <w:pPr>
              <w:spacing w:line="315" w:lineRule="exact"/>
              <w:ind w:leftChars="50" w:left="316" w:rightChars="50" w:right="105" w:hangingChars="100" w:hanging="211"/>
              <w:rPr>
                <w:rFonts w:hint="eastAsia"/>
              </w:rPr>
            </w:pPr>
            <w:r>
              <w:rPr>
                <w:rFonts w:hint="eastAsia"/>
              </w:rPr>
              <w:t>第五十八條　身心障礙者搭乘國內大眾運輸工具，憑身心障礙證明，應予半價優待。</w:t>
            </w:r>
          </w:p>
          <w:p w14:paraId="166F325A" w14:textId="77777777" w:rsidR="002F48C9" w:rsidRDefault="002F48C9" w:rsidP="009A7DEE">
            <w:pPr>
              <w:spacing w:line="315" w:lineRule="exact"/>
              <w:ind w:leftChars="150" w:left="316" w:rightChars="50" w:right="105" w:firstLineChars="200" w:firstLine="422"/>
              <w:rPr>
                <w:rFonts w:hint="eastAsia"/>
              </w:rPr>
            </w:pPr>
            <w:r>
              <w:rPr>
                <w:rFonts w:hint="eastAsia"/>
              </w:rPr>
              <w:t>身心障礙者經需求評估結果，認需人陪伴者，其必要陪伴者以一人為限，</w:t>
            </w:r>
            <w:r w:rsidRPr="00975987">
              <w:rPr>
                <w:rFonts w:hint="eastAsia"/>
                <w:u w:val="single"/>
              </w:rPr>
              <w:t>得</w:t>
            </w:r>
            <w:r>
              <w:rPr>
                <w:rFonts w:hint="eastAsia"/>
              </w:rPr>
              <w:t>享有前項之優待措施。</w:t>
            </w:r>
          </w:p>
          <w:p w14:paraId="42EB7286" w14:textId="77777777" w:rsidR="002F48C9" w:rsidRDefault="002F48C9" w:rsidP="009A7DEE">
            <w:pPr>
              <w:spacing w:line="315" w:lineRule="exact"/>
              <w:ind w:leftChars="150" w:left="316" w:rightChars="50" w:right="105" w:firstLineChars="200" w:firstLine="422"/>
              <w:rPr>
                <w:rFonts w:hint="eastAsia"/>
              </w:rPr>
            </w:pPr>
            <w:r>
              <w:rPr>
                <w:rFonts w:hint="eastAsia"/>
              </w:rPr>
              <w:t>第一項之大眾運輸工具，身心障礙者得優先乘坐，其優待措施並不得有設籍之限制。</w:t>
            </w:r>
          </w:p>
          <w:p w14:paraId="5D9551A0" w14:textId="77777777" w:rsidR="002F48C9" w:rsidRDefault="002F48C9" w:rsidP="009A7DEE">
            <w:pPr>
              <w:spacing w:line="315" w:lineRule="exact"/>
              <w:ind w:leftChars="150" w:left="316" w:rightChars="50" w:right="105" w:firstLineChars="200" w:firstLine="422"/>
              <w:rPr>
                <w:rFonts w:hint="eastAsia"/>
              </w:rPr>
            </w:pPr>
            <w:r>
              <w:rPr>
                <w:rFonts w:hint="eastAsia"/>
              </w:rPr>
              <w:t>國內航空業者除民航主管機關所訂之安全因素外，不認同身心障礙者可單獨旅行，而特別要求應有陪伴人共同飛行者，不得向陪伴人收費。</w:t>
            </w:r>
          </w:p>
          <w:p w14:paraId="446943E3" w14:textId="77777777" w:rsidR="002F48C9" w:rsidRDefault="002F48C9" w:rsidP="009A7DEE">
            <w:pPr>
              <w:spacing w:line="315" w:lineRule="exact"/>
              <w:ind w:leftChars="150" w:left="316" w:rightChars="50" w:right="105" w:firstLineChars="200" w:firstLine="422"/>
              <w:rPr>
                <w:rFonts w:hint="eastAsia"/>
              </w:rPr>
            </w:pPr>
            <w:r>
              <w:rPr>
                <w:rFonts w:hint="eastAsia"/>
              </w:rPr>
              <w:t>前四項實施方式及內容之辦法，由中央目的事業主管機關定之。</w:t>
            </w:r>
          </w:p>
        </w:tc>
        <w:tc>
          <w:tcPr>
            <w:tcW w:w="3043" w:type="dxa"/>
          </w:tcPr>
          <w:p w14:paraId="155E305D" w14:textId="77777777" w:rsidR="002F48C9" w:rsidRDefault="002F48C9" w:rsidP="009A7DEE">
            <w:pPr>
              <w:spacing w:line="315" w:lineRule="exact"/>
              <w:ind w:leftChars="50" w:left="105" w:rightChars="50" w:right="105"/>
              <w:rPr>
                <w:rFonts w:hint="eastAsia"/>
              </w:rPr>
            </w:pPr>
            <w:r>
              <w:rPr>
                <w:rFonts w:hint="eastAsia"/>
              </w:rPr>
              <w:t>修正第二項使身心障礙者搭乘大眾運輸工具，其必須之陪伴者享有等同於身心障礙者之半價優待，酌將文字「得」修改為「並」。</w:t>
            </w:r>
          </w:p>
          <w:p w14:paraId="59720B8B" w14:textId="77777777" w:rsidR="002F48C9" w:rsidRDefault="002F48C9" w:rsidP="009A7DEE">
            <w:pPr>
              <w:spacing w:line="315" w:lineRule="exact"/>
              <w:ind w:leftChars="50" w:left="105" w:rightChars="50" w:right="105"/>
              <w:rPr>
                <w:rFonts w:hint="eastAsia"/>
              </w:rPr>
            </w:pPr>
          </w:p>
        </w:tc>
      </w:tr>
      <w:tr w:rsidR="00986D03" w14:paraId="61B72B21" w14:textId="77777777" w:rsidTr="002A7208">
        <w:tc>
          <w:tcPr>
            <w:tcW w:w="3042" w:type="dxa"/>
          </w:tcPr>
          <w:p w14:paraId="184688BE" w14:textId="77777777" w:rsidR="00986D03" w:rsidRDefault="00986D03" w:rsidP="009A7DEE">
            <w:pPr>
              <w:spacing w:line="315" w:lineRule="exact"/>
              <w:ind w:leftChars="50" w:left="105" w:rightChars="50" w:right="105"/>
              <w:rPr>
                <w:rFonts w:hint="eastAsia"/>
              </w:rPr>
            </w:pPr>
            <w:r>
              <w:br w:type="page"/>
            </w:r>
            <w:r>
              <w:rPr>
                <w:rFonts w:hint="eastAsia"/>
              </w:rPr>
              <w:t>第五十八條之一　直轄市、縣（市）</w:t>
            </w:r>
            <w:r w:rsidRPr="000C16D0">
              <w:rPr>
                <w:rFonts w:hint="eastAsia"/>
                <w:u w:val="single"/>
              </w:rPr>
              <w:t>政府</w:t>
            </w:r>
            <w:r>
              <w:rPr>
                <w:rFonts w:hint="eastAsia"/>
              </w:rPr>
              <w:t>辦理復康巴士服務，不得有設籍之限制。</w:t>
            </w:r>
          </w:p>
          <w:p w14:paraId="335F5664" w14:textId="77777777" w:rsidR="00986D03" w:rsidRDefault="00986D03" w:rsidP="009A7DEE">
            <w:pPr>
              <w:spacing w:line="315" w:lineRule="exact"/>
              <w:ind w:leftChars="150" w:left="316" w:rightChars="50" w:right="105" w:firstLineChars="200" w:firstLine="422"/>
              <w:rPr>
                <w:rFonts w:hint="eastAsia"/>
              </w:rPr>
            </w:pPr>
            <w:r w:rsidRPr="00EC3B9D">
              <w:rPr>
                <w:rFonts w:hint="eastAsia"/>
                <w:u w:val="single"/>
              </w:rPr>
              <w:t>為促進身心障礙者行之便利，直轄市、縣（市）政府應依身心障礙者實際需要，整合轄內各種交通服務資源，發展復康巴士服務及其他交通服務措施。</w:t>
            </w:r>
          </w:p>
          <w:p w14:paraId="6B8212AB" w14:textId="77777777" w:rsidR="00986D03" w:rsidRDefault="00986D03" w:rsidP="009A7DEE">
            <w:pPr>
              <w:spacing w:line="315" w:lineRule="exact"/>
              <w:ind w:leftChars="150" w:left="316" w:rightChars="50" w:right="105" w:firstLineChars="200" w:firstLine="422"/>
              <w:rPr>
                <w:rFonts w:hint="eastAsia"/>
              </w:rPr>
            </w:pPr>
            <w:r w:rsidRPr="00EC3B9D">
              <w:rPr>
                <w:rFonts w:hint="eastAsia"/>
                <w:u w:val="single"/>
              </w:rPr>
              <w:t>復康巴士、載運輪椅車輛、到宅沐浴車、及其他附有特殊裝置專為身心障礙者使用之特殊種類車輛免徵貨物稅，該車輛自境外進口、或車體自境外進口後於國內改裝，免徵關稅。</w:t>
            </w:r>
            <w:bookmarkStart w:id="1" w:name="TA6524425"/>
            <w:bookmarkEnd w:id="1"/>
          </w:p>
        </w:tc>
        <w:tc>
          <w:tcPr>
            <w:tcW w:w="3043" w:type="dxa"/>
          </w:tcPr>
          <w:p w14:paraId="781309E0" w14:textId="77777777" w:rsidR="00986D03" w:rsidRDefault="00986D03" w:rsidP="009A7DEE">
            <w:pPr>
              <w:spacing w:line="315" w:lineRule="exact"/>
              <w:ind w:leftChars="50" w:left="316" w:rightChars="50" w:right="105" w:hangingChars="100" w:hanging="211"/>
              <w:rPr>
                <w:rFonts w:hint="eastAsia"/>
              </w:rPr>
            </w:pPr>
            <w:r>
              <w:rPr>
                <w:rFonts w:hint="eastAsia"/>
              </w:rPr>
              <w:t>第五十八條之一　直轄市、縣（市）</w:t>
            </w:r>
            <w:r w:rsidRPr="00EC3B9D">
              <w:rPr>
                <w:rFonts w:hint="eastAsia"/>
                <w:u w:val="single"/>
              </w:rPr>
              <w:t>主管機關</w:t>
            </w:r>
            <w:r>
              <w:rPr>
                <w:rFonts w:hint="eastAsia"/>
              </w:rPr>
              <w:t>辦理復康巴士服務，</w:t>
            </w:r>
            <w:r w:rsidRPr="00EC3B9D">
              <w:rPr>
                <w:rFonts w:hint="eastAsia"/>
                <w:u w:val="single"/>
              </w:rPr>
              <w:t>自中華民國一百零一年一月一日起</w:t>
            </w:r>
            <w:r>
              <w:rPr>
                <w:rFonts w:hint="eastAsia"/>
              </w:rPr>
              <w:t>不得有設籍之限制。</w:t>
            </w:r>
          </w:p>
        </w:tc>
        <w:tc>
          <w:tcPr>
            <w:tcW w:w="3043" w:type="dxa"/>
          </w:tcPr>
          <w:p w14:paraId="0D6EDBFA" w14:textId="77777777" w:rsidR="00986D03" w:rsidRDefault="00986D03" w:rsidP="009A7DEE">
            <w:pPr>
              <w:spacing w:line="315" w:lineRule="exact"/>
              <w:ind w:leftChars="50" w:left="316" w:rightChars="50" w:right="105" w:hangingChars="100" w:hanging="211"/>
              <w:rPr>
                <w:rFonts w:hint="eastAsia"/>
              </w:rPr>
            </w:pPr>
            <w:r>
              <w:rPr>
                <w:rFonts w:hint="eastAsia"/>
              </w:rPr>
              <w:t>一、復康巴士服務已於一百零一年一月一日起，不得有設籍限制，爰刪除現行條文之「自中華民國一百零一年一月一日起」等文字；另查部分縣（市）復康巴士服務係由交通主管機關辦理，爰併將「主管機關」修正為「政府」。</w:t>
            </w:r>
          </w:p>
          <w:p w14:paraId="70F9B433" w14:textId="77777777" w:rsidR="00986D03" w:rsidRDefault="00986D03" w:rsidP="009A7DEE">
            <w:pPr>
              <w:spacing w:line="315" w:lineRule="exact"/>
              <w:ind w:leftChars="50" w:left="316" w:rightChars="50" w:right="105" w:hangingChars="100" w:hanging="211"/>
              <w:rPr>
                <w:rFonts w:hint="eastAsia"/>
              </w:rPr>
            </w:pPr>
            <w:r>
              <w:rPr>
                <w:rFonts w:hint="eastAsia"/>
              </w:rPr>
              <w:t>二、身心障礙者權利公約施行法第二條明定，公約所揭示保障身心障礙者人權之規定，具有國內法律之效力。復依身心障礙者權利公約第九條第一項意涵，為使身心障礙者能夠獨立生活及充分參與生活各個方面，締約國應採取適當措施，確保身心障礙者與其他人平等基礎上，「無障礙」使用交通工具，身心障礙者交通權益應予保障。是以，直轄市、縣（市）政府應依身心障礙者實際需要，整合與發展轄內大眾運輸工具、通用計程車、復康巴士及其他無障礙運輸車輛等交通服務資源，以促進身心障礙者行之便利，爰增訂第二項規定。</w:t>
            </w:r>
          </w:p>
          <w:p w14:paraId="3682F314" w14:textId="77777777" w:rsidR="00986D03" w:rsidRDefault="00986D03" w:rsidP="009A7DEE">
            <w:pPr>
              <w:spacing w:line="315" w:lineRule="exact"/>
              <w:ind w:leftChars="50" w:left="316" w:rightChars="50" w:right="105" w:hangingChars="100" w:hanging="211"/>
              <w:rPr>
                <w:rFonts w:hint="eastAsia"/>
              </w:rPr>
            </w:pPr>
            <w:r>
              <w:rPr>
                <w:rFonts w:hint="eastAsia"/>
              </w:rPr>
              <w:t>三、增訂第三項為鼓勵民間為身心障礙者使用特殊車輛之資源布建，競合貨物稅條例第十二條第一項、第三項、第五項附有特殊裝置專供公共安全公共衛生使用之特種車輛免徵貨物稅規定，並競合海關進口稅則第</w:t>
            </w:r>
            <w:r>
              <w:rPr>
                <w:rFonts w:hint="eastAsia"/>
              </w:rPr>
              <w:t>87</w:t>
            </w:r>
            <w:r>
              <w:rPr>
                <w:rFonts w:hint="eastAsia"/>
              </w:rPr>
              <w:t>章增註</w:t>
            </w:r>
            <w:r>
              <w:rPr>
                <w:rFonts w:hint="eastAsia"/>
              </w:rPr>
              <w:t>18</w:t>
            </w:r>
            <w:r>
              <w:rPr>
                <w:rFonts w:hint="eastAsia"/>
              </w:rPr>
              <w:t>之免徵關稅規定，為本項之增訂，其內容如下：</w:t>
            </w:r>
          </w:p>
          <w:p w14:paraId="58B40521" w14:textId="77777777" w:rsidR="00986D03" w:rsidRDefault="00986D03" w:rsidP="009A7DEE">
            <w:pPr>
              <w:pStyle w:val="a3"/>
              <w:spacing w:line="315" w:lineRule="exact"/>
              <w:ind w:leftChars="150" w:left="738" w:rightChars="50" w:right="105" w:hangingChars="200" w:hanging="422"/>
              <w:rPr>
                <w:rFonts w:hint="eastAsia"/>
              </w:rPr>
            </w:pPr>
            <w:r w:rsidRPr="00EC3B9D">
              <w:rPr>
                <w:rFonts w:ascii="細明體" w:hint="eastAsia"/>
              </w:rPr>
              <w:t>(</w:t>
            </w:r>
            <w:r>
              <w:rPr>
                <w:rFonts w:hint="eastAsia"/>
              </w:rPr>
              <w:t>一</w:t>
            </w:r>
            <w:r w:rsidRPr="00EC3B9D">
              <w:rPr>
                <w:rFonts w:ascii="細明體" w:hint="eastAsia"/>
              </w:rPr>
              <w:t>)</w:t>
            </w:r>
            <w:r>
              <w:rPr>
                <w:rFonts w:hint="eastAsia"/>
              </w:rPr>
              <w:t>特定身心障礙者為車輛使用者。</w:t>
            </w:r>
          </w:p>
          <w:p w14:paraId="0D35AC0B" w14:textId="77777777" w:rsidR="00986D03" w:rsidRDefault="00986D03" w:rsidP="009A7DEE">
            <w:pPr>
              <w:pStyle w:val="a3"/>
              <w:spacing w:line="315" w:lineRule="exact"/>
              <w:ind w:leftChars="150" w:left="738" w:rightChars="50" w:right="105" w:hangingChars="200" w:hanging="422"/>
              <w:rPr>
                <w:rFonts w:hint="eastAsia"/>
              </w:rPr>
            </w:pPr>
            <w:r w:rsidRPr="00EC3B9D">
              <w:rPr>
                <w:rFonts w:ascii="細明體" w:hint="eastAsia"/>
              </w:rPr>
              <w:t>(</w:t>
            </w:r>
            <w:r>
              <w:rPr>
                <w:rFonts w:hint="eastAsia"/>
              </w:rPr>
              <w:t>二</w:t>
            </w:r>
            <w:r w:rsidRPr="00EC3B9D">
              <w:rPr>
                <w:rFonts w:ascii="細明體" w:hint="eastAsia"/>
              </w:rPr>
              <w:t>)</w:t>
            </w:r>
            <w:r>
              <w:rPr>
                <w:rFonts w:hint="eastAsia"/>
              </w:rPr>
              <w:t>明定特殊種類車輛包括：復康巴士、載運輪椅車輛、到宅沐浴車、及因交通運具發展未來發生之種類。今貨物稅條例第十二條第五項規定載運輪椅車輛之特別免徵貨物稅期間。並該車輛既為特殊對象之公共利益使用，應鼓勵營利單位為資源投資，並允為營利，故本項將之訂為免徵貨物稅之列。</w:t>
            </w:r>
          </w:p>
          <w:p w14:paraId="5F15C86F" w14:textId="77777777" w:rsidR="00986D03" w:rsidRDefault="00986D03" w:rsidP="009A7DEE">
            <w:pPr>
              <w:pStyle w:val="a3"/>
              <w:spacing w:line="315" w:lineRule="exact"/>
              <w:ind w:leftChars="150" w:left="738" w:rightChars="50" w:right="105" w:hangingChars="200" w:hanging="422"/>
              <w:rPr>
                <w:rFonts w:hint="eastAsia"/>
              </w:rPr>
            </w:pPr>
            <w:r w:rsidRPr="00EC3B9D">
              <w:rPr>
                <w:rFonts w:ascii="細明體" w:hint="eastAsia"/>
              </w:rPr>
              <w:t>(</w:t>
            </w:r>
            <w:r>
              <w:rPr>
                <w:rFonts w:hint="eastAsia"/>
              </w:rPr>
              <w:t>三</w:t>
            </w:r>
            <w:r w:rsidRPr="00EC3B9D">
              <w:rPr>
                <w:rFonts w:ascii="細明體" w:hint="eastAsia"/>
              </w:rPr>
              <w:t>)</w:t>
            </w:r>
            <w:r>
              <w:rPr>
                <w:rFonts w:hint="eastAsia"/>
              </w:rPr>
              <w:t>明訂國內生產、國外組裝後進口、車體自國外進口國內改裝者，皆為貨物稅、關稅減免之列。</w:t>
            </w:r>
          </w:p>
        </w:tc>
      </w:tr>
      <w:tr w:rsidR="00986D03" w14:paraId="7C737EB5" w14:textId="77777777" w:rsidTr="002A7208">
        <w:tc>
          <w:tcPr>
            <w:tcW w:w="3042" w:type="dxa"/>
          </w:tcPr>
          <w:p w14:paraId="4AFE84E7" w14:textId="77777777" w:rsidR="00986D03" w:rsidRDefault="00986D03" w:rsidP="009A7DEE">
            <w:pPr>
              <w:spacing w:line="315" w:lineRule="exact"/>
              <w:ind w:leftChars="50" w:left="316" w:rightChars="50" w:right="105" w:hangingChars="100" w:hanging="211"/>
              <w:rPr>
                <w:rFonts w:hint="eastAsia"/>
              </w:rPr>
            </w:pPr>
            <w:r>
              <w:rPr>
                <w:rFonts w:hint="eastAsia"/>
              </w:rPr>
              <w:t>第五十九條　身心障礙者進入收費之公營或公設民營風景區、康樂場所</w:t>
            </w:r>
            <w:r w:rsidRPr="00EC3B9D">
              <w:rPr>
                <w:rFonts w:hint="eastAsia"/>
                <w:u w:val="single"/>
              </w:rPr>
              <w:t>、</w:t>
            </w:r>
            <w:r>
              <w:rPr>
                <w:rFonts w:hint="eastAsia"/>
              </w:rPr>
              <w:t>文教</w:t>
            </w:r>
            <w:r w:rsidRPr="00EC3B9D">
              <w:rPr>
                <w:rFonts w:hint="eastAsia"/>
                <w:u w:val="single"/>
              </w:rPr>
              <w:t>、體育或運動</w:t>
            </w:r>
            <w:r>
              <w:rPr>
                <w:rFonts w:hint="eastAsia"/>
              </w:rPr>
              <w:t>設施，憑身心障礙證明應予免費；其為民營者，應予半價優待。</w:t>
            </w:r>
          </w:p>
          <w:p w14:paraId="213D6BAF" w14:textId="77777777" w:rsidR="00986D03" w:rsidRDefault="00986D03" w:rsidP="009A7DEE">
            <w:pPr>
              <w:spacing w:line="315" w:lineRule="exact"/>
              <w:ind w:leftChars="150" w:left="316" w:rightChars="50" w:right="105" w:firstLineChars="200" w:firstLine="422"/>
              <w:rPr>
                <w:rFonts w:hint="eastAsia"/>
              </w:rPr>
            </w:pPr>
            <w:r>
              <w:rPr>
                <w:rFonts w:hint="eastAsia"/>
              </w:rPr>
              <w:t>身心障礙者經需求評估結果，認需人陪伴者，其必要陪伴者以一人為限，得享有前項之優待措施。</w:t>
            </w:r>
          </w:p>
        </w:tc>
        <w:tc>
          <w:tcPr>
            <w:tcW w:w="3043" w:type="dxa"/>
          </w:tcPr>
          <w:p w14:paraId="4C58E347" w14:textId="77777777" w:rsidR="00986D03" w:rsidRDefault="00986D03" w:rsidP="009A7DEE">
            <w:pPr>
              <w:spacing w:line="315" w:lineRule="exact"/>
              <w:ind w:leftChars="50" w:left="316" w:rightChars="50" w:right="105" w:hangingChars="100" w:hanging="211"/>
              <w:rPr>
                <w:rFonts w:hint="eastAsia"/>
              </w:rPr>
            </w:pPr>
            <w:r>
              <w:rPr>
                <w:rFonts w:hint="eastAsia"/>
              </w:rPr>
              <w:t>第五十九條　身心障礙者進入收費之公營或公設民營風景區、康樂場所或文教設施，憑身心障礙證明應予免費；其為民營者，應予半價優待。</w:t>
            </w:r>
          </w:p>
          <w:p w14:paraId="0913F84F" w14:textId="77777777" w:rsidR="00986D03" w:rsidRDefault="00986D03" w:rsidP="009A7DEE">
            <w:pPr>
              <w:spacing w:line="315" w:lineRule="exact"/>
              <w:ind w:leftChars="150" w:left="316" w:rightChars="50" w:right="105" w:firstLineChars="200" w:firstLine="422"/>
              <w:rPr>
                <w:rFonts w:hint="eastAsia"/>
              </w:rPr>
            </w:pPr>
            <w:r>
              <w:rPr>
                <w:rFonts w:hint="eastAsia"/>
              </w:rPr>
              <w:t>身心障礙者經需求評估結果，認需人陪伴者，其必要陪伴者以一人為限，得享有前項之優待措施。</w:t>
            </w:r>
          </w:p>
        </w:tc>
        <w:tc>
          <w:tcPr>
            <w:tcW w:w="3043" w:type="dxa"/>
          </w:tcPr>
          <w:p w14:paraId="5E29962F" w14:textId="77777777" w:rsidR="00986D03" w:rsidRDefault="00986D03" w:rsidP="009A7DEE">
            <w:pPr>
              <w:spacing w:line="315" w:lineRule="exact"/>
              <w:ind w:leftChars="50" w:left="105" w:rightChars="50" w:right="105"/>
              <w:rPr>
                <w:rFonts w:hint="eastAsia"/>
              </w:rPr>
            </w:pPr>
            <w:r>
              <w:rPr>
                <w:rFonts w:hint="eastAsia"/>
              </w:rPr>
              <w:t>第一項增列體育或運動設施。以擴大身心障礙者使用公共設施可近性之範疇。</w:t>
            </w:r>
          </w:p>
        </w:tc>
      </w:tr>
      <w:tr w:rsidR="00986D03" w14:paraId="60284B03" w14:textId="77777777" w:rsidTr="002A7208">
        <w:tc>
          <w:tcPr>
            <w:tcW w:w="3042" w:type="dxa"/>
          </w:tcPr>
          <w:p w14:paraId="75D0ECB2" w14:textId="77777777" w:rsidR="00986D03" w:rsidRPr="000C16D0" w:rsidRDefault="00986D03" w:rsidP="009A7DEE">
            <w:pPr>
              <w:spacing w:line="315" w:lineRule="exact"/>
              <w:ind w:leftChars="50" w:left="316" w:rightChars="50" w:right="105" w:hangingChars="100" w:hanging="211"/>
              <w:rPr>
                <w:rFonts w:hint="eastAsia"/>
              </w:rPr>
            </w:pPr>
            <w:r w:rsidRPr="000C16D0">
              <w:rPr>
                <w:rFonts w:hint="eastAsia"/>
              </w:rPr>
              <w:t>第六十條之二　中央主管機關針對燒燙傷及脊髓損傷尚未符合法定身心障礙標準者，應提供生活重建服務。</w:t>
            </w:r>
          </w:p>
          <w:p w14:paraId="6B156E1C" w14:textId="77777777" w:rsidR="00986D03" w:rsidRDefault="00986D03" w:rsidP="009A7DEE">
            <w:pPr>
              <w:spacing w:line="315" w:lineRule="exact"/>
              <w:ind w:leftChars="150" w:left="316" w:rightChars="50" w:right="105" w:firstLineChars="200" w:firstLine="422"/>
              <w:rPr>
                <w:rFonts w:hint="eastAsia"/>
              </w:rPr>
            </w:pPr>
            <w:r w:rsidRPr="000C16D0">
              <w:rPr>
                <w:rFonts w:hint="eastAsia"/>
              </w:rPr>
              <w:t>前項服務之內容、補助及相關辦法，由中央主管機關定之。</w:t>
            </w:r>
          </w:p>
        </w:tc>
        <w:tc>
          <w:tcPr>
            <w:tcW w:w="3043" w:type="dxa"/>
          </w:tcPr>
          <w:p w14:paraId="302E1558" w14:textId="77777777" w:rsidR="00986D03" w:rsidRDefault="00986D03" w:rsidP="009A7DEE">
            <w:pPr>
              <w:spacing w:line="315" w:lineRule="exact"/>
              <w:ind w:leftChars="50" w:left="105" w:rightChars="50" w:right="105"/>
              <w:rPr>
                <w:rFonts w:hint="eastAsia"/>
              </w:rPr>
            </w:pPr>
          </w:p>
        </w:tc>
        <w:tc>
          <w:tcPr>
            <w:tcW w:w="3043" w:type="dxa"/>
          </w:tcPr>
          <w:p w14:paraId="72F59D78" w14:textId="77777777" w:rsidR="00986D03" w:rsidRDefault="00986D03" w:rsidP="009A7DEE">
            <w:pPr>
              <w:spacing w:line="315" w:lineRule="exact"/>
              <w:ind w:leftChars="50" w:left="316" w:rightChars="50" w:right="105" w:hangingChars="100" w:hanging="211"/>
              <w:rPr>
                <w:rFonts w:hint="eastAsia"/>
              </w:rPr>
            </w:pPr>
            <w:r>
              <w:rPr>
                <w:rFonts w:hint="eastAsia"/>
              </w:rPr>
              <w:t>一、本條新增。</w:t>
            </w:r>
          </w:p>
          <w:p w14:paraId="53A6EFE4" w14:textId="77777777" w:rsidR="00986D03" w:rsidRDefault="00986D03" w:rsidP="009A7DEE">
            <w:pPr>
              <w:spacing w:line="315" w:lineRule="exact"/>
              <w:ind w:leftChars="50" w:left="316" w:rightChars="50" w:right="105" w:hangingChars="100" w:hanging="211"/>
              <w:rPr>
                <w:rFonts w:hint="eastAsia"/>
              </w:rPr>
            </w:pPr>
            <w:r>
              <w:rPr>
                <w:rFonts w:hint="eastAsia"/>
              </w:rPr>
              <w:t>二、有鑑於燒燙傷及脊隨損傷者於生活重建時，狀況仍有多型態不確定性，症狀固定後始能申請身障證明。惟此兩種身障類型，其生活重建服務需要及時介入，卻因為未取得證明，而無法領取機構教養補助，造成生活重建機構營運上的困境。為使其在沒有身障證明情形下亦能得到完整生活重建服務，爰新增本條。</w:t>
            </w:r>
          </w:p>
          <w:p w14:paraId="464DDBDD" w14:textId="77777777" w:rsidR="00986D03" w:rsidRDefault="00986D03" w:rsidP="009A7DEE">
            <w:pPr>
              <w:pStyle w:val="a3"/>
              <w:spacing w:line="315" w:lineRule="exact"/>
              <w:ind w:leftChars="150" w:left="738" w:rightChars="50" w:right="105" w:hangingChars="200" w:hanging="422"/>
              <w:rPr>
                <w:rFonts w:hint="eastAsia"/>
              </w:rPr>
            </w:pPr>
            <w:r w:rsidRPr="00EC3B9D">
              <w:rPr>
                <w:rFonts w:ascii="細明體" w:hint="eastAsia"/>
              </w:rPr>
              <w:t>(</w:t>
            </w:r>
            <w:r>
              <w:rPr>
                <w:rFonts w:hint="eastAsia"/>
              </w:rPr>
              <w:t>一</w:t>
            </w:r>
            <w:r w:rsidRPr="00EC3B9D">
              <w:rPr>
                <w:rFonts w:ascii="細明體" w:hint="eastAsia"/>
              </w:rPr>
              <w:t>)</w:t>
            </w:r>
            <w:r>
              <w:rPr>
                <w:rFonts w:hint="eastAsia"/>
              </w:rPr>
              <w:t>第一項燒燙傷及脊髓損傷患者，在正況尚未固定，不能依法申請取得身心障礙證明前，應先提供生活重建服務。</w:t>
            </w:r>
          </w:p>
          <w:p w14:paraId="33F8858D" w14:textId="77777777" w:rsidR="00986D03" w:rsidRDefault="00986D03" w:rsidP="009A7DEE">
            <w:pPr>
              <w:pStyle w:val="a3"/>
              <w:spacing w:line="315" w:lineRule="exact"/>
              <w:ind w:leftChars="150" w:left="738" w:rightChars="50" w:right="105" w:hangingChars="200" w:hanging="422"/>
              <w:rPr>
                <w:rFonts w:hint="eastAsia"/>
              </w:rPr>
            </w:pPr>
            <w:r w:rsidRPr="00EC3B9D">
              <w:rPr>
                <w:rFonts w:ascii="細明體" w:hint="eastAsia"/>
              </w:rPr>
              <w:t>(</w:t>
            </w:r>
            <w:r>
              <w:rPr>
                <w:rFonts w:hint="eastAsia"/>
              </w:rPr>
              <w:t>二</w:t>
            </w:r>
            <w:r w:rsidRPr="00EC3B9D">
              <w:rPr>
                <w:rFonts w:ascii="細明體" w:hint="eastAsia"/>
              </w:rPr>
              <w:t>)</w:t>
            </w:r>
            <w:r>
              <w:rPr>
                <w:rFonts w:hint="eastAsia"/>
              </w:rPr>
              <w:t>第二項授權中央主管機關制訂辦法。</w:t>
            </w:r>
          </w:p>
        </w:tc>
      </w:tr>
      <w:tr w:rsidR="00986D03" w14:paraId="4A75124B" w14:textId="77777777" w:rsidTr="002A7208">
        <w:tc>
          <w:tcPr>
            <w:tcW w:w="3042" w:type="dxa"/>
          </w:tcPr>
          <w:p w14:paraId="04D2954D" w14:textId="77777777" w:rsidR="00986D03" w:rsidRDefault="00986D03" w:rsidP="009A7DEE">
            <w:pPr>
              <w:spacing w:line="315" w:lineRule="exact"/>
              <w:ind w:leftChars="50" w:left="316" w:rightChars="50" w:right="105" w:hangingChars="100" w:hanging="211"/>
              <w:rPr>
                <w:rFonts w:hint="eastAsia"/>
              </w:rPr>
            </w:pPr>
            <w:r>
              <w:rPr>
                <w:rFonts w:hint="eastAsia"/>
              </w:rPr>
              <w:t>第六十一條　直轄市、縣（市）政府應設置申請手語翻譯</w:t>
            </w:r>
            <w:r w:rsidRPr="00EC3B9D">
              <w:rPr>
                <w:rFonts w:hint="eastAsia"/>
                <w:u w:val="single"/>
              </w:rPr>
              <w:t>及同步聽打</w:t>
            </w:r>
            <w:r>
              <w:rPr>
                <w:rFonts w:hint="eastAsia"/>
              </w:rPr>
              <w:t>服務窗口，依聽覺功能或言語功能障礙者實際需求，提供其參與公共事務所需之服務。</w:t>
            </w:r>
          </w:p>
          <w:p w14:paraId="1DB64AF8" w14:textId="77777777" w:rsidR="00986D03" w:rsidRDefault="00986D03" w:rsidP="009A7DEE">
            <w:pPr>
              <w:spacing w:line="315" w:lineRule="exact"/>
              <w:ind w:leftChars="150" w:left="316" w:rightChars="50" w:right="105" w:firstLineChars="200" w:firstLine="422"/>
              <w:rPr>
                <w:rFonts w:hint="eastAsia"/>
              </w:rPr>
            </w:pPr>
            <w:r>
              <w:rPr>
                <w:rFonts w:hint="eastAsia"/>
              </w:rPr>
              <w:t>前項受理手語翻譯</w:t>
            </w:r>
            <w:r w:rsidRPr="00FB445D">
              <w:rPr>
                <w:rFonts w:hint="eastAsia"/>
              </w:rPr>
              <w:t>或</w:t>
            </w:r>
            <w:r w:rsidRPr="00EC3B9D">
              <w:rPr>
                <w:rFonts w:hint="eastAsia"/>
                <w:u w:val="single"/>
              </w:rPr>
              <w:t>同步聽打服務</w:t>
            </w:r>
            <w:r>
              <w:rPr>
                <w:rFonts w:hint="eastAsia"/>
              </w:rPr>
              <w:t>範圍及作業程序</w:t>
            </w:r>
            <w:r w:rsidRPr="00FB445D">
              <w:rPr>
                <w:rFonts w:hint="eastAsia"/>
                <w:u w:val="single"/>
              </w:rPr>
              <w:t>之</w:t>
            </w:r>
            <w:r>
              <w:rPr>
                <w:rFonts w:hint="eastAsia"/>
              </w:rPr>
              <w:t>相關規定，由直轄市、縣（市）主管機關定之。</w:t>
            </w:r>
          </w:p>
          <w:p w14:paraId="7566D512" w14:textId="77777777" w:rsidR="00986D03" w:rsidRDefault="00986D03" w:rsidP="009A7DEE">
            <w:pPr>
              <w:spacing w:line="315" w:lineRule="exact"/>
              <w:ind w:leftChars="150" w:left="316" w:rightChars="50" w:right="105" w:firstLineChars="200" w:firstLine="422"/>
              <w:rPr>
                <w:rFonts w:hint="eastAsia"/>
              </w:rPr>
            </w:pPr>
            <w:r>
              <w:rPr>
                <w:rFonts w:hint="eastAsia"/>
              </w:rPr>
              <w:t>依第一項規定提供手語翻譯服務，應由手語翻譯技術士技能檢定合格者擔任之。</w:t>
            </w:r>
          </w:p>
        </w:tc>
        <w:tc>
          <w:tcPr>
            <w:tcW w:w="3043" w:type="dxa"/>
          </w:tcPr>
          <w:p w14:paraId="05091099" w14:textId="77777777" w:rsidR="00986D03" w:rsidRDefault="00986D03" w:rsidP="009A7DEE">
            <w:pPr>
              <w:spacing w:line="315" w:lineRule="exact"/>
              <w:ind w:leftChars="50" w:left="316" w:rightChars="50" w:right="105" w:hangingChars="100" w:hanging="211"/>
              <w:rPr>
                <w:rFonts w:hint="eastAsia"/>
              </w:rPr>
            </w:pPr>
            <w:r>
              <w:rPr>
                <w:rFonts w:hint="eastAsia"/>
              </w:rPr>
              <w:t>第六十一條　直轄市、縣（市）政府應設置申請手語翻譯服務窗口，依聽覺功能或言語功能障礙者實際需求，提供其參與公共事務所需之服務</w:t>
            </w:r>
            <w:r w:rsidRPr="00EC3B9D">
              <w:rPr>
                <w:rFonts w:hint="eastAsia"/>
                <w:u w:val="single"/>
              </w:rPr>
              <w:t>；並得依身心障礙者之實際需求，提供同步聽打服務</w:t>
            </w:r>
            <w:r>
              <w:rPr>
                <w:rFonts w:hint="eastAsia"/>
              </w:rPr>
              <w:t>。</w:t>
            </w:r>
          </w:p>
          <w:p w14:paraId="47CE7734" w14:textId="77777777" w:rsidR="00986D03" w:rsidRDefault="00986D03" w:rsidP="009A7DEE">
            <w:pPr>
              <w:spacing w:line="315" w:lineRule="exact"/>
              <w:ind w:leftChars="150" w:left="316" w:rightChars="50" w:right="105" w:firstLineChars="200" w:firstLine="422"/>
              <w:rPr>
                <w:rFonts w:hint="eastAsia"/>
              </w:rPr>
            </w:pPr>
            <w:r>
              <w:rPr>
                <w:rFonts w:hint="eastAsia"/>
              </w:rPr>
              <w:t>前項受理手語翻譯或同步聽打</w:t>
            </w:r>
            <w:r w:rsidRPr="00EC3B9D">
              <w:rPr>
                <w:rFonts w:hint="eastAsia"/>
                <w:u w:val="single"/>
              </w:rPr>
              <w:t>之</w:t>
            </w:r>
            <w:r>
              <w:rPr>
                <w:rFonts w:hint="eastAsia"/>
              </w:rPr>
              <w:t>服務範圍及作業程序等相關規定，由直轄市、縣（市）主管機關定之。</w:t>
            </w:r>
          </w:p>
          <w:p w14:paraId="56BFD384" w14:textId="77777777" w:rsidR="00986D03" w:rsidRDefault="00986D03" w:rsidP="009A7DEE">
            <w:pPr>
              <w:spacing w:line="315" w:lineRule="exact"/>
              <w:ind w:leftChars="150" w:left="316" w:rightChars="50" w:right="105" w:firstLineChars="200" w:firstLine="422"/>
              <w:rPr>
                <w:rFonts w:hint="eastAsia"/>
              </w:rPr>
            </w:pPr>
            <w:r>
              <w:rPr>
                <w:rFonts w:hint="eastAsia"/>
              </w:rPr>
              <w:t>依第一項規定提供手語翻譯服務，應</w:t>
            </w:r>
            <w:r w:rsidRPr="00EC3B9D">
              <w:rPr>
                <w:rFonts w:hint="eastAsia"/>
                <w:u w:val="single"/>
              </w:rPr>
              <w:t>於本法公布施行滿五年之日起，</w:t>
            </w:r>
            <w:r>
              <w:rPr>
                <w:rFonts w:hint="eastAsia"/>
              </w:rPr>
              <w:t>由手語翻譯技術士技能檢定合格者擔任之。</w:t>
            </w:r>
          </w:p>
        </w:tc>
        <w:tc>
          <w:tcPr>
            <w:tcW w:w="3043" w:type="dxa"/>
          </w:tcPr>
          <w:p w14:paraId="18224FB0" w14:textId="77777777" w:rsidR="00986D03" w:rsidRDefault="00986D03" w:rsidP="009A7DEE">
            <w:pPr>
              <w:spacing w:line="315" w:lineRule="exact"/>
              <w:ind w:leftChars="50" w:left="316" w:rightChars="50" w:right="105" w:hangingChars="100" w:hanging="211"/>
              <w:rPr>
                <w:rFonts w:hint="eastAsia"/>
              </w:rPr>
            </w:pPr>
            <w:r>
              <w:rPr>
                <w:rFonts w:hint="eastAsia"/>
              </w:rPr>
              <w:t>一、修正第一項，同步聽打服務於一百零四年十二月十六日起納入各地方政府法定服務項目，各地方府應於一百零六年十二月十六日前建置同步聽打服務窗口，經查各地方政府均已依法完成，爰手語翻譯及同步聽打皆為聽障者或言語功能障礙者參與公共事務所需之服務，應列為服務窗口之一。</w:t>
            </w:r>
          </w:p>
          <w:p w14:paraId="7757D984" w14:textId="77777777" w:rsidR="00986D03" w:rsidRDefault="00986D03" w:rsidP="009A7DEE">
            <w:pPr>
              <w:spacing w:line="315" w:lineRule="exact"/>
              <w:ind w:leftChars="50" w:left="316" w:rightChars="50" w:right="105" w:hangingChars="100" w:hanging="211"/>
              <w:rPr>
                <w:rFonts w:hint="eastAsia"/>
              </w:rPr>
            </w:pPr>
            <w:r>
              <w:rPr>
                <w:rFonts w:hint="eastAsia"/>
              </w:rPr>
              <w:t>二、第二項酌作文字修正。</w:t>
            </w:r>
          </w:p>
          <w:p w14:paraId="0040A135" w14:textId="77777777" w:rsidR="00986D03" w:rsidRDefault="00986D03" w:rsidP="009A7DEE">
            <w:pPr>
              <w:spacing w:line="315" w:lineRule="exact"/>
              <w:ind w:leftChars="50" w:left="316" w:rightChars="50" w:right="105" w:hangingChars="100" w:hanging="211"/>
              <w:rPr>
                <w:rFonts w:hint="eastAsia"/>
              </w:rPr>
            </w:pPr>
            <w:r>
              <w:rPr>
                <w:rFonts w:hint="eastAsia"/>
              </w:rPr>
              <w:t>三、手語翻譯服務已於一百零一年七月十一日起，由手語翻譯技術士技能檢定合格者擔任，爰修正第三項。</w:t>
            </w:r>
          </w:p>
        </w:tc>
      </w:tr>
      <w:tr w:rsidR="00986D03" w14:paraId="753928B0" w14:textId="77777777" w:rsidTr="002A7208">
        <w:tc>
          <w:tcPr>
            <w:tcW w:w="3042" w:type="dxa"/>
          </w:tcPr>
          <w:p w14:paraId="084BAF40" w14:textId="77777777" w:rsidR="00986D03" w:rsidRDefault="00986D03" w:rsidP="009A7DEE">
            <w:pPr>
              <w:spacing w:line="315" w:lineRule="exact"/>
              <w:ind w:leftChars="50" w:left="316" w:rightChars="50" w:right="105" w:hangingChars="100" w:hanging="211"/>
              <w:rPr>
                <w:rFonts w:hint="eastAsia"/>
              </w:rPr>
            </w:pPr>
            <w:r>
              <w:rPr>
                <w:rFonts w:hint="eastAsia"/>
              </w:rPr>
              <w:t>第六十三條　私人或團體設立身心障礙福利機構，應向直轄市、縣（市）主管機關申請設立許可。</w:t>
            </w:r>
          </w:p>
          <w:p w14:paraId="5A8EF09B" w14:textId="77777777" w:rsidR="00986D03" w:rsidRDefault="00986D03" w:rsidP="009A7DEE">
            <w:pPr>
              <w:spacing w:line="315" w:lineRule="exact"/>
              <w:ind w:leftChars="150" w:left="316" w:rightChars="50" w:right="105" w:firstLineChars="200" w:firstLine="422"/>
              <w:rPr>
                <w:rFonts w:hint="eastAsia"/>
              </w:rPr>
            </w:pPr>
            <w:r>
              <w:rPr>
                <w:rFonts w:hint="eastAsia"/>
              </w:rPr>
              <w:t>依前項規定許可設立者，應自許可設立之日起三個月內，依有關法規辦理財團法人登記，於登記完成後，始得接受補助，或經主管機關核准後對外募捐並專款專用。但有下列情形之一，得免辦理財團法人登記：</w:t>
            </w:r>
          </w:p>
          <w:p w14:paraId="38B159A7" w14:textId="77777777" w:rsidR="00986D03" w:rsidRDefault="00986D03" w:rsidP="009A7DEE">
            <w:pPr>
              <w:spacing w:line="315" w:lineRule="exact"/>
              <w:ind w:leftChars="150" w:left="527" w:rightChars="50" w:right="105" w:hangingChars="100" w:hanging="211"/>
              <w:rPr>
                <w:rFonts w:hint="eastAsia"/>
              </w:rPr>
            </w:pPr>
            <w:r>
              <w:rPr>
                <w:rFonts w:hint="eastAsia"/>
              </w:rPr>
              <w:t>一、依其他法律申請設立之財團法人或公益社團法人申請附設者。</w:t>
            </w:r>
          </w:p>
          <w:p w14:paraId="06C9325D" w14:textId="77777777" w:rsidR="00986D03" w:rsidRDefault="00986D03" w:rsidP="009A7DEE">
            <w:pPr>
              <w:spacing w:line="315" w:lineRule="exact"/>
              <w:ind w:leftChars="150" w:left="527" w:rightChars="50" w:right="105" w:hangingChars="100" w:hanging="211"/>
              <w:rPr>
                <w:rFonts w:hint="eastAsia"/>
              </w:rPr>
            </w:pPr>
            <w:r>
              <w:rPr>
                <w:rFonts w:hint="eastAsia"/>
              </w:rPr>
              <w:t>二、小型設立且不對外募捐、不接受補助及不享受租稅減免者。</w:t>
            </w:r>
          </w:p>
          <w:p w14:paraId="6F9DD354" w14:textId="77777777" w:rsidR="00986D03" w:rsidRDefault="00986D03" w:rsidP="009A7DEE">
            <w:pPr>
              <w:spacing w:line="315" w:lineRule="exact"/>
              <w:ind w:leftChars="150" w:left="316" w:rightChars="50" w:right="105" w:firstLineChars="200" w:firstLine="422"/>
            </w:pPr>
            <w:r w:rsidRPr="00EC3B9D">
              <w:rPr>
                <w:rFonts w:hint="eastAsia"/>
                <w:u w:val="single"/>
              </w:rPr>
              <w:t>前項但書第二款之補助，不包括配合國家重要政策，辦理符合中央主管機關指定或公告身心障礙福利政策之項目及基準者。</w:t>
            </w:r>
          </w:p>
          <w:p w14:paraId="14C12A8A" w14:textId="77777777" w:rsidR="00986D03" w:rsidRDefault="00986D03" w:rsidP="009A7DEE">
            <w:pPr>
              <w:spacing w:line="315" w:lineRule="exact"/>
              <w:ind w:leftChars="150" w:left="316" w:rightChars="50" w:right="105" w:firstLineChars="200" w:firstLine="422"/>
              <w:rPr>
                <w:rFonts w:hint="eastAsia"/>
              </w:rPr>
            </w:pPr>
            <w:r>
              <w:rPr>
                <w:rFonts w:hint="eastAsia"/>
              </w:rPr>
              <w:t>第一項機構未於</w:t>
            </w:r>
            <w:r w:rsidRPr="00EC3B9D">
              <w:rPr>
                <w:rFonts w:hint="eastAsia"/>
                <w:u w:val="single"/>
              </w:rPr>
              <w:t>第二</w:t>
            </w:r>
            <w:r>
              <w:rPr>
                <w:rFonts w:hint="eastAsia"/>
              </w:rPr>
              <w:t>項規定期間辦理財團法人登記，而有正當理由者，得申請直轄市、縣（市）主管機關核准延長一次，期間不得超過三個月；屆期</w:t>
            </w:r>
            <w:r w:rsidRPr="00EC3B9D">
              <w:rPr>
                <w:rFonts w:hint="eastAsia"/>
                <w:u w:val="single"/>
              </w:rPr>
              <w:t>未</w:t>
            </w:r>
            <w:r>
              <w:rPr>
                <w:rFonts w:hint="eastAsia"/>
              </w:rPr>
              <w:t>辦理者，原許可失其效力。</w:t>
            </w:r>
          </w:p>
          <w:p w14:paraId="5189AEB2" w14:textId="77777777" w:rsidR="00986D03" w:rsidRDefault="00986D03" w:rsidP="009A7DEE">
            <w:pPr>
              <w:spacing w:line="315" w:lineRule="exact"/>
              <w:ind w:leftChars="150" w:left="316" w:rightChars="50" w:right="105" w:firstLineChars="200" w:firstLine="422"/>
              <w:rPr>
                <w:rFonts w:hint="eastAsia"/>
              </w:rPr>
            </w:pPr>
            <w:r>
              <w:rPr>
                <w:rFonts w:hint="eastAsia"/>
              </w:rPr>
              <w:t>第一項機構申請設立之許可要件、申請程序、審核期限、撤銷與廢止許可、停辦、擴充與遷移、督導管理及其他相關事項之辦法，由中央主管機關定之。</w:t>
            </w:r>
          </w:p>
        </w:tc>
        <w:tc>
          <w:tcPr>
            <w:tcW w:w="3043" w:type="dxa"/>
          </w:tcPr>
          <w:p w14:paraId="29FFD635" w14:textId="77777777" w:rsidR="00986D03" w:rsidRDefault="00986D03" w:rsidP="009A7DEE">
            <w:pPr>
              <w:spacing w:line="315" w:lineRule="exact"/>
              <w:ind w:leftChars="50" w:left="316" w:rightChars="50" w:right="105" w:hangingChars="100" w:hanging="211"/>
              <w:rPr>
                <w:rFonts w:hint="eastAsia"/>
              </w:rPr>
            </w:pPr>
            <w:r>
              <w:rPr>
                <w:rFonts w:hint="eastAsia"/>
              </w:rPr>
              <w:t>第六十三條　私人或團體設立身心障礙福利機構，應向直轄市、縣（市）主管機關申請設立許可。</w:t>
            </w:r>
          </w:p>
          <w:p w14:paraId="56C9662D" w14:textId="77777777" w:rsidR="00986D03" w:rsidRDefault="00986D03" w:rsidP="009A7DEE">
            <w:pPr>
              <w:spacing w:line="315" w:lineRule="exact"/>
              <w:ind w:leftChars="150" w:left="316" w:rightChars="50" w:right="105" w:firstLineChars="200" w:firstLine="422"/>
              <w:rPr>
                <w:rFonts w:hint="eastAsia"/>
              </w:rPr>
            </w:pPr>
            <w:r>
              <w:rPr>
                <w:rFonts w:hint="eastAsia"/>
              </w:rPr>
              <w:t>依前項規定許可設立者，應自許可設立之日起三個月內，依有關法規辦理財團法人登記，於登記完成後，始得接受補助，或經主管機關核准後對外募捐並專款專用。但有下列情形之一</w:t>
            </w:r>
            <w:r w:rsidRPr="00EC3B9D">
              <w:rPr>
                <w:rFonts w:hint="eastAsia"/>
                <w:u w:val="single"/>
              </w:rPr>
              <w:t>者</w:t>
            </w:r>
            <w:r>
              <w:rPr>
                <w:rFonts w:hint="eastAsia"/>
              </w:rPr>
              <w:t>，得免辦理財團法人登記：</w:t>
            </w:r>
          </w:p>
          <w:p w14:paraId="0761ABA9" w14:textId="77777777" w:rsidR="00986D03" w:rsidRDefault="00986D03" w:rsidP="009A7DEE">
            <w:pPr>
              <w:spacing w:line="315" w:lineRule="exact"/>
              <w:ind w:leftChars="150" w:left="527" w:rightChars="50" w:right="105" w:hangingChars="100" w:hanging="211"/>
              <w:rPr>
                <w:rFonts w:hint="eastAsia"/>
              </w:rPr>
            </w:pPr>
            <w:r>
              <w:rPr>
                <w:rFonts w:hint="eastAsia"/>
              </w:rPr>
              <w:t>一、依其他法律申請設立之財團法人或公益社團法人申請附設者。</w:t>
            </w:r>
          </w:p>
          <w:p w14:paraId="490327AB" w14:textId="77777777" w:rsidR="00986D03" w:rsidRDefault="00986D03" w:rsidP="009A7DEE">
            <w:pPr>
              <w:spacing w:line="315" w:lineRule="exact"/>
              <w:ind w:leftChars="150" w:left="527" w:rightChars="50" w:right="105" w:hangingChars="100" w:hanging="211"/>
              <w:rPr>
                <w:rFonts w:hint="eastAsia"/>
              </w:rPr>
            </w:pPr>
            <w:r>
              <w:rPr>
                <w:rFonts w:hint="eastAsia"/>
              </w:rPr>
              <w:t>二、小型設立且不對外募捐、不接受補助及不享受租稅減免者。</w:t>
            </w:r>
          </w:p>
          <w:p w14:paraId="1915AA95" w14:textId="77777777" w:rsidR="00986D03" w:rsidRDefault="00986D03" w:rsidP="009A7DEE">
            <w:pPr>
              <w:spacing w:line="315" w:lineRule="exact"/>
              <w:ind w:leftChars="150" w:left="316" w:rightChars="50" w:right="105" w:firstLineChars="200" w:firstLine="422"/>
              <w:rPr>
                <w:rFonts w:hint="eastAsia"/>
              </w:rPr>
            </w:pPr>
            <w:r>
              <w:rPr>
                <w:rFonts w:hint="eastAsia"/>
              </w:rPr>
              <w:t>第一項機構未於前項規定期間辦理財團法人登記，而有正當理由者，得申請直轄市、縣（市）主管機關核准延長一次，期間不得超過三個月；屆期</w:t>
            </w:r>
            <w:r w:rsidRPr="00EC3B9D">
              <w:rPr>
                <w:rFonts w:hint="eastAsia"/>
                <w:u w:val="single"/>
              </w:rPr>
              <w:t>不</w:t>
            </w:r>
            <w:r>
              <w:rPr>
                <w:rFonts w:hint="eastAsia"/>
              </w:rPr>
              <w:t>辦理者，原許可失其效力。</w:t>
            </w:r>
          </w:p>
          <w:p w14:paraId="6F3DD956" w14:textId="77777777" w:rsidR="00986D03" w:rsidRDefault="00986D03" w:rsidP="009A7DEE">
            <w:pPr>
              <w:spacing w:line="315" w:lineRule="exact"/>
              <w:ind w:leftChars="150" w:left="316" w:rightChars="50" w:right="105" w:firstLineChars="200" w:firstLine="422"/>
              <w:rPr>
                <w:rFonts w:hint="eastAsia"/>
              </w:rPr>
            </w:pPr>
            <w:r>
              <w:rPr>
                <w:rFonts w:hint="eastAsia"/>
              </w:rPr>
              <w:t>第一項機構申請設立之許可要件、申請程序、審核期限、撤銷與廢止許可、停辦、擴充與遷移、督導管理及其他相關事項之辦法，由中央主管機關定之。</w:t>
            </w:r>
          </w:p>
        </w:tc>
        <w:tc>
          <w:tcPr>
            <w:tcW w:w="3043" w:type="dxa"/>
          </w:tcPr>
          <w:p w14:paraId="32C7B5D3" w14:textId="77777777" w:rsidR="00986D03" w:rsidRDefault="00986D03" w:rsidP="009A7DEE">
            <w:pPr>
              <w:spacing w:line="315" w:lineRule="exact"/>
              <w:ind w:leftChars="50" w:left="316" w:rightChars="50" w:right="105" w:hangingChars="100" w:hanging="211"/>
              <w:rPr>
                <w:rFonts w:hint="eastAsia"/>
              </w:rPr>
            </w:pPr>
            <w:r>
              <w:rPr>
                <w:rFonts w:hint="eastAsia"/>
              </w:rPr>
              <w:t>一、第一項未修正。</w:t>
            </w:r>
          </w:p>
          <w:p w14:paraId="3297239D" w14:textId="77777777" w:rsidR="00986D03" w:rsidRDefault="00986D03" w:rsidP="009A7DEE">
            <w:pPr>
              <w:spacing w:line="315" w:lineRule="exact"/>
              <w:ind w:leftChars="50" w:left="316" w:rightChars="50" w:right="105" w:hangingChars="100" w:hanging="211"/>
              <w:rPr>
                <w:rFonts w:hint="eastAsia"/>
              </w:rPr>
            </w:pPr>
            <w:r>
              <w:rPr>
                <w:rFonts w:hint="eastAsia"/>
              </w:rPr>
              <w:t>二、第二項酌修文字。</w:t>
            </w:r>
          </w:p>
          <w:p w14:paraId="6B3E0E35" w14:textId="77777777" w:rsidR="00986D03" w:rsidRDefault="00986D03" w:rsidP="009A7DEE">
            <w:pPr>
              <w:spacing w:line="315" w:lineRule="exact"/>
              <w:ind w:leftChars="50" w:left="316" w:rightChars="50" w:right="105" w:hangingChars="100" w:hanging="211"/>
              <w:rPr>
                <w:rFonts w:hint="eastAsia"/>
              </w:rPr>
            </w:pPr>
            <w:r>
              <w:rPr>
                <w:rFonts w:hint="eastAsia"/>
              </w:rPr>
              <w:t>三、鑑於免辦財團法人登記之私立小型身心障礙福利機構為政府推動身心障礙服務之重要資源，為鼓勵其配合國家執行重要政策，例如長期照顧及強化機構公共安全等，爰增訂第三項，明定第二項但書第二款所定不接受補助，不包括該類機構配合國家重要政策，辦理符合中央主管機關指定或公告之項目及基準者，俾符實需。</w:t>
            </w:r>
          </w:p>
          <w:p w14:paraId="46B3EEBB" w14:textId="77777777" w:rsidR="00986D03" w:rsidRDefault="00986D03" w:rsidP="009A7DEE">
            <w:pPr>
              <w:spacing w:line="315" w:lineRule="exact"/>
              <w:ind w:leftChars="50" w:left="316" w:rightChars="50" w:right="105" w:hangingChars="100" w:hanging="211"/>
              <w:rPr>
                <w:rFonts w:hint="eastAsia"/>
              </w:rPr>
            </w:pPr>
            <w:r>
              <w:rPr>
                <w:rFonts w:hint="eastAsia"/>
              </w:rPr>
              <w:t>四、現行第三項移列為第四項，內容未修正。</w:t>
            </w:r>
          </w:p>
          <w:p w14:paraId="7FDA4FED" w14:textId="77777777" w:rsidR="00986D03" w:rsidRDefault="00986D03" w:rsidP="009A7DEE">
            <w:pPr>
              <w:spacing w:line="315" w:lineRule="exact"/>
              <w:ind w:leftChars="50" w:left="316" w:rightChars="50" w:right="105" w:hangingChars="100" w:hanging="211"/>
              <w:rPr>
                <w:rFonts w:hint="eastAsia"/>
              </w:rPr>
            </w:pPr>
            <w:r>
              <w:rPr>
                <w:rFonts w:hint="eastAsia"/>
              </w:rPr>
              <w:t>五、現行第四項移列為第五項，內容未修正。</w:t>
            </w:r>
          </w:p>
        </w:tc>
      </w:tr>
      <w:tr w:rsidR="00986D03" w14:paraId="3532E92A" w14:textId="77777777" w:rsidTr="002A7208">
        <w:tc>
          <w:tcPr>
            <w:tcW w:w="3042" w:type="dxa"/>
          </w:tcPr>
          <w:p w14:paraId="2CDACFDD" w14:textId="77777777" w:rsidR="00986D03" w:rsidRDefault="00986D03" w:rsidP="009A7DEE">
            <w:pPr>
              <w:spacing w:line="315" w:lineRule="exact"/>
              <w:ind w:leftChars="50" w:left="316" w:rightChars="50" w:right="105" w:hangingChars="100" w:hanging="211"/>
              <w:rPr>
                <w:rFonts w:hint="eastAsia"/>
              </w:rPr>
            </w:pPr>
            <w:r>
              <w:rPr>
                <w:rFonts w:hint="eastAsia"/>
              </w:rPr>
              <w:t xml:space="preserve">第六十三條之一　</w:t>
            </w:r>
            <w:r w:rsidRPr="00EC3B9D">
              <w:rPr>
                <w:rFonts w:hint="eastAsia"/>
                <w:u w:val="single"/>
              </w:rPr>
              <w:t>身心障礙福利機構應置院長（主任）一人，並為專任，對其業務負執行及督導之責。</w:t>
            </w:r>
          </w:p>
          <w:p w14:paraId="616528BA" w14:textId="77777777" w:rsidR="00986D03" w:rsidRDefault="00986D03" w:rsidP="009A7DEE">
            <w:pPr>
              <w:spacing w:line="315" w:lineRule="exact"/>
              <w:ind w:leftChars="150" w:left="316" w:rightChars="50" w:right="105" w:firstLineChars="200" w:firstLine="422"/>
              <w:rPr>
                <w:rFonts w:hint="eastAsia"/>
              </w:rPr>
            </w:pPr>
            <w:r>
              <w:rPr>
                <w:rFonts w:hint="eastAsia"/>
              </w:rPr>
              <w:t>有下列</w:t>
            </w:r>
            <w:r w:rsidRPr="00EC3B9D">
              <w:rPr>
                <w:rFonts w:hint="eastAsia"/>
                <w:u w:val="single"/>
              </w:rPr>
              <w:t>各款情形</w:t>
            </w:r>
            <w:r>
              <w:rPr>
                <w:rFonts w:hint="eastAsia"/>
              </w:rPr>
              <w:t>之一者，</w:t>
            </w:r>
            <w:r w:rsidRPr="00EC3B9D">
              <w:rPr>
                <w:rFonts w:hint="eastAsia"/>
                <w:u w:val="single"/>
              </w:rPr>
              <w:t>終身</w:t>
            </w:r>
            <w:r>
              <w:rPr>
                <w:rFonts w:hint="eastAsia"/>
              </w:rPr>
              <w:t>不得擔任身心障礙福利機構之院長（主任）：</w:t>
            </w:r>
          </w:p>
          <w:p w14:paraId="00D84070" w14:textId="77777777" w:rsidR="00986D03" w:rsidRDefault="00986D03" w:rsidP="009A7DEE">
            <w:pPr>
              <w:spacing w:line="315" w:lineRule="exact"/>
              <w:ind w:leftChars="150" w:left="527" w:rightChars="50" w:right="105" w:hangingChars="100" w:hanging="211"/>
              <w:rPr>
                <w:rFonts w:hint="eastAsia"/>
              </w:rPr>
            </w:pPr>
            <w:r>
              <w:rPr>
                <w:rFonts w:hint="eastAsia"/>
              </w:rPr>
              <w:t>一、</w:t>
            </w:r>
            <w:r w:rsidRPr="00EC3B9D">
              <w:rPr>
                <w:rFonts w:hint="eastAsia"/>
                <w:u w:val="single"/>
              </w:rPr>
              <w:t>曾犯性侵害犯罪防治法第二條第一項第一款之罪、性騷擾防治法第二十五條第一項之罪、刑法妨害性隱私及不實性影像罪、兒童及少年性交易防制條例之罪、兒童及少年性剝削防制條例之罪，經緩起訴處分或有罪判決確定。</w:t>
            </w:r>
          </w:p>
          <w:p w14:paraId="032CCC80" w14:textId="77777777" w:rsidR="00986D03" w:rsidRDefault="00986D03" w:rsidP="009A7DEE">
            <w:pPr>
              <w:spacing w:line="315" w:lineRule="exact"/>
              <w:ind w:leftChars="150" w:left="527" w:rightChars="50" w:right="105" w:hangingChars="100" w:hanging="211"/>
              <w:rPr>
                <w:rFonts w:hint="eastAsia"/>
              </w:rPr>
            </w:pPr>
            <w:r w:rsidRPr="00EC3B9D">
              <w:rPr>
                <w:rFonts w:hint="eastAsia"/>
                <w:u w:val="single"/>
              </w:rPr>
              <w:t>二、曾犯毒品危害防制條例或組織犯罪防制條例之罪</w:t>
            </w:r>
            <w:r>
              <w:rPr>
                <w:rFonts w:hint="eastAsia"/>
              </w:rPr>
              <w:t>，經有罪判決確定。</w:t>
            </w:r>
          </w:p>
          <w:p w14:paraId="68AE0CBC" w14:textId="77777777" w:rsidR="00986D03" w:rsidRDefault="00986D03" w:rsidP="009A7DEE">
            <w:pPr>
              <w:spacing w:line="315" w:lineRule="exact"/>
              <w:ind w:leftChars="150" w:left="527" w:rightChars="50" w:right="105" w:hangingChars="100" w:hanging="211"/>
              <w:rPr>
                <w:rFonts w:hint="eastAsia"/>
              </w:rPr>
            </w:pPr>
            <w:r w:rsidRPr="00EC3B9D">
              <w:rPr>
                <w:rFonts w:hint="eastAsia"/>
                <w:u w:val="single"/>
              </w:rPr>
              <w:t>三、曾犯殺人、重傷、強盜、擄人勒贖或其他相</w:t>
            </w:r>
            <w:r>
              <w:rPr>
                <w:rFonts w:hint="eastAsia"/>
              </w:rPr>
              <w:t>類暴力</w:t>
            </w:r>
            <w:r w:rsidRPr="00EC3B9D">
              <w:rPr>
                <w:rFonts w:hint="eastAsia"/>
                <w:u w:val="single"/>
              </w:rPr>
              <w:t>之</w:t>
            </w:r>
            <w:r>
              <w:rPr>
                <w:rFonts w:hint="eastAsia"/>
              </w:rPr>
              <w:t>犯罪</w:t>
            </w:r>
            <w:r w:rsidRPr="00EC3B9D">
              <w:rPr>
                <w:rFonts w:hint="eastAsia"/>
                <w:u w:val="single"/>
              </w:rPr>
              <w:t>，經有罪判決確定</w:t>
            </w:r>
            <w:r>
              <w:rPr>
                <w:rFonts w:hint="eastAsia"/>
              </w:rPr>
              <w:t>。</w:t>
            </w:r>
          </w:p>
          <w:p w14:paraId="782B8383" w14:textId="77777777" w:rsidR="00986D03" w:rsidRDefault="00986D03" w:rsidP="009A7DEE">
            <w:pPr>
              <w:spacing w:line="315" w:lineRule="exact"/>
              <w:ind w:leftChars="150" w:left="527" w:rightChars="50" w:right="105" w:hangingChars="100" w:hanging="211"/>
              <w:rPr>
                <w:rFonts w:hint="eastAsia"/>
              </w:rPr>
            </w:pPr>
            <w:r w:rsidRPr="00EC3B9D">
              <w:rPr>
                <w:rFonts w:hint="eastAsia"/>
                <w:u w:val="single"/>
              </w:rPr>
              <w:t>四、曾犯詐欺、背信、侵占或貪污罪，經判處有期徒刑以上之刑確定。但受緩刑宣告或易科罰金執行完畢者，不在此限。</w:t>
            </w:r>
          </w:p>
          <w:p w14:paraId="386129CF" w14:textId="77777777" w:rsidR="00986D03" w:rsidRDefault="00986D03" w:rsidP="009A7DEE">
            <w:pPr>
              <w:spacing w:line="315" w:lineRule="exact"/>
              <w:ind w:leftChars="150" w:left="527" w:rightChars="50" w:right="105" w:hangingChars="100" w:hanging="211"/>
              <w:rPr>
                <w:rFonts w:hint="eastAsia"/>
              </w:rPr>
            </w:pPr>
            <w:r w:rsidRPr="00EC3B9D">
              <w:rPr>
                <w:rFonts w:hint="eastAsia"/>
                <w:u w:val="single"/>
              </w:rPr>
              <w:t>五、性侵害犯罪防治法所定性侵害犯罪之行為。</w:t>
            </w:r>
          </w:p>
          <w:p w14:paraId="028DAF5D" w14:textId="77777777" w:rsidR="00986D03" w:rsidRDefault="00986D03" w:rsidP="009A7DEE">
            <w:pPr>
              <w:spacing w:line="315" w:lineRule="exact"/>
              <w:ind w:leftChars="150" w:left="527" w:rightChars="50" w:right="105" w:hangingChars="100" w:hanging="211"/>
              <w:rPr>
                <w:rFonts w:hint="eastAsia"/>
              </w:rPr>
            </w:pPr>
            <w:r w:rsidRPr="00EC3B9D">
              <w:rPr>
                <w:rFonts w:hint="eastAsia"/>
                <w:u w:val="single"/>
              </w:rPr>
              <w:t>六、性騷擾、性霸凌行為，情節重大。</w:t>
            </w:r>
          </w:p>
          <w:p w14:paraId="108D2900" w14:textId="77777777" w:rsidR="00986D03" w:rsidRDefault="00986D03" w:rsidP="009A7DEE">
            <w:pPr>
              <w:spacing w:line="315" w:lineRule="exact"/>
              <w:ind w:leftChars="150" w:left="527" w:rightChars="50" w:right="105" w:hangingChars="100" w:hanging="211"/>
              <w:rPr>
                <w:rFonts w:hint="eastAsia"/>
              </w:rPr>
            </w:pPr>
            <w:r w:rsidRPr="00EC3B9D">
              <w:rPr>
                <w:rFonts w:hint="eastAsia"/>
                <w:u w:val="single"/>
              </w:rPr>
              <w:t>七、第七十五條各款行為之一、兒童及少年福利與權益保障法第四十九條第一項各款行為之一或違反兒童及少年性剝削防制條例之行為，情節重大。</w:t>
            </w:r>
          </w:p>
        </w:tc>
        <w:tc>
          <w:tcPr>
            <w:tcW w:w="3043" w:type="dxa"/>
          </w:tcPr>
          <w:p w14:paraId="126AB0E8" w14:textId="77777777" w:rsidR="00986D03" w:rsidRDefault="00986D03" w:rsidP="009A7DEE">
            <w:pPr>
              <w:spacing w:line="315" w:lineRule="exact"/>
              <w:ind w:leftChars="50" w:left="316" w:rightChars="50" w:right="105" w:hangingChars="100" w:hanging="211"/>
              <w:rPr>
                <w:rFonts w:hint="eastAsia"/>
              </w:rPr>
            </w:pPr>
            <w:r>
              <w:rPr>
                <w:rFonts w:hint="eastAsia"/>
              </w:rPr>
              <w:t>第六十三條之一　有下列</w:t>
            </w:r>
            <w:r w:rsidRPr="00EC3B9D">
              <w:rPr>
                <w:rFonts w:hint="eastAsia"/>
                <w:u w:val="single"/>
              </w:rPr>
              <w:t>情事</w:t>
            </w:r>
            <w:r>
              <w:rPr>
                <w:rFonts w:hint="eastAsia"/>
              </w:rPr>
              <w:t>之一者，不得擔任身心障礙福利機構之</w:t>
            </w:r>
            <w:r w:rsidRPr="00EC3B9D">
              <w:rPr>
                <w:rFonts w:hint="eastAsia"/>
                <w:u w:val="single"/>
              </w:rPr>
              <w:t>業務負責人</w:t>
            </w:r>
            <w:r>
              <w:rPr>
                <w:rFonts w:hint="eastAsia"/>
              </w:rPr>
              <w:t>：</w:t>
            </w:r>
          </w:p>
          <w:p w14:paraId="22117ED6" w14:textId="77777777" w:rsidR="00986D03" w:rsidRDefault="00986D03" w:rsidP="009A7DEE">
            <w:pPr>
              <w:spacing w:line="315" w:lineRule="exact"/>
              <w:ind w:leftChars="150" w:left="527" w:rightChars="50" w:right="105" w:hangingChars="100" w:hanging="211"/>
              <w:rPr>
                <w:rFonts w:hint="eastAsia"/>
              </w:rPr>
            </w:pPr>
            <w:r>
              <w:rPr>
                <w:rFonts w:hint="eastAsia"/>
              </w:rPr>
              <w:t>一、有施打毒品、暴力犯罪、性騷擾</w:t>
            </w:r>
            <w:r w:rsidRPr="00EC3B9D">
              <w:rPr>
                <w:rFonts w:hint="eastAsia"/>
                <w:u w:val="single"/>
              </w:rPr>
              <w:t>、性侵害行為</w:t>
            </w:r>
            <w:r>
              <w:rPr>
                <w:rFonts w:hint="eastAsia"/>
              </w:rPr>
              <w:t>，經有罪判決確定。</w:t>
            </w:r>
          </w:p>
          <w:p w14:paraId="143BA752" w14:textId="77777777" w:rsidR="00986D03" w:rsidRDefault="00986D03" w:rsidP="009A7DEE">
            <w:pPr>
              <w:spacing w:line="315" w:lineRule="exact"/>
              <w:ind w:leftChars="150" w:left="527" w:rightChars="50" w:right="105" w:hangingChars="100" w:hanging="211"/>
              <w:rPr>
                <w:rFonts w:hint="eastAsia"/>
              </w:rPr>
            </w:pPr>
            <w:r>
              <w:rPr>
                <w:rFonts w:hint="eastAsia"/>
              </w:rPr>
              <w:t>二、</w:t>
            </w:r>
            <w:r w:rsidRPr="00EC3B9D">
              <w:rPr>
                <w:rFonts w:hint="eastAsia"/>
                <w:u w:val="single"/>
              </w:rPr>
              <w:t>行為不檢</w:t>
            </w:r>
            <w:r>
              <w:rPr>
                <w:rFonts w:hint="eastAsia"/>
              </w:rPr>
              <w:t>損害身心障礙者權益</w:t>
            </w:r>
            <w:r w:rsidRPr="00EC3B9D">
              <w:rPr>
                <w:rFonts w:hint="eastAsia"/>
                <w:u w:val="single"/>
              </w:rPr>
              <w:t>，其</w:t>
            </w:r>
            <w:r>
              <w:rPr>
                <w:rFonts w:hint="eastAsia"/>
              </w:rPr>
              <w:t>情節重大</w:t>
            </w:r>
            <w:r w:rsidRPr="00EC3B9D">
              <w:rPr>
                <w:rFonts w:hint="eastAsia"/>
                <w:u w:val="single"/>
              </w:rPr>
              <w:t>，經有關機關查證屬實。</w:t>
            </w:r>
          </w:p>
          <w:p w14:paraId="4F8EA485" w14:textId="77777777" w:rsidR="00986D03" w:rsidRDefault="00986D03" w:rsidP="009A7DEE">
            <w:pPr>
              <w:spacing w:line="315" w:lineRule="exact"/>
              <w:ind w:leftChars="150" w:left="316" w:rightChars="50" w:right="105" w:firstLineChars="200" w:firstLine="422"/>
              <w:rPr>
                <w:rFonts w:hint="eastAsia"/>
              </w:rPr>
            </w:pPr>
            <w:r w:rsidRPr="00EC3B9D">
              <w:rPr>
                <w:rFonts w:hint="eastAsia"/>
                <w:u w:val="single"/>
              </w:rPr>
              <w:t>主管機關對前項負責人應主動進行查證。</w:t>
            </w:r>
          </w:p>
          <w:p w14:paraId="2E4A50D8" w14:textId="77777777" w:rsidR="00986D03" w:rsidRDefault="00986D03" w:rsidP="009A7DEE">
            <w:pPr>
              <w:spacing w:line="315" w:lineRule="exact"/>
              <w:ind w:leftChars="150" w:left="316" w:rightChars="50" w:right="105" w:firstLineChars="200" w:firstLine="422"/>
              <w:rPr>
                <w:rFonts w:hint="eastAsia"/>
              </w:rPr>
            </w:pPr>
            <w:r w:rsidRPr="00EC3B9D">
              <w:rPr>
                <w:rFonts w:hint="eastAsia"/>
                <w:u w:val="single"/>
              </w:rPr>
              <w:t>現職工作人員於身心障礙福利機構服務期間有第一項各款情事之一者，身心障礙福利機構應即停止其職務，並依相關規定予以調職、資遣、令其退休或終止勞動契約。</w:t>
            </w:r>
          </w:p>
        </w:tc>
        <w:tc>
          <w:tcPr>
            <w:tcW w:w="3043" w:type="dxa"/>
          </w:tcPr>
          <w:p w14:paraId="740C2FBA" w14:textId="77777777" w:rsidR="00986D03" w:rsidRDefault="00986D03" w:rsidP="009A7DEE">
            <w:pPr>
              <w:spacing w:line="315" w:lineRule="exact"/>
              <w:ind w:leftChars="50" w:left="316" w:rightChars="50" w:right="105" w:hangingChars="100" w:hanging="211"/>
              <w:rPr>
                <w:rFonts w:hint="eastAsia"/>
              </w:rPr>
            </w:pPr>
            <w:r>
              <w:rPr>
                <w:rFonts w:hint="eastAsia"/>
              </w:rPr>
              <w:t>一、為保障身心障礙福利機構之服務對象，參考長期照顧服務法第三十條規定，增訂第</w:t>
            </w:r>
            <w:r w:rsidRPr="00F83A8D">
              <w:rPr>
                <w:rFonts w:hint="eastAsia"/>
                <w:spacing w:val="2"/>
              </w:rPr>
              <w:t>一項明定身心障礙福利</w:t>
            </w:r>
            <w:r>
              <w:rPr>
                <w:rFonts w:hint="eastAsia"/>
              </w:rPr>
              <w:t>機構應置業務負責人即院長（主任）及其責任。</w:t>
            </w:r>
          </w:p>
          <w:p w14:paraId="128FFACB" w14:textId="77777777" w:rsidR="00986D03" w:rsidRDefault="00986D03" w:rsidP="009A7DEE">
            <w:pPr>
              <w:spacing w:line="315" w:lineRule="exact"/>
              <w:ind w:leftChars="50" w:left="316" w:rightChars="50" w:right="105" w:hangingChars="100" w:hanging="211"/>
              <w:rPr>
                <w:rFonts w:hint="eastAsia"/>
              </w:rPr>
            </w:pPr>
            <w:r>
              <w:rPr>
                <w:rFonts w:hint="eastAsia"/>
              </w:rPr>
              <w:t>二、第一項移列為第二項，考量身心障礙福利機構提供生活訓練及住宿照顧等服務，其院長（主任）之良窳將影響服務品質及業務發展，參考兒童及少年福利與權益保障法第八十一條規定，對於違反相關法律經有罪判決確定者或違反特定行為情節重大或其他嚴重損害身心障礙者權益之行為，明定為終身不得擔任身心障礙福利機構院長（主任）之消極資格，以期降低危害身心障礙者之可能，並保護身心障礙者安全；身心障礙福利機構於進用院長（主任）前即應主動查證，如經查獲具有所列消極資格，自不得進用。修正如下：</w:t>
            </w:r>
          </w:p>
          <w:p w14:paraId="3894F9EA" w14:textId="77777777" w:rsidR="00986D03" w:rsidRDefault="00986D03" w:rsidP="009A7DEE">
            <w:pPr>
              <w:pStyle w:val="a3"/>
              <w:spacing w:line="315" w:lineRule="exact"/>
              <w:ind w:leftChars="150" w:left="738" w:rightChars="50" w:right="105" w:hangingChars="200" w:hanging="422"/>
              <w:rPr>
                <w:rFonts w:hint="eastAsia"/>
              </w:rPr>
            </w:pPr>
            <w:r w:rsidRPr="00EC3B9D">
              <w:rPr>
                <w:rFonts w:ascii="細明體" w:hint="eastAsia"/>
              </w:rPr>
              <w:t>(</w:t>
            </w:r>
            <w:r>
              <w:rPr>
                <w:rFonts w:hint="eastAsia"/>
              </w:rPr>
              <w:t>一</w:t>
            </w:r>
            <w:r w:rsidRPr="00EC3B9D">
              <w:rPr>
                <w:rFonts w:ascii="細明體" w:hint="eastAsia"/>
              </w:rPr>
              <w:t>)</w:t>
            </w:r>
            <w:r>
              <w:rPr>
                <w:rFonts w:hint="eastAsia"/>
              </w:rPr>
              <w:t>第一款有關之性犯罪、妨害性隱私及不實性影像罪經緩起訴處分者，已具行為事實，考量身心障礙者相較於一般人之自我保護能力相對弱勢，為提供充足保護，爰將該等性犯罪經緩起訴處分亦納入消極資格。</w:t>
            </w:r>
          </w:p>
          <w:p w14:paraId="46445A61" w14:textId="77777777" w:rsidR="00986D03" w:rsidRDefault="00986D03" w:rsidP="009A7DEE">
            <w:pPr>
              <w:pStyle w:val="a3"/>
              <w:spacing w:line="315" w:lineRule="exact"/>
              <w:ind w:leftChars="150" w:left="738" w:rightChars="50" w:right="105" w:hangingChars="200" w:hanging="422"/>
              <w:rPr>
                <w:rFonts w:hint="eastAsia"/>
              </w:rPr>
            </w:pPr>
            <w:r w:rsidRPr="00EC3B9D">
              <w:rPr>
                <w:rFonts w:ascii="細明體" w:hint="eastAsia"/>
              </w:rPr>
              <w:t>(</w:t>
            </w:r>
            <w:r>
              <w:rPr>
                <w:rFonts w:hint="eastAsia"/>
              </w:rPr>
              <w:t>二</w:t>
            </w:r>
            <w:r w:rsidRPr="00EC3B9D">
              <w:rPr>
                <w:rFonts w:ascii="細明體" w:hint="eastAsia"/>
              </w:rPr>
              <w:t>)</w:t>
            </w:r>
            <w:r>
              <w:rPr>
                <w:rFonts w:hint="eastAsia"/>
              </w:rPr>
              <w:t>第二款毒品危害防制條例或組織犯罪防制條例之罪屬之。</w:t>
            </w:r>
          </w:p>
          <w:p w14:paraId="474C02F2" w14:textId="77777777" w:rsidR="00986D03" w:rsidRDefault="00986D03" w:rsidP="009A7DEE">
            <w:pPr>
              <w:pStyle w:val="a3"/>
              <w:spacing w:line="315" w:lineRule="exact"/>
              <w:ind w:leftChars="150" w:left="738" w:rightChars="50" w:right="105" w:hangingChars="200" w:hanging="422"/>
              <w:rPr>
                <w:rFonts w:hint="eastAsia"/>
              </w:rPr>
            </w:pPr>
            <w:r w:rsidRPr="00EC3B9D">
              <w:rPr>
                <w:rFonts w:ascii="細明體" w:hint="eastAsia"/>
              </w:rPr>
              <w:t>(</w:t>
            </w:r>
            <w:r>
              <w:rPr>
                <w:rFonts w:hint="eastAsia"/>
              </w:rPr>
              <w:t>三</w:t>
            </w:r>
            <w:r w:rsidRPr="00EC3B9D">
              <w:rPr>
                <w:rFonts w:ascii="細明體" w:hint="eastAsia"/>
              </w:rPr>
              <w:t>)</w:t>
            </w:r>
            <w:r>
              <w:rPr>
                <w:rFonts w:hint="eastAsia"/>
              </w:rPr>
              <w:t>第三款殺人、重傷、強盜、擄人勒贖或其他相類暴力之犯罪如搶奪、重大恐嚇取財及重傷害等屬之。</w:t>
            </w:r>
          </w:p>
          <w:p w14:paraId="4A19D13C" w14:textId="77777777" w:rsidR="00986D03" w:rsidRDefault="00986D03" w:rsidP="009A7DEE">
            <w:pPr>
              <w:pStyle w:val="a3"/>
              <w:spacing w:line="315" w:lineRule="exact"/>
              <w:ind w:leftChars="150" w:left="738" w:rightChars="50" w:right="105" w:hangingChars="200" w:hanging="422"/>
              <w:rPr>
                <w:rFonts w:hint="eastAsia"/>
              </w:rPr>
            </w:pPr>
            <w:r w:rsidRPr="00EC3B9D">
              <w:rPr>
                <w:rFonts w:ascii="細明體" w:hint="eastAsia"/>
              </w:rPr>
              <w:t>(</w:t>
            </w:r>
            <w:r>
              <w:rPr>
                <w:rFonts w:hint="eastAsia"/>
              </w:rPr>
              <w:t>四</w:t>
            </w:r>
            <w:r w:rsidRPr="00EC3B9D">
              <w:rPr>
                <w:rFonts w:ascii="細明體" w:hint="eastAsia"/>
              </w:rPr>
              <w:t>)</w:t>
            </w:r>
            <w:r>
              <w:rPr>
                <w:rFonts w:hint="eastAsia"/>
              </w:rPr>
              <w:t>第四款詐欺、背信、侵占或貪污罪屬之。但因非涉及生命、身體法益，惟財產法益之侵害，並受緩刑或易科罰金宣告者情節較經，排除本款之限制。</w:t>
            </w:r>
          </w:p>
          <w:p w14:paraId="5B7CC409" w14:textId="77777777" w:rsidR="00986D03" w:rsidRDefault="00986D03" w:rsidP="009A7DEE">
            <w:pPr>
              <w:pStyle w:val="a3"/>
              <w:spacing w:line="315" w:lineRule="exact"/>
              <w:ind w:leftChars="150" w:left="738" w:rightChars="50" w:right="105" w:hangingChars="200" w:hanging="422"/>
              <w:rPr>
                <w:rFonts w:hint="eastAsia"/>
              </w:rPr>
            </w:pPr>
            <w:r w:rsidRPr="00EC3B9D">
              <w:rPr>
                <w:rFonts w:ascii="細明體" w:hint="eastAsia"/>
              </w:rPr>
              <w:t>(</w:t>
            </w:r>
            <w:r>
              <w:rPr>
                <w:rFonts w:hint="eastAsia"/>
              </w:rPr>
              <w:t>五</w:t>
            </w:r>
            <w:r w:rsidRPr="00EC3B9D">
              <w:rPr>
                <w:rFonts w:ascii="細明體" w:hint="eastAsia"/>
              </w:rPr>
              <w:t>)</w:t>
            </w:r>
            <w:r>
              <w:rPr>
                <w:rFonts w:hint="eastAsia"/>
              </w:rPr>
              <w:t>第五款至第七款其他性犯罪、性騷擾、性霸凌、兒童及少年福利與權益保障法之行為，情節重大者屬之。</w:t>
            </w:r>
          </w:p>
          <w:p w14:paraId="5C7973EB" w14:textId="77777777" w:rsidR="00986D03" w:rsidRDefault="00986D03" w:rsidP="009A7DEE">
            <w:pPr>
              <w:pStyle w:val="a3"/>
              <w:spacing w:line="315" w:lineRule="exact"/>
              <w:ind w:leftChars="150" w:left="738" w:rightChars="50" w:right="105" w:hangingChars="200" w:hanging="422"/>
              <w:rPr>
                <w:rFonts w:hint="eastAsia"/>
              </w:rPr>
            </w:pPr>
            <w:r w:rsidRPr="00EC3B9D">
              <w:rPr>
                <w:rFonts w:ascii="細明體" w:hint="eastAsia"/>
              </w:rPr>
              <w:t>(</w:t>
            </w:r>
            <w:r>
              <w:rPr>
                <w:rFonts w:hint="eastAsia"/>
              </w:rPr>
              <w:t>六</w:t>
            </w:r>
            <w:r w:rsidRPr="00EC3B9D">
              <w:rPr>
                <w:rFonts w:ascii="細明體" w:hint="eastAsia"/>
              </w:rPr>
              <w:t>)</w:t>
            </w:r>
            <w:r>
              <w:rPr>
                <w:rFonts w:hint="eastAsia"/>
              </w:rPr>
              <w:t>第八款其他違反保障身心障礙者權益有關之法律禁止規定之行為，有傷害身心障礙者權益之虞者屬之。</w:t>
            </w:r>
          </w:p>
          <w:p w14:paraId="3A60F8BB" w14:textId="77777777" w:rsidR="00986D03" w:rsidRDefault="00986D03" w:rsidP="009A7DEE">
            <w:pPr>
              <w:spacing w:line="315" w:lineRule="exact"/>
              <w:ind w:leftChars="50" w:left="316" w:rightChars="50" w:right="105" w:hangingChars="100" w:hanging="211"/>
              <w:rPr>
                <w:rFonts w:hint="eastAsia"/>
              </w:rPr>
            </w:pPr>
            <w:r>
              <w:rPr>
                <w:rFonts w:hint="eastAsia"/>
              </w:rPr>
              <w:t>三、第二項移列為第六十三條之</w:t>
            </w:r>
            <w:r w:rsidRPr="00E61106">
              <w:rPr>
                <w:rFonts w:hint="eastAsia"/>
                <w:spacing w:val="2"/>
              </w:rPr>
              <w:t>七第一項；第三項移列為第六十三條之五，爰予</w:t>
            </w:r>
            <w:r>
              <w:rPr>
                <w:rFonts w:hint="eastAsia"/>
              </w:rPr>
              <w:t>刪除。</w:t>
            </w:r>
          </w:p>
        </w:tc>
      </w:tr>
      <w:tr w:rsidR="00986D03" w14:paraId="3C6FD3E5" w14:textId="77777777" w:rsidTr="002A7208">
        <w:tc>
          <w:tcPr>
            <w:tcW w:w="3042" w:type="dxa"/>
          </w:tcPr>
          <w:p w14:paraId="7D27B1D1" w14:textId="77777777" w:rsidR="00986D03" w:rsidRPr="000C16D0" w:rsidRDefault="00986D03" w:rsidP="009A7DEE">
            <w:pPr>
              <w:spacing w:line="315" w:lineRule="exact"/>
              <w:ind w:leftChars="50" w:left="316" w:rightChars="50" w:right="105" w:hangingChars="100" w:hanging="211"/>
              <w:rPr>
                <w:rFonts w:hint="eastAsia"/>
              </w:rPr>
            </w:pPr>
            <w:r w:rsidRPr="000C16D0">
              <w:rPr>
                <w:rFonts w:hint="eastAsia"/>
              </w:rPr>
              <w:t>第六十三條之二　有下列各款情形之一者，於一定期間內不得擔任身心障礙福利機構之院長（主任）：</w:t>
            </w:r>
          </w:p>
          <w:p w14:paraId="76DD9CA7" w14:textId="77777777" w:rsidR="00986D03" w:rsidRPr="000C16D0" w:rsidRDefault="00986D03" w:rsidP="009A7DEE">
            <w:pPr>
              <w:spacing w:line="315" w:lineRule="exact"/>
              <w:ind w:leftChars="150" w:left="527" w:rightChars="50" w:right="105" w:hangingChars="100" w:hanging="211"/>
              <w:rPr>
                <w:rFonts w:hint="eastAsia"/>
              </w:rPr>
            </w:pPr>
            <w:r w:rsidRPr="000C16D0">
              <w:rPr>
                <w:rFonts w:hint="eastAsia"/>
              </w:rPr>
              <w:t>一、非屬情節重大之性騷擾、性霸凌行為。</w:t>
            </w:r>
          </w:p>
          <w:p w14:paraId="2ECFAB14" w14:textId="77777777" w:rsidR="00986D03" w:rsidRPr="000C16D0" w:rsidRDefault="00986D03" w:rsidP="009A7DEE">
            <w:pPr>
              <w:spacing w:line="315" w:lineRule="exact"/>
              <w:ind w:leftChars="150" w:left="527" w:rightChars="50" w:right="105" w:hangingChars="100" w:hanging="211"/>
              <w:rPr>
                <w:rFonts w:hint="eastAsia"/>
              </w:rPr>
            </w:pPr>
            <w:r w:rsidRPr="000C16D0">
              <w:rPr>
                <w:rFonts w:hint="eastAsia"/>
              </w:rPr>
              <w:t>二、非屬情節重大之第七十五條各款行為之一、兒童及少年福利與權益保障法第四十九條第一項各款行為之一或違反兒童及少年性剝削防制條例之行為。</w:t>
            </w:r>
          </w:p>
          <w:p w14:paraId="6FE2F435" w14:textId="77777777" w:rsidR="00986D03" w:rsidRPr="000C16D0" w:rsidRDefault="00986D03" w:rsidP="009A7DEE">
            <w:pPr>
              <w:spacing w:line="315" w:lineRule="exact"/>
              <w:ind w:leftChars="150" w:left="527" w:rightChars="50" w:right="105" w:hangingChars="100" w:hanging="211"/>
              <w:rPr>
                <w:rFonts w:hint="eastAsia"/>
              </w:rPr>
            </w:pPr>
            <w:r w:rsidRPr="000C16D0">
              <w:rPr>
                <w:rFonts w:hint="eastAsia"/>
              </w:rPr>
              <w:t>三、曾犯家庭暴力罪，經緩起訴處分或有罪判決確定。</w:t>
            </w:r>
          </w:p>
          <w:p w14:paraId="70BF7C34" w14:textId="77777777" w:rsidR="00986D03" w:rsidRPr="000C16D0" w:rsidRDefault="00986D03" w:rsidP="009A7DEE">
            <w:pPr>
              <w:spacing w:line="315" w:lineRule="exact"/>
              <w:ind w:leftChars="150" w:left="527" w:rightChars="50" w:right="105" w:hangingChars="100" w:hanging="211"/>
              <w:rPr>
                <w:rFonts w:hint="eastAsia"/>
              </w:rPr>
            </w:pPr>
            <w:r w:rsidRPr="000C16D0">
              <w:rPr>
                <w:rFonts w:hint="eastAsia"/>
              </w:rPr>
              <w:t>四、有客觀事實足認有傷害身心障礙者之虞，經主管機關認定不能執行職務。</w:t>
            </w:r>
          </w:p>
          <w:p w14:paraId="7D0CC6E8" w14:textId="77777777" w:rsidR="00986D03" w:rsidRDefault="00986D03" w:rsidP="009A7DEE">
            <w:pPr>
              <w:spacing w:line="315" w:lineRule="exact"/>
              <w:ind w:leftChars="150" w:left="316" w:rightChars="50" w:right="105" w:firstLineChars="200" w:firstLine="422"/>
              <w:rPr>
                <w:rFonts w:hint="eastAsia"/>
              </w:rPr>
            </w:pPr>
            <w:r w:rsidRPr="000C16D0">
              <w:rPr>
                <w:rFonts w:hint="eastAsia"/>
              </w:rPr>
              <w:t>有前項各款之情形者，不得擔任身心障礙福利機構院長（主任）之期間，由主管機關審酌情節嚴重程度認定一年至十年。</w:t>
            </w:r>
          </w:p>
        </w:tc>
        <w:tc>
          <w:tcPr>
            <w:tcW w:w="3043" w:type="dxa"/>
          </w:tcPr>
          <w:p w14:paraId="6E37A166" w14:textId="77777777" w:rsidR="00986D03" w:rsidRDefault="00986D03" w:rsidP="009A7DEE">
            <w:pPr>
              <w:spacing w:line="315" w:lineRule="exact"/>
              <w:ind w:leftChars="50" w:left="105" w:rightChars="50" w:right="105"/>
              <w:rPr>
                <w:rFonts w:hint="eastAsia"/>
              </w:rPr>
            </w:pPr>
          </w:p>
        </w:tc>
        <w:tc>
          <w:tcPr>
            <w:tcW w:w="3043" w:type="dxa"/>
          </w:tcPr>
          <w:p w14:paraId="6737AE47" w14:textId="77777777" w:rsidR="00986D03" w:rsidRDefault="00986D03" w:rsidP="009A7DEE">
            <w:pPr>
              <w:spacing w:line="315" w:lineRule="exact"/>
              <w:ind w:leftChars="50" w:left="316" w:rightChars="50" w:right="105" w:hangingChars="100" w:hanging="211"/>
              <w:rPr>
                <w:rFonts w:hint="eastAsia"/>
              </w:rPr>
            </w:pPr>
            <w:r>
              <w:rPr>
                <w:rFonts w:hint="eastAsia"/>
              </w:rPr>
              <w:t>一、本條新增。</w:t>
            </w:r>
          </w:p>
          <w:p w14:paraId="5E25CD1B" w14:textId="77777777" w:rsidR="00986D03" w:rsidRDefault="00986D03" w:rsidP="009A7DEE">
            <w:pPr>
              <w:spacing w:line="315" w:lineRule="exact"/>
              <w:ind w:leftChars="50" w:left="316" w:rightChars="50" w:right="105" w:hangingChars="100" w:hanging="211"/>
              <w:rPr>
                <w:rFonts w:hint="eastAsia"/>
              </w:rPr>
            </w:pPr>
            <w:r>
              <w:rPr>
                <w:rFonts w:hint="eastAsia"/>
              </w:rPr>
              <w:t>二、考量身心障礙者自身保護能力薄弱，身心障礙福利機構之院長（主任）如有前條第二項第六款至第七款情事，但情節非屬重大時，倘限制其終身不得擔任機構院長（主任），恐有過度限制工作權之虞，爰參考教師法第十五條第一項規定，令其一定期間內不得擔任身心障礙福利機構之院長（主任），以期降低其危害身心障礙者之可能，保護身心障礙者之安全，爰為第一項第一款及第二款規定。</w:t>
            </w:r>
          </w:p>
          <w:p w14:paraId="6B3A738D" w14:textId="77777777" w:rsidR="00986D03" w:rsidRDefault="00986D03" w:rsidP="009A7DEE">
            <w:pPr>
              <w:spacing w:line="315" w:lineRule="exact"/>
              <w:ind w:leftChars="50" w:left="316" w:rightChars="50" w:right="105" w:hangingChars="100" w:hanging="211"/>
              <w:rPr>
                <w:rFonts w:hint="eastAsia"/>
              </w:rPr>
            </w:pPr>
            <w:r>
              <w:rPr>
                <w:rFonts w:hint="eastAsia"/>
              </w:rPr>
              <w:t>三、因身心障礙福利機構屬封閉環境，且其內接受服務之身心障礙者多屬自我保護能力較弱之族群，而院長（主任）與服務對象密切接觸，為強化對於身心障礙者之保護，於第二項定明有第一項各款之情形者，不得擔任院長（主任）之一定期間為一年至十年，並由主管機關審認限制之期間。</w:t>
            </w:r>
          </w:p>
        </w:tc>
      </w:tr>
      <w:tr w:rsidR="0070702D" w14:paraId="16B14D5E" w14:textId="77777777" w:rsidTr="002A7208">
        <w:tc>
          <w:tcPr>
            <w:tcW w:w="3042" w:type="dxa"/>
          </w:tcPr>
          <w:p w14:paraId="2920D2C8" w14:textId="77777777" w:rsidR="0070702D" w:rsidRPr="000C16D0" w:rsidRDefault="0070702D" w:rsidP="0070702D">
            <w:pPr>
              <w:spacing w:line="315" w:lineRule="exact"/>
              <w:ind w:leftChars="50" w:left="316" w:rightChars="50" w:right="105" w:hangingChars="100" w:hanging="211"/>
              <w:rPr>
                <w:rFonts w:hint="eastAsia"/>
              </w:rPr>
            </w:pPr>
            <w:r>
              <w:rPr>
                <w:rFonts w:hint="eastAsia"/>
              </w:rPr>
              <w:pict w14:anchorId="12CD0946">
                <v:line id="DW3033977" o:spid="_x0000_s1049" style="position:absolute;left:0;text-align:left;z-index:251657216;mso-position-horizontal-relative:text;mso-position-vertical-relative:text" from="-2.2pt,190.4pt" to="455.6pt,190.4pt" strokeweight=".5pt"/>
              </w:pict>
            </w:r>
            <w:r w:rsidRPr="000C16D0">
              <w:rPr>
                <w:rFonts w:hint="eastAsia"/>
              </w:rPr>
              <w:t>第六十三條之三　有客觀事實足認有傷害身心障礙者之虞，經主管機關認定不能執行職務者，不得擔任身心障礙福利機構之院長（主任）及工作人員。</w:t>
            </w:r>
          </w:p>
          <w:p w14:paraId="6B430D48" w14:textId="77777777" w:rsidR="0070702D" w:rsidRDefault="0070702D" w:rsidP="0070702D">
            <w:pPr>
              <w:spacing w:line="315" w:lineRule="exact"/>
              <w:ind w:leftChars="150" w:left="316" w:rightChars="50" w:right="105" w:firstLineChars="200" w:firstLine="422"/>
              <w:rPr>
                <w:rFonts w:hint="eastAsia"/>
              </w:rPr>
            </w:pPr>
            <w:r w:rsidRPr="000C16D0">
              <w:rPr>
                <w:rFonts w:hint="eastAsia"/>
              </w:rPr>
              <w:t>前項原因消失後，經主管機關認定，得依本法規定擔任身心障礙福利機構之院長（主任）及工作人員。</w:t>
            </w:r>
          </w:p>
        </w:tc>
        <w:tc>
          <w:tcPr>
            <w:tcW w:w="3043" w:type="dxa"/>
          </w:tcPr>
          <w:p w14:paraId="06618011" w14:textId="77777777" w:rsidR="0070702D" w:rsidRDefault="0070702D" w:rsidP="0070702D">
            <w:pPr>
              <w:spacing w:line="315" w:lineRule="exact"/>
              <w:ind w:leftChars="50" w:left="105" w:rightChars="50" w:right="105"/>
              <w:rPr>
                <w:rFonts w:hint="eastAsia"/>
              </w:rPr>
            </w:pPr>
          </w:p>
        </w:tc>
        <w:tc>
          <w:tcPr>
            <w:tcW w:w="3043" w:type="dxa"/>
          </w:tcPr>
          <w:p w14:paraId="657AB7DB" w14:textId="77777777" w:rsidR="0070702D" w:rsidRDefault="0070702D" w:rsidP="0070702D">
            <w:pPr>
              <w:spacing w:line="315" w:lineRule="exact"/>
              <w:ind w:leftChars="50" w:left="316" w:rightChars="50" w:right="105" w:hangingChars="100" w:hanging="211"/>
              <w:rPr>
                <w:rFonts w:hint="eastAsia"/>
              </w:rPr>
            </w:pPr>
            <w:r>
              <w:rPr>
                <w:rFonts w:hint="eastAsia"/>
              </w:rPr>
              <w:t>一、本條新增。</w:t>
            </w:r>
          </w:p>
          <w:p w14:paraId="2FEC48CA" w14:textId="77777777" w:rsidR="0070702D" w:rsidRDefault="0070702D" w:rsidP="0070702D">
            <w:pPr>
              <w:spacing w:line="315" w:lineRule="exact"/>
              <w:ind w:leftChars="50" w:left="316" w:rightChars="50" w:right="105" w:hangingChars="100" w:hanging="211"/>
              <w:rPr>
                <w:rFonts w:hint="eastAsia"/>
              </w:rPr>
            </w:pPr>
            <w:r>
              <w:rPr>
                <w:rFonts w:hint="eastAsia"/>
              </w:rPr>
              <w:t>二、參考兒童及少年福利與權益保障法第二十六條之一第三項規定，明定有客觀事實足認有傷害身心障礙者之虞，經主管機關認定不能執行職務者，其情形消失後，當事人檢具相關事證，向主管機關提出解除限制之審認通過後，仍得擔任身心障礙福利機構院長（主任）及工作人員。</w:t>
            </w:r>
          </w:p>
        </w:tc>
      </w:tr>
      <w:tr w:rsidR="00986D03" w14:paraId="4643D97A" w14:textId="77777777" w:rsidTr="002A7208">
        <w:tc>
          <w:tcPr>
            <w:tcW w:w="3042" w:type="dxa"/>
          </w:tcPr>
          <w:p w14:paraId="2AF1DCC7" w14:textId="77777777" w:rsidR="00986D03" w:rsidRDefault="0070702D" w:rsidP="009A7DEE">
            <w:pPr>
              <w:spacing w:line="315" w:lineRule="exact"/>
              <w:ind w:leftChars="50" w:left="316" w:rightChars="50" w:right="105" w:hangingChars="100" w:hanging="211"/>
              <w:rPr>
                <w:rFonts w:hint="eastAsia"/>
              </w:rPr>
            </w:pPr>
            <w:r>
              <w:rPr>
                <w:rFonts w:hint="eastAsia"/>
                <w:u w:val="single"/>
              </w:rPr>
              <w:pict w14:anchorId="5EE97621">
                <v:line id="DW3967096" o:spid="_x0000_s1048" style="position:absolute;left:0;text-align:left;z-index:251656192;mso-position-horizontal-relative:text;mso-position-vertical-relative:text" from="-2.35pt,-1.4pt" to="455.45pt,-1.4pt" strokeweight=".5pt"/>
              </w:pict>
            </w:r>
            <w:r w:rsidR="00986D03" w:rsidRPr="00EC3B9D">
              <w:rPr>
                <w:rFonts w:hint="eastAsia"/>
                <w:u w:val="single"/>
              </w:rPr>
              <w:t>第六十三條之四</w:t>
            </w:r>
            <w:r w:rsidR="00986D03" w:rsidRPr="00AA5956">
              <w:rPr>
                <w:rFonts w:hint="eastAsia"/>
              </w:rPr>
              <w:t xml:space="preserve">　</w:t>
            </w:r>
            <w:r w:rsidR="00986D03" w:rsidRPr="00EC3B9D">
              <w:rPr>
                <w:rFonts w:hint="eastAsia"/>
                <w:u w:val="single"/>
              </w:rPr>
              <w:t>現職院長（主任）有第六十三條之一第二項、第六十三條之二第一項、前條第一項或現職工作人員</w:t>
            </w:r>
            <w:r w:rsidR="000C16D0">
              <w:rPr>
                <w:rFonts w:hint="eastAsia"/>
                <w:u w:val="single"/>
              </w:rPr>
              <w:t>有</w:t>
            </w:r>
            <w:r w:rsidR="00986D03" w:rsidRPr="00EC3B9D">
              <w:rPr>
                <w:rFonts w:hint="eastAsia"/>
                <w:u w:val="single"/>
              </w:rPr>
              <w:t>前條第一項規定情事之一者，身心障礙福利機構應即停止其職務，並依相關規定予以調職、免職、撤銷任用、資遣、令其退休或終止勞動契約。</w:t>
            </w:r>
          </w:p>
        </w:tc>
        <w:tc>
          <w:tcPr>
            <w:tcW w:w="3043" w:type="dxa"/>
          </w:tcPr>
          <w:p w14:paraId="1BAF78AA" w14:textId="77777777" w:rsidR="00986D03" w:rsidRDefault="00986D03" w:rsidP="009A7DEE">
            <w:pPr>
              <w:spacing w:line="315" w:lineRule="exact"/>
              <w:ind w:leftChars="50" w:left="316" w:rightChars="50" w:right="105" w:hangingChars="100" w:hanging="211"/>
              <w:rPr>
                <w:rFonts w:hint="eastAsia"/>
              </w:rPr>
            </w:pPr>
            <w:r>
              <w:rPr>
                <w:rFonts w:hint="eastAsia"/>
              </w:rPr>
              <w:t>第六十三條之一第三項　現職工作人員於身心障礙福利機構服務期間有第一項各款情事之一者，身心障礙福利機構應即停止其職務，並依相關規定予以調職、資遣、令其退休或終止勞動契約。</w:t>
            </w:r>
          </w:p>
        </w:tc>
        <w:tc>
          <w:tcPr>
            <w:tcW w:w="3043" w:type="dxa"/>
          </w:tcPr>
          <w:p w14:paraId="35B4D857" w14:textId="77777777" w:rsidR="00986D03" w:rsidRDefault="00986D03" w:rsidP="009A7DEE">
            <w:pPr>
              <w:spacing w:line="315" w:lineRule="exact"/>
              <w:ind w:leftChars="50" w:left="316" w:rightChars="50" w:right="105" w:hangingChars="100" w:hanging="211"/>
              <w:rPr>
                <w:rFonts w:hint="eastAsia"/>
              </w:rPr>
            </w:pPr>
            <w:r>
              <w:rPr>
                <w:rFonts w:hint="eastAsia"/>
              </w:rPr>
              <w:t>一、本條由現行第六十三條之一第三項移列修正。</w:t>
            </w:r>
          </w:p>
          <w:p w14:paraId="75DC5F7D" w14:textId="77777777" w:rsidR="00986D03" w:rsidRDefault="000C16D0" w:rsidP="009A7DEE">
            <w:pPr>
              <w:spacing w:line="315" w:lineRule="exact"/>
              <w:ind w:leftChars="50" w:left="316" w:rightChars="50" w:right="105" w:hangingChars="100" w:hanging="211"/>
              <w:rPr>
                <w:rFonts w:hint="eastAsia"/>
              </w:rPr>
            </w:pPr>
            <w:r>
              <w:rPr>
                <w:rFonts w:hint="eastAsia"/>
              </w:rPr>
              <w:t>二</w:t>
            </w:r>
            <w:r w:rsidR="00986D03">
              <w:rPr>
                <w:rFonts w:hint="eastAsia"/>
              </w:rPr>
              <w:t>、身心障礙福利機構應即予停止職務之對象，納入其院長（主任），並配合修正條文第六十三條之一至第六十三條之四有關院長（主任）或工作人員消極資格規定，酌修應予停止職務事由範圍。</w:t>
            </w:r>
          </w:p>
          <w:p w14:paraId="22482F1B" w14:textId="77777777" w:rsidR="00986D03" w:rsidRDefault="000C16D0" w:rsidP="009A7DEE">
            <w:pPr>
              <w:spacing w:line="315" w:lineRule="exact"/>
              <w:ind w:leftChars="50" w:left="316" w:rightChars="50" w:right="105" w:hangingChars="100" w:hanging="211"/>
              <w:rPr>
                <w:rFonts w:hint="eastAsia"/>
              </w:rPr>
            </w:pPr>
            <w:r>
              <w:rPr>
                <w:rFonts w:hint="eastAsia"/>
              </w:rPr>
              <w:t>三</w:t>
            </w:r>
            <w:r w:rsidR="00986D03">
              <w:rPr>
                <w:rFonts w:hint="eastAsia"/>
              </w:rPr>
              <w:t>、現職院長（主任）或工作人員如係依公務人員任用法律任用者，犯貪污罪經有罪判決確定，無論是否受緩刑宣告，權責機關仍應依公務人員任用法第二十八條第二項規定，依個案情形予以免職或撤銷任用，爰將免職及撤銷任用規定納入規範。又是類人員退休、資遣事項，亦應依公務人員退休資遣相關規定辦理，如不符公務人員命令退休要件者，僅得辦理資遣。</w:t>
            </w:r>
          </w:p>
        </w:tc>
      </w:tr>
      <w:tr w:rsidR="00986D03" w14:paraId="558A559B" w14:textId="77777777" w:rsidTr="002A7208">
        <w:tc>
          <w:tcPr>
            <w:tcW w:w="3042" w:type="dxa"/>
          </w:tcPr>
          <w:p w14:paraId="33FAFFC7" w14:textId="77777777" w:rsidR="00986D03" w:rsidRPr="00E61106" w:rsidRDefault="00986D03" w:rsidP="009A7DEE">
            <w:pPr>
              <w:spacing w:line="315" w:lineRule="exact"/>
              <w:ind w:leftChars="50" w:left="316" w:rightChars="50" w:right="105" w:hangingChars="100" w:hanging="211"/>
              <w:rPr>
                <w:rFonts w:hint="eastAsia"/>
              </w:rPr>
            </w:pPr>
            <w:r w:rsidRPr="00E61106">
              <w:rPr>
                <w:rFonts w:hint="eastAsia"/>
              </w:rPr>
              <w:t>第六十三條之五　身心障礙福利機構之院長（主任）有無第六十三條之一第二項第五款至第八款、第六十三條之二第一項第一款、第二款、第四款或第六十三條之三，工作人員有無第六十三條之三之事實、情節輕重、終身或一定期間或原因消失前不得擔任職務之審認及原因消失之認定，應由主管機關邀請法律、身心障礙者福利、醫學、社會工作及其他相關學者專家組成小組為之。</w:t>
            </w:r>
          </w:p>
        </w:tc>
        <w:tc>
          <w:tcPr>
            <w:tcW w:w="3043" w:type="dxa"/>
          </w:tcPr>
          <w:p w14:paraId="3F3342B2" w14:textId="77777777" w:rsidR="00986D03" w:rsidRDefault="00986D03" w:rsidP="009A7DEE">
            <w:pPr>
              <w:spacing w:line="315" w:lineRule="exact"/>
              <w:ind w:leftChars="50" w:left="105" w:rightChars="50" w:right="105"/>
              <w:rPr>
                <w:rFonts w:hint="eastAsia"/>
              </w:rPr>
            </w:pPr>
          </w:p>
        </w:tc>
        <w:tc>
          <w:tcPr>
            <w:tcW w:w="3043" w:type="dxa"/>
          </w:tcPr>
          <w:p w14:paraId="2C92727E" w14:textId="77777777" w:rsidR="00986D03" w:rsidRDefault="00986D03" w:rsidP="009A7DEE">
            <w:pPr>
              <w:spacing w:line="315" w:lineRule="exact"/>
              <w:ind w:leftChars="50" w:left="316" w:rightChars="50" w:right="105" w:hangingChars="100" w:hanging="211"/>
              <w:rPr>
                <w:rFonts w:hint="eastAsia"/>
              </w:rPr>
            </w:pPr>
            <w:r>
              <w:rPr>
                <w:rFonts w:hint="eastAsia"/>
              </w:rPr>
              <w:t>一、本條新增。</w:t>
            </w:r>
          </w:p>
          <w:p w14:paraId="093F1EB9" w14:textId="77777777" w:rsidR="00986D03" w:rsidRDefault="00986D03" w:rsidP="009A7DEE">
            <w:pPr>
              <w:spacing w:line="315" w:lineRule="exact"/>
              <w:ind w:leftChars="50" w:left="316" w:rightChars="50" w:right="105" w:hangingChars="100" w:hanging="211"/>
              <w:rPr>
                <w:rFonts w:hint="eastAsia"/>
              </w:rPr>
            </w:pPr>
            <w:r>
              <w:rPr>
                <w:rFonts w:hint="eastAsia"/>
              </w:rPr>
              <w:t>二、明定身心障礙福利機構之院長（主任）或工作人員具有特定消極資格之客觀事實、情節重大與否、終身或一定期間或原因消失前等不得擔任該等職務及原因消失之認定，應由主管機關邀請法律、身心障礙福利及其他相關學者專家，如專科醫師等，組成小組審酌案件情節嚴重程度予以認定，並依行政程序法規定，通知當事人陳述意見。</w:t>
            </w:r>
          </w:p>
        </w:tc>
      </w:tr>
      <w:tr w:rsidR="00986D03" w14:paraId="1F437168" w14:textId="77777777" w:rsidTr="002A7208">
        <w:tc>
          <w:tcPr>
            <w:tcW w:w="3042" w:type="dxa"/>
          </w:tcPr>
          <w:p w14:paraId="3702F034" w14:textId="77777777" w:rsidR="00986D03" w:rsidRPr="00E61106" w:rsidRDefault="00986D03" w:rsidP="009A7DEE">
            <w:pPr>
              <w:spacing w:line="315" w:lineRule="exact"/>
              <w:ind w:leftChars="50" w:left="316" w:rightChars="50" w:right="105" w:hangingChars="100" w:hanging="211"/>
              <w:rPr>
                <w:rFonts w:hint="eastAsia"/>
              </w:rPr>
            </w:pPr>
            <w:r w:rsidRPr="00E61106">
              <w:rPr>
                <w:rFonts w:hint="eastAsia"/>
              </w:rPr>
              <w:t>第六十三條之六　主管機關應主動查證身心障礙福利機構之院長（主任）有無第六十三條之一第二項、第六十三條之二第一項或第六十三條之三第一項規定情事。</w:t>
            </w:r>
          </w:p>
          <w:p w14:paraId="06C5CD04" w14:textId="77777777" w:rsidR="00986D03" w:rsidRPr="00E61106" w:rsidRDefault="00986D03" w:rsidP="009A7DEE">
            <w:pPr>
              <w:spacing w:line="315" w:lineRule="exact"/>
              <w:ind w:leftChars="150" w:left="316" w:rightChars="50" w:right="105" w:firstLineChars="200" w:firstLine="422"/>
              <w:rPr>
                <w:rFonts w:hint="eastAsia"/>
              </w:rPr>
            </w:pPr>
            <w:r w:rsidRPr="00E61106">
              <w:rPr>
                <w:rFonts w:hint="eastAsia"/>
              </w:rPr>
              <w:t>身心障礙福利機構聘僱工作人員前，應請其提供最近三個月內核發之警察刑事紀錄證明書；或主動向相關機關查詢，受請求查詢機關應協助查復。</w:t>
            </w:r>
          </w:p>
          <w:p w14:paraId="6D56C8EC" w14:textId="77777777" w:rsidR="00986D03" w:rsidRPr="00E61106" w:rsidRDefault="00986D03" w:rsidP="009A7DEE">
            <w:pPr>
              <w:spacing w:line="315" w:lineRule="exact"/>
              <w:ind w:leftChars="150" w:left="316" w:rightChars="50" w:right="105" w:firstLineChars="200" w:firstLine="422"/>
              <w:rPr>
                <w:rFonts w:hint="eastAsia"/>
              </w:rPr>
            </w:pPr>
            <w:r w:rsidRPr="00E61106">
              <w:rPr>
                <w:rFonts w:hint="eastAsia"/>
              </w:rPr>
              <w:t>第六十三條之一第二項、第六十三條之二第一項、第六十三條之三第一項規定不適任資格之審認、處分通知、資訊蒐集、處理、利用、查詢及其他相關事項之辦法，由中央主管機關定之。</w:t>
            </w:r>
          </w:p>
        </w:tc>
        <w:tc>
          <w:tcPr>
            <w:tcW w:w="3043" w:type="dxa"/>
          </w:tcPr>
          <w:p w14:paraId="356707F6" w14:textId="77777777" w:rsidR="00986D03" w:rsidRDefault="00986D03" w:rsidP="009A7DEE">
            <w:pPr>
              <w:spacing w:line="315" w:lineRule="exact"/>
              <w:ind w:leftChars="50" w:left="105" w:rightChars="50" w:right="105"/>
              <w:rPr>
                <w:rFonts w:hint="eastAsia"/>
              </w:rPr>
            </w:pPr>
          </w:p>
        </w:tc>
        <w:tc>
          <w:tcPr>
            <w:tcW w:w="3043" w:type="dxa"/>
          </w:tcPr>
          <w:p w14:paraId="4CA93684" w14:textId="77777777" w:rsidR="00986D03" w:rsidRDefault="00986D03" w:rsidP="009A7DEE">
            <w:pPr>
              <w:spacing w:line="315" w:lineRule="exact"/>
              <w:ind w:leftChars="50" w:left="316" w:rightChars="50" w:right="105" w:hangingChars="100" w:hanging="211"/>
              <w:rPr>
                <w:rFonts w:hint="eastAsia"/>
              </w:rPr>
            </w:pPr>
            <w:r>
              <w:rPr>
                <w:rFonts w:hint="eastAsia"/>
              </w:rPr>
              <w:t>一、本條新增。</w:t>
            </w:r>
          </w:p>
          <w:p w14:paraId="129D511B" w14:textId="77777777" w:rsidR="00986D03" w:rsidRDefault="00986D03" w:rsidP="009A7DEE">
            <w:pPr>
              <w:spacing w:line="315" w:lineRule="exact"/>
              <w:ind w:leftChars="50" w:left="316" w:rightChars="50" w:right="105" w:hangingChars="100" w:hanging="211"/>
              <w:rPr>
                <w:rFonts w:hint="eastAsia"/>
              </w:rPr>
            </w:pPr>
            <w:r>
              <w:rPr>
                <w:rFonts w:hint="eastAsia"/>
              </w:rPr>
              <w:t>二、第一項由現行第六十三條之一第二項移列修正，定明主管機關應主動查證身心障礙福利機構之院長（主任）是否具消極資格。</w:t>
            </w:r>
          </w:p>
          <w:p w14:paraId="383D228B" w14:textId="77777777" w:rsidR="00986D03" w:rsidRDefault="00986D03" w:rsidP="009A7DEE">
            <w:pPr>
              <w:spacing w:line="315" w:lineRule="exact"/>
              <w:ind w:leftChars="50" w:left="316" w:rightChars="50" w:right="105" w:hangingChars="100" w:hanging="211"/>
              <w:rPr>
                <w:rFonts w:hint="eastAsia"/>
              </w:rPr>
            </w:pPr>
            <w:r>
              <w:rPr>
                <w:rFonts w:hint="eastAsia"/>
              </w:rPr>
              <w:t>三、參考兒童及少年福利與權益保障法第八十一條第五項規定，增訂第二項規範身心障礙福利機構得請求所欲聘僱之工作人員提供相關證明書，或主動向相關機關查詢其欲聘僱之工作人員之不適任資格，被查詢機關應協助之義務。</w:t>
            </w:r>
          </w:p>
          <w:p w14:paraId="1C630F02" w14:textId="77777777" w:rsidR="00986D03" w:rsidRDefault="00986D03" w:rsidP="009A7DEE">
            <w:pPr>
              <w:spacing w:line="315" w:lineRule="exact"/>
              <w:ind w:leftChars="50" w:left="316" w:rightChars="50" w:right="105" w:hangingChars="100" w:hanging="211"/>
              <w:rPr>
                <w:rFonts w:hint="eastAsia"/>
              </w:rPr>
            </w:pPr>
            <w:r>
              <w:rPr>
                <w:rFonts w:hint="eastAsia"/>
              </w:rPr>
              <w:t>四、參考兒童及少年福利與權益保障法第八十一條第八項規定，增訂第三項，授權中央主管機關就身心障礙福利機構院長（主任）、工作人員消極資格之審認、處分通知、資訊蒐集、利用等相關事項，另以辦法規範。</w:t>
            </w:r>
          </w:p>
        </w:tc>
      </w:tr>
      <w:tr w:rsidR="00986D03" w14:paraId="128A8773" w14:textId="77777777" w:rsidTr="002A7208">
        <w:tc>
          <w:tcPr>
            <w:tcW w:w="3042" w:type="dxa"/>
          </w:tcPr>
          <w:p w14:paraId="796266AA" w14:textId="77777777" w:rsidR="00986D03" w:rsidRDefault="00986D03" w:rsidP="009A7DEE">
            <w:pPr>
              <w:spacing w:line="315" w:lineRule="exact"/>
              <w:ind w:leftChars="50" w:left="316" w:rightChars="50" w:right="105" w:hangingChars="100" w:hanging="211"/>
              <w:rPr>
                <w:rFonts w:hint="eastAsia"/>
              </w:rPr>
            </w:pPr>
            <w:r>
              <w:rPr>
                <w:rFonts w:hint="eastAsia"/>
              </w:rPr>
              <w:t>第七十一條　直轄市、縣（市）主管機關對轄區內之身心障礙者，應依需求評估結果，提供下列經費補助，並不得有設籍時間之限制：</w:t>
            </w:r>
          </w:p>
          <w:p w14:paraId="4F097753" w14:textId="77777777" w:rsidR="00986D03" w:rsidRDefault="00986D03" w:rsidP="009A7DEE">
            <w:pPr>
              <w:spacing w:line="315" w:lineRule="exact"/>
              <w:ind w:leftChars="150" w:left="527" w:rightChars="50" w:right="105" w:hangingChars="100" w:hanging="211"/>
              <w:rPr>
                <w:rFonts w:hint="eastAsia"/>
              </w:rPr>
            </w:pPr>
            <w:r>
              <w:rPr>
                <w:rFonts w:hint="eastAsia"/>
              </w:rPr>
              <w:t>一、生活補助費。</w:t>
            </w:r>
          </w:p>
          <w:p w14:paraId="393396D3" w14:textId="77777777" w:rsidR="00986D03" w:rsidRDefault="00986D03" w:rsidP="009A7DEE">
            <w:pPr>
              <w:spacing w:line="315" w:lineRule="exact"/>
              <w:ind w:leftChars="150" w:left="527" w:rightChars="50" w:right="105" w:hangingChars="100" w:hanging="211"/>
              <w:rPr>
                <w:rFonts w:hint="eastAsia"/>
              </w:rPr>
            </w:pPr>
            <w:r>
              <w:rPr>
                <w:rFonts w:hint="eastAsia"/>
              </w:rPr>
              <w:t>二、日間照顧及住宿式照顧費用補助。</w:t>
            </w:r>
          </w:p>
          <w:p w14:paraId="0B2DF72B" w14:textId="77777777" w:rsidR="00986D03" w:rsidRDefault="00986D03" w:rsidP="009A7DEE">
            <w:pPr>
              <w:spacing w:line="315" w:lineRule="exact"/>
              <w:ind w:leftChars="150" w:left="527" w:rightChars="50" w:right="105" w:hangingChars="100" w:hanging="211"/>
              <w:rPr>
                <w:rFonts w:hint="eastAsia"/>
              </w:rPr>
            </w:pPr>
            <w:r>
              <w:rPr>
                <w:rFonts w:hint="eastAsia"/>
              </w:rPr>
              <w:t>三、醫療費用補助。</w:t>
            </w:r>
          </w:p>
          <w:p w14:paraId="7D6FF047" w14:textId="77777777" w:rsidR="00986D03" w:rsidRDefault="00986D03" w:rsidP="009A7DEE">
            <w:pPr>
              <w:spacing w:line="315" w:lineRule="exact"/>
              <w:ind w:leftChars="150" w:left="527" w:rightChars="50" w:right="105" w:hangingChars="100" w:hanging="211"/>
              <w:rPr>
                <w:rFonts w:hint="eastAsia"/>
              </w:rPr>
            </w:pPr>
            <w:r>
              <w:rPr>
                <w:rFonts w:hint="eastAsia"/>
              </w:rPr>
              <w:t>四、居家照顧費用補助。</w:t>
            </w:r>
          </w:p>
          <w:p w14:paraId="4A61D4D2" w14:textId="77777777" w:rsidR="00986D03" w:rsidRDefault="00986D03" w:rsidP="009A7DEE">
            <w:pPr>
              <w:spacing w:line="315" w:lineRule="exact"/>
              <w:ind w:leftChars="150" w:left="527" w:rightChars="50" w:right="105" w:hangingChars="100" w:hanging="211"/>
              <w:rPr>
                <w:rFonts w:hint="eastAsia"/>
              </w:rPr>
            </w:pPr>
            <w:r>
              <w:rPr>
                <w:rFonts w:hint="eastAsia"/>
              </w:rPr>
              <w:t>五、輔具費用補助。</w:t>
            </w:r>
          </w:p>
          <w:p w14:paraId="262E4E0A" w14:textId="77777777" w:rsidR="00986D03" w:rsidRDefault="00986D03" w:rsidP="009A7DEE">
            <w:pPr>
              <w:spacing w:line="315" w:lineRule="exact"/>
              <w:ind w:leftChars="150" w:left="527" w:rightChars="50" w:right="105" w:hangingChars="100" w:hanging="211"/>
              <w:rPr>
                <w:rFonts w:hint="eastAsia"/>
              </w:rPr>
            </w:pPr>
            <w:r>
              <w:rPr>
                <w:rFonts w:hint="eastAsia"/>
              </w:rPr>
              <w:t>六、房屋租金及購屋貸款利息補貼。</w:t>
            </w:r>
          </w:p>
          <w:p w14:paraId="59748FA0" w14:textId="77777777" w:rsidR="00986D03" w:rsidRDefault="00986D03" w:rsidP="009A7DEE">
            <w:pPr>
              <w:spacing w:line="315" w:lineRule="exact"/>
              <w:ind w:leftChars="150" w:left="527" w:rightChars="50" w:right="105" w:hangingChars="100" w:hanging="211"/>
              <w:rPr>
                <w:rFonts w:hint="eastAsia"/>
              </w:rPr>
            </w:pPr>
            <w:r>
              <w:rPr>
                <w:rFonts w:hint="eastAsia"/>
              </w:rPr>
              <w:t>七、購買停車位貸款利息補貼或承租停車位補助。</w:t>
            </w:r>
          </w:p>
          <w:p w14:paraId="67B6DD97" w14:textId="77777777" w:rsidR="00986D03" w:rsidRDefault="00986D03" w:rsidP="009A7DEE">
            <w:pPr>
              <w:spacing w:line="315" w:lineRule="exact"/>
              <w:ind w:leftChars="150" w:left="527" w:rightChars="50" w:right="105" w:hangingChars="100" w:hanging="211"/>
              <w:rPr>
                <w:rFonts w:hint="eastAsia"/>
              </w:rPr>
            </w:pPr>
            <w:r>
              <w:rPr>
                <w:rFonts w:hint="eastAsia"/>
              </w:rPr>
              <w:t>八、其他必要之費用補助。</w:t>
            </w:r>
          </w:p>
          <w:p w14:paraId="6D5FDC58" w14:textId="77777777" w:rsidR="00986D03" w:rsidRDefault="00986D03" w:rsidP="009A7DEE">
            <w:pPr>
              <w:spacing w:line="315" w:lineRule="exact"/>
              <w:ind w:leftChars="150" w:left="316" w:rightChars="50" w:right="105" w:firstLineChars="200" w:firstLine="422"/>
              <w:rPr>
                <w:rFonts w:hint="eastAsia"/>
              </w:rPr>
            </w:pPr>
            <w:r>
              <w:rPr>
                <w:rFonts w:hint="eastAsia"/>
              </w:rPr>
              <w:t>前項經費申請資格、條件、程序、補助金額及其他相關事項之辦法，除本法及其他法規另有規定外，由中央主管機關及中央目的事業主管機關分別定之。</w:t>
            </w:r>
          </w:p>
          <w:p w14:paraId="11950ACA" w14:textId="77777777" w:rsidR="00986D03" w:rsidRDefault="00986D03" w:rsidP="009A7DEE">
            <w:pPr>
              <w:spacing w:line="315" w:lineRule="exact"/>
              <w:ind w:leftChars="150" w:left="316" w:rightChars="50" w:right="105" w:firstLineChars="200" w:firstLine="422"/>
              <w:rPr>
                <w:rFonts w:hint="eastAsia"/>
              </w:rPr>
            </w:pPr>
            <w:r>
              <w:rPr>
                <w:rFonts w:hint="eastAsia"/>
              </w:rPr>
              <w:t>直轄市、縣（市）主管機關為辦理第一項第一款、第二款、第六款、第七款業務，應於會計年度終了前，主動將已核定補助案件相關資料，併同有關機關提供之資料重新審核。但直轄市、縣（市）主管機關於申領人申領資格變更或審核認有必要時，得請申領人提供相關證明文件。</w:t>
            </w:r>
          </w:p>
          <w:p w14:paraId="1DCBB3BD" w14:textId="77777777" w:rsidR="00986D03" w:rsidRDefault="00986D03" w:rsidP="009A7DEE">
            <w:pPr>
              <w:spacing w:line="315" w:lineRule="exact"/>
              <w:ind w:leftChars="150" w:left="316" w:rightChars="50" w:right="105" w:firstLineChars="200" w:firstLine="422"/>
              <w:rPr>
                <w:rFonts w:hint="eastAsia"/>
              </w:rPr>
            </w:pPr>
            <w:r w:rsidRPr="00EC3B9D">
              <w:rPr>
                <w:rFonts w:hint="eastAsia"/>
                <w:u w:val="single"/>
              </w:rPr>
              <w:t>第一項第五款所定輔具費用補助，應由輔助科技費用補助審議委員會定期檢討；其補助項目，應參採需求評估之結果，不受障礙等級、類別、年齡之限制，補助金額應參考市場價格為調整。</w:t>
            </w:r>
          </w:p>
          <w:p w14:paraId="2ABB10A9" w14:textId="77777777" w:rsidR="00986D03" w:rsidRDefault="00986D03" w:rsidP="009A7DEE">
            <w:pPr>
              <w:spacing w:line="315" w:lineRule="exact"/>
              <w:ind w:leftChars="150" w:left="316" w:rightChars="50" w:right="105" w:firstLineChars="200" w:firstLine="422"/>
              <w:rPr>
                <w:rFonts w:hint="eastAsia"/>
              </w:rPr>
            </w:pPr>
            <w:r w:rsidRPr="00EC3B9D">
              <w:rPr>
                <w:rFonts w:hint="eastAsia"/>
                <w:u w:val="single"/>
              </w:rPr>
              <w:t>第四項輔助科技費用補助審議委員會應由主管機關邀請身心障礙者代表、學者專家、民間相關機構、團體代表及產業代表組成。</w:t>
            </w:r>
          </w:p>
          <w:p w14:paraId="657AE34E" w14:textId="77777777" w:rsidR="00986D03" w:rsidRDefault="00986D03" w:rsidP="009A7DEE">
            <w:pPr>
              <w:spacing w:line="315" w:lineRule="exact"/>
              <w:ind w:leftChars="150" w:left="316" w:rightChars="50" w:right="105" w:firstLineChars="200" w:firstLine="422"/>
              <w:rPr>
                <w:rFonts w:hint="eastAsia"/>
              </w:rPr>
            </w:pPr>
            <w:r>
              <w:rPr>
                <w:rFonts w:hint="eastAsia"/>
              </w:rPr>
              <w:t>不</w:t>
            </w:r>
            <w:r w:rsidRPr="00F83A8D">
              <w:rPr>
                <w:rFonts w:hint="eastAsia"/>
                <w:spacing w:val="2"/>
              </w:rPr>
              <w:t>符合請領資格而領取補助者，由直轄市、縣</w:t>
            </w:r>
            <w:r>
              <w:rPr>
                <w:rFonts w:hint="eastAsia"/>
              </w:rPr>
              <w:t>（市）主管機關以書面</w:t>
            </w:r>
            <w:r w:rsidRPr="00EC3B9D">
              <w:rPr>
                <w:rFonts w:hint="eastAsia"/>
                <w:u w:val="single"/>
              </w:rPr>
              <w:t>行政處分命</w:t>
            </w:r>
            <w:r>
              <w:rPr>
                <w:rFonts w:hint="eastAsia"/>
              </w:rPr>
              <w:t>本人</w:t>
            </w:r>
            <w:r w:rsidRPr="00EC3B9D">
              <w:rPr>
                <w:rFonts w:hint="eastAsia"/>
                <w:u w:val="single"/>
              </w:rPr>
              <w:t>或其法定繼承人</w:t>
            </w:r>
            <w:r>
              <w:rPr>
                <w:rFonts w:hint="eastAsia"/>
              </w:rPr>
              <w:t>自事實發生之日起六十日內繳還。</w:t>
            </w:r>
          </w:p>
        </w:tc>
        <w:tc>
          <w:tcPr>
            <w:tcW w:w="3043" w:type="dxa"/>
          </w:tcPr>
          <w:p w14:paraId="366F2537" w14:textId="77777777" w:rsidR="00986D03" w:rsidRDefault="00986D03" w:rsidP="009A7DEE">
            <w:pPr>
              <w:spacing w:line="315" w:lineRule="exact"/>
              <w:ind w:leftChars="50" w:left="316" w:rightChars="50" w:right="105" w:hangingChars="100" w:hanging="211"/>
              <w:rPr>
                <w:rFonts w:hint="eastAsia"/>
              </w:rPr>
            </w:pPr>
            <w:r>
              <w:rPr>
                <w:rFonts w:hint="eastAsia"/>
              </w:rPr>
              <w:t>第七十一條　直轄市、縣（市）主管機關對轄區內之身心障礙者，應依需求評估結果，提供下列經費補助，並不得有設籍時間之限制：</w:t>
            </w:r>
          </w:p>
          <w:p w14:paraId="60F38ED0" w14:textId="77777777" w:rsidR="00986D03" w:rsidRDefault="00986D03" w:rsidP="009A7DEE">
            <w:pPr>
              <w:spacing w:line="315" w:lineRule="exact"/>
              <w:ind w:leftChars="150" w:left="527" w:rightChars="50" w:right="105" w:hangingChars="100" w:hanging="211"/>
              <w:rPr>
                <w:rFonts w:hint="eastAsia"/>
              </w:rPr>
            </w:pPr>
            <w:r>
              <w:rPr>
                <w:rFonts w:hint="eastAsia"/>
              </w:rPr>
              <w:t>一、生活補助費。</w:t>
            </w:r>
          </w:p>
          <w:p w14:paraId="7ABAA79D" w14:textId="77777777" w:rsidR="00986D03" w:rsidRDefault="00986D03" w:rsidP="009A7DEE">
            <w:pPr>
              <w:spacing w:line="315" w:lineRule="exact"/>
              <w:ind w:leftChars="150" w:left="527" w:rightChars="50" w:right="105" w:hangingChars="100" w:hanging="211"/>
              <w:rPr>
                <w:rFonts w:hint="eastAsia"/>
              </w:rPr>
            </w:pPr>
            <w:r>
              <w:rPr>
                <w:rFonts w:hint="eastAsia"/>
              </w:rPr>
              <w:t>二、日間照顧及住宿式照顧費用補助。</w:t>
            </w:r>
          </w:p>
          <w:p w14:paraId="65BD1B02" w14:textId="77777777" w:rsidR="00986D03" w:rsidRDefault="00986D03" w:rsidP="009A7DEE">
            <w:pPr>
              <w:spacing w:line="315" w:lineRule="exact"/>
              <w:ind w:leftChars="150" w:left="527" w:rightChars="50" w:right="105" w:hangingChars="100" w:hanging="211"/>
              <w:rPr>
                <w:rFonts w:hint="eastAsia"/>
              </w:rPr>
            </w:pPr>
            <w:r>
              <w:rPr>
                <w:rFonts w:hint="eastAsia"/>
              </w:rPr>
              <w:t>三、醫療費用補助。</w:t>
            </w:r>
          </w:p>
          <w:p w14:paraId="22C20800" w14:textId="77777777" w:rsidR="00986D03" w:rsidRDefault="00986D03" w:rsidP="009A7DEE">
            <w:pPr>
              <w:spacing w:line="315" w:lineRule="exact"/>
              <w:ind w:leftChars="150" w:left="527" w:rightChars="50" w:right="105" w:hangingChars="100" w:hanging="211"/>
              <w:rPr>
                <w:rFonts w:hint="eastAsia"/>
              </w:rPr>
            </w:pPr>
            <w:r>
              <w:rPr>
                <w:rFonts w:hint="eastAsia"/>
              </w:rPr>
              <w:t>四、居家照顧費用補助。</w:t>
            </w:r>
          </w:p>
          <w:p w14:paraId="08B9AD8A" w14:textId="77777777" w:rsidR="00986D03" w:rsidRDefault="00986D03" w:rsidP="009A7DEE">
            <w:pPr>
              <w:spacing w:line="315" w:lineRule="exact"/>
              <w:ind w:leftChars="150" w:left="527" w:rightChars="50" w:right="105" w:hangingChars="100" w:hanging="211"/>
              <w:rPr>
                <w:rFonts w:hint="eastAsia"/>
              </w:rPr>
            </w:pPr>
            <w:r>
              <w:rPr>
                <w:rFonts w:hint="eastAsia"/>
              </w:rPr>
              <w:t>五、輔具費用補助。</w:t>
            </w:r>
          </w:p>
          <w:p w14:paraId="564329D3" w14:textId="77777777" w:rsidR="00986D03" w:rsidRDefault="00986D03" w:rsidP="009A7DEE">
            <w:pPr>
              <w:spacing w:line="315" w:lineRule="exact"/>
              <w:ind w:leftChars="150" w:left="527" w:rightChars="50" w:right="105" w:hangingChars="100" w:hanging="211"/>
              <w:rPr>
                <w:rFonts w:hint="eastAsia"/>
              </w:rPr>
            </w:pPr>
            <w:r>
              <w:rPr>
                <w:rFonts w:hint="eastAsia"/>
              </w:rPr>
              <w:t>六、房屋租金及購屋貸款利息補貼。</w:t>
            </w:r>
          </w:p>
          <w:p w14:paraId="69A8614F" w14:textId="77777777" w:rsidR="00986D03" w:rsidRDefault="00986D03" w:rsidP="009A7DEE">
            <w:pPr>
              <w:spacing w:line="315" w:lineRule="exact"/>
              <w:ind w:leftChars="150" w:left="527" w:rightChars="50" w:right="105" w:hangingChars="100" w:hanging="211"/>
              <w:rPr>
                <w:rFonts w:hint="eastAsia"/>
              </w:rPr>
            </w:pPr>
            <w:r>
              <w:rPr>
                <w:rFonts w:hint="eastAsia"/>
              </w:rPr>
              <w:t>七、購買停車位貸款利息補貼或承租停車位補助。</w:t>
            </w:r>
          </w:p>
          <w:p w14:paraId="7BAA15D9" w14:textId="77777777" w:rsidR="00986D03" w:rsidRDefault="00986D03" w:rsidP="009A7DEE">
            <w:pPr>
              <w:spacing w:line="315" w:lineRule="exact"/>
              <w:ind w:leftChars="150" w:left="527" w:rightChars="50" w:right="105" w:hangingChars="100" w:hanging="211"/>
              <w:rPr>
                <w:rFonts w:hint="eastAsia"/>
              </w:rPr>
            </w:pPr>
            <w:r>
              <w:rPr>
                <w:rFonts w:hint="eastAsia"/>
              </w:rPr>
              <w:t>八、其他必要之費用補助。</w:t>
            </w:r>
          </w:p>
          <w:p w14:paraId="4715133A" w14:textId="77777777" w:rsidR="00986D03" w:rsidRDefault="00986D03" w:rsidP="009A7DEE">
            <w:pPr>
              <w:spacing w:line="315" w:lineRule="exact"/>
              <w:ind w:leftChars="150" w:left="316" w:rightChars="50" w:right="105" w:firstLineChars="200" w:firstLine="422"/>
              <w:rPr>
                <w:rFonts w:hint="eastAsia"/>
              </w:rPr>
            </w:pPr>
            <w:r>
              <w:rPr>
                <w:rFonts w:hint="eastAsia"/>
              </w:rPr>
              <w:t>前項經費申請資格、條件、程序、補助金額及其他相關事項之辦法，除本法及其他法規另有規定外，由中央主管機關及中央目的事業主管機關分別定之。</w:t>
            </w:r>
          </w:p>
          <w:p w14:paraId="0E8F7968" w14:textId="77777777" w:rsidR="00986D03" w:rsidRDefault="00986D03" w:rsidP="009A7DEE">
            <w:pPr>
              <w:spacing w:line="315" w:lineRule="exact"/>
              <w:ind w:leftChars="150" w:left="316" w:rightChars="50" w:right="105" w:firstLineChars="200" w:firstLine="422"/>
              <w:rPr>
                <w:rFonts w:hint="eastAsia"/>
              </w:rPr>
            </w:pPr>
            <w:r>
              <w:rPr>
                <w:rFonts w:hint="eastAsia"/>
              </w:rPr>
              <w:t>直轄市、縣（市）主管機關為辦理第一項第一款、第二款、第六款、第七款業務，應於會計年度終了前，主動將已核定補助案件相關資料，併同有關機關提供之資料重新審核。但直轄市、縣（市）主管機關於申領人申領資格變更或審核認有必要時，得請申領人提供相關證明文件。</w:t>
            </w:r>
          </w:p>
          <w:p w14:paraId="31313C63" w14:textId="77777777" w:rsidR="00986D03" w:rsidRDefault="00986D03" w:rsidP="009A7DEE">
            <w:pPr>
              <w:spacing w:line="315" w:lineRule="exact"/>
              <w:ind w:leftChars="150" w:left="316" w:rightChars="50" w:right="105" w:firstLineChars="200" w:firstLine="422"/>
              <w:rPr>
                <w:rFonts w:hint="eastAsia"/>
              </w:rPr>
            </w:pPr>
            <w:r>
              <w:rPr>
                <w:rFonts w:hint="eastAsia"/>
              </w:rPr>
              <w:t>不符合請領資格而領取補助者，由直轄市、縣（市）主管機關以書面命本人自事實發生之日起六十日內繳還；</w:t>
            </w:r>
            <w:r w:rsidRPr="00EC3B9D">
              <w:rPr>
                <w:rFonts w:hint="eastAsia"/>
                <w:u w:val="single"/>
              </w:rPr>
              <w:t>屆期未繳還者，依法移送行政執行。</w:t>
            </w:r>
          </w:p>
        </w:tc>
        <w:tc>
          <w:tcPr>
            <w:tcW w:w="3043" w:type="dxa"/>
          </w:tcPr>
          <w:p w14:paraId="48E65EE2" w14:textId="77777777" w:rsidR="00986D03" w:rsidRDefault="00986D03" w:rsidP="009A7DEE">
            <w:pPr>
              <w:spacing w:line="315" w:lineRule="exact"/>
              <w:ind w:leftChars="50" w:left="316" w:rightChars="50" w:right="105" w:hangingChars="100" w:hanging="211"/>
              <w:rPr>
                <w:rFonts w:hint="eastAsia"/>
              </w:rPr>
            </w:pPr>
            <w:r>
              <w:rPr>
                <w:rFonts w:hint="eastAsia"/>
              </w:rPr>
              <w:t>一、第一項至第三項未修正。</w:t>
            </w:r>
          </w:p>
          <w:p w14:paraId="48D2D16D" w14:textId="77777777" w:rsidR="00986D03" w:rsidRDefault="00986D03" w:rsidP="009A7DEE">
            <w:pPr>
              <w:spacing w:line="315" w:lineRule="exact"/>
              <w:ind w:leftChars="50" w:left="316" w:rightChars="50" w:right="105" w:hangingChars="100" w:hanging="211"/>
              <w:rPr>
                <w:rFonts w:hint="eastAsia"/>
              </w:rPr>
            </w:pPr>
            <w:r>
              <w:rPr>
                <w:rFonts w:hint="eastAsia"/>
              </w:rPr>
              <w:t>二、增訂第四項係因輔具產品技術進展快速及市場競爭，產品會隨市場供需情形降低或調漲售價。為減輕身心障礙者負擔、滿足其多元需求，輔具費用補助項目及金額受限於預算額度，應由跨專業之輔助科技費用補助審議委員會定期依據已支出狀況為預訂支出金額之檢討；另為避免身心障礙者受限於法規限制無法申請輔具補助，應以需求評估結果為依據，不受障礙等級、障礙類別、年齡之限制，及補助金額應參考市場價格為調整，避免輔具補助政策壓縮市場銷售價格與民眾負擔能力，造成低價或劣質輔具充斥，劣幣趨逐良幣之效果。</w:t>
            </w:r>
          </w:p>
          <w:p w14:paraId="5AB92DD2" w14:textId="77777777" w:rsidR="00986D03" w:rsidRDefault="00986D03" w:rsidP="009A7DEE">
            <w:pPr>
              <w:spacing w:line="315" w:lineRule="exact"/>
              <w:ind w:leftChars="50" w:left="316" w:rightChars="50" w:right="105" w:hangingChars="100" w:hanging="211"/>
              <w:rPr>
                <w:rFonts w:hint="eastAsia"/>
              </w:rPr>
            </w:pPr>
            <w:r>
              <w:rPr>
                <w:rFonts w:hint="eastAsia"/>
              </w:rPr>
              <w:t>三、增訂第五項規定輔助科技費用補助審議委員會之組成。</w:t>
            </w:r>
          </w:p>
          <w:p w14:paraId="0D1FA85C" w14:textId="77777777" w:rsidR="00986D03" w:rsidRDefault="00986D03" w:rsidP="009A7DEE">
            <w:pPr>
              <w:spacing w:line="315" w:lineRule="exact"/>
              <w:ind w:leftChars="50" w:left="316" w:rightChars="50" w:right="105" w:hangingChars="100" w:hanging="211"/>
              <w:rPr>
                <w:rFonts w:hint="eastAsia"/>
              </w:rPr>
            </w:pPr>
            <w:r>
              <w:rPr>
                <w:rFonts w:hint="eastAsia"/>
              </w:rPr>
              <w:t>四、現行第四項移列為第六項，並參考行政程序法第一百二十七條第三項規定，明定行政機關應以書面行政處分命本人或繼承人繳還補助，確認返還範圍。另溢領之補助，屆期未繳還，依行政執行法規定辦理，爰併刪除後段規定。</w:t>
            </w:r>
          </w:p>
        </w:tc>
      </w:tr>
      <w:tr w:rsidR="00986D03" w14:paraId="660365CE" w14:textId="77777777" w:rsidTr="002A7208">
        <w:tc>
          <w:tcPr>
            <w:tcW w:w="3042" w:type="dxa"/>
          </w:tcPr>
          <w:p w14:paraId="677AF8D4" w14:textId="77777777" w:rsidR="00460F95" w:rsidRPr="000C16D0" w:rsidRDefault="00986D03" w:rsidP="00460F95">
            <w:pPr>
              <w:spacing w:line="315" w:lineRule="exact"/>
              <w:ind w:leftChars="50" w:left="316" w:rightChars="50" w:right="105" w:hangingChars="100" w:hanging="211"/>
              <w:rPr>
                <w:rFonts w:hint="eastAsia"/>
              </w:rPr>
            </w:pPr>
            <w:r w:rsidRPr="000C16D0">
              <w:rPr>
                <w:rFonts w:hint="eastAsia"/>
              </w:rPr>
              <w:t>第七十一條之二　第七十一條第一項第五款輔具經費</w:t>
            </w:r>
            <w:r w:rsidR="00460F95" w:rsidRPr="000C16D0">
              <w:rPr>
                <w:rFonts w:hint="eastAsia"/>
              </w:rPr>
              <w:t>補助之輔具，應為身心障礙者於醫療復健、自立生活、照顧及其他特殊需求使用之輔具。</w:t>
            </w:r>
          </w:p>
          <w:p w14:paraId="73A8C3BD" w14:textId="77777777" w:rsidR="00986D03" w:rsidRDefault="00460F95" w:rsidP="00027447">
            <w:pPr>
              <w:spacing w:line="315" w:lineRule="exact"/>
              <w:ind w:leftChars="150" w:left="316" w:rightChars="50" w:right="105" w:firstLineChars="200" w:firstLine="422"/>
              <w:rPr>
                <w:rFonts w:hint="eastAsia"/>
              </w:rPr>
            </w:pPr>
            <w:r w:rsidRPr="000C16D0">
              <w:rPr>
                <w:rFonts w:hint="eastAsia"/>
              </w:rPr>
              <w:t>前項補助經費各屬不同來源者，主管機關應制定辦法以統籌各目的事業主管機關各自業管之經費依據個人需求評估結果給付。</w:t>
            </w:r>
          </w:p>
        </w:tc>
        <w:tc>
          <w:tcPr>
            <w:tcW w:w="3043" w:type="dxa"/>
          </w:tcPr>
          <w:p w14:paraId="2C6A2AFD" w14:textId="77777777" w:rsidR="00986D03" w:rsidRDefault="00986D03" w:rsidP="009A7DEE">
            <w:pPr>
              <w:spacing w:line="315" w:lineRule="exact"/>
              <w:ind w:leftChars="50" w:left="105" w:rightChars="50" w:right="105"/>
              <w:rPr>
                <w:rFonts w:hint="eastAsia"/>
              </w:rPr>
            </w:pPr>
          </w:p>
        </w:tc>
        <w:tc>
          <w:tcPr>
            <w:tcW w:w="3043" w:type="dxa"/>
          </w:tcPr>
          <w:p w14:paraId="7FFFF32A" w14:textId="77777777" w:rsidR="00986D03" w:rsidRDefault="00986D03" w:rsidP="009A7DEE">
            <w:pPr>
              <w:spacing w:line="315" w:lineRule="exact"/>
              <w:ind w:leftChars="50" w:left="316" w:rightChars="50" w:right="105" w:hangingChars="100" w:hanging="211"/>
            </w:pPr>
            <w:r>
              <w:rPr>
                <w:rFonts w:hint="eastAsia"/>
              </w:rPr>
              <w:t>一、本條新增。</w:t>
            </w:r>
          </w:p>
          <w:p w14:paraId="1920887F" w14:textId="77777777" w:rsidR="00027447" w:rsidRDefault="00027447" w:rsidP="00027447">
            <w:pPr>
              <w:spacing w:line="315" w:lineRule="exact"/>
              <w:ind w:leftChars="50" w:left="316" w:rightChars="50" w:right="105" w:hangingChars="100" w:hanging="211"/>
              <w:rPr>
                <w:rFonts w:hint="eastAsia"/>
              </w:rPr>
            </w:pPr>
            <w:r>
              <w:rPr>
                <w:rFonts w:hint="eastAsia"/>
              </w:rPr>
              <w:t>二、第一項為促進身心障礙者自立生活之實現，應支持身心障礙者廣泛使用輔具，而不應將輔具之經費補助侷限在特定名義。今礙於政府經費劃定之限制，諸如醫療復健、自立生活、照顧及其他個別特定需求所需之輔具，皆應為補助之標的。</w:t>
            </w:r>
          </w:p>
          <w:p w14:paraId="10213BE4" w14:textId="77777777" w:rsidR="00027447" w:rsidRDefault="00027447" w:rsidP="00027447">
            <w:pPr>
              <w:spacing w:line="315" w:lineRule="exact"/>
              <w:ind w:leftChars="50" w:left="316" w:rightChars="50" w:right="105" w:hangingChars="100" w:hanging="211"/>
              <w:rPr>
                <w:rFonts w:hint="eastAsia"/>
              </w:rPr>
            </w:pPr>
            <w:r>
              <w:rPr>
                <w:rFonts w:hint="eastAsia"/>
              </w:rPr>
              <w:t>三、第二項政府補助身心障礙者之醫療復健、自立生活、照顧其他特殊需求所需之輔具，其費用各由衛生福利部健康保險局、社會及家庭署、長期照顧司業管，各自分散並稀少，資源未能為有效之利用。故規定主管機關應制定辦法以統籌分散之經費，依據深深障礙者需求評估結果為統一之使用。</w:t>
            </w:r>
          </w:p>
        </w:tc>
      </w:tr>
      <w:tr w:rsidR="00460F95" w14:paraId="5A0CE1F0" w14:textId="77777777" w:rsidTr="002A7208">
        <w:tc>
          <w:tcPr>
            <w:tcW w:w="3042" w:type="dxa"/>
          </w:tcPr>
          <w:p w14:paraId="2B6570B8" w14:textId="77777777" w:rsidR="00460F95" w:rsidRDefault="00460F95" w:rsidP="009A7DEE">
            <w:pPr>
              <w:spacing w:line="315" w:lineRule="exact"/>
              <w:ind w:leftChars="50" w:left="316" w:rightChars="50" w:right="105" w:hangingChars="100" w:hanging="211"/>
              <w:rPr>
                <w:rFonts w:hint="eastAsia"/>
              </w:rPr>
            </w:pPr>
            <w:r>
              <w:rPr>
                <w:rFonts w:hint="eastAsia"/>
              </w:rPr>
              <w:t xml:space="preserve">第七十四條　</w:t>
            </w:r>
            <w:r w:rsidRPr="00FC18CE">
              <w:rPr>
                <w:rFonts w:hint="eastAsia"/>
                <w:u w:val="single"/>
              </w:rPr>
              <w:t>宣傳品、出版品、廣播、電視、網際網路或其他</w:t>
            </w:r>
            <w:r>
              <w:rPr>
                <w:rFonts w:hint="eastAsia"/>
              </w:rPr>
              <w:t>媒體報導身心障礙者或疑似身心障礙者，不得使用歧視性之稱呼或描述，並不得有與事實不符或誤導閱聽人對身心障礙者產生歧視或偏見之報導。</w:t>
            </w:r>
          </w:p>
          <w:p w14:paraId="6DA2175C" w14:textId="77777777" w:rsidR="00460F95" w:rsidRDefault="00460F95" w:rsidP="009A7DEE">
            <w:pPr>
              <w:spacing w:line="315" w:lineRule="exact"/>
              <w:ind w:leftChars="150" w:left="316" w:rightChars="50" w:right="105" w:firstLineChars="200" w:firstLine="422"/>
              <w:rPr>
                <w:rFonts w:hint="eastAsia"/>
              </w:rPr>
            </w:pPr>
            <w:r>
              <w:rPr>
                <w:rFonts w:hint="eastAsia"/>
              </w:rPr>
              <w:t>身心障礙者涉及相關法律事件，未經法院</w:t>
            </w:r>
            <w:r w:rsidRPr="004B2DF1">
              <w:rPr>
                <w:rFonts w:hint="eastAsia"/>
                <w:u w:val="single"/>
              </w:rPr>
              <w:t>裁</w:t>
            </w:r>
            <w:r>
              <w:rPr>
                <w:rFonts w:hint="eastAsia"/>
              </w:rPr>
              <w:t>判</w:t>
            </w:r>
            <w:r w:rsidRPr="004B2DF1">
              <w:rPr>
                <w:rFonts w:hint="eastAsia"/>
                <w:u w:val="single"/>
              </w:rPr>
              <w:t>認</w:t>
            </w:r>
            <w:r>
              <w:rPr>
                <w:rFonts w:hint="eastAsia"/>
              </w:rPr>
              <w:t>定其發生原因可歸咎於當事人之疾病或其身心障礙狀況，</w:t>
            </w:r>
            <w:r w:rsidRPr="00FC18CE">
              <w:rPr>
                <w:rFonts w:hint="eastAsia"/>
                <w:u w:val="single"/>
              </w:rPr>
              <w:t>宣傳品、出版品、廣播、電視、網際網路或其他</w:t>
            </w:r>
            <w:r>
              <w:rPr>
                <w:rFonts w:hint="eastAsia"/>
              </w:rPr>
              <w:t>媒體不得將事件發生原因歸咎於當事人之疾病或其身心障礙狀況。</w:t>
            </w:r>
          </w:p>
          <w:p w14:paraId="7E67206D" w14:textId="77777777" w:rsidR="00460F95" w:rsidRDefault="00460F95" w:rsidP="009A7DEE">
            <w:pPr>
              <w:spacing w:line="315" w:lineRule="exact"/>
              <w:ind w:leftChars="150" w:left="316" w:rightChars="50" w:right="105" w:firstLineChars="200" w:firstLine="422"/>
              <w:rPr>
                <w:rFonts w:hint="eastAsia"/>
              </w:rPr>
            </w:pPr>
            <w:r w:rsidRPr="00FC18CE">
              <w:rPr>
                <w:rFonts w:hint="eastAsia"/>
                <w:u w:val="single"/>
              </w:rPr>
              <w:t>任何人不得以公開之言論歧視身心障礙者。</w:t>
            </w:r>
          </w:p>
        </w:tc>
        <w:tc>
          <w:tcPr>
            <w:tcW w:w="3043" w:type="dxa"/>
          </w:tcPr>
          <w:p w14:paraId="5553E71D" w14:textId="77777777" w:rsidR="00460F95" w:rsidRDefault="00460F95" w:rsidP="009A7DEE">
            <w:pPr>
              <w:spacing w:line="315" w:lineRule="exact"/>
              <w:ind w:leftChars="50" w:left="316" w:rightChars="50" w:right="105" w:hangingChars="100" w:hanging="211"/>
              <w:rPr>
                <w:rFonts w:hint="eastAsia"/>
              </w:rPr>
            </w:pPr>
            <w:r>
              <w:rPr>
                <w:rFonts w:hint="eastAsia"/>
              </w:rPr>
              <w:t>第七十四條　傳播媒體報導身心障礙者或疑似身心障礙者，不得使用歧視性之稱呼或描述，並不得有與事實不符或誤導閱聽人對身心障礙者產生歧視或偏見之報導。</w:t>
            </w:r>
          </w:p>
          <w:p w14:paraId="0ED62492" w14:textId="77777777" w:rsidR="00460F95" w:rsidRDefault="00460F95" w:rsidP="009A7DEE">
            <w:pPr>
              <w:spacing w:line="315" w:lineRule="exact"/>
              <w:ind w:leftChars="150" w:left="316" w:rightChars="50" w:right="105" w:firstLineChars="200" w:firstLine="422"/>
              <w:rPr>
                <w:rFonts w:hint="eastAsia"/>
              </w:rPr>
            </w:pPr>
            <w:r>
              <w:rPr>
                <w:rFonts w:hint="eastAsia"/>
              </w:rPr>
              <w:t>身心障礙者涉及相關法律事件，未經法院判決確定其發生原因可歸咎於當事人之疾病或其身心障礙狀況，傳播媒體不得將事件發生原因歸咎於當事人之疾病或其身心障礙狀況。</w:t>
            </w:r>
          </w:p>
        </w:tc>
        <w:tc>
          <w:tcPr>
            <w:tcW w:w="3043" w:type="dxa"/>
          </w:tcPr>
          <w:p w14:paraId="4845B122" w14:textId="77777777" w:rsidR="00460F95" w:rsidRDefault="00460F95" w:rsidP="009A7DEE">
            <w:pPr>
              <w:spacing w:line="315" w:lineRule="exact"/>
              <w:ind w:leftChars="50" w:left="316" w:rightChars="50" w:right="105" w:hangingChars="100" w:hanging="211"/>
              <w:rPr>
                <w:rFonts w:hint="eastAsia"/>
              </w:rPr>
            </w:pPr>
            <w:r>
              <w:rPr>
                <w:rFonts w:hint="eastAsia"/>
              </w:rPr>
              <w:t>一、修正第一項及第二項，規範各類媒體之報導不得使用歧視性稱呼或描述，亦不得有誤導閱聽大眾對身心障礙者或疑似身心障礙者產生歧視或偏見之報導；未經法院裁判釐清身心障礙者所涉法律事件之原因前，各類媒體不得將該事件之原因歸咎於當事人之疾病或其身心障礙狀況。</w:t>
            </w:r>
          </w:p>
          <w:p w14:paraId="34A932C1" w14:textId="77777777" w:rsidR="00460F95" w:rsidRDefault="00460F95" w:rsidP="009A7DEE">
            <w:pPr>
              <w:spacing w:line="315" w:lineRule="exact"/>
              <w:ind w:leftChars="50" w:left="316" w:rightChars="50" w:right="105" w:hangingChars="100" w:hanging="211"/>
              <w:rPr>
                <w:rFonts w:hint="eastAsia"/>
              </w:rPr>
            </w:pPr>
            <w:r>
              <w:rPr>
                <w:rFonts w:hint="eastAsia"/>
              </w:rPr>
              <w:t>二、增訂第三項，係為避免任何人以公開之言論歧視身心障礙者。</w:t>
            </w:r>
          </w:p>
        </w:tc>
      </w:tr>
      <w:tr w:rsidR="00460F95" w14:paraId="02128782" w14:textId="77777777" w:rsidTr="002A7208">
        <w:tc>
          <w:tcPr>
            <w:tcW w:w="3042" w:type="dxa"/>
          </w:tcPr>
          <w:p w14:paraId="3B44AD7F" w14:textId="77777777" w:rsidR="00460F95" w:rsidRDefault="00460F95" w:rsidP="009A7DEE">
            <w:pPr>
              <w:spacing w:line="315" w:lineRule="exact"/>
              <w:ind w:leftChars="50" w:left="316" w:rightChars="50" w:right="105" w:hangingChars="100" w:hanging="211"/>
              <w:rPr>
                <w:rFonts w:hint="eastAsia"/>
              </w:rPr>
            </w:pPr>
            <w:r>
              <w:rPr>
                <w:rFonts w:hint="eastAsia"/>
              </w:rPr>
              <w:t>第七十六條　醫事人員、社會工作人員、教育人員、警察人員、村（里）幹事及其他執行身心障礙服務業務人員，知悉身心障礙者有前條各款情形之一者，應立即向直轄市、縣（市）主管機關通報，至遲不得超過二十四小時。</w:t>
            </w:r>
          </w:p>
          <w:p w14:paraId="54C0BDE6" w14:textId="77777777" w:rsidR="00460F95" w:rsidRDefault="00460F95" w:rsidP="009A7DEE">
            <w:pPr>
              <w:spacing w:line="315" w:lineRule="exact"/>
              <w:ind w:leftChars="150" w:left="316" w:rightChars="50" w:right="105" w:firstLineChars="200" w:firstLine="422"/>
              <w:rPr>
                <w:rFonts w:hint="eastAsia"/>
              </w:rPr>
            </w:pPr>
            <w:r>
              <w:rPr>
                <w:rFonts w:hint="eastAsia"/>
              </w:rPr>
              <w:t>村（里）長及其他任何人</w:t>
            </w:r>
            <w:r w:rsidRPr="00F83A8D">
              <w:rPr>
                <w:rFonts w:hint="eastAsia"/>
                <w:spacing w:val="2"/>
              </w:rPr>
              <w:t>知悉身心障礙者有前條</w:t>
            </w:r>
            <w:r>
              <w:rPr>
                <w:rFonts w:hint="eastAsia"/>
              </w:rPr>
              <w:t>情形者，得通報直轄市、縣（市）主管機關。</w:t>
            </w:r>
          </w:p>
          <w:p w14:paraId="0141F574" w14:textId="77777777" w:rsidR="00460F95" w:rsidRDefault="00460F95" w:rsidP="009A7DEE">
            <w:pPr>
              <w:spacing w:line="315" w:lineRule="exact"/>
              <w:ind w:leftChars="150" w:left="316" w:rightChars="50" w:right="105" w:firstLineChars="200" w:firstLine="422"/>
              <w:rPr>
                <w:rFonts w:hint="eastAsia"/>
              </w:rPr>
            </w:pPr>
            <w:r>
              <w:rPr>
                <w:rFonts w:hint="eastAsia"/>
              </w:rPr>
              <w:t>前二項通報人之身分資料，應予保密。</w:t>
            </w:r>
          </w:p>
          <w:p w14:paraId="5A720EE6" w14:textId="77777777" w:rsidR="00460F95" w:rsidRDefault="00460F95" w:rsidP="009A7DEE">
            <w:pPr>
              <w:spacing w:line="315" w:lineRule="exact"/>
              <w:ind w:leftChars="150" w:left="316" w:rightChars="50" w:right="105" w:firstLineChars="200" w:firstLine="422"/>
              <w:rPr>
                <w:rFonts w:hint="eastAsia"/>
              </w:rPr>
            </w:pPr>
            <w:r w:rsidRPr="00FC18CE">
              <w:rPr>
                <w:rFonts w:hint="eastAsia"/>
                <w:u w:val="single"/>
              </w:rPr>
              <w:t>身心障礙福利機構發現其所收容安置之身心障礙者有前條各款情形之一者，應立即向直轄市、縣（市）主管機關通報，至遲不得超過二十四小時。</w:t>
            </w:r>
          </w:p>
          <w:p w14:paraId="64B26A64" w14:textId="77777777" w:rsidR="00460F95" w:rsidRDefault="00460F95" w:rsidP="009A7DEE">
            <w:pPr>
              <w:spacing w:line="315" w:lineRule="exact"/>
              <w:ind w:leftChars="150" w:left="316" w:rightChars="50" w:right="105" w:firstLineChars="200" w:firstLine="422"/>
              <w:rPr>
                <w:rFonts w:hint="eastAsia"/>
              </w:rPr>
            </w:pPr>
            <w:r>
              <w:rPr>
                <w:rFonts w:hint="eastAsia"/>
              </w:rPr>
              <w:t>直轄市、縣（市）主管機關知悉或接獲第一項、第二項</w:t>
            </w:r>
            <w:r w:rsidRPr="00FC18CE">
              <w:rPr>
                <w:rFonts w:hint="eastAsia"/>
                <w:u w:val="single"/>
              </w:rPr>
              <w:t>及前項</w:t>
            </w:r>
            <w:r>
              <w:rPr>
                <w:rFonts w:hint="eastAsia"/>
              </w:rPr>
              <w:t>通報後，應自行或委託其他機關、團體進行訪視、調查，至遲不得超過二十四小時，並應於受理案件後四日內提出調查報告。調查時得請求警政、醫院及其他相關單位協助。</w:t>
            </w:r>
          </w:p>
          <w:p w14:paraId="2BA865A8" w14:textId="77777777" w:rsidR="00460F95" w:rsidRDefault="00460F95" w:rsidP="009A7DEE">
            <w:pPr>
              <w:spacing w:line="315" w:lineRule="exact"/>
              <w:ind w:leftChars="150" w:left="316" w:rightChars="50" w:right="105" w:firstLineChars="200" w:firstLine="422"/>
              <w:rPr>
                <w:rFonts w:hint="eastAsia"/>
              </w:rPr>
            </w:pPr>
            <w:r>
              <w:rPr>
                <w:rFonts w:hint="eastAsia"/>
              </w:rPr>
              <w:t>第一項、第二項</w:t>
            </w:r>
            <w:r w:rsidRPr="00FC18CE">
              <w:rPr>
                <w:rFonts w:hint="eastAsia"/>
                <w:u w:val="single"/>
              </w:rPr>
              <w:t>、第四項及</w:t>
            </w:r>
            <w:r>
              <w:rPr>
                <w:rFonts w:hint="eastAsia"/>
              </w:rPr>
              <w:t>前項通報流程及後續處理辦法，由中央主管機關定之。</w:t>
            </w:r>
          </w:p>
        </w:tc>
        <w:tc>
          <w:tcPr>
            <w:tcW w:w="3043" w:type="dxa"/>
          </w:tcPr>
          <w:p w14:paraId="7650A403" w14:textId="77777777" w:rsidR="00460F95" w:rsidRDefault="00460F95" w:rsidP="009A7DEE">
            <w:pPr>
              <w:spacing w:line="315" w:lineRule="exact"/>
              <w:ind w:leftChars="50" w:left="316" w:rightChars="50" w:right="105" w:hangingChars="100" w:hanging="211"/>
              <w:rPr>
                <w:rFonts w:hint="eastAsia"/>
              </w:rPr>
            </w:pPr>
            <w:r>
              <w:rPr>
                <w:rFonts w:hint="eastAsia"/>
              </w:rPr>
              <w:t>第七十六條　醫事人員、社會工作人員、教育人員、警察人員、村（里）幹事及其他執行身心障礙服務業務人員，知悉身心障礙者有前條各款情形之一者，應立即向直轄市、縣（市）主管機關通報，至遲不得超過二十四小時。</w:t>
            </w:r>
          </w:p>
          <w:p w14:paraId="0EB0F9F5" w14:textId="77777777" w:rsidR="00460F95" w:rsidRDefault="00460F95" w:rsidP="009A7DEE">
            <w:pPr>
              <w:spacing w:line="315" w:lineRule="exact"/>
              <w:ind w:leftChars="150" w:left="316" w:rightChars="50" w:right="105" w:firstLineChars="200" w:firstLine="422"/>
              <w:rPr>
                <w:rFonts w:hint="eastAsia"/>
              </w:rPr>
            </w:pPr>
            <w:r>
              <w:rPr>
                <w:rFonts w:hint="eastAsia"/>
              </w:rPr>
              <w:t>村（里）長及其他任何人</w:t>
            </w:r>
            <w:r w:rsidRPr="00F83A8D">
              <w:rPr>
                <w:rFonts w:hint="eastAsia"/>
                <w:spacing w:val="2"/>
              </w:rPr>
              <w:t>知悉身心障礙者有前條</w:t>
            </w:r>
            <w:r>
              <w:rPr>
                <w:rFonts w:hint="eastAsia"/>
              </w:rPr>
              <w:t>情形者，得通報直轄市、縣（市）主管機關。</w:t>
            </w:r>
          </w:p>
          <w:p w14:paraId="3671F104" w14:textId="77777777" w:rsidR="00460F95" w:rsidRDefault="00460F95" w:rsidP="009A7DEE">
            <w:pPr>
              <w:spacing w:line="315" w:lineRule="exact"/>
              <w:ind w:leftChars="150" w:left="316" w:rightChars="50" w:right="105" w:firstLineChars="200" w:firstLine="422"/>
              <w:rPr>
                <w:rFonts w:hint="eastAsia"/>
              </w:rPr>
            </w:pPr>
            <w:r>
              <w:rPr>
                <w:rFonts w:hint="eastAsia"/>
              </w:rPr>
              <w:t>前二項通報人之身分資料，應予保密。</w:t>
            </w:r>
          </w:p>
          <w:p w14:paraId="4C37E518" w14:textId="77777777" w:rsidR="00460F95" w:rsidRDefault="00460F95" w:rsidP="009A7DEE">
            <w:pPr>
              <w:spacing w:line="315" w:lineRule="exact"/>
              <w:ind w:leftChars="150" w:left="316" w:rightChars="50" w:right="105" w:firstLineChars="200" w:firstLine="422"/>
              <w:rPr>
                <w:rFonts w:hint="eastAsia"/>
              </w:rPr>
            </w:pPr>
            <w:r>
              <w:rPr>
                <w:rFonts w:hint="eastAsia"/>
              </w:rPr>
              <w:t>直轄市、縣（市）主管機關知悉或接獲第一項及第二項通報後，應自行或委託其他機關、團體進行訪視、調查，至遲不得超過二十四小時，並應於受理案件後四日內提出調查報告。調查時得請求警政、醫院及其他相關單位協助。</w:t>
            </w:r>
          </w:p>
          <w:p w14:paraId="175C9DDE" w14:textId="77777777" w:rsidR="00460F95" w:rsidRDefault="00460F95" w:rsidP="009A7DEE">
            <w:pPr>
              <w:spacing w:line="315" w:lineRule="exact"/>
              <w:ind w:leftChars="150" w:left="316" w:rightChars="50" w:right="105" w:firstLineChars="200" w:firstLine="422"/>
              <w:rPr>
                <w:rFonts w:hint="eastAsia"/>
              </w:rPr>
            </w:pPr>
            <w:r>
              <w:rPr>
                <w:rFonts w:hint="eastAsia"/>
              </w:rPr>
              <w:t>第一項、第二項及前項通報流程及後續處理辦法，由中央主管機關定之。</w:t>
            </w:r>
          </w:p>
        </w:tc>
        <w:tc>
          <w:tcPr>
            <w:tcW w:w="3043" w:type="dxa"/>
          </w:tcPr>
          <w:p w14:paraId="57210073" w14:textId="77777777" w:rsidR="00460F95" w:rsidRDefault="00460F95" w:rsidP="009A7DEE">
            <w:pPr>
              <w:spacing w:line="315" w:lineRule="exact"/>
              <w:ind w:leftChars="50" w:left="316" w:rightChars="50" w:right="105" w:hangingChars="100" w:hanging="211"/>
              <w:rPr>
                <w:rFonts w:hint="eastAsia"/>
              </w:rPr>
            </w:pPr>
            <w:r>
              <w:rPr>
                <w:rFonts w:hint="eastAsia"/>
              </w:rPr>
              <w:t>一、第一項至第三項未修正。</w:t>
            </w:r>
          </w:p>
          <w:p w14:paraId="281B1B76" w14:textId="77777777" w:rsidR="00460F95" w:rsidRDefault="00460F95" w:rsidP="009A7DEE">
            <w:pPr>
              <w:spacing w:line="315" w:lineRule="exact"/>
              <w:ind w:leftChars="50" w:left="316" w:rightChars="50" w:right="105" w:hangingChars="100" w:hanging="211"/>
              <w:rPr>
                <w:rFonts w:hint="eastAsia"/>
              </w:rPr>
            </w:pPr>
            <w:r>
              <w:rPr>
                <w:rFonts w:hint="eastAsia"/>
              </w:rPr>
              <w:t>二、新增第四項係以身心障礙福利機構以需求評估為生活無法自理，且家庭無法支持照顧之身心障礙者為服務對象，提供生活訓練及住宿照顧等服務，惟實務上仍有可能發生身心障礙者於機構中遭遺棄、虐待等事件發生，爰規範身心障礙福利機構應依規定通報，以利相關主管機關及早介入，避免身心障礙者受傷害。</w:t>
            </w:r>
          </w:p>
          <w:p w14:paraId="32F955FC" w14:textId="77777777" w:rsidR="00460F95" w:rsidRDefault="00460F95" w:rsidP="009A7DEE">
            <w:pPr>
              <w:spacing w:line="315" w:lineRule="exact"/>
              <w:ind w:leftChars="50" w:left="316" w:rightChars="50" w:right="105" w:hangingChars="100" w:hanging="211"/>
              <w:rPr>
                <w:rFonts w:hint="eastAsia"/>
              </w:rPr>
            </w:pPr>
            <w:r>
              <w:rPr>
                <w:rFonts w:hint="eastAsia"/>
              </w:rPr>
              <w:t>三、另身心障礙者權利公約前言指出，本公約締約國確認身心障礙婦女與女孩於家庭內外經常處於更高風險，遭受暴力、傷害或虐待，故增訂通報規定亦有助於落實保障身心障礙女性之人身安全，併予說明。</w:t>
            </w:r>
          </w:p>
          <w:p w14:paraId="22646F67" w14:textId="77777777" w:rsidR="00460F95" w:rsidRDefault="00460F95" w:rsidP="009A7DEE">
            <w:pPr>
              <w:spacing w:line="315" w:lineRule="exact"/>
              <w:ind w:leftChars="50" w:left="316" w:rightChars="50" w:right="105" w:hangingChars="100" w:hanging="211"/>
              <w:rPr>
                <w:rFonts w:hint="eastAsia"/>
              </w:rPr>
            </w:pPr>
            <w:r>
              <w:rPr>
                <w:rFonts w:hint="eastAsia"/>
              </w:rPr>
              <w:t>四、現行第四項移列為第五項；現行第五項移列為第六項，並配合第四項增列，酌作文字修正。</w:t>
            </w:r>
          </w:p>
        </w:tc>
      </w:tr>
      <w:tr w:rsidR="00460F95" w14:paraId="0DDF9B62" w14:textId="77777777" w:rsidTr="002A7208">
        <w:tc>
          <w:tcPr>
            <w:tcW w:w="3042" w:type="dxa"/>
          </w:tcPr>
          <w:p w14:paraId="1BE52579" w14:textId="77777777" w:rsidR="00460F95" w:rsidRDefault="00460F95" w:rsidP="009A7DEE">
            <w:pPr>
              <w:spacing w:line="315" w:lineRule="exact"/>
              <w:ind w:leftChars="50" w:left="316" w:rightChars="50" w:right="105" w:hangingChars="100" w:hanging="211"/>
              <w:rPr>
                <w:rFonts w:hint="eastAsia"/>
              </w:rPr>
            </w:pPr>
            <w:r>
              <w:rPr>
                <w:rFonts w:hint="eastAsia"/>
              </w:rPr>
              <w:t>第七十七條　依法令或契約對身心障礙者有扶養義務之人，有喪失扶養能力或有違反第七十五條各款情形之一，致使身心障礙者有生命、身體之危難或生活陷於困境之虞者，直轄市、縣（市）主管機關得依本人、扶養義務人之申請或依職權，經調查評估後，予以適當安置。</w:t>
            </w:r>
          </w:p>
          <w:p w14:paraId="40DB62FC" w14:textId="77777777" w:rsidR="00460F95" w:rsidRDefault="00460F95" w:rsidP="009A7DEE">
            <w:pPr>
              <w:spacing w:line="315" w:lineRule="exact"/>
              <w:ind w:leftChars="150" w:left="316" w:rightChars="50" w:right="105" w:firstLineChars="200" w:firstLine="422"/>
              <w:rPr>
                <w:rFonts w:hint="eastAsia"/>
              </w:rPr>
            </w:pPr>
            <w:r>
              <w:rPr>
                <w:rFonts w:hint="eastAsia"/>
              </w:rPr>
              <w:t>前項</w:t>
            </w:r>
            <w:r w:rsidRPr="00FC18CE">
              <w:rPr>
                <w:rFonts w:hint="eastAsia"/>
                <w:u w:val="single"/>
              </w:rPr>
              <w:t>安置所需</w:t>
            </w:r>
            <w:r>
              <w:rPr>
                <w:rFonts w:hint="eastAsia"/>
              </w:rPr>
              <w:t>之費用，除直轄市、縣（市）主管機關依第七十一條第一項第二款給予補助者外，由身心障礙者或扶養義務人負擔。</w:t>
            </w:r>
          </w:p>
          <w:p w14:paraId="3B7127BA" w14:textId="77777777" w:rsidR="00460F95" w:rsidRDefault="00460F95" w:rsidP="009A7DEE">
            <w:pPr>
              <w:spacing w:line="315" w:lineRule="exact"/>
              <w:ind w:leftChars="150" w:left="316" w:rightChars="50" w:right="105" w:firstLineChars="200" w:firstLine="422"/>
              <w:rPr>
                <w:rFonts w:hint="eastAsia"/>
              </w:rPr>
            </w:pPr>
            <w:r w:rsidRPr="00FC18CE">
              <w:rPr>
                <w:rFonts w:hint="eastAsia"/>
                <w:u w:val="single"/>
              </w:rPr>
              <w:t>第一項安置所需之費用由直轄市、縣（市）主管機關先行墊付者，得檢具費用單據影本、計算書及得減輕或免除之申請程序，以書面行政處分通知身心障礙者或扶養義務人於書面通知送達後六十日內返還。</w:t>
            </w:r>
          </w:p>
          <w:p w14:paraId="7F0DDDAA" w14:textId="77777777" w:rsidR="00460F95" w:rsidRDefault="00460F95" w:rsidP="009A7DEE">
            <w:pPr>
              <w:spacing w:line="315" w:lineRule="exact"/>
              <w:ind w:leftChars="150" w:left="316" w:rightChars="50" w:right="105" w:firstLineChars="200" w:firstLine="422"/>
              <w:rPr>
                <w:rFonts w:hint="eastAsia"/>
              </w:rPr>
            </w:pPr>
            <w:r w:rsidRPr="00FC18CE">
              <w:rPr>
                <w:rFonts w:hint="eastAsia"/>
                <w:u w:val="single"/>
              </w:rPr>
              <w:t>有下列情形之一者，直轄市、縣（市）主管機關得予以減輕或免除安置所需之費用：</w:t>
            </w:r>
          </w:p>
          <w:p w14:paraId="51FDAD74" w14:textId="77777777" w:rsidR="00460F95" w:rsidRDefault="00460F95" w:rsidP="009A7DEE">
            <w:pPr>
              <w:spacing w:line="315" w:lineRule="exact"/>
              <w:ind w:leftChars="150" w:left="527" w:rightChars="50" w:right="105" w:hangingChars="100" w:hanging="211"/>
              <w:rPr>
                <w:rFonts w:hint="eastAsia"/>
              </w:rPr>
            </w:pPr>
            <w:r w:rsidRPr="00FC18CE">
              <w:rPr>
                <w:rFonts w:hint="eastAsia"/>
                <w:u w:val="single"/>
              </w:rPr>
              <w:t>一、身心障礙者或扶養義務人因生活陷於困境無力負擔。</w:t>
            </w:r>
          </w:p>
          <w:p w14:paraId="0BF42E29" w14:textId="77777777" w:rsidR="00460F95" w:rsidRDefault="00460F95" w:rsidP="009A7DEE">
            <w:pPr>
              <w:spacing w:line="315" w:lineRule="exact"/>
              <w:ind w:leftChars="150" w:left="527" w:rightChars="50" w:right="105" w:hangingChars="100" w:hanging="211"/>
              <w:rPr>
                <w:rFonts w:hint="eastAsia"/>
              </w:rPr>
            </w:pPr>
            <w:r w:rsidRPr="00FC18CE">
              <w:rPr>
                <w:rFonts w:hint="eastAsia"/>
                <w:u w:val="single"/>
              </w:rPr>
              <w:t>二、扶養義務人有前款以外之特殊事由未能負擔。</w:t>
            </w:r>
          </w:p>
          <w:p w14:paraId="319B8767" w14:textId="77777777" w:rsidR="00460F95" w:rsidRDefault="00460F95" w:rsidP="009A7DEE">
            <w:pPr>
              <w:spacing w:line="315" w:lineRule="exact"/>
              <w:ind w:leftChars="150" w:left="316" w:rightChars="50" w:right="105" w:firstLineChars="200" w:firstLine="422"/>
              <w:rPr>
                <w:rFonts w:hint="eastAsia"/>
              </w:rPr>
            </w:pPr>
            <w:r w:rsidRPr="00FC18CE">
              <w:rPr>
                <w:rFonts w:hint="eastAsia"/>
                <w:u w:val="single"/>
              </w:rPr>
              <w:t>直轄市、縣（市）主管機關認定前項各款情形顯有困難者，應邀集學者專家及民間團體代表審查之。</w:t>
            </w:r>
          </w:p>
        </w:tc>
        <w:tc>
          <w:tcPr>
            <w:tcW w:w="3043" w:type="dxa"/>
          </w:tcPr>
          <w:p w14:paraId="36A65036" w14:textId="77777777" w:rsidR="00460F95" w:rsidRDefault="00460F95" w:rsidP="009A7DEE">
            <w:pPr>
              <w:spacing w:line="315" w:lineRule="exact"/>
              <w:ind w:leftChars="50" w:left="316" w:rightChars="50" w:right="105" w:hangingChars="100" w:hanging="211"/>
              <w:rPr>
                <w:rFonts w:hint="eastAsia"/>
              </w:rPr>
            </w:pPr>
            <w:r>
              <w:rPr>
                <w:rFonts w:hint="eastAsia"/>
              </w:rPr>
              <w:t>第七十七條　依法令或契約對身心障礙者有扶養義務之人，有喪失扶養能力或有違反第七十五條各款情形之一，致使身心障礙者有生命、身體之危難或生活陷於困境之虞者，直轄市、縣（市）主管機關得依本人、扶養義務人之申請或依職權，經調查評估後，予以適當安置。</w:t>
            </w:r>
          </w:p>
          <w:p w14:paraId="256000A2" w14:textId="77777777" w:rsidR="00460F95" w:rsidRDefault="00460F95" w:rsidP="009A7DEE">
            <w:pPr>
              <w:spacing w:line="315" w:lineRule="exact"/>
              <w:ind w:leftChars="150" w:left="316" w:rightChars="50" w:right="105" w:firstLineChars="200" w:firstLine="422"/>
              <w:rPr>
                <w:rFonts w:hint="eastAsia"/>
              </w:rPr>
            </w:pPr>
            <w:r>
              <w:rPr>
                <w:rFonts w:hint="eastAsia"/>
              </w:rPr>
              <w:t>前項之必要費用，除直轄市、縣（市）主管機關依第七十一條第一項第二款給予補助者外，由身心障礙者或扶養義務人負擔。</w:t>
            </w:r>
          </w:p>
        </w:tc>
        <w:tc>
          <w:tcPr>
            <w:tcW w:w="3043" w:type="dxa"/>
          </w:tcPr>
          <w:p w14:paraId="6F051899" w14:textId="77777777" w:rsidR="00460F95" w:rsidRDefault="00460F95" w:rsidP="009A7DEE">
            <w:pPr>
              <w:spacing w:line="315" w:lineRule="exact"/>
              <w:ind w:leftChars="50" w:left="316" w:rightChars="50" w:right="105" w:hangingChars="100" w:hanging="211"/>
              <w:rPr>
                <w:rFonts w:hint="eastAsia"/>
              </w:rPr>
            </w:pPr>
            <w:r>
              <w:rPr>
                <w:rFonts w:hint="eastAsia"/>
              </w:rPr>
              <w:t>一、第一項未修正。</w:t>
            </w:r>
          </w:p>
          <w:p w14:paraId="318D85F1" w14:textId="77777777" w:rsidR="00460F95" w:rsidRDefault="00460F95" w:rsidP="009A7DEE">
            <w:pPr>
              <w:spacing w:line="315" w:lineRule="exact"/>
              <w:ind w:leftChars="50" w:left="316" w:rightChars="50" w:right="105" w:hangingChars="100" w:hanging="211"/>
              <w:rPr>
                <w:rFonts w:hint="eastAsia"/>
              </w:rPr>
            </w:pPr>
            <w:r>
              <w:rPr>
                <w:rFonts w:hint="eastAsia"/>
              </w:rPr>
              <w:t>二、修正第二項，以明確文義。</w:t>
            </w:r>
          </w:p>
          <w:p w14:paraId="1D5838CF" w14:textId="77777777" w:rsidR="00460F95" w:rsidRDefault="00460F95" w:rsidP="009A7DEE">
            <w:pPr>
              <w:spacing w:line="315" w:lineRule="exact"/>
              <w:ind w:leftChars="50" w:left="316" w:rightChars="50" w:right="105" w:hangingChars="100" w:hanging="211"/>
              <w:rPr>
                <w:rFonts w:hint="eastAsia"/>
              </w:rPr>
            </w:pPr>
            <w:r>
              <w:rPr>
                <w:rFonts w:hint="eastAsia"/>
              </w:rPr>
              <w:t>三、參考行政程序法第一百二十七條第三項規定，增訂第三項，規定行政機關應以書面行政處分確認返還範圍，限期命身心障礙者或扶養義務人返還墊付費用，以符合行政經濟原則。</w:t>
            </w:r>
          </w:p>
          <w:p w14:paraId="5C8810E6" w14:textId="77777777" w:rsidR="00460F95" w:rsidRDefault="00460F95" w:rsidP="009A7DEE">
            <w:pPr>
              <w:spacing w:line="315" w:lineRule="exact"/>
              <w:ind w:leftChars="50" w:left="316" w:rightChars="50" w:right="105" w:hangingChars="100" w:hanging="211"/>
              <w:rPr>
                <w:rFonts w:hint="eastAsia"/>
              </w:rPr>
            </w:pPr>
            <w:r>
              <w:rPr>
                <w:rFonts w:hint="eastAsia"/>
              </w:rPr>
              <w:t>四、考量實務上身心障礙者本人或扶養義務人有因故致無力返還費用等情事，爰增訂第四項規定有關主管機關裁量予以減輕或免除之情形。其中第二款特殊事由，包含經法院裁判減輕或免除扶養義務者；又目前實務上是類裁定無溯及既往之效力（最高行政法院一百零六年度判字第三七七號判決參照），迭有是類扶養義務人反映政府追償法院裁定前之安置費用顯與情理不合，且耗費大量訴訟成本，爰對於扶養義務人經法院裁判減輕或免除扶養義務者，地方主管機關得減輕或免除安置費用，減免之範圍，得不限於自法院裁判後之費用，尚得溯及法院裁判前已生之安置費用，惟得請求法院裁判減輕或免除扶養義務之事由，係發生於第三項書面行政處分通知之後者，不包括在內。例如地方主管機關已以書面通知受保護安置身心障礙者之扶養義務人應負擔之安置費用後，始發生身心障礙者對扶養義務人為重大侮辱等民法第一千一百十八條之一所定情形，則無法溯及減輕或免除法院裁判前已生之安置費用。</w:t>
            </w:r>
          </w:p>
          <w:p w14:paraId="6AFD2E21" w14:textId="77777777" w:rsidR="00460F95" w:rsidRDefault="00460F95" w:rsidP="009A7DEE">
            <w:pPr>
              <w:spacing w:line="315" w:lineRule="exact"/>
              <w:ind w:leftChars="50" w:left="316" w:rightChars="50" w:right="105" w:hangingChars="100" w:hanging="211"/>
              <w:rPr>
                <w:rFonts w:hint="eastAsia"/>
              </w:rPr>
            </w:pPr>
            <w:r>
              <w:rPr>
                <w:rFonts w:hint="eastAsia"/>
              </w:rPr>
              <w:t>五、增訂第五項，明定直轄市、縣（市）主管機關認定第四項各款情形顯有困難者，應邀集學者專家及民間團體代表進行減輕或免除費用之審查事宜。</w:t>
            </w:r>
          </w:p>
        </w:tc>
      </w:tr>
      <w:tr w:rsidR="00460F95" w14:paraId="50379693" w14:textId="77777777" w:rsidTr="002A7208">
        <w:tc>
          <w:tcPr>
            <w:tcW w:w="3042" w:type="dxa"/>
          </w:tcPr>
          <w:p w14:paraId="5658A796" w14:textId="77777777" w:rsidR="00460F95" w:rsidRDefault="00460F95" w:rsidP="009A7DEE">
            <w:pPr>
              <w:spacing w:line="315" w:lineRule="exact"/>
              <w:ind w:leftChars="50" w:left="316" w:rightChars="50" w:right="105" w:hangingChars="100" w:hanging="211"/>
              <w:rPr>
                <w:rFonts w:hint="eastAsia"/>
              </w:rPr>
            </w:pPr>
            <w:r>
              <w:rPr>
                <w:rFonts w:hint="eastAsia"/>
              </w:rPr>
              <w:t>第七十八條　身心障礙者遭受第七十五條各款情形之一者，情況危急非立即給予保護、安置或其他處置，其生命、身體或自由有立即之危險或有危險之虞者，直轄市、縣（市）主管機關應</w:t>
            </w:r>
            <w:r w:rsidRPr="00FC18CE">
              <w:rPr>
                <w:rFonts w:hint="eastAsia"/>
                <w:u w:val="single"/>
              </w:rPr>
              <w:t>以先保護安置後調查原則，</w:t>
            </w:r>
            <w:r>
              <w:rPr>
                <w:rFonts w:hint="eastAsia"/>
              </w:rPr>
              <w:t>予緊急保護、安置或為其他必要之處置。</w:t>
            </w:r>
          </w:p>
          <w:p w14:paraId="22220D0C" w14:textId="77777777" w:rsidR="00460F95" w:rsidRDefault="00460F95" w:rsidP="009A7DEE">
            <w:pPr>
              <w:spacing w:line="315" w:lineRule="exact"/>
              <w:ind w:leftChars="150" w:left="316" w:rightChars="50" w:right="105" w:firstLineChars="200" w:firstLine="422"/>
              <w:rPr>
                <w:rFonts w:hint="eastAsia"/>
              </w:rPr>
            </w:pPr>
            <w:r>
              <w:rPr>
                <w:rFonts w:hint="eastAsia"/>
              </w:rPr>
              <w:t>直轄市、縣（市）主管機關為前項緊急保護、安置或為其他必要之處置時，得請求檢察官或當地警察機關協助。</w:t>
            </w:r>
          </w:p>
        </w:tc>
        <w:tc>
          <w:tcPr>
            <w:tcW w:w="3043" w:type="dxa"/>
          </w:tcPr>
          <w:p w14:paraId="0F5B39E3" w14:textId="77777777" w:rsidR="00460F95" w:rsidRDefault="00460F95" w:rsidP="009A7DEE">
            <w:pPr>
              <w:spacing w:line="315" w:lineRule="exact"/>
              <w:ind w:leftChars="50" w:left="316" w:rightChars="50" w:right="105" w:hangingChars="100" w:hanging="211"/>
              <w:rPr>
                <w:rFonts w:hint="eastAsia"/>
              </w:rPr>
            </w:pPr>
            <w:r>
              <w:rPr>
                <w:rFonts w:hint="eastAsia"/>
              </w:rPr>
              <w:t>第七十八條　身心障礙者遭受第七十五條各款情形之一者，情況危急非立即給予保護、安置或其他處置，其生命、身體或自由有立即之危險或有危險之虞者，直轄市、縣（市）主管機關應予緊急保護、安置或為其他必要之處置。</w:t>
            </w:r>
          </w:p>
          <w:p w14:paraId="39C8799B" w14:textId="77777777" w:rsidR="00460F95" w:rsidRDefault="00460F95" w:rsidP="009A7DEE">
            <w:pPr>
              <w:spacing w:line="315" w:lineRule="exact"/>
              <w:ind w:leftChars="150" w:left="316" w:rightChars="50" w:right="105" w:firstLineChars="200" w:firstLine="422"/>
              <w:rPr>
                <w:rFonts w:hint="eastAsia"/>
              </w:rPr>
            </w:pPr>
            <w:r>
              <w:rPr>
                <w:rFonts w:hint="eastAsia"/>
              </w:rPr>
              <w:t>直轄市、縣（市）主管機關為前項緊急保護、安置或為其他必要之處置時，得請求檢察官或當地警察機關協助。</w:t>
            </w:r>
          </w:p>
        </w:tc>
        <w:tc>
          <w:tcPr>
            <w:tcW w:w="3043" w:type="dxa"/>
          </w:tcPr>
          <w:p w14:paraId="5AEDF55D" w14:textId="77777777" w:rsidR="00460F95" w:rsidRDefault="00460F95" w:rsidP="009A7DEE">
            <w:pPr>
              <w:spacing w:line="315" w:lineRule="exact"/>
              <w:ind w:leftChars="50" w:left="316" w:rightChars="50" w:right="105" w:hangingChars="100" w:hanging="211"/>
              <w:rPr>
                <w:rFonts w:hint="eastAsia"/>
              </w:rPr>
            </w:pPr>
            <w:r>
              <w:rPr>
                <w:rFonts w:hint="eastAsia"/>
              </w:rPr>
              <w:t>一、主管機關因應身心障礙者遭受第七十五條規定各款傷害之緊急情勢，依法律規定實施之保護、安置、以及第七十九條安置機構之委託、安置費用之支付等措施，有強制性之行政處分性質，應有法律規定，為本條制定之意旨。</w:t>
            </w:r>
          </w:p>
          <w:p w14:paraId="75EAEA9E" w14:textId="77777777" w:rsidR="00460F95" w:rsidRDefault="00460F95" w:rsidP="009A7DEE">
            <w:pPr>
              <w:spacing w:line="315" w:lineRule="exact"/>
              <w:ind w:leftChars="50" w:left="316" w:rightChars="50" w:right="105" w:hangingChars="100" w:hanging="211"/>
              <w:rPr>
                <w:rFonts w:hint="eastAsia"/>
              </w:rPr>
            </w:pPr>
            <w:r>
              <w:rPr>
                <w:rFonts w:hint="eastAsia"/>
              </w:rPr>
              <w:t>二、第七十五條禁止行為發生，主管機關為除卻危險，有立即實施保護、安置手段之必要，爰參考《受聘僱從事就業服務法第四十六條第一項第八款至第十一款規定工作之外國人臨時安置作業要點》規定先安置後調查原則，為本法第一項之修正。</w:t>
            </w:r>
          </w:p>
        </w:tc>
      </w:tr>
      <w:tr w:rsidR="00460F95" w14:paraId="1838A122" w14:textId="77777777" w:rsidTr="002A7208">
        <w:tc>
          <w:tcPr>
            <w:tcW w:w="3042" w:type="dxa"/>
          </w:tcPr>
          <w:p w14:paraId="7F9863E2" w14:textId="77777777" w:rsidR="00460F95" w:rsidRDefault="00460F95" w:rsidP="009A7DEE">
            <w:pPr>
              <w:spacing w:line="315" w:lineRule="exact"/>
              <w:ind w:leftChars="50" w:left="316" w:rightChars="50" w:right="105" w:hangingChars="100" w:hanging="211"/>
              <w:rPr>
                <w:rFonts w:hint="eastAsia"/>
              </w:rPr>
            </w:pPr>
            <w:r>
              <w:rPr>
                <w:rFonts w:hint="eastAsia"/>
              </w:rPr>
              <w:t>第七十九條　前條之緊急安置服務，得委託相關身心障礙福利機構辦理。安置期間所</w:t>
            </w:r>
            <w:r w:rsidRPr="00FC18CE">
              <w:rPr>
                <w:rFonts w:hint="eastAsia"/>
                <w:u w:val="single"/>
              </w:rPr>
              <w:t>需</w:t>
            </w:r>
            <w:r>
              <w:rPr>
                <w:rFonts w:hint="eastAsia"/>
              </w:rPr>
              <w:t>之費用，由前條第一項之行為人支付。</w:t>
            </w:r>
          </w:p>
          <w:p w14:paraId="143CD72E" w14:textId="77777777" w:rsidR="00460F95" w:rsidRDefault="00460F95" w:rsidP="009A7DEE">
            <w:pPr>
              <w:spacing w:line="315" w:lineRule="exact"/>
              <w:ind w:leftChars="150" w:left="316" w:rightChars="50" w:right="105" w:firstLineChars="200" w:firstLine="422"/>
              <w:rPr>
                <w:rFonts w:hint="eastAsia"/>
              </w:rPr>
            </w:pPr>
            <w:r>
              <w:rPr>
                <w:rFonts w:hint="eastAsia"/>
              </w:rPr>
              <w:t>前項費用，必要時由直轄市、縣（市）主管機關先行</w:t>
            </w:r>
            <w:r w:rsidRPr="00FC18CE">
              <w:rPr>
                <w:rFonts w:hint="eastAsia"/>
                <w:u w:val="single"/>
              </w:rPr>
              <w:t>墊</w:t>
            </w:r>
            <w:r>
              <w:rPr>
                <w:rFonts w:hint="eastAsia"/>
              </w:rPr>
              <w:t>付，並檢具支出憑證影本及計算書，</w:t>
            </w:r>
            <w:r w:rsidRPr="00FC18CE">
              <w:rPr>
                <w:rFonts w:hint="eastAsia"/>
                <w:u w:val="single"/>
              </w:rPr>
              <w:t>以書面行政處分通知</w:t>
            </w:r>
            <w:r>
              <w:rPr>
                <w:rFonts w:hint="eastAsia"/>
              </w:rPr>
              <w:t>前條第一項之行為人</w:t>
            </w:r>
            <w:r w:rsidRPr="00FC18CE">
              <w:rPr>
                <w:rFonts w:hint="eastAsia"/>
                <w:u w:val="single"/>
              </w:rPr>
              <w:t>於六十日內返還。</w:t>
            </w:r>
          </w:p>
        </w:tc>
        <w:tc>
          <w:tcPr>
            <w:tcW w:w="3043" w:type="dxa"/>
          </w:tcPr>
          <w:p w14:paraId="7D17BFC5" w14:textId="77777777" w:rsidR="00460F95" w:rsidRDefault="00460F95" w:rsidP="009A7DEE">
            <w:pPr>
              <w:spacing w:line="315" w:lineRule="exact"/>
              <w:ind w:leftChars="50" w:left="316" w:rightChars="50" w:right="105" w:hangingChars="100" w:hanging="211"/>
              <w:rPr>
                <w:rFonts w:hint="eastAsia"/>
              </w:rPr>
            </w:pPr>
            <w:r>
              <w:rPr>
                <w:rFonts w:hint="eastAsia"/>
              </w:rPr>
              <w:t>第七十九條　前條之緊急安置服務，得委託相關身心障礙福利機構辦理。安置期間所</w:t>
            </w:r>
            <w:r w:rsidRPr="00FC18CE">
              <w:rPr>
                <w:rFonts w:hint="eastAsia"/>
                <w:u w:val="single"/>
              </w:rPr>
              <w:t>必要</w:t>
            </w:r>
            <w:r>
              <w:rPr>
                <w:rFonts w:hint="eastAsia"/>
              </w:rPr>
              <w:t>之費用，由前條第一項之行為人支付。</w:t>
            </w:r>
          </w:p>
          <w:p w14:paraId="1324F463" w14:textId="77777777" w:rsidR="00460F95" w:rsidRDefault="00460F95" w:rsidP="009A7DEE">
            <w:pPr>
              <w:spacing w:line="315" w:lineRule="exact"/>
              <w:ind w:leftChars="150" w:left="316" w:rightChars="50" w:right="105" w:firstLineChars="200" w:firstLine="422"/>
              <w:rPr>
                <w:rFonts w:hint="eastAsia"/>
              </w:rPr>
            </w:pPr>
            <w:r>
              <w:rPr>
                <w:rFonts w:hint="eastAsia"/>
              </w:rPr>
              <w:t>前項費用，必要時由直轄市、縣（市）主管機關先行支付，並檢具支出憑證影本及計算書，</w:t>
            </w:r>
            <w:r w:rsidRPr="00FC18CE">
              <w:rPr>
                <w:rFonts w:hint="eastAsia"/>
                <w:u w:val="single"/>
              </w:rPr>
              <w:t>請求</w:t>
            </w:r>
            <w:r>
              <w:rPr>
                <w:rFonts w:hint="eastAsia"/>
              </w:rPr>
              <w:t>前條第一項之行為人</w:t>
            </w:r>
            <w:r w:rsidRPr="004B2DF1">
              <w:rPr>
                <w:rFonts w:hint="eastAsia"/>
                <w:u w:val="single"/>
              </w:rPr>
              <w:t>償還</w:t>
            </w:r>
            <w:r>
              <w:rPr>
                <w:rFonts w:hint="eastAsia"/>
              </w:rPr>
              <w:t>。</w:t>
            </w:r>
          </w:p>
          <w:p w14:paraId="0BC02B59" w14:textId="77777777" w:rsidR="00460F95" w:rsidRDefault="00460F95" w:rsidP="009A7DEE">
            <w:pPr>
              <w:spacing w:line="315" w:lineRule="exact"/>
              <w:ind w:leftChars="150" w:left="316" w:rightChars="50" w:right="105" w:firstLineChars="200" w:firstLine="422"/>
              <w:rPr>
                <w:rFonts w:hint="eastAsia"/>
              </w:rPr>
            </w:pPr>
            <w:r>
              <w:rPr>
                <w:rFonts w:hint="eastAsia"/>
              </w:rPr>
              <w:t>前項費用，經直轄市、縣（市）主管機關以書面定十日以上三十日以下期間催告償還，而屆期未償還者，得移送法院強制執行。</w:t>
            </w:r>
          </w:p>
        </w:tc>
        <w:tc>
          <w:tcPr>
            <w:tcW w:w="3043" w:type="dxa"/>
          </w:tcPr>
          <w:p w14:paraId="664B9D57" w14:textId="77777777" w:rsidR="00460F95" w:rsidRDefault="00460F95" w:rsidP="009A7DEE">
            <w:pPr>
              <w:spacing w:line="315" w:lineRule="exact"/>
              <w:ind w:leftChars="50" w:left="316" w:rightChars="50" w:right="105" w:hangingChars="100" w:hanging="211"/>
              <w:rPr>
                <w:rFonts w:hint="eastAsia"/>
              </w:rPr>
            </w:pPr>
            <w:r>
              <w:rPr>
                <w:rFonts w:hint="eastAsia"/>
              </w:rPr>
              <w:t>一、修正第一項，以明確文義。</w:t>
            </w:r>
          </w:p>
          <w:p w14:paraId="7DE012A8" w14:textId="77777777" w:rsidR="00460F95" w:rsidRDefault="00460F95" w:rsidP="009A7DEE">
            <w:pPr>
              <w:spacing w:line="315" w:lineRule="exact"/>
              <w:ind w:leftChars="50" w:left="316" w:rightChars="50" w:right="105" w:hangingChars="100" w:hanging="211"/>
              <w:rPr>
                <w:rFonts w:hint="eastAsia"/>
              </w:rPr>
            </w:pPr>
            <w:r>
              <w:rPr>
                <w:rFonts w:hint="eastAsia"/>
              </w:rPr>
              <w:t>二、現行第二項及第三項合併，於第二項規定行政機關應以書面行政處分確認返還範圍，限期命對身心障礙者為第七十五條各款行為之行為人返還墊付費用，且依實務執行現況，將返還期限延長為六十日內。</w:t>
            </w:r>
          </w:p>
        </w:tc>
      </w:tr>
      <w:tr w:rsidR="00F83A8D" w14:paraId="52C35F42" w14:textId="77777777" w:rsidTr="002A7208">
        <w:tc>
          <w:tcPr>
            <w:tcW w:w="3042" w:type="dxa"/>
          </w:tcPr>
          <w:p w14:paraId="4F8A509F" w14:textId="77777777" w:rsidR="00F83A8D" w:rsidRDefault="00F83A8D" w:rsidP="00F83A8D">
            <w:pPr>
              <w:spacing w:line="318" w:lineRule="exact"/>
              <w:ind w:leftChars="50" w:left="316" w:rightChars="50" w:right="105" w:hangingChars="100" w:hanging="211"/>
              <w:rPr>
                <w:rFonts w:hint="eastAsia"/>
              </w:rPr>
            </w:pPr>
            <w:r>
              <w:rPr>
                <w:rFonts w:hint="eastAsia"/>
              </w:rPr>
              <w:t>第八十六條　違反第十六條第一項規定</w:t>
            </w:r>
            <w:r w:rsidRPr="00FC18CE">
              <w:rPr>
                <w:rFonts w:hint="eastAsia"/>
                <w:u w:val="single"/>
              </w:rPr>
              <w:t>者</w:t>
            </w:r>
            <w:r>
              <w:rPr>
                <w:rFonts w:hint="eastAsia"/>
              </w:rPr>
              <w:t>，處新臺幣十萬元以上五十萬元以下罰鍰。</w:t>
            </w:r>
          </w:p>
          <w:p w14:paraId="0843B13E" w14:textId="77777777" w:rsidR="00F83A8D" w:rsidRDefault="00F83A8D" w:rsidP="00F83A8D">
            <w:pPr>
              <w:spacing w:line="318" w:lineRule="exact"/>
              <w:ind w:leftChars="150" w:left="316" w:rightChars="50" w:right="105" w:firstLineChars="200" w:firstLine="422"/>
              <w:rPr>
                <w:rFonts w:hint="eastAsia"/>
              </w:rPr>
            </w:pPr>
            <w:r w:rsidRPr="00FC18CE">
              <w:rPr>
                <w:rFonts w:hint="eastAsia"/>
                <w:u w:val="single"/>
              </w:rPr>
              <w:t>廣播、電視事業、宣傳品、出版品</w:t>
            </w:r>
            <w:r>
              <w:rPr>
                <w:rFonts w:hint="eastAsia"/>
              </w:rPr>
              <w:t>違反第七十四條規定者，由目的事業主管機關處新臺幣十萬元以上五十萬元以下罰鍰</w:t>
            </w:r>
            <w:r w:rsidRPr="00FC18CE">
              <w:rPr>
                <w:rFonts w:hint="eastAsia"/>
                <w:u w:val="single"/>
              </w:rPr>
              <w:t>，並令其限期改正；屆期未改正者，得按次處罰。</w:t>
            </w:r>
          </w:p>
          <w:p w14:paraId="27F343F5" w14:textId="77777777" w:rsidR="00F83A8D" w:rsidRDefault="00F83A8D" w:rsidP="00F83A8D">
            <w:pPr>
              <w:spacing w:line="318" w:lineRule="exact"/>
              <w:ind w:leftChars="150" w:left="316" w:rightChars="50" w:right="105" w:firstLineChars="200" w:firstLine="422"/>
              <w:rPr>
                <w:rFonts w:hint="eastAsia"/>
              </w:rPr>
            </w:pPr>
            <w:r w:rsidRPr="00FC18CE">
              <w:rPr>
                <w:rFonts w:hint="eastAsia"/>
                <w:u w:val="single"/>
              </w:rPr>
              <w:t>網際網路業者違反第七十四條規定者，由目的事業主管機關處負責人新臺幣十五萬元以上七十五萬元以下罰鍰，並得沒入同條規定之物品、令其限期移除內容、下架或其他必要之處置；屆期不履行者，得按次處罰至履行為止。</w:t>
            </w:r>
          </w:p>
          <w:p w14:paraId="3A82DCD4" w14:textId="77777777" w:rsidR="00F83A8D" w:rsidRDefault="00F83A8D" w:rsidP="00F83A8D">
            <w:pPr>
              <w:spacing w:line="318" w:lineRule="exact"/>
              <w:ind w:leftChars="150" w:left="316" w:rightChars="50" w:right="105" w:firstLineChars="200" w:firstLine="422"/>
              <w:rPr>
                <w:rFonts w:hint="eastAsia"/>
              </w:rPr>
            </w:pPr>
            <w:r w:rsidRPr="00FC18CE">
              <w:rPr>
                <w:rFonts w:hint="eastAsia"/>
                <w:u w:val="single"/>
              </w:rPr>
              <w:t>網際網路無負責人或負責人對行為人之行為不具監督關係者，前項所定處罰對象為行為人。</w:t>
            </w:r>
          </w:p>
          <w:p w14:paraId="495E8E27" w14:textId="77777777" w:rsidR="00F83A8D" w:rsidRDefault="00F83A8D" w:rsidP="00F83A8D">
            <w:pPr>
              <w:spacing w:line="318" w:lineRule="exact"/>
              <w:ind w:leftChars="150" w:left="316" w:rightChars="50" w:right="105" w:firstLineChars="200" w:firstLine="422"/>
              <w:rPr>
                <w:rFonts w:hint="eastAsia"/>
              </w:rPr>
            </w:pPr>
            <w:r w:rsidRPr="00FC18CE">
              <w:rPr>
                <w:rFonts w:hint="eastAsia"/>
                <w:u w:val="single"/>
              </w:rPr>
              <w:t>第三項所定網際網路之目的事業主管機關，指行為人或負責人所屬公司、商業所在地之直轄市、縣（市）政府。</w:t>
            </w:r>
          </w:p>
        </w:tc>
        <w:tc>
          <w:tcPr>
            <w:tcW w:w="3043" w:type="dxa"/>
          </w:tcPr>
          <w:p w14:paraId="4B803F8A" w14:textId="77777777" w:rsidR="00F83A8D" w:rsidRDefault="00F83A8D" w:rsidP="00F83A8D">
            <w:pPr>
              <w:spacing w:line="318" w:lineRule="exact"/>
              <w:ind w:leftChars="50" w:left="316" w:rightChars="50" w:right="105" w:hangingChars="100" w:hanging="211"/>
              <w:rPr>
                <w:rFonts w:hint="eastAsia"/>
              </w:rPr>
            </w:pPr>
            <w:r>
              <w:rPr>
                <w:rFonts w:hint="eastAsia"/>
              </w:rPr>
              <w:t>第八十六條　違反第十六條第一項規定，處新臺幣十萬元以上五十萬元以下罰鍰。</w:t>
            </w:r>
          </w:p>
          <w:p w14:paraId="12127504" w14:textId="77777777" w:rsidR="00F83A8D" w:rsidRDefault="00F83A8D" w:rsidP="00F83A8D">
            <w:pPr>
              <w:spacing w:line="318" w:lineRule="exact"/>
              <w:ind w:leftChars="150" w:left="316" w:rightChars="50" w:right="105" w:firstLineChars="200" w:firstLine="422"/>
              <w:rPr>
                <w:rFonts w:hint="eastAsia"/>
              </w:rPr>
            </w:pPr>
            <w:r>
              <w:rPr>
                <w:rFonts w:hint="eastAsia"/>
              </w:rPr>
              <w:t>違反第七十四條規定，由目的事業主管機關處新臺幣十萬元以上五十萬元以下罰鍰。</w:t>
            </w:r>
          </w:p>
        </w:tc>
        <w:tc>
          <w:tcPr>
            <w:tcW w:w="3043" w:type="dxa"/>
          </w:tcPr>
          <w:p w14:paraId="691FD2CC" w14:textId="77777777" w:rsidR="00F83A8D" w:rsidRDefault="00F83A8D" w:rsidP="00F83A8D">
            <w:pPr>
              <w:spacing w:line="318" w:lineRule="exact"/>
              <w:ind w:leftChars="50" w:left="316" w:rightChars="50" w:right="105" w:hangingChars="100" w:hanging="211"/>
              <w:rPr>
                <w:rFonts w:hint="eastAsia"/>
              </w:rPr>
            </w:pPr>
            <w:r>
              <w:rPr>
                <w:rFonts w:hint="eastAsia"/>
              </w:rPr>
              <w:t>一、第一項酌作文字修正。</w:t>
            </w:r>
          </w:p>
          <w:p w14:paraId="04E6CCBB" w14:textId="77777777" w:rsidR="00F83A8D" w:rsidRDefault="00F83A8D" w:rsidP="00F83A8D">
            <w:pPr>
              <w:spacing w:line="318" w:lineRule="exact"/>
              <w:ind w:leftChars="50" w:left="316" w:rightChars="50" w:right="105" w:hangingChars="100" w:hanging="211"/>
              <w:rPr>
                <w:rFonts w:hint="eastAsia"/>
              </w:rPr>
            </w:pPr>
            <w:r>
              <w:rPr>
                <w:rFonts w:hint="eastAsia"/>
              </w:rPr>
              <w:t>二、修正第二項，配合修正條文第七十四條明確規範各媒體類型，明定處罰之媒體為廣播、電視事業、宣傳品、出版品。並明定違反修正條文第七十四條規定，處新臺幣十萬元以上五十萬元以下罰鍰並令其限期改善；屆期未改善者，得按次處罰。</w:t>
            </w:r>
          </w:p>
          <w:p w14:paraId="2548D5A3" w14:textId="77777777" w:rsidR="00F83A8D" w:rsidRDefault="00F83A8D" w:rsidP="00F83A8D">
            <w:pPr>
              <w:spacing w:line="318" w:lineRule="exact"/>
              <w:ind w:leftChars="50" w:left="316" w:rightChars="50" w:right="105" w:hangingChars="100" w:hanging="211"/>
              <w:rPr>
                <w:rFonts w:hint="eastAsia"/>
              </w:rPr>
            </w:pPr>
            <w:r>
              <w:rPr>
                <w:rFonts w:hint="eastAsia"/>
              </w:rPr>
              <w:t>三、增訂第三項明定網際網路因相較於傳統非數位化媒體對於被害人所造成之影響力更為持久、難以抹除，故加重處罰違法之網際網路業者違反修正條文第七十四條規定者，處負責人新臺幣十五萬元以上七十萬元以下罰鍰，並得沒入修正條文第七十四條規定之物品、令其限期移除內容、下架或其他必要之處置。</w:t>
            </w:r>
          </w:p>
          <w:p w14:paraId="76388E6D" w14:textId="77777777" w:rsidR="00F83A8D" w:rsidRDefault="00F83A8D" w:rsidP="00F83A8D">
            <w:pPr>
              <w:spacing w:line="318" w:lineRule="exact"/>
              <w:ind w:leftChars="50" w:left="316" w:rightChars="50" w:right="105" w:hangingChars="100" w:hanging="211"/>
              <w:rPr>
                <w:rFonts w:hint="eastAsia"/>
              </w:rPr>
            </w:pPr>
            <w:r>
              <w:rPr>
                <w:rFonts w:hint="eastAsia"/>
              </w:rPr>
              <w:t>四、增訂第四項，明確網際網絡無負責人或負責人對行為人未具監督關係者之處罰對象。</w:t>
            </w:r>
          </w:p>
          <w:p w14:paraId="72BCDEFC" w14:textId="77777777" w:rsidR="00F83A8D" w:rsidRDefault="00F83A8D" w:rsidP="00F83A8D">
            <w:pPr>
              <w:spacing w:line="318" w:lineRule="exact"/>
              <w:ind w:leftChars="50" w:left="316" w:rightChars="50" w:right="105" w:hangingChars="100" w:hanging="211"/>
              <w:rPr>
                <w:rFonts w:hint="eastAsia"/>
              </w:rPr>
            </w:pPr>
            <w:r>
              <w:rPr>
                <w:rFonts w:hint="eastAsia"/>
              </w:rPr>
              <w:t>五、參考兒童及少年性剝削防制條例施行細則第三條、性侵害犯罪防治法施行細則第六條之一、家庭暴力防治法第六十一條之一規定，增列第五項，明定第三項所定網際網路，如網際網路平台提供者、網際網路應用服務提供者，與出版品、宣傳品或其他媒體之目的事業主管機關，指行為人或負責人所屬公司、商業所在地之直轄市、縣（市）政府。</w:t>
            </w:r>
          </w:p>
        </w:tc>
      </w:tr>
      <w:tr w:rsidR="00460F95" w14:paraId="03689948" w14:textId="77777777" w:rsidTr="002A7208">
        <w:tc>
          <w:tcPr>
            <w:tcW w:w="3042" w:type="dxa"/>
          </w:tcPr>
          <w:p w14:paraId="2C2A4E9B" w14:textId="77777777" w:rsidR="00460F95" w:rsidRDefault="00460F95" w:rsidP="00F83A8D">
            <w:pPr>
              <w:spacing w:line="318" w:lineRule="exact"/>
              <w:ind w:leftChars="50" w:left="316" w:rightChars="50" w:right="105" w:hangingChars="100" w:hanging="211"/>
              <w:rPr>
                <w:rFonts w:hint="eastAsia"/>
              </w:rPr>
            </w:pPr>
            <w:r>
              <w:rPr>
                <w:rFonts w:hint="eastAsia"/>
              </w:rPr>
              <w:t>第八十八條　違反第五十七條第三項規定未改善或未提具替代改善計畫或未依核定改善計畫之期限改善完成者，各級目的事業主管機關除得勒令停止其使用外，處其所有權人</w:t>
            </w:r>
            <w:r w:rsidRPr="00FC18CE">
              <w:rPr>
                <w:rFonts w:hint="eastAsia"/>
                <w:u w:val="single"/>
              </w:rPr>
              <w:t>、使用人</w:t>
            </w:r>
            <w:r>
              <w:rPr>
                <w:rFonts w:hint="eastAsia"/>
              </w:rPr>
              <w:t>或管理機關負責人新臺幣六萬元以上三十萬元以下罰鍰，並限期改善；屆期未改善者，得按次處罰至其改善完成為止；必要時，得停止供水、供電或封閉、強制拆除。</w:t>
            </w:r>
          </w:p>
          <w:p w14:paraId="6E164BCD" w14:textId="77777777" w:rsidR="00460F95" w:rsidRDefault="00460F95" w:rsidP="00F83A8D">
            <w:pPr>
              <w:spacing w:line="318" w:lineRule="exact"/>
              <w:ind w:leftChars="150" w:left="316" w:rightChars="50" w:right="105" w:firstLineChars="200" w:firstLine="422"/>
              <w:rPr>
                <w:rFonts w:hint="eastAsia"/>
              </w:rPr>
            </w:pPr>
            <w:r>
              <w:rPr>
                <w:rFonts w:hint="eastAsia"/>
              </w:rPr>
              <w:t>前項罰鍰收入應成立基金，供作改善及推動無障礙設備與設施經費使用；基金之收支、保管及運用辦法，由中央目的事業主管機關定之。</w:t>
            </w:r>
          </w:p>
        </w:tc>
        <w:tc>
          <w:tcPr>
            <w:tcW w:w="3043" w:type="dxa"/>
          </w:tcPr>
          <w:p w14:paraId="6866D9DA" w14:textId="77777777" w:rsidR="00460F95" w:rsidRDefault="00460F95" w:rsidP="00F83A8D">
            <w:pPr>
              <w:spacing w:line="318" w:lineRule="exact"/>
              <w:ind w:leftChars="50" w:left="316" w:rightChars="50" w:right="105" w:hangingChars="100" w:hanging="211"/>
              <w:rPr>
                <w:rFonts w:hint="eastAsia"/>
              </w:rPr>
            </w:pPr>
            <w:r>
              <w:rPr>
                <w:rFonts w:hint="eastAsia"/>
              </w:rPr>
              <w:t>第八十八條　違反第五十七條第三項規定未改善或未提具替代改善計畫或未依核定改善計畫之期限改善完成者，各級目的事業主管機關除得勒令停止其使用外，處其所有權人或管理機關負責人新臺幣六萬元以上三十萬元以下罰鍰，並限期改善；屆期未改善者，得按次處罰至其改善完成為止；必要時，得停止供水、供電或封閉、強制拆除。</w:t>
            </w:r>
          </w:p>
          <w:p w14:paraId="4CC06D11" w14:textId="77777777" w:rsidR="00460F95" w:rsidRDefault="00460F95" w:rsidP="00F83A8D">
            <w:pPr>
              <w:spacing w:line="318" w:lineRule="exact"/>
              <w:ind w:leftChars="150" w:left="316" w:rightChars="50" w:right="105" w:firstLineChars="200" w:firstLine="422"/>
              <w:rPr>
                <w:rFonts w:hint="eastAsia"/>
              </w:rPr>
            </w:pPr>
            <w:r>
              <w:rPr>
                <w:rFonts w:hint="eastAsia"/>
              </w:rPr>
              <w:t>前項罰鍰收入應成立基金，供作改善及推動無障礙設備與設施經費使用；基金之收支、保管及運用辦法，由中央目的事業主管機關定之。</w:t>
            </w:r>
          </w:p>
        </w:tc>
        <w:tc>
          <w:tcPr>
            <w:tcW w:w="3043" w:type="dxa"/>
          </w:tcPr>
          <w:p w14:paraId="0D24FC19" w14:textId="77777777" w:rsidR="00460F95" w:rsidRDefault="00460F95" w:rsidP="00F83A8D">
            <w:pPr>
              <w:spacing w:line="318" w:lineRule="exact"/>
              <w:ind w:leftChars="50" w:left="316" w:rightChars="50" w:right="105" w:hangingChars="100" w:hanging="211"/>
              <w:rPr>
                <w:rFonts w:hint="eastAsia"/>
              </w:rPr>
            </w:pPr>
            <w:r>
              <w:rPr>
                <w:rFonts w:hint="eastAsia"/>
              </w:rPr>
              <w:t>一、配合第五十七條第三項增訂「使用人」為改善無障礙設施設備之義務人，爰第一項增訂「使用人」為處罰對象，以達立法目的。</w:t>
            </w:r>
          </w:p>
          <w:p w14:paraId="5EE7F32B" w14:textId="77777777" w:rsidR="00460F95" w:rsidRDefault="00460F95" w:rsidP="00F83A8D">
            <w:pPr>
              <w:spacing w:line="318" w:lineRule="exact"/>
              <w:ind w:leftChars="50" w:left="316" w:rightChars="50" w:right="105" w:hangingChars="100" w:hanging="211"/>
              <w:rPr>
                <w:rFonts w:hint="eastAsia"/>
              </w:rPr>
            </w:pPr>
            <w:r>
              <w:rPr>
                <w:rFonts w:hint="eastAsia"/>
              </w:rPr>
              <w:t>二、第二項未修正。</w:t>
            </w:r>
          </w:p>
        </w:tc>
      </w:tr>
      <w:tr w:rsidR="00EB5E2E" w14:paraId="6DB6C644" w14:textId="77777777" w:rsidTr="002A7208">
        <w:tc>
          <w:tcPr>
            <w:tcW w:w="3042" w:type="dxa"/>
          </w:tcPr>
          <w:p w14:paraId="5ECD1EC5" w14:textId="77777777" w:rsidR="00EB5E2E" w:rsidRDefault="00EB5E2E" w:rsidP="00F83A8D">
            <w:pPr>
              <w:spacing w:line="318" w:lineRule="exact"/>
              <w:ind w:leftChars="50" w:left="316" w:rightChars="50" w:right="105" w:hangingChars="100" w:hanging="211"/>
              <w:rPr>
                <w:rFonts w:hint="eastAsia"/>
              </w:rPr>
            </w:pPr>
            <w:r>
              <w:rPr>
                <w:rFonts w:hint="eastAsia"/>
              </w:rPr>
              <w:t>第八十九條　設立身心障礙福利機構未依第六十三條第一項規定申請許可設立，或應辦理財團法人登記而未依第六十三條第二項或第</w:t>
            </w:r>
            <w:r w:rsidRPr="00FC18CE">
              <w:rPr>
                <w:rFonts w:hint="eastAsia"/>
                <w:u w:val="single"/>
              </w:rPr>
              <w:t>四</w:t>
            </w:r>
            <w:r>
              <w:rPr>
                <w:rFonts w:hint="eastAsia"/>
              </w:rPr>
              <w:t>項規定期限辦理者，處其負責人新臺幣六萬元以上三十萬元以下罰鍰及公告其姓名，並令限期改善。</w:t>
            </w:r>
          </w:p>
          <w:p w14:paraId="7E224D92" w14:textId="77777777" w:rsidR="00EB5E2E" w:rsidRDefault="00EB5E2E" w:rsidP="00F83A8D">
            <w:pPr>
              <w:spacing w:line="318" w:lineRule="exact"/>
              <w:ind w:leftChars="150" w:left="316" w:rightChars="50" w:right="105" w:firstLineChars="200" w:firstLine="422"/>
              <w:rPr>
                <w:rFonts w:hint="eastAsia"/>
              </w:rPr>
            </w:pPr>
            <w:r>
              <w:rPr>
                <w:rFonts w:hint="eastAsia"/>
              </w:rPr>
              <w:t>於前項限期改善期間，不得增加收容身心障礙者，違者另處其負責人新臺幣六萬元以上三十萬元以下罰鍰，並得按次處罰。</w:t>
            </w:r>
          </w:p>
          <w:p w14:paraId="0506CA5C" w14:textId="77777777" w:rsidR="00EB5E2E" w:rsidRDefault="00EB5E2E" w:rsidP="00F83A8D">
            <w:pPr>
              <w:spacing w:line="318" w:lineRule="exact"/>
              <w:ind w:leftChars="150" w:left="316" w:rightChars="50" w:right="105" w:firstLineChars="200" w:firstLine="422"/>
              <w:rPr>
                <w:rFonts w:hint="eastAsia"/>
              </w:rPr>
            </w:pPr>
            <w:r>
              <w:rPr>
                <w:rFonts w:hint="eastAsia"/>
              </w:rPr>
              <w:t>經依第一項規定限期改善，屆期未改善者，再處其負責人新臺幣十萬元以上五十萬元以下罰鍰，得按次處罰，並公告其名稱，且得令其停辦。</w:t>
            </w:r>
          </w:p>
          <w:p w14:paraId="708DE9AF" w14:textId="77777777" w:rsidR="00EB5E2E" w:rsidRDefault="00EB5E2E" w:rsidP="00F83A8D">
            <w:pPr>
              <w:spacing w:line="318" w:lineRule="exact"/>
              <w:ind w:leftChars="150" w:left="316" w:rightChars="50" w:right="105" w:firstLineChars="200" w:firstLine="422"/>
              <w:rPr>
                <w:rFonts w:hint="eastAsia"/>
              </w:rPr>
            </w:pPr>
            <w:r>
              <w:rPr>
                <w:rFonts w:hint="eastAsia"/>
              </w:rPr>
              <w:t>經依前項規定令其停辦而拒不遵守者，處新臺幣二十萬元以上一百萬元以下罰鍰，並得按次處罰。</w:t>
            </w:r>
          </w:p>
        </w:tc>
        <w:tc>
          <w:tcPr>
            <w:tcW w:w="3043" w:type="dxa"/>
          </w:tcPr>
          <w:p w14:paraId="0F4ADC9B" w14:textId="77777777" w:rsidR="00EB5E2E" w:rsidRDefault="00EB5E2E" w:rsidP="00F83A8D">
            <w:pPr>
              <w:spacing w:line="318" w:lineRule="exact"/>
              <w:ind w:leftChars="50" w:left="316" w:rightChars="50" w:right="105" w:hangingChars="100" w:hanging="211"/>
              <w:rPr>
                <w:rFonts w:hint="eastAsia"/>
              </w:rPr>
            </w:pPr>
            <w:r>
              <w:rPr>
                <w:rFonts w:hint="eastAsia"/>
              </w:rPr>
              <w:t>第八十九條　設立身心障礙福利機構未依第六十三條第一項規定申請許可設立，或應辦理財團法人登記而未依第六十三條第二項或第三項規定期限辦理者，處其負責人新臺幣六萬元以上三十萬元以下罰鍰及公告其姓名，並令限期改善。</w:t>
            </w:r>
          </w:p>
          <w:p w14:paraId="45FDEDDD" w14:textId="77777777" w:rsidR="00EB5E2E" w:rsidRDefault="00EB5E2E" w:rsidP="00F83A8D">
            <w:pPr>
              <w:spacing w:line="318" w:lineRule="exact"/>
              <w:ind w:leftChars="150" w:left="316" w:rightChars="50" w:right="105" w:firstLineChars="200" w:firstLine="422"/>
              <w:rPr>
                <w:rFonts w:hint="eastAsia"/>
              </w:rPr>
            </w:pPr>
            <w:r>
              <w:rPr>
                <w:rFonts w:hint="eastAsia"/>
              </w:rPr>
              <w:t>於前項限期改善期間，不得增加收容身心障礙者，違者另處其負責人新臺幣六萬元以上三十萬元以下罰鍰，並得按次處罰。</w:t>
            </w:r>
          </w:p>
          <w:p w14:paraId="399B2308" w14:textId="77777777" w:rsidR="00EB5E2E" w:rsidRDefault="00EB5E2E" w:rsidP="00F83A8D">
            <w:pPr>
              <w:spacing w:line="318" w:lineRule="exact"/>
              <w:ind w:leftChars="150" w:left="316" w:rightChars="50" w:right="105" w:firstLineChars="200" w:firstLine="422"/>
              <w:rPr>
                <w:rFonts w:hint="eastAsia"/>
              </w:rPr>
            </w:pPr>
            <w:r>
              <w:rPr>
                <w:rFonts w:hint="eastAsia"/>
              </w:rPr>
              <w:t>經依第一項規定限期</w:t>
            </w:r>
            <w:r w:rsidRPr="00FC18CE">
              <w:rPr>
                <w:rFonts w:hint="eastAsia"/>
                <w:u w:val="single"/>
              </w:rPr>
              <w:t>令其</w:t>
            </w:r>
            <w:r>
              <w:rPr>
                <w:rFonts w:hint="eastAsia"/>
              </w:rPr>
              <w:t>改善，屆期未改善者，再處其負責人新臺幣十萬元以上五十萬元以下罰鍰，得按次處罰，並公告其名稱，且得令其停辦。</w:t>
            </w:r>
          </w:p>
          <w:p w14:paraId="0F9BCB64" w14:textId="77777777" w:rsidR="00EB5E2E" w:rsidRDefault="00EB5E2E" w:rsidP="00F83A8D">
            <w:pPr>
              <w:spacing w:line="318" w:lineRule="exact"/>
              <w:ind w:leftChars="150" w:left="316" w:rightChars="50" w:right="105" w:firstLineChars="200" w:firstLine="422"/>
              <w:rPr>
                <w:rFonts w:hint="eastAsia"/>
              </w:rPr>
            </w:pPr>
            <w:r>
              <w:rPr>
                <w:rFonts w:hint="eastAsia"/>
              </w:rPr>
              <w:t>經依前項規定令其停辦而拒不遵守者，處新臺幣二十萬元以上一百萬元以下罰鍰，並得按次處罰。</w:t>
            </w:r>
          </w:p>
        </w:tc>
        <w:tc>
          <w:tcPr>
            <w:tcW w:w="3043" w:type="dxa"/>
          </w:tcPr>
          <w:p w14:paraId="66D67ADE" w14:textId="77777777" w:rsidR="00EB5E2E" w:rsidRDefault="00EB5E2E" w:rsidP="00F83A8D">
            <w:pPr>
              <w:spacing w:line="318" w:lineRule="exact"/>
              <w:ind w:leftChars="50" w:left="316" w:rightChars="50" w:right="105" w:hangingChars="100" w:hanging="211"/>
              <w:rPr>
                <w:rFonts w:hint="eastAsia"/>
              </w:rPr>
            </w:pPr>
            <w:r>
              <w:rPr>
                <w:rFonts w:hint="eastAsia"/>
              </w:rPr>
              <w:t>一、配合修正條文第六十三條，爰修正第一項引據之該條項次。</w:t>
            </w:r>
          </w:p>
          <w:p w14:paraId="4D3471B0" w14:textId="77777777" w:rsidR="00EB5E2E" w:rsidRDefault="00EB5E2E" w:rsidP="00F83A8D">
            <w:pPr>
              <w:spacing w:line="318" w:lineRule="exact"/>
              <w:ind w:leftChars="50" w:left="316" w:rightChars="50" w:right="105" w:hangingChars="100" w:hanging="211"/>
              <w:rPr>
                <w:rFonts w:hint="eastAsia"/>
              </w:rPr>
            </w:pPr>
            <w:r>
              <w:rPr>
                <w:rFonts w:hint="eastAsia"/>
              </w:rPr>
              <w:t>二、第三項酌作文字修正。</w:t>
            </w:r>
          </w:p>
          <w:p w14:paraId="6FFA3B03" w14:textId="77777777" w:rsidR="00EB5E2E" w:rsidRDefault="00EB5E2E" w:rsidP="00F83A8D">
            <w:pPr>
              <w:spacing w:line="318" w:lineRule="exact"/>
              <w:ind w:leftChars="50" w:left="316" w:rightChars="50" w:right="105" w:hangingChars="100" w:hanging="211"/>
              <w:rPr>
                <w:rFonts w:hint="eastAsia"/>
              </w:rPr>
            </w:pPr>
            <w:r>
              <w:rPr>
                <w:rFonts w:hint="eastAsia"/>
              </w:rPr>
              <w:t>三、第二項至第四項未修正。</w:t>
            </w:r>
          </w:p>
        </w:tc>
      </w:tr>
      <w:tr w:rsidR="00460F95" w14:paraId="0F01AD12" w14:textId="77777777" w:rsidTr="002A7208">
        <w:tc>
          <w:tcPr>
            <w:tcW w:w="3042" w:type="dxa"/>
          </w:tcPr>
          <w:p w14:paraId="17E1195D" w14:textId="77777777" w:rsidR="00460F95" w:rsidRPr="000C16D0" w:rsidRDefault="00460F95" w:rsidP="009A7DEE">
            <w:pPr>
              <w:spacing w:line="315" w:lineRule="exact"/>
              <w:ind w:leftChars="50" w:left="316" w:rightChars="50" w:right="105" w:hangingChars="100" w:hanging="211"/>
              <w:rPr>
                <w:rFonts w:hint="eastAsia"/>
              </w:rPr>
            </w:pPr>
            <w:r w:rsidRPr="000C16D0">
              <w:rPr>
                <w:rFonts w:hint="eastAsia"/>
              </w:rPr>
              <w:t>第八十九條之一　設立身心障礙福利機構未依第六十三條第一項規定申請許可，有第九十條第二項各款情形之一，致身心障礙者死亡者，處負責人新臺幣二十萬元以上一百萬元以下罰鍰，並公告其名稱及負責人姓名。</w:t>
            </w:r>
          </w:p>
          <w:p w14:paraId="3196C599" w14:textId="77777777" w:rsidR="00460F95" w:rsidRDefault="00460F95" w:rsidP="009A7DEE">
            <w:pPr>
              <w:spacing w:line="315" w:lineRule="exact"/>
              <w:ind w:leftChars="150" w:left="316" w:rightChars="50" w:right="105" w:firstLineChars="200" w:firstLine="422"/>
              <w:rPr>
                <w:rFonts w:hint="eastAsia"/>
              </w:rPr>
            </w:pPr>
            <w:r w:rsidRPr="000C16D0">
              <w:rPr>
                <w:rFonts w:hint="eastAsia"/>
              </w:rPr>
              <w:t>有前項情形者，主管機關應令負責人於一個月內，對於其收容之全部身心障</w:t>
            </w:r>
            <w:r w:rsidR="00B353C0" w:rsidRPr="000C16D0">
              <w:rPr>
                <w:rFonts w:hint="eastAsia"/>
              </w:rPr>
              <w:t>礙者予以轉介安置；其無法辦理時，由主管機關協助之，負責人應予配合；不予配合者，處新臺幣二十萬元以上一百萬元以下罰鍰，並強制實施轉介安置。</w:t>
            </w:r>
          </w:p>
        </w:tc>
        <w:tc>
          <w:tcPr>
            <w:tcW w:w="3043" w:type="dxa"/>
          </w:tcPr>
          <w:p w14:paraId="00275CFF" w14:textId="77777777" w:rsidR="00460F95" w:rsidRDefault="00460F95" w:rsidP="009A7DEE">
            <w:pPr>
              <w:spacing w:line="315" w:lineRule="exact"/>
              <w:ind w:leftChars="50" w:left="105" w:rightChars="50" w:right="105"/>
              <w:rPr>
                <w:rFonts w:hint="eastAsia"/>
              </w:rPr>
            </w:pPr>
          </w:p>
        </w:tc>
        <w:tc>
          <w:tcPr>
            <w:tcW w:w="3043" w:type="dxa"/>
          </w:tcPr>
          <w:p w14:paraId="01275106" w14:textId="77777777" w:rsidR="00460F95" w:rsidRDefault="00460F95" w:rsidP="009A7DEE">
            <w:pPr>
              <w:spacing w:line="315" w:lineRule="exact"/>
              <w:ind w:leftChars="50" w:left="316" w:rightChars="50" w:right="105" w:hangingChars="100" w:hanging="211"/>
              <w:rPr>
                <w:rFonts w:hint="eastAsia"/>
              </w:rPr>
            </w:pPr>
            <w:r>
              <w:rPr>
                <w:rFonts w:hint="eastAsia"/>
              </w:rPr>
              <w:t>一、本條新增。</w:t>
            </w:r>
          </w:p>
          <w:p w14:paraId="5C5BF100" w14:textId="77777777" w:rsidR="00B353C0" w:rsidRDefault="00460F95" w:rsidP="00B353C0">
            <w:pPr>
              <w:spacing w:line="315" w:lineRule="exact"/>
              <w:ind w:leftChars="50" w:left="316" w:rightChars="50" w:right="105" w:hangingChars="100" w:hanging="211"/>
              <w:rPr>
                <w:rFonts w:hint="eastAsia"/>
              </w:rPr>
            </w:pPr>
            <w:r>
              <w:rPr>
                <w:rFonts w:hint="eastAsia"/>
              </w:rPr>
              <w:t>二、考量未立案機構，如有不當對待致身心障礙者死亡等重大情事，現行未有相關罰責，參考老人福利法第四十八條第六項規定，未依規定申請許可之未立案機構，除依修正條文第八十九條第一項規定處罰外，如有修正條文第九十條第二項所定不當對待致</w:t>
            </w:r>
            <w:r w:rsidR="00B353C0">
              <w:rPr>
                <w:rFonts w:hint="eastAsia"/>
              </w:rPr>
              <w:t>身心障礙者死亡等重大情事，加重處罰，爰為本條規定。</w:t>
            </w:r>
          </w:p>
          <w:p w14:paraId="4E398073" w14:textId="77777777" w:rsidR="00460F95" w:rsidRDefault="00B353C0" w:rsidP="00B353C0">
            <w:pPr>
              <w:spacing w:line="315" w:lineRule="exact"/>
              <w:ind w:leftChars="50" w:left="316" w:rightChars="50" w:right="105" w:hangingChars="100" w:hanging="211"/>
              <w:rPr>
                <w:rFonts w:hint="eastAsia"/>
              </w:rPr>
            </w:pPr>
            <w:r>
              <w:rPr>
                <w:rFonts w:hint="eastAsia"/>
              </w:rPr>
              <w:t>三、本條所指負責人，為機構代表人，如董事長、代理董事長。修正條文第九十條、第九十二條及第九十三條之負責人亦同，併予說明。</w:t>
            </w:r>
          </w:p>
        </w:tc>
      </w:tr>
      <w:tr w:rsidR="00B353C0" w14:paraId="532FB79C" w14:textId="77777777" w:rsidTr="002A7208">
        <w:tc>
          <w:tcPr>
            <w:tcW w:w="3042" w:type="dxa"/>
          </w:tcPr>
          <w:p w14:paraId="4E595797" w14:textId="77777777" w:rsidR="00B353C0" w:rsidRDefault="00B353C0" w:rsidP="009A7DEE">
            <w:pPr>
              <w:spacing w:line="315" w:lineRule="exact"/>
              <w:ind w:leftChars="50" w:left="316" w:rightChars="50" w:right="105" w:hangingChars="100" w:hanging="211"/>
              <w:rPr>
                <w:rFonts w:hint="eastAsia"/>
              </w:rPr>
            </w:pPr>
            <w:r>
              <w:rPr>
                <w:rFonts w:hint="eastAsia"/>
              </w:rPr>
              <w:t xml:space="preserve">第九十條　</w:t>
            </w:r>
            <w:r w:rsidRPr="00B36A0A">
              <w:rPr>
                <w:rFonts w:hint="eastAsia"/>
                <w:u w:val="single"/>
              </w:rPr>
              <w:t>身心障礙福利機構違反第七十六條第四項規定，未於二十四小時內向直轄市、縣（市）主管機關通報者，處新臺幣六萬元以上三十萬元以下罰鍰。</w:t>
            </w:r>
          </w:p>
          <w:p w14:paraId="548223B5" w14:textId="77777777" w:rsidR="00B353C0" w:rsidRDefault="00B353C0" w:rsidP="009A7DEE">
            <w:pPr>
              <w:spacing w:line="315" w:lineRule="exact"/>
              <w:ind w:leftChars="150" w:left="316" w:rightChars="50" w:right="105" w:firstLineChars="200" w:firstLine="422"/>
              <w:rPr>
                <w:rFonts w:hint="eastAsia"/>
              </w:rPr>
            </w:pPr>
            <w:r>
              <w:rPr>
                <w:rFonts w:hint="eastAsia"/>
              </w:rPr>
              <w:t>身心障礙福利機構有下列情形之一，處新臺幣六萬元以上三十萬元以下罰鍰，並</w:t>
            </w:r>
            <w:r w:rsidRPr="00B36A0A">
              <w:rPr>
                <w:rFonts w:hint="eastAsia"/>
                <w:u w:val="single"/>
              </w:rPr>
              <w:t>公告其名稱與負責人姓名及</w:t>
            </w:r>
            <w:r>
              <w:rPr>
                <w:rFonts w:hint="eastAsia"/>
              </w:rPr>
              <w:t>令</w:t>
            </w:r>
            <w:r w:rsidRPr="00B36A0A">
              <w:rPr>
                <w:rFonts w:hint="eastAsia"/>
                <w:u w:val="single"/>
              </w:rPr>
              <w:t>其</w:t>
            </w:r>
            <w:r>
              <w:rPr>
                <w:rFonts w:hint="eastAsia"/>
              </w:rPr>
              <w:t>限期改善；屆期未改善者，得按次處罰：</w:t>
            </w:r>
          </w:p>
          <w:p w14:paraId="1FA0A727" w14:textId="77777777" w:rsidR="00B353C0" w:rsidRDefault="00B353C0" w:rsidP="009A7DEE">
            <w:pPr>
              <w:spacing w:line="315" w:lineRule="exact"/>
              <w:ind w:leftChars="150" w:left="527" w:rightChars="50" w:right="105" w:hangingChars="100" w:hanging="211"/>
              <w:rPr>
                <w:rFonts w:hint="eastAsia"/>
              </w:rPr>
            </w:pPr>
            <w:r>
              <w:rPr>
                <w:rFonts w:hint="eastAsia"/>
              </w:rPr>
              <w:t>一、第七十五條各款規定情形之一。</w:t>
            </w:r>
          </w:p>
          <w:p w14:paraId="7139592F" w14:textId="77777777" w:rsidR="00B353C0" w:rsidRDefault="00B353C0" w:rsidP="009A7DEE">
            <w:pPr>
              <w:spacing w:line="315" w:lineRule="exact"/>
              <w:ind w:leftChars="150" w:left="527" w:rightChars="50" w:right="105" w:hangingChars="100" w:hanging="211"/>
              <w:rPr>
                <w:rFonts w:hint="eastAsia"/>
              </w:rPr>
            </w:pPr>
            <w:r>
              <w:rPr>
                <w:rFonts w:hint="eastAsia"/>
              </w:rPr>
              <w:t>二、提供不安全之設施設備或供給</w:t>
            </w:r>
            <w:r w:rsidRPr="00B36A0A">
              <w:rPr>
                <w:rFonts w:hint="eastAsia"/>
                <w:u w:val="single"/>
              </w:rPr>
              <w:t>未符合食品安全衛生管理法第八條第一項所定食品之良好衛生規範準則</w:t>
            </w:r>
            <w:r>
              <w:rPr>
                <w:rFonts w:hint="eastAsia"/>
              </w:rPr>
              <w:t>之餐飲。</w:t>
            </w:r>
          </w:p>
          <w:p w14:paraId="401F4DFF" w14:textId="77777777" w:rsidR="00B353C0" w:rsidRDefault="00B353C0" w:rsidP="009A7DEE">
            <w:pPr>
              <w:spacing w:line="315" w:lineRule="exact"/>
              <w:ind w:leftChars="150" w:left="527" w:rightChars="50" w:right="105" w:hangingChars="100" w:hanging="211"/>
              <w:rPr>
                <w:rFonts w:hint="eastAsia"/>
              </w:rPr>
            </w:pPr>
            <w:r>
              <w:rPr>
                <w:rFonts w:hint="eastAsia"/>
              </w:rPr>
              <w:t>三、其他重大情事，足以影響身心障礙者</w:t>
            </w:r>
            <w:r w:rsidRPr="00307239">
              <w:rPr>
                <w:rFonts w:hint="eastAsia"/>
                <w:u w:val="single"/>
              </w:rPr>
              <w:t>之</w:t>
            </w:r>
            <w:r>
              <w:rPr>
                <w:rFonts w:hint="eastAsia"/>
              </w:rPr>
              <w:t>身心健康。</w:t>
            </w:r>
          </w:p>
          <w:p w14:paraId="0BFFF519" w14:textId="77777777" w:rsidR="00B353C0" w:rsidRPr="00B36A0A" w:rsidRDefault="00B353C0" w:rsidP="009A7DEE">
            <w:pPr>
              <w:spacing w:line="315" w:lineRule="exact"/>
              <w:ind w:leftChars="150" w:left="316" w:rightChars="50" w:right="105" w:firstLineChars="200" w:firstLine="422"/>
              <w:rPr>
                <w:rFonts w:hint="eastAsia"/>
                <w:u w:val="single"/>
              </w:rPr>
            </w:pPr>
            <w:r w:rsidRPr="00B36A0A">
              <w:rPr>
                <w:rFonts w:hint="eastAsia"/>
                <w:u w:val="single"/>
              </w:rPr>
              <w:t>身心障礙福利機構有前項各款情形之一，致身心障礙者死亡者，處新臺幣二十萬元以上一百萬元以下罰鍰；必要時，得令其停辦一個月以上一年以下或廢止其設立許可。</w:t>
            </w:r>
          </w:p>
          <w:p w14:paraId="756A822A" w14:textId="77777777" w:rsidR="00B353C0" w:rsidRDefault="00B353C0" w:rsidP="009A7DEE">
            <w:pPr>
              <w:spacing w:line="315" w:lineRule="exact"/>
              <w:ind w:leftChars="150" w:left="316" w:rightChars="50" w:right="105" w:firstLineChars="200" w:firstLine="422"/>
              <w:rPr>
                <w:rFonts w:hint="eastAsia"/>
              </w:rPr>
            </w:pPr>
            <w:r w:rsidRPr="00B36A0A">
              <w:rPr>
                <w:rFonts w:hint="eastAsia"/>
                <w:u w:val="single"/>
              </w:rPr>
              <w:t>有前項停辦或廢止設立許可情形者，主管機關應令負責人於一個月內，對於其收容之全部身心障礙者予以轉介安置；其無法辦理時，由主管機關協助之，負責人應予配合；不予配合者，處新臺幣二十萬元以上一百萬元以下罰鍰，並強制實施轉介安置。</w:t>
            </w:r>
          </w:p>
        </w:tc>
        <w:tc>
          <w:tcPr>
            <w:tcW w:w="3043" w:type="dxa"/>
          </w:tcPr>
          <w:p w14:paraId="12108D68" w14:textId="77777777" w:rsidR="00B353C0" w:rsidRDefault="00B353C0" w:rsidP="009A7DEE">
            <w:pPr>
              <w:spacing w:line="315" w:lineRule="exact"/>
              <w:ind w:leftChars="50" w:left="316" w:rightChars="50" w:right="105" w:hangingChars="100" w:hanging="211"/>
              <w:rPr>
                <w:rFonts w:hint="eastAsia"/>
              </w:rPr>
            </w:pPr>
            <w:r>
              <w:rPr>
                <w:rFonts w:hint="eastAsia"/>
              </w:rPr>
              <w:t>第九十條　身心障礙福利機構有下列情形之一，</w:t>
            </w:r>
            <w:r w:rsidRPr="000C16D0">
              <w:rPr>
                <w:rFonts w:hint="eastAsia"/>
                <w:u w:val="single"/>
              </w:rPr>
              <w:t>經主管機關查明屬實者，</w:t>
            </w:r>
            <w:r>
              <w:rPr>
                <w:rFonts w:hint="eastAsia"/>
              </w:rPr>
              <w:t>處新臺幣六萬元以上三十萬元以下罰鍰，並令限期改善；屆期未改善者，得按次處罰：</w:t>
            </w:r>
          </w:p>
          <w:p w14:paraId="200D83E8" w14:textId="77777777" w:rsidR="00B353C0" w:rsidRDefault="00B353C0" w:rsidP="009A7DEE">
            <w:pPr>
              <w:spacing w:line="315" w:lineRule="exact"/>
              <w:ind w:leftChars="150" w:left="527" w:rightChars="50" w:right="105" w:hangingChars="100" w:hanging="211"/>
              <w:rPr>
                <w:rFonts w:hint="eastAsia"/>
              </w:rPr>
            </w:pPr>
            <w:r>
              <w:rPr>
                <w:rFonts w:hint="eastAsia"/>
              </w:rPr>
              <w:t>一、有第七十五條各款規定情形之一。</w:t>
            </w:r>
          </w:p>
          <w:p w14:paraId="418A2CCE" w14:textId="77777777" w:rsidR="00B353C0" w:rsidRDefault="00B353C0" w:rsidP="009A7DEE">
            <w:pPr>
              <w:spacing w:line="315" w:lineRule="exact"/>
              <w:ind w:leftChars="150" w:left="527" w:rightChars="50" w:right="105" w:hangingChars="100" w:hanging="211"/>
              <w:rPr>
                <w:rFonts w:hint="eastAsia"/>
              </w:rPr>
            </w:pPr>
            <w:r>
              <w:rPr>
                <w:rFonts w:hint="eastAsia"/>
              </w:rPr>
              <w:t>二、提供不安全之設施設備或供給不衛生之餐飲。</w:t>
            </w:r>
          </w:p>
          <w:p w14:paraId="6CE5A649" w14:textId="77777777" w:rsidR="00B353C0" w:rsidRDefault="00B353C0" w:rsidP="009A7DEE">
            <w:pPr>
              <w:spacing w:line="315" w:lineRule="exact"/>
              <w:ind w:leftChars="150" w:left="527" w:rightChars="50" w:right="105" w:hangingChars="100" w:hanging="211"/>
              <w:rPr>
                <w:rFonts w:hint="eastAsia"/>
              </w:rPr>
            </w:pPr>
            <w:r>
              <w:rPr>
                <w:rFonts w:hint="eastAsia"/>
              </w:rPr>
              <w:t>三、有其他重大情事，足以影響身心障礙者身心健康。</w:t>
            </w:r>
          </w:p>
        </w:tc>
        <w:tc>
          <w:tcPr>
            <w:tcW w:w="3043" w:type="dxa"/>
          </w:tcPr>
          <w:p w14:paraId="41293B5A" w14:textId="77777777" w:rsidR="00B353C0" w:rsidRDefault="00B353C0" w:rsidP="009A7DEE">
            <w:pPr>
              <w:spacing w:line="315" w:lineRule="exact"/>
              <w:ind w:leftChars="50" w:left="316" w:rightChars="50" w:right="105" w:hangingChars="100" w:hanging="211"/>
              <w:rPr>
                <w:rFonts w:hint="eastAsia"/>
              </w:rPr>
            </w:pPr>
            <w:r>
              <w:rPr>
                <w:rFonts w:hint="eastAsia"/>
              </w:rPr>
              <w:t>一、鑑於身心障礙福利機構發現身心障礙者受虐等事實，未向直轄市、縣（市）主管機關通報，將對身心障礙者影響甚鉅，爰配合修正條文第七十六條第四項身心障礙福利機構通報責任規定，增訂第一項罰責。</w:t>
            </w:r>
          </w:p>
          <w:p w14:paraId="65D6B6D9" w14:textId="77777777" w:rsidR="00B353C0" w:rsidRDefault="00B353C0" w:rsidP="009A7DEE">
            <w:pPr>
              <w:spacing w:line="315" w:lineRule="exact"/>
              <w:ind w:leftChars="50" w:left="316" w:rightChars="50" w:right="105" w:hangingChars="100" w:hanging="211"/>
              <w:rPr>
                <w:rFonts w:hint="eastAsia"/>
              </w:rPr>
            </w:pPr>
            <w:r>
              <w:rPr>
                <w:rFonts w:hint="eastAsia"/>
              </w:rPr>
              <w:t>二、現行條文第一項移列為第二項，並參考老人福利法第四十八條第一項規定，於序文增訂機構違反相關規定時，處以罰鍰之外，並公告機構名稱與負責人姓名之規定。另參考學校衛生法第二十二條第三項規定修正第二款供給不衛生餐飲之規定。</w:t>
            </w:r>
          </w:p>
          <w:p w14:paraId="793183C9" w14:textId="77777777" w:rsidR="00B353C0" w:rsidRDefault="00B353C0" w:rsidP="009A7DEE">
            <w:pPr>
              <w:spacing w:line="315" w:lineRule="exact"/>
              <w:ind w:leftChars="50" w:left="316" w:rightChars="50" w:right="105" w:hangingChars="100" w:hanging="211"/>
              <w:rPr>
                <w:rFonts w:hint="eastAsia"/>
              </w:rPr>
            </w:pPr>
            <w:r>
              <w:rPr>
                <w:rFonts w:hint="eastAsia"/>
              </w:rPr>
              <w:t>三、增訂第三項。參考老人福利法第四十八條、長期照顧服務法第四十七條之一規定，針對身心障礙福利機構因情節重大致身心障礙者死亡者，加重罰鍰，必要時得令其停辦或廢止其設立許可。</w:t>
            </w:r>
          </w:p>
          <w:p w14:paraId="7B99B7DE" w14:textId="77777777" w:rsidR="00B353C0" w:rsidRDefault="00B353C0" w:rsidP="009A7DEE">
            <w:pPr>
              <w:spacing w:line="315" w:lineRule="exact"/>
              <w:ind w:leftChars="50" w:left="316" w:rightChars="50" w:right="105" w:hangingChars="100" w:hanging="211"/>
              <w:rPr>
                <w:rFonts w:hint="eastAsia"/>
              </w:rPr>
            </w:pPr>
            <w:r>
              <w:rPr>
                <w:rFonts w:hint="eastAsia"/>
              </w:rPr>
              <w:t>四、增訂第四項，明定經停辦或廢止設立許可之身心障礙福利機構，應令其負責人配合辦理收容對象之轉介安置措施，不予配合者，另處新臺幣二十萬元以上一百萬元以下罰鍰。</w:t>
            </w:r>
          </w:p>
        </w:tc>
      </w:tr>
      <w:tr w:rsidR="00B353C0" w14:paraId="056472B2" w14:textId="77777777" w:rsidTr="002A7208">
        <w:tc>
          <w:tcPr>
            <w:tcW w:w="3042" w:type="dxa"/>
          </w:tcPr>
          <w:p w14:paraId="68A3AE2A" w14:textId="77777777" w:rsidR="00B353C0" w:rsidRDefault="00B353C0" w:rsidP="009A7DEE">
            <w:pPr>
              <w:spacing w:line="315" w:lineRule="exact"/>
              <w:ind w:leftChars="50" w:left="316" w:rightChars="50" w:right="105" w:hangingChars="100" w:hanging="211"/>
              <w:rPr>
                <w:rFonts w:hint="eastAsia"/>
              </w:rPr>
            </w:pPr>
            <w:r>
              <w:rPr>
                <w:rFonts w:hint="eastAsia"/>
              </w:rPr>
              <w:t>第九十二條　身心障礙福利機構於主管機關依第九十條</w:t>
            </w:r>
            <w:r w:rsidRPr="00B36A0A">
              <w:rPr>
                <w:rFonts w:hint="eastAsia"/>
                <w:u w:val="single"/>
              </w:rPr>
              <w:t>第二項</w:t>
            </w:r>
            <w:r>
              <w:rPr>
                <w:rFonts w:hint="eastAsia"/>
              </w:rPr>
              <w:t>、第九十三條</w:t>
            </w:r>
            <w:r w:rsidRPr="00B36A0A">
              <w:rPr>
                <w:rFonts w:hint="eastAsia"/>
                <w:u w:val="single"/>
              </w:rPr>
              <w:t>第一項或</w:t>
            </w:r>
            <w:r>
              <w:rPr>
                <w:rFonts w:hint="eastAsia"/>
              </w:rPr>
              <w:t>第九十四條規定</w:t>
            </w:r>
            <w:r w:rsidRPr="00B36A0A">
              <w:rPr>
                <w:rFonts w:hint="eastAsia"/>
                <w:u w:val="single"/>
              </w:rPr>
              <w:t>令其</w:t>
            </w:r>
            <w:r>
              <w:rPr>
                <w:rFonts w:hint="eastAsia"/>
              </w:rPr>
              <w:t>限期改善期間，不得增加收容身心障礙者</w:t>
            </w:r>
            <w:r w:rsidRPr="00B36A0A">
              <w:rPr>
                <w:rFonts w:hint="eastAsia"/>
                <w:u w:val="single"/>
              </w:rPr>
              <w:t>；其增加收容</w:t>
            </w:r>
            <w:r>
              <w:rPr>
                <w:rFonts w:hint="eastAsia"/>
              </w:rPr>
              <w:t>者</w:t>
            </w:r>
            <w:r w:rsidRPr="00B36A0A">
              <w:rPr>
                <w:rFonts w:hint="eastAsia"/>
                <w:u w:val="single"/>
              </w:rPr>
              <w:t>，</w:t>
            </w:r>
            <w:r>
              <w:rPr>
                <w:rFonts w:hint="eastAsia"/>
              </w:rPr>
              <w:t>另處新臺幣六萬元以上三十萬元以下罰鍰，並得按次處罰。</w:t>
            </w:r>
          </w:p>
          <w:p w14:paraId="6A5D80EF" w14:textId="77777777" w:rsidR="00B353C0" w:rsidRDefault="00B353C0" w:rsidP="009A7DEE">
            <w:pPr>
              <w:spacing w:line="315" w:lineRule="exact"/>
              <w:ind w:leftChars="150" w:left="316" w:rightChars="50" w:right="105" w:firstLineChars="200" w:firstLine="422"/>
              <w:rPr>
                <w:rFonts w:hint="eastAsia"/>
              </w:rPr>
            </w:pPr>
            <w:r>
              <w:rPr>
                <w:rFonts w:hint="eastAsia"/>
              </w:rPr>
              <w:t>經主管機關依第九十條</w:t>
            </w:r>
            <w:r w:rsidRPr="00B36A0A">
              <w:rPr>
                <w:rFonts w:hint="eastAsia"/>
                <w:u w:val="single"/>
              </w:rPr>
              <w:t>第二項</w:t>
            </w:r>
            <w:r>
              <w:rPr>
                <w:rFonts w:hint="eastAsia"/>
              </w:rPr>
              <w:t>、第九十三條</w:t>
            </w:r>
            <w:r w:rsidRPr="00B36A0A">
              <w:rPr>
                <w:rFonts w:hint="eastAsia"/>
                <w:u w:val="single"/>
              </w:rPr>
              <w:t>第一項</w:t>
            </w:r>
            <w:r>
              <w:rPr>
                <w:rFonts w:hint="eastAsia"/>
              </w:rPr>
              <w:t>第一款至第三款</w:t>
            </w:r>
            <w:r w:rsidRPr="00B36A0A">
              <w:rPr>
                <w:rFonts w:hint="eastAsia"/>
                <w:u w:val="single"/>
              </w:rPr>
              <w:t>或第五款</w:t>
            </w:r>
            <w:r>
              <w:rPr>
                <w:rFonts w:hint="eastAsia"/>
              </w:rPr>
              <w:t>規定令</w:t>
            </w:r>
            <w:r w:rsidRPr="000C16D0">
              <w:rPr>
                <w:rFonts w:hint="eastAsia"/>
              </w:rPr>
              <w:t>其</w:t>
            </w:r>
            <w:r>
              <w:rPr>
                <w:rFonts w:hint="eastAsia"/>
              </w:rPr>
              <w:t>限期改善</w:t>
            </w:r>
            <w:r w:rsidRPr="00B36A0A">
              <w:rPr>
                <w:rFonts w:hint="eastAsia"/>
                <w:u w:val="single"/>
              </w:rPr>
              <w:t>，</w:t>
            </w:r>
            <w:r>
              <w:rPr>
                <w:rFonts w:hint="eastAsia"/>
              </w:rPr>
              <w:t>屆期未改善者，得令其停辦一個月以上一年以下，並公告其名稱</w:t>
            </w:r>
            <w:r w:rsidRPr="00B36A0A">
              <w:rPr>
                <w:rFonts w:hint="eastAsia"/>
                <w:u w:val="single"/>
              </w:rPr>
              <w:t>及負責人姓名</w:t>
            </w:r>
            <w:r>
              <w:rPr>
                <w:rFonts w:hint="eastAsia"/>
              </w:rPr>
              <w:t>。</w:t>
            </w:r>
          </w:p>
          <w:p w14:paraId="20283E72" w14:textId="77777777" w:rsidR="00B353C0" w:rsidRDefault="00B353C0" w:rsidP="009A7DEE">
            <w:pPr>
              <w:spacing w:line="315" w:lineRule="exact"/>
              <w:ind w:leftChars="150" w:left="316" w:rightChars="50" w:right="105" w:firstLineChars="200" w:firstLine="422"/>
              <w:rPr>
                <w:rFonts w:hint="eastAsia"/>
              </w:rPr>
            </w:pPr>
            <w:r>
              <w:rPr>
                <w:rFonts w:hint="eastAsia"/>
              </w:rPr>
              <w:t>經主管機關依第九十三條</w:t>
            </w:r>
            <w:r w:rsidRPr="00B36A0A">
              <w:rPr>
                <w:rFonts w:hint="eastAsia"/>
                <w:u w:val="single"/>
              </w:rPr>
              <w:t>第一項</w:t>
            </w:r>
            <w:r>
              <w:rPr>
                <w:rFonts w:hint="eastAsia"/>
              </w:rPr>
              <w:t>第四款規定令</w:t>
            </w:r>
            <w:r w:rsidRPr="000C16D0">
              <w:rPr>
                <w:rFonts w:hint="eastAsia"/>
              </w:rPr>
              <w:t>其</w:t>
            </w:r>
            <w:r>
              <w:rPr>
                <w:rFonts w:hint="eastAsia"/>
              </w:rPr>
              <w:t>限期改善</w:t>
            </w:r>
            <w:r w:rsidRPr="00B36A0A">
              <w:rPr>
                <w:rFonts w:hint="eastAsia"/>
                <w:u w:val="single"/>
              </w:rPr>
              <w:t>，</w:t>
            </w:r>
            <w:r>
              <w:rPr>
                <w:rFonts w:hint="eastAsia"/>
              </w:rPr>
              <w:t>屆期未改善者，應令其停辦一個月以上一年以下，並公告其名稱</w:t>
            </w:r>
            <w:r w:rsidRPr="00B36A0A">
              <w:rPr>
                <w:rFonts w:hint="eastAsia"/>
                <w:u w:val="single"/>
              </w:rPr>
              <w:t>及負責人姓名</w:t>
            </w:r>
            <w:r>
              <w:rPr>
                <w:rFonts w:hint="eastAsia"/>
              </w:rPr>
              <w:t>。</w:t>
            </w:r>
          </w:p>
          <w:p w14:paraId="42F06B4A" w14:textId="77777777" w:rsidR="00B353C0" w:rsidRDefault="00B353C0" w:rsidP="009A7DEE">
            <w:pPr>
              <w:spacing w:line="315" w:lineRule="exact"/>
              <w:ind w:leftChars="150" w:left="316" w:rightChars="50" w:right="105" w:firstLineChars="200" w:firstLine="422"/>
              <w:rPr>
                <w:rFonts w:hint="eastAsia"/>
              </w:rPr>
            </w:pPr>
            <w:r>
              <w:rPr>
                <w:rFonts w:hint="eastAsia"/>
              </w:rPr>
              <w:t>停辦期限屆滿仍未改善或違反法規情節重大者，應廢止其</w:t>
            </w:r>
            <w:r w:rsidRPr="00B36A0A">
              <w:rPr>
                <w:rFonts w:hint="eastAsia"/>
                <w:u w:val="single"/>
              </w:rPr>
              <w:t>設立</w:t>
            </w:r>
            <w:r>
              <w:rPr>
                <w:rFonts w:hint="eastAsia"/>
              </w:rPr>
              <w:t>許可。</w:t>
            </w:r>
          </w:p>
          <w:p w14:paraId="1C50C17D" w14:textId="77777777" w:rsidR="00B353C0" w:rsidRDefault="00B353C0" w:rsidP="009A7DEE">
            <w:pPr>
              <w:spacing w:line="315" w:lineRule="exact"/>
              <w:ind w:leftChars="150" w:left="316" w:rightChars="50" w:right="105" w:firstLineChars="200" w:firstLine="422"/>
              <w:rPr>
                <w:rFonts w:hint="eastAsia"/>
              </w:rPr>
            </w:pPr>
            <w:r>
              <w:rPr>
                <w:rFonts w:hint="eastAsia"/>
              </w:rPr>
              <w:t>依第二項、第三項</w:t>
            </w:r>
            <w:r w:rsidRPr="00B36A0A">
              <w:rPr>
                <w:rFonts w:hint="eastAsia"/>
                <w:u w:val="single"/>
              </w:rPr>
              <w:t>或第九十條第三項</w:t>
            </w:r>
            <w:r>
              <w:rPr>
                <w:rFonts w:hint="eastAsia"/>
              </w:rPr>
              <w:t>規定令其停辦而拒不遵守者，處新臺幣二十萬元以上一百萬元以下罰鍰，並得按次處罰。</w:t>
            </w:r>
          </w:p>
          <w:p w14:paraId="611B9673" w14:textId="77777777" w:rsidR="00B353C0" w:rsidRPr="00B36A0A" w:rsidRDefault="00B353C0" w:rsidP="009A7DEE">
            <w:pPr>
              <w:spacing w:line="315" w:lineRule="exact"/>
              <w:ind w:leftChars="150" w:left="316" w:rightChars="50" w:right="105" w:firstLineChars="200" w:firstLine="422"/>
              <w:rPr>
                <w:rFonts w:hint="eastAsia"/>
                <w:u w:val="single"/>
              </w:rPr>
            </w:pPr>
            <w:r w:rsidRPr="00B36A0A">
              <w:rPr>
                <w:rFonts w:hint="eastAsia"/>
                <w:u w:val="single"/>
              </w:rPr>
              <w:t>有第二項至第四項停辦或廢止設立許可情形者，主管機關應令負責人於一個月內，對於其收容之全部身心障礙者予以轉介安置；其無法辦理時，由主管機關協助之，負責人應予配合；不予配合者，處新臺幣二十萬元以上一百萬元以下罰鍰，並強制實施轉介安置。</w:t>
            </w:r>
          </w:p>
        </w:tc>
        <w:tc>
          <w:tcPr>
            <w:tcW w:w="3043" w:type="dxa"/>
          </w:tcPr>
          <w:p w14:paraId="7A67A2E6" w14:textId="77777777" w:rsidR="00B353C0" w:rsidRDefault="00B353C0" w:rsidP="009A7DEE">
            <w:pPr>
              <w:spacing w:line="315" w:lineRule="exact"/>
              <w:ind w:leftChars="50" w:left="316" w:rightChars="50" w:right="105" w:hangingChars="100" w:hanging="211"/>
              <w:rPr>
                <w:rFonts w:hint="eastAsia"/>
              </w:rPr>
            </w:pPr>
            <w:r>
              <w:rPr>
                <w:rFonts w:hint="eastAsia"/>
              </w:rPr>
              <w:t>第九十二條　身心障礙福利機構於主管機關依第九十條、第九十三條、第九十四條規定限期改善期間，不得增加收容身心障礙者，違者另處新臺幣六萬元以上三十萬元以下罰鍰，並得按次處罰。</w:t>
            </w:r>
          </w:p>
          <w:p w14:paraId="74E14BAF" w14:textId="77777777" w:rsidR="00B353C0" w:rsidRDefault="00B353C0" w:rsidP="009A7DEE">
            <w:pPr>
              <w:spacing w:line="315" w:lineRule="exact"/>
              <w:ind w:leftChars="150" w:left="316" w:rightChars="50" w:right="105" w:firstLineChars="200" w:firstLine="422"/>
              <w:rPr>
                <w:rFonts w:hint="eastAsia"/>
              </w:rPr>
            </w:pPr>
            <w:r>
              <w:rPr>
                <w:rFonts w:hint="eastAsia"/>
              </w:rPr>
              <w:t>經主管機關依第九十條、第九十三條第一款至第三款規定令其限期改善；屆期</w:t>
            </w:r>
            <w:r w:rsidRPr="00B36A0A">
              <w:rPr>
                <w:rFonts w:hint="eastAsia"/>
                <w:u w:val="single"/>
              </w:rPr>
              <w:t>仍</w:t>
            </w:r>
            <w:r>
              <w:rPr>
                <w:rFonts w:hint="eastAsia"/>
              </w:rPr>
              <w:t>未改善者，得令其停辦一個月以上一年以下，並公告其名稱。</w:t>
            </w:r>
          </w:p>
          <w:p w14:paraId="02217BC7" w14:textId="77777777" w:rsidR="00B353C0" w:rsidRDefault="00B353C0" w:rsidP="009A7DEE">
            <w:pPr>
              <w:spacing w:line="315" w:lineRule="exact"/>
              <w:ind w:leftChars="150" w:left="316" w:rightChars="50" w:right="105" w:firstLineChars="200" w:firstLine="422"/>
              <w:rPr>
                <w:rFonts w:hint="eastAsia"/>
              </w:rPr>
            </w:pPr>
            <w:r>
              <w:rPr>
                <w:rFonts w:hint="eastAsia"/>
              </w:rPr>
              <w:t>經主管機關依第九十三條第四款規定令其限期改善屆期</w:t>
            </w:r>
            <w:r w:rsidRPr="00B36A0A">
              <w:rPr>
                <w:rFonts w:hint="eastAsia"/>
                <w:u w:val="single"/>
              </w:rPr>
              <w:t>仍</w:t>
            </w:r>
            <w:r>
              <w:rPr>
                <w:rFonts w:hint="eastAsia"/>
              </w:rPr>
              <w:t>未改善者，應令其停辦一個月以上一年以下，並公告其名稱。</w:t>
            </w:r>
          </w:p>
          <w:p w14:paraId="599636DE" w14:textId="77777777" w:rsidR="00B353C0" w:rsidRDefault="00B353C0" w:rsidP="009A7DEE">
            <w:pPr>
              <w:spacing w:line="315" w:lineRule="exact"/>
              <w:ind w:leftChars="150" w:left="316" w:rightChars="50" w:right="105" w:firstLineChars="200" w:firstLine="422"/>
              <w:rPr>
                <w:rFonts w:hint="eastAsia"/>
              </w:rPr>
            </w:pPr>
            <w:r>
              <w:rPr>
                <w:rFonts w:hint="eastAsia"/>
              </w:rPr>
              <w:t>停辦期限屆滿仍未改善或違反法令情節重大者，應廢止其許可</w:t>
            </w:r>
            <w:r w:rsidRPr="00B36A0A">
              <w:rPr>
                <w:rFonts w:hint="eastAsia"/>
                <w:u w:val="single"/>
              </w:rPr>
              <w:t>；其屬法人者，得予解散</w:t>
            </w:r>
            <w:r>
              <w:rPr>
                <w:rFonts w:hint="eastAsia"/>
              </w:rPr>
              <w:t>。</w:t>
            </w:r>
          </w:p>
          <w:p w14:paraId="72C3B79E" w14:textId="77777777" w:rsidR="00B353C0" w:rsidRDefault="00B353C0" w:rsidP="009A7DEE">
            <w:pPr>
              <w:spacing w:line="315" w:lineRule="exact"/>
              <w:ind w:leftChars="150" w:left="316" w:rightChars="50" w:right="105" w:firstLineChars="200" w:firstLine="422"/>
              <w:rPr>
                <w:rFonts w:hint="eastAsia"/>
              </w:rPr>
            </w:pPr>
            <w:r>
              <w:rPr>
                <w:rFonts w:hint="eastAsia"/>
              </w:rPr>
              <w:t>依第二項、第三項規定令其停辦而拒不遵守者，再處新臺幣二十萬元以上一百萬元以下罰鍰，並得按次處罰。</w:t>
            </w:r>
          </w:p>
        </w:tc>
        <w:tc>
          <w:tcPr>
            <w:tcW w:w="3043" w:type="dxa"/>
          </w:tcPr>
          <w:p w14:paraId="5968187D" w14:textId="77777777" w:rsidR="00B353C0" w:rsidRDefault="00B353C0" w:rsidP="009A7DEE">
            <w:pPr>
              <w:spacing w:line="315" w:lineRule="exact"/>
              <w:ind w:leftChars="50" w:left="316" w:rightChars="50" w:right="105" w:hangingChars="100" w:hanging="211"/>
              <w:rPr>
                <w:rFonts w:hint="eastAsia"/>
              </w:rPr>
            </w:pPr>
            <w:r>
              <w:rPr>
                <w:rFonts w:hint="eastAsia"/>
              </w:rPr>
              <w:t>一、第一項配合修正條文第九十條及第九十三條修正援引項次，並酌作文字修正。</w:t>
            </w:r>
          </w:p>
          <w:p w14:paraId="0980696D" w14:textId="77777777" w:rsidR="00B353C0" w:rsidRDefault="00B353C0" w:rsidP="009A7DEE">
            <w:pPr>
              <w:spacing w:line="315" w:lineRule="exact"/>
              <w:ind w:leftChars="50" w:left="316" w:rightChars="50" w:right="105" w:hangingChars="100" w:hanging="211"/>
              <w:rPr>
                <w:rFonts w:hint="eastAsia"/>
              </w:rPr>
            </w:pPr>
            <w:r>
              <w:rPr>
                <w:rFonts w:hint="eastAsia"/>
              </w:rPr>
              <w:t>二、第二項及第三項參考長期照顧服務法第四十七條第一項規定，定明身心障礙福利機構違反規定除公布其名稱之外，亦一併公告負責人姓名，另配合修正條文第九十條及第九十三條規定，酌修援引該等條文項次及款次。</w:t>
            </w:r>
          </w:p>
          <w:p w14:paraId="1E59314C" w14:textId="77777777" w:rsidR="00B353C0" w:rsidRDefault="00B353C0" w:rsidP="009A7DEE">
            <w:pPr>
              <w:spacing w:line="315" w:lineRule="exact"/>
              <w:ind w:leftChars="50" w:left="316" w:rightChars="50" w:right="105" w:hangingChars="100" w:hanging="211"/>
              <w:rPr>
                <w:rFonts w:hint="eastAsia"/>
              </w:rPr>
            </w:pPr>
            <w:r>
              <w:rPr>
                <w:rFonts w:hint="eastAsia"/>
              </w:rPr>
              <w:t>三、考量法人解散相關事項已規範於財團法人法，爰參考長期照顧服務法第四十八條規定，刪除第四項後段，並酌作文字修正。</w:t>
            </w:r>
          </w:p>
          <w:p w14:paraId="5EC4FB03" w14:textId="77777777" w:rsidR="00B353C0" w:rsidRDefault="00B353C0" w:rsidP="009A7DEE">
            <w:pPr>
              <w:spacing w:line="315" w:lineRule="exact"/>
              <w:ind w:leftChars="50" w:left="316" w:rightChars="50" w:right="105" w:hangingChars="100" w:hanging="211"/>
              <w:rPr>
                <w:rFonts w:hint="eastAsia"/>
              </w:rPr>
            </w:pPr>
            <w:r>
              <w:rPr>
                <w:rFonts w:hint="eastAsia"/>
              </w:rPr>
              <w:t>四、第五項配合修正條文第九十條，酌作文字修正。</w:t>
            </w:r>
          </w:p>
          <w:p w14:paraId="45DE8A17" w14:textId="77777777" w:rsidR="00B353C0" w:rsidRDefault="00B353C0" w:rsidP="009A7DEE">
            <w:pPr>
              <w:spacing w:line="315" w:lineRule="exact"/>
              <w:ind w:leftChars="50" w:left="316" w:rightChars="50" w:right="105" w:hangingChars="100" w:hanging="211"/>
              <w:rPr>
                <w:rFonts w:hint="eastAsia"/>
              </w:rPr>
            </w:pPr>
            <w:r>
              <w:rPr>
                <w:rFonts w:hint="eastAsia"/>
              </w:rPr>
              <w:t>五、增訂第六項，明定經令其停辦或廢止設立許可之身心障礙福利機構，應配合辦理收容對象之轉介安置措施，不予配合者，另處新臺幣二十萬元以上一百萬元以下罰鍰。</w:t>
            </w:r>
          </w:p>
        </w:tc>
      </w:tr>
      <w:tr w:rsidR="00B353C0" w14:paraId="0DC6E7EE" w14:textId="77777777" w:rsidTr="002A7208">
        <w:tc>
          <w:tcPr>
            <w:tcW w:w="3042" w:type="dxa"/>
          </w:tcPr>
          <w:p w14:paraId="7990BE13" w14:textId="77777777" w:rsidR="00B353C0" w:rsidRDefault="00B353C0" w:rsidP="009A7DEE">
            <w:pPr>
              <w:spacing w:line="315" w:lineRule="exact"/>
              <w:ind w:leftChars="50" w:left="316" w:rightChars="50" w:right="105" w:hangingChars="100" w:hanging="211"/>
              <w:rPr>
                <w:rFonts w:hint="eastAsia"/>
              </w:rPr>
            </w:pPr>
            <w:r>
              <w:rPr>
                <w:rFonts w:hint="eastAsia"/>
              </w:rPr>
              <w:t>第九十三條　主管機關依第六十四條第一項規定對身心障礙福利機構輔導或評鑑，發現有下列情形之一者，應令</w:t>
            </w:r>
            <w:r w:rsidRPr="000C16D0">
              <w:rPr>
                <w:rFonts w:hint="eastAsia"/>
                <w:u w:val="single"/>
              </w:rPr>
              <w:t>其</w:t>
            </w:r>
            <w:r>
              <w:rPr>
                <w:rFonts w:hint="eastAsia"/>
              </w:rPr>
              <w:t>限期改善；屆期未改善者，處新臺幣五萬元以上二十五萬元以下罰鍰，並</w:t>
            </w:r>
            <w:r w:rsidRPr="00307239">
              <w:rPr>
                <w:rFonts w:hint="eastAsia"/>
                <w:u w:val="single"/>
              </w:rPr>
              <w:t>得</w:t>
            </w:r>
            <w:r>
              <w:rPr>
                <w:rFonts w:hint="eastAsia"/>
              </w:rPr>
              <w:t>按次處罰：</w:t>
            </w:r>
          </w:p>
          <w:p w14:paraId="40D8CD92" w14:textId="77777777" w:rsidR="00B353C0" w:rsidRDefault="00B353C0" w:rsidP="009A7DEE">
            <w:pPr>
              <w:spacing w:line="315" w:lineRule="exact"/>
              <w:ind w:leftChars="150" w:left="527" w:rightChars="50" w:right="105" w:hangingChars="100" w:hanging="211"/>
              <w:rPr>
                <w:rFonts w:hint="eastAsia"/>
              </w:rPr>
            </w:pPr>
            <w:r>
              <w:rPr>
                <w:rFonts w:hint="eastAsia"/>
              </w:rPr>
              <w:t>一、業務經營方針與設立目的或捐助章程不符。</w:t>
            </w:r>
          </w:p>
          <w:p w14:paraId="58533ED1" w14:textId="77777777" w:rsidR="00B353C0" w:rsidRDefault="00B353C0" w:rsidP="009A7DEE">
            <w:pPr>
              <w:spacing w:line="315" w:lineRule="exact"/>
              <w:ind w:leftChars="150" w:left="527" w:rightChars="50" w:right="105" w:hangingChars="100" w:hanging="211"/>
              <w:rPr>
                <w:rFonts w:hint="eastAsia"/>
              </w:rPr>
            </w:pPr>
            <w:r>
              <w:rPr>
                <w:rFonts w:hint="eastAsia"/>
              </w:rPr>
              <w:t>二、違反</w:t>
            </w:r>
            <w:r w:rsidRPr="00B36A0A">
              <w:rPr>
                <w:rFonts w:hint="eastAsia"/>
                <w:u w:val="single"/>
              </w:rPr>
              <w:t>依第六十二條第三項所定</w:t>
            </w:r>
            <w:r>
              <w:rPr>
                <w:rFonts w:hint="eastAsia"/>
              </w:rPr>
              <w:t>標準</w:t>
            </w:r>
            <w:r w:rsidRPr="00B36A0A">
              <w:rPr>
                <w:rFonts w:hint="eastAsia"/>
                <w:u w:val="single"/>
              </w:rPr>
              <w:t>之規定</w:t>
            </w:r>
            <w:r>
              <w:rPr>
                <w:rFonts w:hint="eastAsia"/>
              </w:rPr>
              <w:t>。</w:t>
            </w:r>
          </w:p>
          <w:p w14:paraId="0C9DBD88" w14:textId="77777777" w:rsidR="00B353C0" w:rsidRDefault="00B353C0" w:rsidP="009A7DEE">
            <w:pPr>
              <w:spacing w:line="315" w:lineRule="exact"/>
              <w:ind w:leftChars="150" w:left="527" w:rightChars="50" w:right="105" w:hangingChars="100" w:hanging="211"/>
              <w:rPr>
                <w:rFonts w:hint="eastAsia"/>
              </w:rPr>
            </w:pPr>
            <w:r>
              <w:rPr>
                <w:rFonts w:hint="eastAsia"/>
              </w:rPr>
              <w:t>三、財產總額已無法達成目的事業</w:t>
            </w:r>
            <w:r w:rsidRPr="00B36A0A">
              <w:rPr>
                <w:rFonts w:hint="eastAsia"/>
                <w:u w:val="single"/>
              </w:rPr>
              <w:t>之營運，</w:t>
            </w:r>
            <w:r>
              <w:rPr>
                <w:rFonts w:hint="eastAsia"/>
              </w:rPr>
              <w:t>或對於業務財務為不實之陳報。</w:t>
            </w:r>
          </w:p>
          <w:p w14:paraId="1A7CC993" w14:textId="77777777" w:rsidR="00B353C0" w:rsidRDefault="00B353C0" w:rsidP="009A7DEE">
            <w:pPr>
              <w:spacing w:line="315" w:lineRule="exact"/>
              <w:ind w:leftChars="150" w:left="527" w:rightChars="50" w:right="105" w:hangingChars="100" w:hanging="211"/>
              <w:rPr>
                <w:rFonts w:hint="eastAsia"/>
              </w:rPr>
            </w:pPr>
            <w:r>
              <w:rPr>
                <w:rFonts w:hint="eastAsia"/>
              </w:rPr>
              <w:t>四、經主管機關評鑑為丙等或丁等。</w:t>
            </w:r>
          </w:p>
          <w:p w14:paraId="404DC499" w14:textId="77777777" w:rsidR="00B353C0" w:rsidRPr="00B36A0A" w:rsidRDefault="00B353C0" w:rsidP="009A7DEE">
            <w:pPr>
              <w:spacing w:line="315" w:lineRule="exact"/>
              <w:ind w:leftChars="150" w:left="527" w:rightChars="50" w:right="105" w:hangingChars="100" w:hanging="211"/>
              <w:rPr>
                <w:rFonts w:hint="eastAsia"/>
                <w:u w:val="single"/>
              </w:rPr>
            </w:pPr>
            <w:r w:rsidRPr="00B36A0A">
              <w:rPr>
                <w:rFonts w:hint="eastAsia"/>
                <w:u w:val="single"/>
              </w:rPr>
              <w:t>五、身心障礙福利機構違反第六十三條之五或第六十三條之七第二項規定者。</w:t>
            </w:r>
          </w:p>
          <w:p w14:paraId="027C0444" w14:textId="77777777" w:rsidR="00B353C0" w:rsidRPr="00B36A0A" w:rsidRDefault="00B353C0" w:rsidP="009A7DEE">
            <w:pPr>
              <w:spacing w:line="315" w:lineRule="exact"/>
              <w:ind w:leftChars="150" w:left="316" w:rightChars="50" w:right="105" w:firstLineChars="200" w:firstLine="422"/>
              <w:rPr>
                <w:rFonts w:hint="eastAsia"/>
                <w:u w:val="single"/>
              </w:rPr>
            </w:pPr>
            <w:r w:rsidRPr="00B36A0A">
              <w:rPr>
                <w:rFonts w:hint="eastAsia"/>
                <w:u w:val="single"/>
              </w:rPr>
              <w:t>前項第四款之評鑑，連續二次為丙等以下者，處新臺幣五萬元以上二十五萬元以下罰鍰及廢止其設立許可，不適用前項規定，並應令負責人於一個月內，對於其收容之全部身心障礙者予以轉介安置；其無法辦理時，由主管機關協助之，負責人應予配合；不予配合者，處新臺幣二十萬元以上一百萬元以下罰鍰，並強制實施轉介安置。</w:t>
            </w:r>
          </w:p>
        </w:tc>
        <w:tc>
          <w:tcPr>
            <w:tcW w:w="3043" w:type="dxa"/>
          </w:tcPr>
          <w:p w14:paraId="6ABC60A5" w14:textId="77777777" w:rsidR="00B353C0" w:rsidRDefault="00B353C0" w:rsidP="009A7DEE">
            <w:pPr>
              <w:spacing w:line="315" w:lineRule="exact"/>
              <w:ind w:leftChars="50" w:left="316" w:rightChars="50" w:right="105" w:hangingChars="100" w:hanging="211"/>
              <w:rPr>
                <w:rFonts w:hint="eastAsia"/>
              </w:rPr>
            </w:pPr>
            <w:r>
              <w:rPr>
                <w:rFonts w:hint="eastAsia"/>
              </w:rPr>
              <w:t>第九十三條　主管機關依第六十四條第一項規定對身心障礙福利機構輔導或評鑑，發現有下列情形之一者，應令限期改善；屆期未改善者，處新臺幣五萬元以上二十五萬元以下罰鍰，並按次處罰：</w:t>
            </w:r>
          </w:p>
          <w:p w14:paraId="57D47FC5" w14:textId="77777777" w:rsidR="00B353C0" w:rsidRDefault="00B353C0" w:rsidP="009A7DEE">
            <w:pPr>
              <w:spacing w:line="315" w:lineRule="exact"/>
              <w:ind w:leftChars="150" w:left="527" w:rightChars="50" w:right="105" w:hangingChars="100" w:hanging="211"/>
              <w:rPr>
                <w:rFonts w:hint="eastAsia"/>
              </w:rPr>
            </w:pPr>
            <w:r>
              <w:rPr>
                <w:rFonts w:hint="eastAsia"/>
              </w:rPr>
              <w:t>一、業務經營方針與設立目的或捐助章程不符。</w:t>
            </w:r>
          </w:p>
          <w:p w14:paraId="0E3693A4" w14:textId="77777777" w:rsidR="00B353C0" w:rsidRDefault="00B353C0" w:rsidP="009A7DEE">
            <w:pPr>
              <w:spacing w:line="315" w:lineRule="exact"/>
              <w:ind w:leftChars="150" w:left="527" w:rightChars="50" w:right="105" w:hangingChars="100" w:hanging="211"/>
              <w:rPr>
                <w:rFonts w:hint="eastAsia"/>
              </w:rPr>
            </w:pPr>
            <w:r>
              <w:rPr>
                <w:rFonts w:hint="eastAsia"/>
              </w:rPr>
              <w:t>二、違反原許可設立之標準。</w:t>
            </w:r>
          </w:p>
          <w:p w14:paraId="5ECAC3B5" w14:textId="77777777" w:rsidR="00B353C0" w:rsidRDefault="00B353C0" w:rsidP="009A7DEE">
            <w:pPr>
              <w:spacing w:line="315" w:lineRule="exact"/>
              <w:ind w:leftChars="150" w:left="527" w:rightChars="50" w:right="105" w:hangingChars="100" w:hanging="211"/>
              <w:rPr>
                <w:rFonts w:hint="eastAsia"/>
              </w:rPr>
            </w:pPr>
            <w:r>
              <w:rPr>
                <w:rFonts w:hint="eastAsia"/>
              </w:rPr>
              <w:t>三、財產總額已無法達成目的事業或對於業務財務為不實之陳報。</w:t>
            </w:r>
          </w:p>
          <w:p w14:paraId="23C2DB62" w14:textId="77777777" w:rsidR="00B353C0" w:rsidRDefault="00B353C0" w:rsidP="009A7DEE">
            <w:pPr>
              <w:spacing w:line="315" w:lineRule="exact"/>
              <w:ind w:leftChars="150" w:left="527" w:rightChars="50" w:right="105" w:hangingChars="100" w:hanging="211"/>
              <w:rPr>
                <w:rFonts w:hint="eastAsia"/>
              </w:rPr>
            </w:pPr>
            <w:r>
              <w:rPr>
                <w:rFonts w:hint="eastAsia"/>
              </w:rPr>
              <w:t>四、經主管機關評鑑為丙等或丁等。</w:t>
            </w:r>
          </w:p>
        </w:tc>
        <w:tc>
          <w:tcPr>
            <w:tcW w:w="3043" w:type="dxa"/>
          </w:tcPr>
          <w:p w14:paraId="05671646" w14:textId="77777777" w:rsidR="00B353C0" w:rsidRDefault="00B353C0" w:rsidP="009A7DEE">
            <w:pPr>
              <w:spacing w:line="315" w:lineRule="exact"/>
              <w:ind w:leftChars="50" w:left="316" w:rightChars="50" w:right="105" w:hangingChars="100" w:hanging="211"/>
              <w:rPr>
                <w:rFonts w:hint="eastAsia"/>
              </w:rPr>
            </w:pPr>
            <w:r>
              <w:rPr>
                <w:rFonts w:hint="eastAsia"/>
              </w:rPr>
              <w:t>一、第一項修正第二款之違規事由為依第六十二條第三項所定標準之規定，以期明確，另第三款酌修文字。</w:t>
            </w:r>
          </w:p>
          <w:p w14:paraId="5ECE1C79" w14:textId="77777777" w:rsidR="00B353C0" w:rsidRDefault="00B353C0" w:rsidP="009A7DEE">
            <w:pPr>
              <w:spacing w:line="315" w:lineRule="exact"/>
              <w:ind w:leftChars="50" w:left="316" w:rightChars="50" w:right="105" w:hangingChars="100" w:hanging="211"/>
              <w:rPr>
                <w:rFonts w:hint="eastAsia"/>
              </w:rPr>
            </w:pPr>
            <w:r>
              <w:rPr>
                <w:rFonts w:hint="eastAsia"/>
              </w:rPr>
              <w:t>二、第一項增訂第五款，鑑於身心障礙福利機構未主動查證或知悉機構內院長（主任）或工作人員有不得於身心障礙福利機構服務之情事，未依規定處理，將嚴重影響身心障礙者接受服務之安全，爰增訂罰責，以確保身心障礙福利機構照顧服務品質及維護身心障礙者人身安全。</w:t>
            </w:r>
          </w:p>
          <w:p w14:paraId="24272BC5" w14:textId="77777777" w:rsidR="00B353C0" w:rsidRDefault="00B353C0" w:rsidP="009A7DEE">
            <w:pPr>
              <w:spacing w:line="315" w:lineRule="exact"/>
              <w:ind w:leftChars="50" w:left="316" w:rightChars="50" w:right="105" w:hangingChars="100" w:hanging="211"/>
              <w:rPr>
                <w:rFonts w:hint="eastAsia"/>
              </w:rPr>
            </w:pPr>
            <w:r>
              <w:rPr>
                <w:rFonts w:hint="eastAsia"/>
              </w:rPr>
              <w:t>三、增訂第二項。針對經主管機關評鑑，連續二次為丙等以下之身心障礙福利機構，明定裁處罰鍰並應廢止其設立許可，且須配合辦理收容對象之轉介安置措施，不予配合者，另處新臺幣二十萬元以上一百萬元以下罰鍰。</w:t>
            </w:r>
          </w:p>
        </w:tc>
      </w:tr>
      <w:tr w:rsidR="00B353C0" w14:paraId="41D05352" w14:textId="77777777" w:rsidTr="002A7208">
        <w:tc>
          <w:tcPr>
            <w:tcW w:w="3042" w:type="dxa"/>
          </w:tcPr>
          <w:p w14:paraId="22BC5441" w14:textId="77777777" w:rsidR="00B353C0" w:rsidRDefault="00B353C0" w:rsidP="009A7DEE">
            <w:pPr>
              <w:spacing w:line="315" w:lineRule="exact"/>
              <w:ind w:leftChars="50" w:left="316" w:rightChars="50" w:right="105" w:hangingChars="100" w:hanging="211"/>
              <w:rPr>
                <w:rFonts w:hint="eastAsia"/>
              </w:rPr>
            </w:pPr>
            <w:r>
              <w:rPr>
                <w:rFonts w:hint="eastAsia"/>
              </w:rPr>
              <w:t>第九十四條　身心障礙福利機構有下列情形之一者，應令其一個月內改善；屆期未改善者，處新臺幣三萬元以上十五萬元以下罰鍰，並按次處罰：</w:t>
            </w:r>
          </w:p>
          <w:p w14:paraId="2DF8FD55" w14:textId="77777777" w:rsidR="00B353C0" w:rsidRDefault="00B353C0" w:rsidP="009A7DEE">
            <w:pPr>
              <w:spacing w:line="315" w:lineRule="exact"/>
              <w:ind w:leftChars="150" w:left="527" w:rightChars="50" w:right="105" w:hangingChars="100" w:hanging="211"/>
              <w:rPr>
                <w:rFonts w:hint="eastAsia"/>
              </w:rPr>
            </w:pPr>
            <w:r>
              <w:rPr>
                <w:rFonts w:hint="eastAsia"/>
              </w:rPr>
              <w:t>一、收費規定未依第六十二條第四項規定報主管機關核定，或違反規定超收費用。</w:t>
            </w:r>
          </w:p>
          <w:p w14:paraId="441B76CD" w14:textId="77777777" w:rsidR="00B353C0" w:rsidRDefault="00B353C0" w:rsidP="009A7DEE">
            <w:pPr>
              <w:spacing w:line="315" w:lineRule="exact"/>
              <w:ind w:leftChars="150" w:left="527" w:rightChars="50" w:right="105" w:hangingChars="100" w:hanging="211"/>
              <w:rPr>
                <w:rFonts w:hint="eastAsia"/>
              </w:rPr>
            </w:pPr>
            <w:r>
              <w:rPr>
                <w:rFonts w:hint="eastAsia"/>
              </w:rPr>
              <w:t>二、停辦、擴充或遷移未依中央主管機關依第六十三條第</w:t>
            </w:r>
            <w:r w:rsidRPr="00B36A0A">
              <w:rPr>
                <w:rFonts w:hint="eastAsia"/>
                <w:u w:val="single"/>
              </w:rPr>
              <w:t>五</w:t>
            </w:r>
            <w:r>
              <w:rPr>
                <w:rFonts w:hint="eastAsia"/>
              </w:rPr>
              <w:t>項</w:t>
            </w:r>
            <w:r w:rsidRPr="00B36A0A">
              <w:rPr>
                <w:rFonts w:hint="eastAsia"/>
                <w:u w:val="single"/>
              </w:rPr>
              <w:t>規定</w:t>
            </w:r>
            <w:r>
              <w:rPr>
                <w:rFonts w:hint="eastAsia"/>
              </w:rPr>
              <w:t>所定辦法辦理。</w:t>
            </w:r>
          </w:p>
          <w:p w14:paraId="6CA976E7" w14:textId="77777777" w:rsidR="00B353C0" w:rsidRDefault="00B353C0" w:rsidP="009A7DEE">
            <w:pPr>
              <w:spacing w:line="315" w:lineRule="exact"/>
              <w:ind w:leftChars="150" w:left="527" w:rightChars="50" w:right="105" w:hangingChars="100" w:hanging="211"/>
              <w:rPr>
                <w:rFonts w:hint="eastAsia"/>
              </w:rPr>
            </w:pPr>
            <w:r>
              <w:rPr>
                <w:rFonts w:hint="eastAsia"/>
              </w:rPr>
              <w:t>三、違反第六十五條第一項規定，未與接受服務者或其家屬訂定書面契約或將不得記載事項納入契約。</w:t>
            </w:r>
          </w:p>
          <w:p w14:paraId="3C43735B" w14:textId="77777777" w:rsidR="00B353C0" w:rsidRDefault="00B353C0" w:rsidP="009A7DEE">
            <w:pPr>
              <w:spacing w:line="315" w:lineRule="exact"/>
              <w:ind w:leftChars="150" w:left="527" w:rightChars="50" w:right="105" w:hangingChars="100" w:hanging="211"/>
              <w:rPr>
                <w:rFonts w:hint="eastAsia"/>
              </w:rPr>
            </w:pPr>
            <w:r>
              <w:rPr>
                <w:rFonts w:hint="eastAsia"/>
              </w:rPr>
              <w:t>四、違反第六十六條第一項規定，未投保公共意外責任險或未具履行營運擔保能力，而辦理身心障礙福利機構。</w:t>
            </w:r>
          </w:p>
        </w:tc>
        <w:tc>
          <w:tcPr>
            <w:tcW w:w="3043" w:type="dxa"/>
          </w:tcPr>
          <w:p w14:paraId="02AD3238" w14:textId="77777777" w:rsidR="00B353C0" w:rsidRDefault="00B353C0" w:rsidP="009A7DEE">
            <w:pPr>
              <w:spacing w:line="315" w:lineRule="exact"/>
              <w:ind w:leftChars="50" w:left="316" w:rightChars="50" w:right="105" w:hangingChars="100" w:hanging="211"/>
              <w:rPr>
                <w:rFonts w:hint="eastAsia"/>
              </w:rPr>
            </w:pPr>
            <w:r>
              <w:rPr>
                <w:rFonts w:hint="eastAsia"/>
              </w:rPr>
              <w:t>第九十四條　身心障礙福利機構有下列情形之一者，應令其一個月內改善；屆期未改善者，處新臺幣三萬元以上十五萬元以下罰鍰，並按次處罰：</w:t>
            </w:r>
          </w:p>
          <w:p w14:paraId="496C3EBF" w14:textId="77777777" w:rsidR="00B353C0" w:rsidRDefault="00B353C0" w:rsidP="009A7DEE">
            <w:pPr>
              <w:spacing w:line="315" w:lineRule="exact"/>
              <w:ind w:leftChars="150" w:left="527" w:rightChars="50" w:right="105" w:hangingChars="100" w:hanging="211"/>
              <w:rPr>
                <w:rFonts w:hint="eastAsia"/>
              </w:rPr>
            </w:pPr>
            <w:r>
              <w:rPr>
                <w:rFonts w:hint="eastAsia"/>
              </w:rPr>
              <w:t>一、收費規定未依第六十二條第四項規定報主管機關核定，或違反規定超收費用。</w:t>
            </w:r>
          </w:p>
          <w:p w14:paraId="58B00C44" w14:textId="77777777" w:rsidR="00B353C0" w:rsidRDefault="00B353C0" w:rsidP="009A7DEE">
            <w:pPr>
              <w:spacing w:line="315" w:lineRule="exact"/>
              <w:ind w:leftChars="150" w:left="527" w:rightChars="50" w:right="105" w:hangingChars="100" w:hanging="211"/>
              <w:rPr>
                <w:rFonts w:hint="eastAsia"/>
              </w:rPr>
            </w:pPr>
            <w:r>
              <w:rPr>
                <w:rFonts w:hint="eastAsia"/>
              </w:rPr>
              <w:t>二、停辦、擴充或遷移未依中央主管機關依第六十三條第四項規定所定辦法辦理。</w:t>
            </w:r>
          </w:p>
          <w:p w14:paraId="74D3663D" w14:textId="77777777" w:rsidR="00B353C0" w:rsidRDefault="00B353C0" w:rsidP="009A7DEE">
            <w:pPr>
              <w:spacing w:line="315" w:lineRule="exact"/>
              <w:ind w:leftChars="150" w:left="527" w:rightChars="50" w:right="105" w:hangingChars="100" w:hanging="211"/>
              <w:rPr>
                <w:rFonts w:hint="eastAsia"/>
              </w:rPr>
            </w:pPr>
            <w:r>
              <w:rPr>
                <w:rFonts w:hint="eastAsia"/>
              </w:rPr>
              <w:t>三、違反第六十五條第一項規定，未與接受服務者或其家屬訂定書面契約或將不得記載事項納入契約。</w:t>
            </w:r>
          </w:p>
          <w:p w14:paraId="6D0634AF" w14:textId="77777777" w:rsidR="00B353C0" w:rsidRDefault="00B353C0" w:rsidP="009A7DEE">
            <w:pPr>
              <w:spacing w:line="315" w:lineRule="exact"/>
              <w:ind w:leftChars="150" w:left="527" w:rightChars="50" w:right="105" w:hangingChars="100" w:hanging="211"/>
              <w:rPr>
                <w:rFonts w:hint="eastAsia"/>
              </w:rPr>
            </w:pPr>
            <w:r>
              <w:rPr>
                <w:rFonts w:hint="eastAsia"/>
              </w:rPr>
              <w:t>四、違反第六十六條第一項規定，未投保公共意外責任險或未具履行營運擔保能力，而辦理身心障礙福利機構。</w:t>
            </w:r>
          </w:p>
        </w:tc>
        <w:tc>
          <w:tcPr>
            <w:tcW w:w="3043" w:type="dxa"/>
          </w:tcPr>
          <w:p w14:paraId="2220079A" w14:textId="77777777" w:rsidR="00B353C0" w:rsidRDefault="00B353C0" w:rsidP="009A7DEE">
            <w:pPr>
              <w:spacing w:line="315" w:lineRule="exact"/>
              <w:ind w:leftChars="50" w:left="105" w:rightChars="50" w:right="105"/>
              <w:rPr>
                <w:rFonts w:hint="eastAsia"/>
              </w:rPr>
            </w:pPr>
            <w:r>
              <w:rPr>
                <w:rFonts w:hint="eastAsia"/>
              </w:rPr>
              <w:t>配合修正條文第六十三條，修正第二款引據該條之項次，其餘未修正。</w:t>
            </w:r>
          </w:p>
        </w:tc>
      </w:tr>
      <w:tr w:rsidR="0070702D" w14:paraId="0C391FC3" w14:textId="77777777" w:rsidTr="002A7208">
        <w:tc>
          <w:tcPr>
            <w:tcW w:w="3042" w:type="dxa"/>
          </w:tcPr>
          <w:p w14:paraId="7019495A" w14:textId="77777777" w:rsidR="0070702D" w:rsidRDefault="0070702D" w:rsidP="0070702D">
            <w:pPr>
              <w:spacing w:line="315" w:lineRule="exact"/>
              <w:ind w:leftChars="50" w:left="316" w:rightChars="50" w:right="105" w:hangingChars="100" w:hanging="211"/>
              <w:rPr>
                <w:rFonts w:hint="eastAsia"/>
              </w:rPr>
            </w:pPr>
            <w:r>
              <w:rPr>
                <w:rFonts w:hint="eastAsia"/>
              </w:rPr>
              <w:pict w14:anchorId="3D65B691">
                <v:line id="DW5092976" o:spid="_x0000_s1050" style="position:absolute;left:0;text-align:left;z-index:251658240;mso-position-horizontal-relative:text;mso-position-vertical-relative:text" from="-2.2pt,237.65pt" to="455.6pt,237.65pt" strokeweight="1.5pt"/>
              </w:pict>
            </w:r>
            <w:r>
              <w:rPr>
                <w:rFonts w:hint="eastAsia"/>
              </w:rPr>
              <w:t>第一百零七條　中華民國九十六年</w:t>
            </w:r>
            <w:r w:rsidRPr="00B36A0A">
              <w:rPr>
                <w:rFonts w:hint="eastAsia"/>
                <w:u w:val="single"/>
              </w:rPr>
              <w:t>七</w:t>
            </w:r>
            <w:r>
              <w:rPr>
                <w:rFonts w:hint="eastAsia"/>
              </w:rPr>
              <w:t>月</w:t>
            </w:r>
            <w:r w:rsidRPr="00B36A0A">
              <w:rPr>
                <w:rFonts w:hint="eastAsia"/>
                <w:u w:val="single"/>
              </w:rPr>
              <w:t>十一</w:t>
            </w:r>
            <w:r>
              <w:rPr>
                <w:rFonts w:hint="eastAsia"/>
              </w:rPr>
              <w:t>日修正</w:t>
            </w:r>
            <w:r w:rsidRPr="00B36A0A">
              <w:rPr>
                <w:rFonts w:hint="eastAsia"/>
                <w:u w:val="single"/>
              </w:rPr>
              <w:t>公布</w:t>
            </w:r>
            <w:r>
              <w:rPr>
                <w:rFonts w:hint="eastAsia"/>
              </w:rPr>
              <w:t>之第三十八條自公布後二年施行；第五條至第七條、第十三條至第十五條、第十八條、第二十六條、第五十條、第五十一條、第五十六條及第七十一條，自公布後五年施行；九十八年</w:t>
            </w:r>
            <w:r w:rsidRPr="00B36A0A">
              <w:rPr>
                <w:rFonts w:hint="eastAsia"/>
                <w:u w:val="single"/>
              </w:rPr>
              <w:t>七月八日</w:t>
            </w:r>
            <w:r>
              <w:rPr>
                <w:rFonts w:hint="eastAsia"/>
              </w:rPr>
              <w:t>修正</w:t>
            </w:r>
            <w:r w:rsidRPr="00B36A0A">
              <w:rPr>
                <w:rFonts w:hint="eastAsia"/>
                <w:u w:val="single"/>
              </w:rPr>
              <w:t>公布</w:t>
            </w:r>
            <w:r>
              <w:rPr>
                <w:rFonts w:hint="eastAsia"/>
              </w:rPr>
              <w:t>之條文，自九十八年十一月二十三日施行</w:t>
            </w:r>
            <w:r w:rsidRPr="00B36A0A">
              <w:rPr>
                <w:rFonts w:hint="eastAsia"/>
                <w:u w:val="single"/>
              </w:rPr>
              <w:t>；</w:t>
            </w:r>
            <w:r>
              <w:rPr>
                <w:rFonts w:hint="eastAsia"/>
              </w:rPr>
              <w:t>一百零四年十二月</w:t>
            </w:r>
            <w:r w:rsidRPr="00B36A0A">
              <w:rPr>
                <w:rFonts w:hint="eastAsia"/>
                <w:u w:val="single"/>
              </w:rPr>
              <w:t>十六</w:t>
            </w:r>
            <w:r>
              <w:rPr>
                <w:rFonts w:hint="eastAsia"/>
              </w:rPr>
              <w:t>日修正</w:t>
            </w:r>
            <w:r w:rsidRPr="00B36A0A">
              <w:rPr>
                <w:rFonts w:hint="eastAsia"/>
                <w:u w:val="single"/>
              </w:rPr>
              <w:t>公布</w:t>
            </w:r>
            <w:r>
              <w:rPr>
                <w:rFonts w:hint="eastAsia"/>
              </w:rPr>
              <w:t>之第六十一條自公布後二年施行。</w:t>
            </w:r>
          </w:p>
        </w:tc>
        <w:tc>
          <w:tcPr>
            <w:tcW w:w="3043" w:type="dxa"/>
          </w:tcPr>
          <w:p w14:paraId="151FF65D" w14:textId="77777777" w:rsidR="0070702D" w:rsidRDefault="0070702D" w:rsidP="0070702D">
            <w:pPr>
              <w:spacing w:line="315" w:lineRule="exact"/>
              <w:ind w:leftChars="50" w:left="316" w:rightChars="50" w:right="105" w:hangingChars="100" w:hanging="211"/>
              <w:rPr>
                <w:rFonts w:hint="eastAsia"/>
              </w:rPr>
            </w:pPr>
            <w:r>
              <w:rPr>
                <w:rFonts w:hint="eastAsia"/>
              </w:rPr>
              <w:t>第一百零七條　中華民國九十六年</w:t>
            </w:r>
            <w:r w:rsidRPr="00B36A0A">
              <w:rPr>
                <w:rFonts w:hint="eastAsia"/>
                <w:u w:val="single"/>
              </w:rPr>
              <w:t>六</w:t>
            </w:r>
            <w:r>
              <w:rPr>
                <w:rFonts w:hint="eastAsia"/>
              </w:rPr>
              <w:t>月</w:t>
            </w:r>
            <w:r w:rsidRPr="00B36A0A">
              <w:rPr>
                <w:rFonts w:hint="eastAsia"/>
                <w:u w:val="single"/>
              </w:rPr>
              <w:t>五</w:t>
            </w:r>
            <w:r>
              <w:rPr>
                <w:rFonts w:hint="eastAsia"/>
              </w:rPr>
              <w:t>日修正之第三十八條自公布後二年施行；第五條至第七條、第十三條至第十五條、第十八條、第二十六條、第五十條、第五十一條、第五十六條及第七十一條，自公布後五年施行；九十八年六月十二日修正之條文，自九十八年十一月二十三日施行。</w:t>
            </w:r>
          </w:p>
          <w:p w14:paraId="063AFA39" w14:textId="77777777" w:rsidR="0070702D" w:rsidRDefault="0070702D" w:rsidP="0070702D">
            <w:pPr>
              <w:spacing w:line="315" w:lineRule="exact"/>
              <w:ind w:leftChars="150" w:left="316" w:rightChars="50" w:right="105" w:firstLineChars="200" w:firstLine="422"/>
              <w:rPr>
                <w:rFonts w:hint="eastAsia"/>
              </w:rPr>
            </w:pPr>
            <w:r w:rsidRPr="00B36A0A">
              <w:rPr>
                <w:rFonts w:hint="eastAsia"/>
                <w:u w:val="single"/>
              </w:rPr>
              <w:t>中華民國</w:t>
            </w:r>
            <w:r>
              <w:rPr>
                <w:rFonts w:hint="eastAsia"/>
              </w:rPr>
              <w:t>一百零四年十二月一日修正之</w:t>
            </w:r>
            <w:r w:rsidRPr="00B36A0A">
              <w:rPr>
                <w:rFonts w:hint="eastAsia"/>
                <w:u w:val="single"/>
              </w:rPr>
              <w:t>條文，除</w:t>
            </w:r>
            <w:r>
              <w:rPr>
                <w:rFonts w:hint="eastAsia"/>
              </w:rPr>
              <w:t>第六十一條自公布後二年施行</w:t>
            </w:r>
            <w:r w:rsidRPr="00B36A0A">
              <w:rPr>
                <w:rFonts w:hint="eastAsia"/>
                <w:u w:val="single"/>
              </w:rPr>
              <w:t>外，自公布日施行。</w:t>
            </w:r>
          </w:p>
        </w:tc>
        <w:tc>
          <w:tcPr>
            <w:tcW w:w="3043" w:type="dxa"/>
          </w:tcPr>
          <w:p w14:paraId="1F9E052C" w14:textId="77777777" w:rsidR="0070702D" w:rsidRDefault="0070702D" w:rsidP="0070702D">
            <w:pPr>
              <w:spacing w:line="315" w:lineRule="exact"/>
              <w:ind w:leftChars="50" w:left="105" w:rightChars="50" w:right="105"/>
              <w:rPr>
                <w:rFonts w:hint="eastAsia"/>
              </w:rPr>
            </w:pPr>
            <w:r>
              <w:rPr>
                <w:rFonts w:hint="eastAsia"/>
              </w:rPr>
              <w:t>本條係本法另定施行日期之規定，現行第二項有關該次修正條文，僅第六十一條另定施行日期，其餘修正條文自公布日施行，屬第一百零九條規定範疇，爰將現行第二項文字酌修並與第一項整併，以符法制體例。另本條所定日期為立法院三讀通過該次修正條文之日期，其後業經修正公布，為符實際狀況，爰併酌予修正。</w:t>
            </w:r>
          </w:p>
        </w:tc>
      </w:tr>
    </w:tbl>
    <w:p w14:paraId="068426DA" w14:textId="77777777" w:rsidR="000C16D0" w:rsidRDefault="000C16D0" w:rsidP="00641C42">
      <w:pPr>
        <w:pStyle w:val="afffff1"/>
        <w:ind w:left="422" w:hanging="422"/>
      </w:pPr>
    </w:p>
    <w:p w14:paraId="16D336B7" w14:textId="77777777" w:rsidR="00D22A25" w:rsidRPr="00441B24" w:rsidRDefault="000C16D0" w:rsidP="00641C42">
      <w:pPr>
        <w:pStyle w:val="afffff1"/>
        <w:ind w:left="422" w:hanging="422"/>
        <w:rPr>
          <w:rFonts w:hint="eastAsia"/>
        </w:rPr>
      </w:pPr>
      <w:r>
        <w:br w:type="page"/>
      </w:r>
    </w:p>
    <w:sectPr w:rsidR="00D22A25" w:rsidRPr="00441B24" w:rsidSect="00EE1255">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1974A3" w14:textId="77777777" w:rsidR="00810138" w:rsidRDefault="00810138">
      <w:r>
        <w:separator/>
      </w:r>
    </w:p>
  </w:endnote>
  <w:endnote w:type="continuationSeparator" w:id="0">
    <w:p w14:paraId="298C52AB" w14:textId="77777777" w:rsidR="00810138" w:rsidRDefault="00810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408CC" w14:textId="77777777" w:rsidR="00641C42" w:rsidRPr="00673325" w:rsidRDefault="00673325" w:rsidP="00673325">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46939" w14:textId="77777777" w:rsidR="00641C42" w:rsidRPr="00673325" w:rsidRDefault="00673325" w:rsidP="00673325">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F6B9BE" w14:textId="77777777" w:rsidR="00810138" w:rsidRDefault="00810138">
      <w:r>
        <w:separator/>
      </w:r>
    </w:p>
  </w:footnote>
  <w:footnote w:type="continuationSeparator" w:id="0">
    <w:p w14:paraId="12F75C83" w14:textId="77777777" w:rsidR="00810138" w:rsidRDefault="008101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5B941" w14:textId="77777777" w:rsidR="00641C42" w:rsidRPr="00673325" w:rsidRDefault="00673325" w:rsidP="00673325">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19</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8AF1D" w14:textId="77777777" w:rsidR="00641C42" w:rsidRPr="00673325" w:rsidRDefault="00673325" w:rsidP="00673325">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19</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811288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1255"/>
    <w:rsid w:val="00021974"/>
    <w:rsid w:val="00027447"/>
    <w:rsid w:val="000322E4"/>
    <w:rsid w:val="00034179"/>
    <w:rsid w:val="0006260D"/>
    <w:rsid w:val="0007483B"/>
    <w:rsid w:val="00092EFA"/>
    <w:rsid w:val="000A7989"/>
    <w:rsid w:val="000B190B"/>
    <w:rsid w:val="000C16D0"/>
    <w:rsid w:val="000C6344"/>
    <w:rsid w:val="000D2076"/>
    <w:rsid w:val="000E3372"/>
    <w:rsid w:val="000F2488"/>
    <w:rsid w:val="000F48AA"/>
    <w:rsid w:val="001132D3"/>
    <w:rsid w:val="001166AB"/>
    <w:rsid w:val="00123301"/>
    <w:rsid w:val="00130626"/>
    <w:rsid w:val="001346DF"/>
    <w:rsid w:val="00152E55"/>
    <w:rsid w:val="00153AD0"/>
    <w:rsid w:val="00172FAC"/>
    <w:rsid w:val="00174DC3"/>
    <w:rsid w:val="001776A7"/>
    <w:rsid w:val="00192966"/>
    <w:rsid w:val="001A0A32"/>
    <w:rsid w:val="001A5138"/>
    <w:rsid w:val="001A7C69"/>
    <w:rsid w:val="001E1A19"/>
    <w:rsid w:val="001E385A"/>
    <w:rsid w:val="001F1C95"/>
    <w:rsid w:val="00205F6B"/>
    <w:rsid w:val="00235073"/>
    <w:rsid w:val="00235BD9"/>
    <w:rsid w:val="00240FA3"/>
    <w:rsid w:val="0024333A"/>
    <w:rsid w:val="00243679"/>
    <w:rsid w:val="00252A12"/>
    <w:rsid w:val="00293B0A"/>
    <w:rsid w:val="002A04DC"/>
    <w:rsid w:val="002A509E"/>
    <w:rsid w:val="002A7208"/>
    <w:rsid w:val="002C335B"/>
    <w:rsid w:val="002E0A16"/>
    <w:rsid w:val="002F48C9"/>
    <w:rsid w:val="003516B8"/>
    <w:rsid w:val="00355CB3"/>
    <w:rsid w:val="00360394"/>
    <w:rsid w:val="00362E94"/>
    <w:rsid w:val="00372E8D"/>
    <w:rsid w:val="00387860"/>
    <w:rsid w:val="00395E18"/>
    <w:rsid w:val="003A00D7"/>
    <w:rsid w:val="003A6947"/>
    <w:rsid w:val="003B341B"/>
    <w:rsid w:val="003E00A3"/>
    <w:rsid w:val="004034F0"/>
    <w:rsid w:val="004047CB"/>
    <w:rsid w:val="00405CC1"/>
    <w:rsid w:val="004126B4"/>
    <w:rsid w:val="0042704C"/>
    <w:rsid w:val="0044045C"/>
    <w:rsid w:val="00441B24"/>
    <w:rsid w:val="00443AB2"/>
    <w:rsid w:val="00453F8A"/>
    <w:rsid w:val="00460F95"/>
    <w:rsid w:val="00473B4E"/>
    <w:rsid w:val="00485C17"/>
    <w:rsid w:val="004C459D"/>
    <w:rsid w:val="004D78BA"/>
    <w:rsid w:val="004E74DF"/>
    <w:rsid w:val="004F17A8"/>
    <w:rsid w:val="00542984"/>
    <w:rsid w:val="00552448"/>
    <w:rsid w:val="00555F3D"/>
    <w:rsid w:val="00572D70"/>
    <w:rsid w:val="005B1DB0"/>
    <w:rsid w:val="005D5852"/>
    <w:rsid w:val="006175C5"/>
    <w:rsid w:val="00632430"/>
    <w:rsid w:val="0063684A"/>
    <w:rsid w:val="00641C42"/>
    <w:rsid w:val="00655703"/>
    <w:rsid w:val="006667B3"/>
    <w:rsid w:val="00673325"/>
    <w:rsid w:val="006873C4"/>
    <w:rsid w:val="006B2CB0"/>
    <w:rsid w:val="006B4487"/>
    <w:rsid w:val="006C7F9F"/>
    <w:rsid w:val="006D7D23"/>
    <w:rsid w:val="006E2402"/>
    <w:rsid w:val="006E3C20"/>
    <w:rsid w:val="006F10CF"/>
    <w:rsid w:val="006F5861"/>
    <w:rsid w:val="0070702D"/>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10138"/>
    <w:rsid w:val="00861B21"/>
    <w:rsid w:val="00863C32"/>
    <w:rsid w:val="00864C67"/>
    <w:rsid w:val="008740A8"/>
    <w:rsid w:val="00883D74"/>
    <w:rsid w:val="008A0C5D"/>
    <w:rsid w:val="008B4209"/>
    <w:rsid w:val="008E326C"/>
    <w:rsid w:val="008E5D88"/>
    <w:rsid w:val="009007D5"/>
    <w:rsid w:val="0090241A"/>
    <w:rsid w:val="00926F56"/>
    <w:rsid w:val="00963798"/>
    <w:rsid w:val="00986D03"/>
    <w:rsid w:val="00992003"/>
    <w:rsid w:val="009A7DEE"/>
    <w:rsid w:val="009C10CF"/>
    <w:rsid w:val="009C16B2"/>
    <w:rsid w:val="009C3904"/>
    <w:rsid w:val="009D3F34"/>
    <w:rsid w:val="009E10F6"/>
    <w:rsid w:val="00A05B7F"/>
    <w:rsid w:val="00A0600A"/>
    <w:rsid w:val="00A13259"/>
    <w:rsid w:val="00A32A9C"/>
    <w:rsid w:val="00A540EF"/>
    <w:rsid w:val="00A678DC"/>
    <w:rsid w:val="00A80A44"/>
    <w:rsid w:val="00A86BD4"/>
    <w:rsid w:val="00A876DC"/>
    <w:rsid w:val="00AA2ADF"/>
    <w:rsid w:val="00AB6BDB"/>
    <w:rsid w:val="00AC692A"/>
    <w:rsid w:val="00AC6A09"/>
    <w:rsid w:val="00AD6810"/>
    <w:rsid w:val="00AE4789"/>
    <w:rsid w:val="00AF1CCC"/>
    <w:rsid w:val="00B15BB5"/>
    <w:rsid w:val="00B278AB"/>
    <w:rsid w:val="00B353C0"/>
    <w:rsid w:val="00B40364"/>
    <w:rsid w:val="00BA71D7"/>
    <w:rsid w:val="00BB5684"/>
    <w:rsid w:val="00BE0A55"/>
    <w:rsid w:val="00BF63AF"/>
    <w:rsid w:val="00C201E0"/>
    <w:rsid w:val="00C216C6"/>
    <w:rsid w:val="00C50091"/>
    <w:rsid w:val="00C56D95"/>
    <w:rsid w:val="00C84B2E"/>
    <w:rsid w:val="00C9556F"/>
    <w:rsid w:val="00C9653B"/>
    <w:rsid w:val="00CD541C"/>
    <w:rsid w:val="00CE016C"/>
    <w:rsid w:val="00CF12AE"/>
    <w:rsid w:val="00CF6866"/>
    <w:rsid w:val="00D03570"/>
    <w:rsid w:val="00D05F85"/>
    <w:rsid w:val="00D05FEB"/>
    <w:rsid w:val="00D07EA1"/>
    <w:rsid w:val="00D22A25"/>
    <w:rsid w:val="00D32121"/>
    <w:rsid w:val="00D542A5"/>
    <w:rsid w:val="00D65F9F"/>
    <w:rsid w:val="00D82E64"/>
    <w:rsid w:val="00D84D2B"/>
    <w:rsid w:val="00D922B6"/>
    <w:rsid w:val="00DA65B7"/>
    <w:rsid w:val="00DA6A2B"/>
    <w:rsid w:val="00DA7241"/>
    <w:rsid w:val="00DA7D72"/>
    <w:rsid w:val="00DC1C3F"/>
    <w:rsid w:val="00DC2697"/>
    <w:rsid w:val="00DE0D1A"/>
    <w:rsid w:val="00DF37C2"/>
    <w:rsid w:val="00DF389A"/>
    <w:rsid w:val="00E049FB"/>
    <w:rsid w:val="00E10D3F"/>
    <w:rsid w:val="00E174AB"/>
    <w:rsid w:val="00E20354"/>
    <w:rsid w:val="00E21EEE"/>
    <w:rsid w:val="00E42982"/>
    <w:rsid w:val="00E45802"/>
    <w:rsid w:val="00E51C63"/>
    <w:rsid w:val="00E61106"/>
    <w:rsid w:val="00E61928"/>
    <w:rsid w:val="00E62000"/>
    <w:rsid w:val="00E67FFE"/>
    <w:rsid w:val="00E72EE7"/>
    <w:rsid w:val="00EA02A7"/>
    <w:rsid w:val="00EA48F9"/>
    <w:rsid w:val="00EB5E2E"/>
    <w:rsid w:val="00EC145C"/>
    <w:rsid w:val="00ED580D"/>
    <w:rsid w:val="00ED5C0E"/>
    <w:rsid w:val="00ED5E9D"/>
    <w:rsid w:val="00EE1255"/>
    <w:rsid w:val="00F1464A"/>
    <w:rsid w:val="00F25B09"/>
    <w:rsid w:val="00F30B58"/>
    <w:rsid w:val="00F474B2"/>
    <w:rsid w:val="00F61EC1"/>
    <w:rsid w:val="00F71E07"/>
    <w:rsid w:val="00F82284"/>
    <w:rsid w:val="00F83A8D"/>
    <w:rsid w:val="00F85C4D"/>
    <w:rsid w:val="00F87E4A"/>
    <w:rsid w:val="00F92C63"/>
    <w:rsid w:val="00F940E1"/>
    <w:rsid w:val="00FA2348"/>
    <w:rsid w:val="00FD50F7"/>
    <w:rsid w:val="00FD6897"/>
    <w:rsid w:val="00FE54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D3D4816"/>
  <w15:chartTrackingRefBased/>
  <w15:docId w15:val="{C3FA2948-A893-4C2F-A92B-F588560FA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53C0"/>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6758</Words>
  <Characters>38527</Characters>
  <Application>Microsoft Office Word</Application>
  <DocSecurity>0</DocSecurity>
  <Lines>321</Lines>
  <Paragraphs>90</Paragraphs>
  <ScaleCrop>false</ScaleCrop>
  <Company/>
  <LinksUpToDate>false</LinksUpToDate>
  <CharactersWithSpaces>45195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dc:creator>
  <cp:keywords>11;3;19</cp:keywords>
  <dc:description>委17;委66;50;議案202110138190000;</dc:description>
  <cp:lastModifiedBy>景濰 李</cp:lastModifiedBy>
  <cp:revision>2</cp:revision>
  <cp:lastPrinted>2025-06-27T02:09:00Z</cp:lastPrinted>
  <dcterms:created xsi:type="dcterms:W3CDTF">2025-08-05T09:34:00Z</dcterms:created>
  <dcterms:modified xsi:type="dcterms:W3CDTF">2025-08-05T09:34:00Z</dcterms:modified>
</cp:coreProperties>
</file>