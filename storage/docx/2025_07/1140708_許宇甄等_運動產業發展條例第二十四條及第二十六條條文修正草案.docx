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A510E" w14:textId="77777777" w:rsidR="0095517F" w:rsidRDefault="0095517F" w:rsidP="0095517F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7476BC">
        <w:rPr>
          <w:rFonts w:hint="eastAsia"/>
        </w:rPr>
        <w:t>議案編號：</w:t>
      </w:r>
      <w:r w:rsidR="007476BC">
        <w:rPr>
          <w:rFonts w:hint="eastAsia"/>
        </w:rPr>
        <w:t>202110090830000</w:t>
      </w:r>
    </w:p>
    <w:p w14:paraId="44B46B2A" w14:textId="77777777" w:rsidR="00BA0B4F" w:rsidRDefault="00BA0B4F" w:rsidP="00BA0B4F">
      <w:pPr>
        <w:snapToGrid w:val="0"/>
        <w:ind w:leftChars="400" w:left="844"/>
        <w:rPr>
          <w:rFonts w:ascii="細明體" w:hAnsi="細明體" w:hint="eastAsia"/>
        </w:rPr>
      </w:pPr>
      <w:r w:rsidRPr="00BE0E68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\o\ad(\s\up5(（中華民國41年9月起編號）),\s\do5(中華民國114年2月</w:instrText>
      </w:r>
      <w:r>
        <w:rPr>
          <w:rFonts w:ascii="細明體" w:hAnsi="細明體"/>
        </w:rPr>
        <w:instrText>20</w:instrText>
      </w:r>
      <w:r>
        <w:rPr>
          <w:rFonts w:ascii="細明體" w:hAnsi="細明體" w:hint="eastAsia"/>
        </w:rPr>
        <w:instrText>日印發))</w:instrText>
      </w:r>
      <w:r>
        <w:rPr>
          <w:rFonts w:ascii="細明體" w:hAnsi="細明體"/>
        </w:rPr>
        <w:fldChar w:fldCharType="end"/>
      </w:r>
    </w:p>
    <w:p w14:paraId="58800572" w14:textId="77777777" w:rsidR="0095517F" w:rsidRDefault="0095517F" w:rsidP="0095517F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95517F" w14:paraId="443B9882" w14:textId="77777777" w:rsidTr="00B13C64">
        <w:tc>
          <w:tcPr>
            <w:tcW w:w="0" w:type="auto"/>
            <w:vAlign w:val="center"/>
          </w:tcPr>
          <w:p w14:paraId="425DC26D" w14:textId="77777777" w:rsidR="0095517F" w:rsidRDefault="0095517F" w:rsidP="00B13C64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21F8AB89" w14:textId="77777777" w:rsidR="0095517F" w:rsidRDefault="0095517F" w:rsidP="00B13C64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5BD97BBD" w14:textId="77777777" w:rsidR="0095517F" w:rsidRDefault="0095517F" w:rsidP="00B13C64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416CDAC0" w14:textId="77777777" w:rsidR="0095517F" w:rsidRDefault="0095517F" w:rsidP="00B13C64">
            <w:pPr>
              <w:pStyle w:val="affff5"/>
              <w:jc w:val="distribute"/>
              <w:rPr>
                <w:rFonts w:hint="eastAsia"/>
              </w:rPr>
            </w:pPr>
            <w:r>
              <w:t>11009083</w:t>
            </w:r>
          </w:p>
        </w:tc>
        <w:tc>
          <w:tcPr>
            <w:tcW w:w="0" w:type="auto"/>
            <w:vAlign w:val="center"/>
          </w:tcPr>
          <w:p w14:paraId="0810D078" w14:textId="77777777" w:rsidR="0095517F" w:rsidRDefault="0095517F" w:rsidP="00B13C64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81A4179" w14:textId="77777777" w:rsidR="0095517F" w:rsidRDefault="0095517F" w:rsidP="00B13C64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724E6312" w14:textId="77777777" w:rsidR="0095517F" w:rsidRDefault="0095517F" w:rsidP="00B13C64">
            <w:pPr>
              <w:pStyle w:val="affff5"/>
              <w:rPr>
                <w:rFonts w:hint="eastAsia"/>
              </w:rPr>
            </w:pPr>
          </w:p>
        </w:tc>
      </w:tr>
    </w:tbl>
    <w:p w14:paraId="3D568D84" w14:textId="77777777" w:rsidR="0095517F" w:rsidRDefault="0095517F" w:rsidP="0095517F">
      <w:pPr>
        <w:pStyle w:val="afb"/>
        <w:spacing w:line="600" w:lineRule="exact"/>
        <w:ind w:left="1382" w:hanging="855"/>
        <w:rPr>
          <w:rFonts w:hint="eastAsia"/>
        </w:rPr>
      </w:pPr>
    </w:p>
    <w:p w14:paraId="3C7FD612" w14:textId="77777777" w:rsidR="0095517F" w:rsidRDefault="0095517F" w:rsidP="0095517F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案由：本院委員許宇甄、羅廷瑋、蘇清泉等</w:t>
      </w:r>
      <w:r>
        <w:rPr>
          <w:rFonts w:hint="eastAsia"/>
        </w:rPr>
        <w:t>17</w:t>
      </w:r>
      <w:r>
        <w:rPr>
          <w:rFonts w:hint="eastAsia"/>
        </w:rPr>
        <w:t>人，鑒於現行「運動產</w:t>
      </w:r>
      <w:r w:rsidRPr="000B61FF">
        <w:rPr>
          <w:rFonts w:hint="eastAsia"/>
          <w:spacing w:val="0"/>
        </w:rPr>
        <w:t>業發展條例」雖有以租稅優惠等方式促進運動產業之規定</w:t>
      </w:r>
      <w:r>
        <w:rPr>
          <w:rFonts w:hint="eastAsia"/>
        </w:rPr>
        <w:t>，</w:t>
      </w:r>
      <w:r w:rsidRPr="007476BC">
        <w:rPr>
          <w:rFonts w:hint="eastAsia"/>
          <w:spacing w:val="0"/>
        </w:rPr>
        <w:t>但</w:t>
      </w:r>
      <w:r w:rsidRPr="000B61FF">
        <w:rPr>
          <w:rFonts w:hint="eastAsia"/>
        </w:rPr>
        <w:t>民間企業而非體育團體仍欠缺可適用之相關稅捐減免優</w:t>
      </w:r>
      <w:r>
        <w:rPr>
          <w:rFonts w:hint="eastAsia"/>
        </w:rPr>
        <w:t>惠措施，爰擬具「運動產業發展條例第二十四條及第二十六條條文修正草案」。是否有當？敬請公決。</w:t>
      </w:r>
    </w:p>
    <w:p w14:paraId="0F445792" w14:textId="77777777" w:rsidR="0095517F" w:rsidRPr="0095517F" w:rsidRDefault="0095517F" w:rsidP="0095517F">
      <w:pPr>
        <w:pStyle w:val="afb"/>
        <w:ind w:left="1382" w:hanging="855"/>
        <w:rPr>
          <w:rFonts w:hint="eastAsia"/>
        </w:rPr>
      </w:pPr>
    </w:p>
    <w:p w14:paraId="4BE02626" w14:textId="77777777" w:rsidR="0095517F" w:rsidRDefault="0095517F" w:rsidP="0095517F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71245CCA" w14:textId="77777777" w:rsidR="0095517F" w:rsidRDefault="0095517F" w:rsidP="0095517F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為鼓勵運動事業及民間企業舉辦運動賽事或活動，提升民眾運動意願及習慣，爰提案修正本條例第二十四條條文，明定運動事業及體育團體舉辦之運動賽事或活動，符合加值型及非加值型營業稅法第八條第一項第五款規定者，其門票收入可免徵營業稅。</w:t>
      </w:r>
    </w:p>
    <w:p w14:paraId="1B089B2F" w14:textId="77777777" w:rsidR="0095517F" w:rsidRDefault="0095517F" w:rsidP="0095517F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為鼓勵民間企業舉辦體育活動，促進國人健康及運動產業之發展，爰增訂本法第二十六條第一項第六款，新增推行促進全民運動發展之賽事或活動，得依所得稅法第三十六條第一款規定以費用列支，不受金額限制。</w:t>
      </w:r>
    </w:p>
    <w:p w14:paraId="34361FD5" w14:textId="77777777" w:rsidR="0095517F" w:rsidRDefault="0095517F" w:rsidP="0095517F"/>
    <w:p w14:paraId="1B700C57" w14:textId="77777777" w:rsidR="0095517F" w:rsidRDefault="0095517F" w:rsidP="0095517F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提案人：許宇甄　　羅廷瑋　　蘇清泉　　</w:t>
      </w:r>
    </w:p>
    <w:p w14:paraId="349636E7" w14:textId="77777777" w:rsidR="0095517F" w:rsidRDefault="0095517F" w:rsidP="0095517F">
      <w:pPr>
        <w:pStyle w:val="-"/>
        <w:ind w:left="3165" w:right="633" w:hanging="844"/>
      </w:pPr>
      <w:r>
        <w:rPr>
          <w:rFonts w:hint="eastAsia"/>
        </w:rPr>
        <w:t>連署人：洪孟楷　　謝龍介　　廖先翔　　張嘉郡　　鄭正鈐　　林倩綺　　張智倫　　楊瓊瓔　　陳菁徽　　林德福　　丁學忠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羅明才　　游　顥　　</w:t>
      </w:r>
    </w:p>
    <w:p w14:paraId="01C518D5" w14:textId="77777777" w:rsidR="0095517F" w:rsidRDefault="0095517F" w:rsidP="0095517F">
      <w:pPr>
        <w:pStyle w:val="affffe"/>
        <w:ind w:firstLine="422"/>
        <w:sectPr w:rsidR="0095517F" w:rsidSect="007B23CB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21"/>
          <w:cols w:space="720"/>
          <w:docGrid w:type="linesAndChars" w:linePitch="335" w:charSpace="200"/>
        </w:sectPr>
      </w:pPr>
    </w:p>
    <w:p w14:paraId="01565FDA" w14:textId="77777777" w:rsidR="0095517F" w:rsidRDefault="0095517F" w:rsidP="007476BC">
      <w:pPr>
        <w:spacing w:line="14" w:lineRule="exact"/>
        <w:sectPr w:rsidR="0095517F" w:rsidSect="0095517F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95517F" w14:paraId="662527B3" w14:textId="77777777" w:rsidTr="00B13C64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A7D1B6" w14:textId="77777777" w:rsidR="0095517F" w:rsidRPr="00B13C64" w:rsidRDefault="0095517F" w:rsidP="00B13C64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B13C64">
              <w:rPr>
                <w:rFonts w:ascii="標楷體" w:eastAsia="標楷體" w:hAnsi="標楷體"/>
                <w:sz w:val="28"/>
              </w:rPr>
              <w:br w:type="page"/>
              <w:t>運動產業發展條例第二十四條及第二十六條條文修正草案對照表</w:t>
            </w:r>
            <w:bookmarkStart w:id="0" w:name="TA6460229"/>
            <w:bookmarkEnd w:id="0"/>
          </w:p>
        </w:tc>
      </w:tr>
      <w:tr w:rsidR="0095517F" w14:paraId="5A9280ED" w14:textId="77777777" w:rsidTr="00B13C64">
        <w:tc>
          <w:tcPr>
            <w:tcW w:w="3042" w:type="dxa"/>
            <w:tcBorders>
              <w:top w:val="nil"/>
            </w:tcBorders>
          </w:tcPr>
          <w:p w14:paraId="3A70DD09" w14:textId="77777777" w:rsidR="0095517F" w:rsidRDefault="0095517F" w:rsidP="00B13C64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6DB9CD2F">
                <v:line id="DW7636464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16DC8866" w14:textId="77777777" w:rsidR="0095517F" w:rsidRDefault="0095517F" w:rsidP="00B13C64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5697AA3" w14:textId="77777777" w:rsidR="0095517F" w:rsidRDefault="0095517F" w:rsidP="00B13C64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95517F" w14:paraId="67132CB8" w14:textId="77777777" w:rsidTr="00B13C64">
        <w:tc>
          <w:tcPr>
            <w:tcW w:w="3042" w:type="dxa"/>
          </w:tcPr>
          <w:p w14:paraId="4168E967" w14:textId="77777777" w:rsidR="0095517F" w:rsidRDefault="0095517F" w:rsidP="00B13C6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 xml:space="preserve">第二十四條　</w:t>
            </w:r>
            <w:r w:rsidRPr="00B13C64">
              <w:rPr>
                <w:rFonts w:hint="eastAsia"/>
                <w:u w:val="single"/>
              </w:rPr>
              <w:t>運動事業</w:t>
            </w:r>
            <w:r>
              <w:rPr>
                <w:rFonts w:hint="eastAsia"/>
              </w:rPr>
              <w:t>及體育團體舉辦之運動賽事或活動，符合加值型及非加值型營業稅法第八條第一項第五款規定者，其門票收入免徵營業稅。</w:t>
            </w:r>
          </w:p>
          <w:p w14:paraId="70CEDE12" w14:textId="77777777" w:rsidR="0095517F" w:rsidRDefault="0095517F" w:rsidP="00B13C64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4B2A4795" w14:textId="77777777" w:rsidR="0095517F" w:rsidRDefault="0095517F" w:rsidP="00B13C6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第二十四條　體育團體舉辦之運動賽事或活動，符合加值型及非加值型營業稅法第八條第一項第五款規定者，其門票收入免徵營業稅。</w:t>
            </w:r>
          </w:p>
          <w:p w14:paraId="30090076" w14:textId="77777777" w:rsidR="0095517F" w:rsidRDefault="0095517F" w:rsidP="00B13C64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646386D5" w14:textId="77777777" w:rsidR="0095517F" w:rsidRDefault="0095517F" w:rsidP="00B13C6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一、修正第一項。</w:t>
            </w:r>
          </w:p>
          <w:p w14:paraId="59387CA8" w14:textId="77777777" w:rsidR="0095517F" w:rsidRDefault="0095517F" w:rsidP="00B13C6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鼓勵運動事業及民間企業舉辦運動賽事或活動，提升民眾運動意願及習慣，爰提案修正本條例第二十四條條文，明定運動事業及體育團體舉辦之運動賽事或活動，符合加值型及非加值型營業稅法第八條第一項第五款規定者，其門票收入可免徵營業稅。</w:t>
            </w:r>
          </w:p>
        </w:tc>
      </w:tr>
      <w:tr w:rsidR="0095517F" w14:paraId="70E7E36B" w14:textId="77777777" w:rsidTr="00B13C64">
        <w:tc>
          <w:tcPr>
            <w:tcW w:w="3042" w:type="dxa"/>
          </w:tcPr>
          <w:p w14:paraId="65A77A10" w14:textId="77777777" w:rsidR="0095517F" w:rsidRDefault="0095517F" w:rsidP="00B13C6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0C017418">
                <v:line id="DW8592754" o:spid="_x0000_s1026" style="position:absolute;left:0;text-align:left;z-index:251657216;mso-position-horizontal-relative:text;mso-position-vertical-relative:text" from="-2.2pt,348.05pt" to="455.6pt,348.05pt" strokeweight="1.5pt"/>
              </w:pict>
            </w: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6502B53E" w14:textId="77777777" w:rsidR="0095517F" w:rsidRDefault="0095517F" w:rsidP="00B13C64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33EFE7E9" w14:textId="77777777" w:rsidR="0095517F" w:rsidRDefault="0095517F" w:rsidP="00B13C64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15A0AE10" w14:textId="77777777" w:rsidR="0095517F" w:rsidRDefault="0095517F" w:rsidP="00B13C64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50425C2D" w14:textId="77777777" w:rsidR="0095517F" w:rsidRDefault="0095517F" w:rsidP="00B13C64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1CD70550" w14:textId="77777777" w:rsidR="0095517F" w:rsidRDefault="0095517F" w:rsidP="00B13C64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7FF3952A" w14:textId="77777777" w:rsidR="0095517F" w:rsidRDefault="0095517F" w:rsidP="00B13C64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B13C64">
              <w:rPr>
                <w:rFonts w:hint="eastAsia"/>
                <w:u w:val="single"/>
              </w:rPr>
              <w:t>六、推行及提升全民運動發展之賽事或活動。</w:t>
            </w:r>
          </w:p>
          <w:p w14:paraId="3EAE7AEC" w14:textId="77777777" w:rsidR="0095517F" w:rsidRDefault="0095517F" w:rsidP="00B13C64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46AE8394" w14:textId="77777777" w:rsidR="0095517F" w:rsidRDefault="0095517F" w:rsidP="00B13C6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2FFAA86C" w14:textId="77777777" w:rsidR="0095517F" w:rsidRDefault="0095517F" w:rsidP="00B13C64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3E1C010A" w14:textId="77777777" w:rsidR="0095517F" w:rsidRDefault="0095517F" w:rsidP="00B13C64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5360B340" w14:textId="77777777" w:rsidR="0095517F" w:rsidRDefault="0095517F" w:rsidP="00B13C64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3FC97731" w14:textId="77777777" w:rsidR="0095517F" w:rsidRDefault="0095517F" w:rsidP="00B13C64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2EEE5D95" w14:textId="77777777" w:rsidR="0095517F" w:rsidRDefault="0095517F" w:rsidP="00B13C64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0988DB40" w14:textId="77777777" w:rsidR="0095517F" w:rsidRDefault="0095517F" w:rsidP="00B13C64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624FC99D" w14:textId="77777777" w:rsidR="0095517F" w:rsidRDefault="0095517F" w:rsidP="00B13C6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一、增訂第一項六款。</w:t>
            </w:r>
          </w:p>
          <w:p w14:paraId="29F6820D" w14:textId="77777777" w:rsidR="0095517F" w:rsidRDefault="0095517F" w:rsidP="00B13C6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二、為提升民間企業舉辦運動賽事或相關活動，提升民眾之運動參與度，爰增訂營利事業「推行及提升全民運動發展之賽事或活動」，得依所得稅法第三十六條第一款規定以費用列支，不受金額限制。</w:t>
            </w:r>
          </w:p>
        </w:tc>
      </w:tr>
    </w:tbl>
    <w:p w14:paraId="0B0C70A4" w14:textId="77777777" w:rsidR="00D22A25" w:rsidRDefault="00D22A25" w:rsidP="0095517F">
      <w:pPr>
        <w:rPr>
          <w:rFonts w:hint="eastAsia"/>
        </w:rPr>
      </w:pPr>
    </w:p>
    <w:p w14:paraId="774A054A" w14:textId="77777777" w:rsidR="0095517F" w:rsidRPr="00441B24" w:rsidRDefault="0095517F" w:rsidP="0095517F">
      <w:pPr>
        <w:rPr>
          <w:rFonts w:hint="eastAsia"/>
        </w:rPr>
      </w:pPr>
    </w:p>
    <w:sectPr w:rsidR="0095517F" w:rsidRPr="00441B24" w:rsidSect="0095517F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9C4B9" w14:textId="77777777" w:rsidR="00A71073" w:rsidRDefault="00A71073">
      <w:r>
        <w:separator/>
      </w:r>
    </w:p>
  </w:endnote>
  <w:endnote w:type="continuationSeparator" w:id="0">
    <w:p w14:paraId="14FD656A" w14:textId="77777777" w:rsidR="00A71073" w:rsidRDefault="00A7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A50E" w14:textId="77777777" w:rsidR="007476BC" w:rsidRPr="007B23CB" w:rsidRDefault="007B23CB" w:rsidP="007B23CB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85CB2" w14:textId="77777777" w:rsidR="007476BC" w:rsidRPr="007B23CB" w:rsidRDefault="007B23CB" w:rsidP="007B23CB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05B1B" w14:textId="77777777" w:rsidR="00A71073" w:rsidRDefault="00A71073">
      <w:r>
        <w:separator/>
      </w:r>
    </w:p>
  </w:footnote>
  <w:footnote w:type="continuationSeparator" w:id="0">
    <w:p w14:paraId="49C07629" w14:textId="77777777" w:rsidR="00A71073" w:rsidRDefault="00A71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10441" w14:textId="77777777" w:rsidR="007476BC" w:rsidRPr="007B23CB" w:rsidRDefault="007B23CB" w:rsidP="007B23CB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CFCE6" w14:textId="77777777" w:rsidR="007476BC" w:rsidRPr="007B23CB" w:rsidRDefault="007B23CB" w:rsidP="007B23CB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42418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517F"/>
    <w:rsid w:val="00021974"/>
    <w:rsid w:val="000322E4"/>
    <w:rsid w:val="00034179"/>
    <w:rsid w:val="00061038"/>
    <w:rsid w:val="0006260D"/>
    <w:rsid w:val="000721B1"/>
    <w:rsid w:val="0007483B"/>
    <w:rsid w:val="00092EFA"/>
    <w:rsid w:val="00095840"/>
    <w:rsid w:val="000B190B"/>
    <w:rsid w:val="000B61FF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D5E1B"/>
    <w:rsid w:val="004D78BA"/>
    <w:rsid w:val="004E74DF"/>
    <w:rsid w:val="004F17A8"/>
    <w:rsid w:val="00542984"/>
    <w:rsid w:val="00552448"/>
    <w:rsid w:val="00572D70"/>
    <w:rsid w:val="005B1DB0"/>
    <w:rsid w:val="005E780C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476BC"/>
    <w:rsid w:val="007512AD"/>
    <w:rsid w:val="007776A4"/>
    <w:rsid w:val="00781901"/>
    <w:rsid w:val="00782F7F"/>
    <w:rsid w:val="007908D5"/>
    <w:rsid w:val="00794FA3"/>
    <w:rsid w:val="007A1C27"/>
    <w:rsid w:val="007A4599"/>
    <w:rsid w:val="007B23CB"/>
    <w:rsid w:val="007C4084"/>
    <w:rsid w:val="007D04A0"/>
    <w:rsid w:val="007E74DC"/>
    <w:rsid w:val="007F7A16"/>
    <w:rsid w:val="00832864"/>
    <w:rsid w:val="00861B21"/>
    <w:rsid w:val="00863C32"/>
    <w:rsid w:val="00864C67"/>
    <w:rsid w:val="00883D74"/>
    <w:rsid w:val="00895B99"/>
    <w:rsid w:val="008A0C5D"/>
    <w:rsid w:val="008B4209"/>
    <w:rsid w:val="008E2D58"/>
    <w:rsid w:val="008E326C"/>
    <w:rsid w:val="008E5D88"/>
    <w:rsid w:val="0090241A"/>
    <w:rsid w:val="00926F56"/>
    <w:rsid w:val="0095517F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71073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3C64"/>
    <w:rsid w:val="00B15BB5"/>
    <w:rsid w:val="00B278AB"/>
    <w:rsid w:val="00B40364"/>
    <w:rsid w:val="00BA0B4F"/>
    <w:rsid w:val="00BA71D7"/>
    <w:rsid w:val="00BB5684"/>
    <w:rsid w:val="00BB7FB4"/>
    <w:rsid w:val="00BD5840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D5EA5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B4522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D4E59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6D7F50"/>
  <w15:chartTrackingRefBased/>
  <w15:docId w15:val="{FED02FD7-1BC9-4728-815D-A7F3C265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>11;3;2</cp:keywords>
  <dc:description>委121;委122;2;議案202110090830000;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