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B3CE5" w14:textId="77777777" w:rsidR="005F09D5" w:rsidRDefault="005F09D5" w:rsidP="005F09D5">
      <w:pPr>
        <w:spacing w:afterLines="50" w:after="167"/>
        <w:rPr>
          <w:rFonts w:hint="eastAsia"/>
        </w:rPr>
      </w:pPr>
      <w:r>
        <w:rPr>
          <w:rFonts w:hint="eastAsia"/>
        </w:rPr>
        <w:t xml:space="preserve">　　　　　　　　　　　　　　　　　　　　　　　　　　　　　</w:t>
      </w:r>
      <w:r w:rsidR="00591008">
        <w:rPr>
          <w:rFonts w:hint="eastAsia"/>
        </w:rPr>
        <w:t>議案編號：</w:t>
      </w:r>
      <w:r w:rsidR="00591008">
        <w:rPr>
          <w:rFonts w:hint="eastAsia"/>
        </w:rPr>
        <w:t>202110105660000</w:t>
      </w:r>
    </w:p>
    <w:p w14:paraId="6C8BE592" w14:textId="77777777" w:rsidR="005F09D5" w:rsidRDefault="005F09D5" w:rsidP="005F09D5">
      <w:pPr>
        <w:snapToGrid w:val="0"/>
        <w:ind w:leftChars="400" w:left="844"/>
        <w:rPr>
          <w:rFonts w:ascii="細明體" w:hAnsi="細明體" w:hint="eastAsia"/>
        </w:rPr>
      </w:pPr>
      <w:r w:rsidRPr="005F09D5">
        <w:rPr>
          <w:rFonts w:eastAsia="標楷體" w:hint="eastAsia"/>
          <w:kern w:val="0"/>
          <w:sz w:val="42"/>
        </w:rPr>
        <w:t>立法院議案關係文書</w:t>
      </w:r>
      <w:r>
        <w:rPr>
          <w:rFonts w:hint="eastAsia"/>
        </w:rPr>
        <w:t xml:space="preserve">　</w:t>
      </w:r>
      <w:r w:rsidR="00A11FF3">
        <w:rPr>
          <w:rFonts w:ascii="細明體" w:hAnsi="細明體" w:hint="eastAsia"/>
        </w:rPr>
        <w:fldChar w:fldCharType="begin"/>
      </w:r>
      <w:r w:rsidR="00A11FF3">
        <w:rPr>
          <w:rFonts w:ascii="細明體" w:hAnsi="細明體" w:hint="eastAsia"/>
        </w:rPr>
        <w:instrText xml:space="preserve"> eq \o\ad(\s\up5(（中華民國41年9月起編號）),\s\do5(中華民國114年4月16日印發))</w:instrText>
      </w:r>
      <w:r w:rsidR="00A11FF3">
        <w:rPr>
          <w:rFonts w:ascii="細明體" w:hAnsi="細明體" w:hint="eastAsia"/>
        </w:rPr>
        <w:fldChar w:fldCharType="end"/>
      </w:r>
    </w:p>
    <w:p w14:paraId="4DF2FDB6" w14:textId="77777777" w:rsidR="005F09D5" w:rsidRDefault="005F09D5" w:rsidP="005F09D5">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5F09D5" w14:paraId="1C7D45BD" w14:textId="77777777" w:rsidTr="004630EC">
        <w:tc>
          <w:tcPr>
            <w:tcW w:w="0" w:type="auto"/>
            <w:vAlign w:val="center"/>
          </w:tcPr>
          <w:p w14:paraId="7DFC09B4" w14:textId="77777777" w:rsidR="005F09D5" w:rsidRDefault="005F09D5" w:rsidP="004630EC">
            <w:pPr>
              <w:pStyle w:val="affff"/>
              <w:rPr>
                <w:rFonts w:hint="eastAsia"/>
              </w:rPr>
            </w:pPr>
            <w:r>
              <w:rPr>
                <w:rFonts w:hint="eastAsia"/>
              </w:rPr>
              <w:t>院總第</w:t>
            </w:r>
            <w:r>
              <w:rPr>
                <w:rFonts w:hint="eastAsia"/>
              </w:rPr>
              <w:t>20</w:t>
            </w:r>
            <w:r>
              <w:rPr>
                <w:rFonts w:hint="eastAsia"/>
              </w:rPr>
              <w:t>號</w:t>
            </w:r>
          </w:p>
        </w:tc>
        <w:tc>
          <w:tcPr>
            <w:tcW w:w="0" w:type="auto"/>
            <w:vAlign w:val="center"/>
          </w:tcPr>
          <w:p w14:paraId="490D2F62" w14:textId="77777777" w:rsidR="005F09D5" w:rsidRDefault="005F09D5" w:rsidP="004630EC">
            <w:pPr>
              <w:pStyle w:val="affff5"/>
              <w:ind w:leftChars="200" w:left="422"/>
              <w:rPr>
                <w:rFonts w:hint="eastAsia"/>
              </w:rPr>
            </w:pPr>
            <w:r>
              <w:rPr>
                <w:rFonts w:hint="eastAsia"/>
              </w:rPr>
              <w:t>委員</w:t>
            </w:r>
          </w:p>
        </w:tc>
        <w:tc>
          <w:tcPr>
            <w:tcW w:w="0" w:type="auto"/>
            <w:vAlign w:val="center"/>
          </w:tcPr>
          <w:p w14:paraId="19DF9925" w14:textId="77777777" w:rsidR="005F09D5" w:rsidRDefault="005F09D5" w:rsidP="004630EC">
            <w:pPr>
              <w:pStyle w:val="affff5"/>
              <w:rPr>
                <w:rFonts w:hint="eastAsia"/>
              </w:rPr>
            </w:pPr>
            <w:r>
              <w:rPr>
                <w:rFonts w:hint="eastAsia"/>
              </w:rPr>
              <w:t>提案第</w:t>
            </w:r>
          </w:p>
        </w:tc>
        <w:tc>
          <w:tcPr>
            <w:tcW w:w="0" w:type="auto"/>
            <w:tcMar>
              <w:left w:w="113" w:type="dxa"/>
              <w:right w:w="113" w:type="dxa"/>
            </w:tcMar>
            <w:vAlign w:val="center"/>
          </w:tcPr>
          <w:p w14:paraId="3202F26A" w14:textId="77777777" w:rsidR="005F09D5" w:rsidRDefault="005F09D5" w:rsidP="004630EC">
            <w:pPr>
              <w:pStyle w:val="affff5"/>
              <w:jc w:val="distribute"/>
              <w:rPr>
                <w:rFonts w:hint="eastAsia"/>
              </w:rPr>
            </w:pPr>
            <w:r>
              <w:t>11010566</w:t>
            </w:r>
          </w:p>
        </w:tc>
        <w:tc>
          <w:tcPr>
            <w:tcW w:w="0" w:type="auto"/>
            <w:vAlign w:val="center"/>
          </w:tcPr>
          <w:p w14:paraId="361A9B69" w14:textId="77777777" w:rsidR="005F09D5" w:rsidRDefault="005F09D5" w:rsidP="004630EC">
            <w:pPr>
              <w:pStyle w:val="affff5"/>
              <w:rPr>
                <w:rFonts w:hint="eastAsia"/>
              </w:rPr>
            </w:pPr>
            <w:r>
              <w:rPr>
                <w:rFonts w:hint="eastAsia"/>
              </w:rPr>
              <w:t>號</w:t>
            </w:r>
          </w:p>
        </w:tc>
        <w:tc>
          <w:tcPr>
            <w:tcW w:w="0" w:type="auto"/>
            <w:vAlign w:val="center"/>
          </w:tcPr>
          <w:p w14:paraId="35C8C8E3" w14:textId="77777777" w:rsidR="005F09D5" w:rsidRDefault="005F09D5" w:rsidP="004630EC">
            <w:pPr>
              <w:pStyle w:val="affff5"/>
              <w:rPr>
                <w:rFonts w:hint="eastAsia"/>
              </w:rPr>
            </w:pPr>
          </w:p>
        </w:tc>
        <w:tc>
          <w:tcPr>
            <w:tcW w:w="0" w:type="auto"/>
            <w:tcMar>
              <w:left w:w="113" w:type="dxa"/>
            </w:tcMar>
            <w:vAlign w:val="center"/>
          </w:tcPr>
          <w:p w14:paraId="72CF79B7" w14:textId="77777777" w:rsidR="005F09D5" w:rsidRDefault="005F09D5" w:rsidP="004630EC">
            <w:pPr>
              <w:pStyle w:val="affff5"/>
              <w:rPr>
                <w:rFonts w:hint="eastAsia"/>
              </w:rPr>
            </w:pPr>
          </w:p>
        </w:tc>
      </w:tr>
    </w:tbl>
    <w:p w14:paraId="0CE918A3" w14:textId="77777777" w:rsidR="005F09D5" w:rsidRDefault="005F09D5" w:rsidP="005F09D5">
      <w:pPr>
        <w:pStyle w:val="afb"/>
        <w:spacing w:line="600" w:lineRule="exact"/>
        <w:ind w:left="1382" w:hanging="855"/>
        <w:rPr>
          <w:rFonts w:hint="eastAsia"/>
        </w:rPr>
      </w:pPr>
    </w:p>
    <w:p w14:paraId="6562E8CC" w14:textId="77777777" w:rsidR="005F09D5" w:rsidRDefault="005F09D5" w:rsidP="005F09D5">
      <w:pPr>
        <w:pStyle w:val="afb"/>
        <w:ind w:left="1382" w:hanging="855"/>
        <w:rPr>
          <w:rFonts w:hint="eastAsia"/>
        </w:rPr>
      </w:pPr>
      <w:r>
        <w:rPr>
          <w:rFonts w:hint="eastAsia"/>
        </w:rPr>
        <w:t>案由：本院委員萬美玲、林沛祥、廖偉翔等</w:t>
      </w:r>
      <w:r>
        <w:rPr>
          <w:rFonts w:hint="eastAsia"/>
        </w:rPr>
        <w:t>18</w:t>
      </w:r>
      <w:r>
        <w:rPr>
          <w:rFonts w:hint="eastAsia"/>
        </w:rPr>
        <w:t>人，鑒於近年來人工</w:t>
      </w:r>
      <w:r w:rsidRPr="002773A4">
        <w:rPr>
          <w:rFonts w:hint="eastAsia"/>
          <w:spacing w:val="8"/>
        </w:rPr>
        <w:t>智慧發展快速，且其影響層面廣泛，能應用於各領域上，亦</w:t>
      </w:r>
      <w:r>
        <w:rPr>
          <w:rFonts w:hint="eastAsia"/>
        </w:rPr>
        <w:t>被國際視為未來趨勢，且經濟合作暨發展組織（以下簡稱</w:t>
      </w:r>
      <w:r>
        <w:rPr>
          <w:rFonts w:hint="eastAsia"/>
        </w:rPr>
        <w:t>OECD</w:t>
      </w:r>
      <w:r>
        <w:rPr>
          <w:rFonts w:hint="eastAsia"/>
        </w:rPr>
        <w:t>）於</w:t>
      </w:r>
      <w:r>
        <w:rPr>
          <w:rFonts w:hint="eastAsia"/>
        </w:rPr>
        <w:t>2019</w:t>
      </w:r>
      <w:r>
        <w:rPr>
          <w:rFonts w:hint="eastAsia"/>
        </w:rPr>
        <w:t>年通過「人工智慧建議書」，提出基本價值原則，給予各國相關建議；歐盟同年發布「可信賴人工智慧倫理準則」，且於</w:t>
      </w:r>
      <w:r>
        <w:rPr>
          <w:rFonts w:hint="eastAsia"/>
        </w:rPr>
        <w:t>2024</w:t>
      </w:r>
      <w:r>
        <w:rPr>
          <w:rFonts w:hint="eastAsia"/>
        </w:rPr>
        <w:t>年通過「人工智慧法」；美國則於</w:t>
      </w:r>
      <w:r>
        <w:rPr>
          <w:rFonts w:hint="eastAsia"/>
        </w:rPr>
        <w:t>2022</w:t>
      </w:r>
      <w:r>
        <w:rPr>
          <w:rFonts w:hint="eastAsia"/>
        </w:rPr>
        <w:t>年發布「</w:t>
      </w:r>
      <w:r>
        <w:rPr>
          <w:rFonts w:hint="eastAsia"/>
        </w:rPr>
        <w:t>AI</w:t>
      </w:r>
      <w:r>
        <w:rPr>
          <w:rFonts w:hint="eastAsia"/>
        </w:rPr>
        <w:t>權利法案藍圖」、加拿大亦於</w:t>
      </w:r>
      <w:r>
        <w:rPr>
          <w:rFonts w:hint="eastAsia"/>
        </w:rPr>
        <w:t>2022</w:t>
      </w:r>
      <w:r>
        <w:rPr>
          <w:rFonts w:hint="eastAsia"/>
        </w:rPr>
        <w:t>年提出</w:t>
      </w:r>
      <w:r w:rsidRPr="002773A4">
        <w:rPr>
          <w:rFonts w:hint="eastAsia"/>
          <w:spacing w:val="0"/>
        </w:rPr>
        <w:t>「人工智慧資料法草案」，然我國迄今卻未有相關法規，恐</w:t>
      </w:r>
      <w:r>
        <w:rPr>
          <w:rFonts w:hint="eastAsia"/>
        </w:rPr>
        <w:t>讓我國人工智慧發展落後他國，且無相關法規亦將讓人工智慧</w:t>
      </w:r>
      <w:r w:rsidRPr="002773A4">
        <w:rPr>
          <w:rFonts w:hint="eastAsia"/>
          <w:spacing w:val="0"/>
        </w:rPr>
        <w:t>發展受到限制，政府應積極推動相關法規，以協助、推動我</w:t>
      </w:r>
      <w:r>
        <w:rPr>
          <w:rFonts w:hint="eastAsia"/>
        </w:rPr>
        <w:t>國人工智慧發展，並規範人工智慧應遵守之基本原則，避免於人工智慧發展過程中，使國民權益受損，爰擬具「人工智慧基本法草案」。是否有當？敬請公決。</w:t>
      </w:r>
    </w:p>
    <w:p w14:paraId="1E89D42C" w14:textId="77777777" w:rsidR="005F09D5" w:rsidRPr="005F09D5" w:rsidRDefault="005F09D5" w:rsidP="005F09D5">
      <w:pPr>
        <w:pStyle w:val="afb"/>
        <w:ind w:left="1382" w:hanging="855"/>
        <w:rPr>
          <w:rFonts w:hint="eastAsia"/>
        </w:rPr>
      </w:pPr>
    </w:p>
    <w:p w14:paraId="289D4B57" w14:textId="77777777" w:rsidR="005F09D5" w:rsidRDefault="005F09D5" w:rsidP="005F09D5">
      <w:pPr>
        <w:rPr>
          <w:rFonts w:hint="eastAsia"/>
        </w:rPr>
      </w:pPr>
    </w:p>
    <w:p w14:paraId="35601AA7" w14:textId="77777777" w:rsidR="005F09D5" w:rsidRDefault="005F09D5" w:rsidP="005F09D5">
      <w:pPr>
        <w:pStyle w:val="-"/>
        <w:ind w:left="3165" w:right="633" w:hanging="844"/>
        <w:rPr>
          <w:rFonts w:hint="eastAsia"/>
        </w:rPr>
      </w:pPr>
      <w:r>
        <w:rPr>
          <w:rFonts w:hint="eastAsia"/>
        </w:rPr>
        <w:t>提案人：萬美玲　　林沛祥　　廖偉翔</w:t>
      </w:r>
    </w:p>
    <w:p w14:paraId="42EB4E89" w14:textId="77777777" w:rsidR="005F09D5" w:rsidRDefault="005F09D5" w:rsidP="005F09D5">
      <w:pPr>
        <w:pStyle w:val="-"/>
        <w:ind w:left="3165" w:right="633" w:hanging="844"/>
        <w:rPr>
          <w:rFonts w:hint="eastAsia"/>
        </w:rPr>
      </w:pPr>
      <w:r>
        <w:rPr>
          <w:rFonts w:hint="eastAsia"/>
        </w:rPr>
        <w:t>連署人：張嘉郡　　鄭天財</w:t>
      </w:r>
      <w:r>
        <w:rPr>
          <w:rFonts w:hint="eastAsia"/>
        </w:rPr>
        <w:t>Sra Kacaw</w:t>
      </w:r>
      <w:r w:rsidR="00B76D01">
        <w:rPr>
          <w:rFonts w:hint="eastAsia"/>
        </w:rPr>
        <w:t xml:space="preserve">　　</w:t>
      </w:r>
      <w:r w:rsidR="00B76D01">
        <w:rPr>
          <w:rFonts w:hint="eastAsia"/>
          <w:sz w:val="8"/>
        </w:rPr>
        <w:t xml:space="preserve">　</w:t>
      </w:r>
      <w:r>
        <w:rPr>
          <w:rFonts w:hint="eastAsia"/>
        </w:rPr>
        <w:t xml:space="preserve">牛煦庭　　黃　仁　　羅明才　　邱鎮軍　　翁曉玲　　呂玉玲　　洪孟楷　　林國成　　游　顥　　黃建賓　　柯志恩　　廖先翔　　陳菁徽　</w:t>
      </w:r>
    </w:p>
    <w:p w14:paraId="5830BDC0" w14:textId="77777777" w:rsidR="005F09D5" w:rsidRDefault="005F09D5" w:rsidP="005F09D5">
      <w:pPr>
        <w:pStyle w:val="afffff9"/>
        <w:spacing w:after="167" w:line="500" w:lineRule="exact"/>
        <w:ind w:left="1055" w:firstLineChars="0" w:firstLine="0"/>
        <w:sectPr w:rsidR="005F09D5" w:rsidSect="003108F2">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61"/>
          <w:cols w:space="720"/>
          <w:docGrid w:type="linesAndChars" w:linePitch="335" w:charSpace="200"/>
        </w:sectPr>
      </w:pPr>
    </w:p>
    <w:p w14:paraId="60EC62BD" w14:textId="77777777" w:rsidR="005F09D5" w:rsidRDefault="005F09D5" w:rsidP="005F09D5">
      <w:pPr>
        <w:pStyle w:val="afffff9"/>
        <w:spacing w:after="167" w:line="500" w:lineRule="exact"/>
        <w:ind w:left="1055" w:firstLineChars="0" w:firstLine="0"/>
        <w:rPr>
          <w:rFonts w:hint="eastAsia"/>
        </w:rPr>
      </w:pPr>
      <w:r>
        <w:rPr>
          <w:rFonts w:hint="eastAsia"/>
        </w:rPr>
        <w:lastRenderedPageBreak/>
        <w:t>人工智慧基本法草案總說明</w:t>
      </w:r>
    </w:p>
    <w:p w14:paraId="6794CD64" w14:textId="77777777" w:rsidR="005F09D5" w:rsidRDefault="005F09D5" w:rsidP="005F09D5">
      <w:pPr>
        <w:pStyle w:val="afffff3"/>
        <w:ind w:firstLine="422"/>
        <w:rPr>
          <w:rFonts w:hint="eastAsia"/>
        </w:rPr>
      </w:pPr>
      <w:r>
        <w:rPr>
          <w:rFonts w:hint="eastAsia"/>
        </w:rPr>
        <w:t>鑒於近年來人工智慧發展快速，且其影響層面廣泛，能應用於各領域上，亦被國際視為未來趨勢，且經濟合作暨發展組織（以下簡稱</w:t>
      </w:r>
      <w:r>
        <w:rPr>
          <w:rFonts w:hint="eastAsia"/>
        </w:rPr>
        <w:t>OECD</w:t>
      </w:r>
      <w:r>
        <w:rPr>
          <w:rFonts w:hint="eastAsia"/>
        </w:rPr>
        <w:t>）於</w:t>
      </w:r>
      <w:r>
        <w:rPr>
          <w:rFonts w:hint="eastAsia"/>
        </w:rPr>
        <w:t>2019</w:t>
      </w:r>
      <w:r>
        <w:rPr>
          <w:rFonts w:hint="eastAsia"/>
        </w:rPr>
        <w:t>年通過「人工智慧建議書」，提出基本價值原則，給予各國相關建議；歐盟同年發布「可信賴人工智慧倫理準則」，且於</w:t>
      </w:r>
      <w:r>
        <w:rPr>
          <w:rFonts w:hint="eastAsia"/>
        </w:rPr>
        <w:t>2024</w:t>
      </w:r>
      <w:r>
        <w:rPr>
          <w:rFonts w:hint="eastAsia"/>
        </w:rPr>
        <w:t>年通過「人工智慧法」；美國則於</w:t>
      </w:r>
      <w:r>
        <w:rPr>
          <w:rFonts w:hint="eastAsia"/>
        </w:rPr>
        <w:t>2022</w:t>
      </w:r>
      <w:r>
        <w:rPr>
          <w:rFonts w:hint="eastAsia"/>
        </w:rPr>
        <w:t>年發布「</w:t>
      </w:r>
      <w:r>
        <w:rPr>
          <w:rFonts w:hint="eastAsia"/>
        </w:rPr>
        <w:t>AI</w:t>
      </w:r>
      <w:r>
        <w:rPr>
          <w:rFonts w:hint="eastAsia"/>
        </w:rPr>
        <w:t>權利法案藍圖」、加拿大亦於</w:t>
      </w:r>
      <w:r>
        <w:rPr>
          <w:rFonts w:hint="eastAsia"/>
        </w:rPr>
        <w:t>2022</w:t>
      </w:r>
      <w:r>
        <w:rPr>
          <w:rFonts w:hint="eastAsia"/>
        </w:rPr>
        <w:t>年提出「人工智慧資料法草案」，然我國迄今卻未有相關法規，恐讓我國人工智慧發展落後他國，且無相關法規亦將讓人工智慧發展受到限制，政府應積極推動相關法規，以協助、推動我國人工智慧發展，並規範人工智慧應遵守之基本原則，避免於人工智慧發展過程中，使國民權益受損，爰擬具「人工智慧基本法草案」，其要點如下：</w:t>
      </w:r>
    </w:p>
    <w:p w14:paraId="52986246" w14:textId="77777777" w:rsidR="005F09D5" w:rsidRDefault="005F09D5" w:rsidP="005F09D5">
      <w:pPr>
        <w:pStyle w:val="afffff1"/>
        <w:ind w:left="422" w:hanging="422"/>
        <w:rPr>
          <w:rFonts w:hint="eastAsia"/>
        </w:rPr>
      </w:pPr>
      <w:r>
        <w:rPr>
          <w:rFonts w:hint="eastAsia"/>
        </w:rPr>
        <w:t>一、本法之制定目的。（草案第一條）</w:t>
      </w:r>
    </w:p>
    <w:p w14:paraId="3AFEF551" w14:textId="77777777" w:rsidR="005F09D5" w:rsidRDefault="005F09D5" w:rsidP="005F09D5">
      <w:pPr>
        <w:pStyle w:val="afffff1"/>
        <w:ind w:left="422" w:hanging="422"/>
        <w:rPr>
          <w:rFonts w:hint="eastAsia"/>
        </w:rPr>
      </w:pPr>
      <w:r>
        <w:rPr>
          <w:rFonts w:hint="eastAsia"/>
        </w:rPr>
        <w:t>二、訂定本法主管機關</w:t>
      </w:r>
      <w:r w:rsidR="002773A4">
        <w:rPr>
          <w:rFonts w:hint="eastAsia"/>
        </w:rPr>
        <w:t>。</w:t>
      </w:r>
      <w:r>
        <w:rPr>
          <w:rFonts w:hint="eastAsia"/>
        </w:rPr>
        <w:t>（草案第二條）</w:t>
      </w:r>
    </w:p>
    <w:p w14:paraId="6215EEC1" w14:textId="77777777" w:rsidR="005F09D5" w:rsidRDefault="005F09D5" w:rsidP="005F09D5">
      <w:pPr>
        <w:pStyle w:val="afffff1"/>
        <w:ind w:left="422" w:hanging="422"/>
        <w:rPr>
          <w:rFonts w:hint="eastAsia"/>
        </w:rPr>
      </w:pPr>
      <w:r>
        <w:rPr>
          <w:rFonts w:hint="eastAsia"/>
        </w:rPr>
        <w:t>三、人工智慧定義。（草案第三條）</w:t>
      </w:r>
    </w:p>
    <w:p w14:paraId="7E754324" w14:textId="77777777" w:rsidR="005F09D5" w:rsidRDefault="005F09D5" w:rsidP="005F09D5">
      <w:pPr>
        <w:pStyle w:val="afffff1"/>
        <w:ind w:left="422" w:hanging="422"/>
        <w:rPr>
          <w:rFonts w:hint="eastAsia"/>
        </w:rPr>
      </w:pPr>
      <w:r>
        <w:rPr>
          <w:rFonts w:hint="eastAsia"/>
        </w:rPr>
        <w:t>四、人工智慧研究發展及應用之基本原則。（草案第四條）</w:t>
      </w:r>
    </w:p>
    <w:p w14:paraId="739DC4E5" w14:textId="77777777" w:rsidR="005F09D5" w:rsidRDefault="005F09D5" w:rsidP="005F09D5">
      <w:pPr>
        <w:pStyle w:val="afffff1"/>
        <w:ind w:left="422" w:hanging="422"/>
        <w:rPr>
          <w:rFonts w:hint="eastAsia"/>
        </w:rPr>
      </w:pPr>
      <w:r>
        <w:rPr>
          <w:rFonts w:hint="eastAsia"/>
        </w:rPr>
        <w:t>五、政府應推動人工智慧研究發展與應用。（草案第五條）</w:t>
      </w:r>
    </w:p>
    <w:p w14:paraId="0697791C" w14:textId="77777777" w:rsidR="005F09D5" w:rsidRDefault="005F09D5" w:rsidP="005F09D5">
      <w:pPr>
        <w:pStyle w:val="afffff1"/>
        <w:ind w:left="422" w:hanging="422"/>
        <w:rPr>
          <w:rFonts w:hint="eastAsia"/>
        </w:rPr>
      </w:pPr>
      <w:r>
        <w:rPr>
          <w:rFonts w:hint="eastAsia"/>
        </w:rPr>
        <w:t>六、政府應完善法規調適。（草案第六條）</w:t>
      </w:r>
    </w:p>
    <w:p w14:paraId="7C0DDAA5" w14:textId="77777777" w:rsidR="005F09D5" w:rsidRDefault="005F09D5" w:rsidP="005F09D5">
      <w:pPr>
        <w:pStyle w:val="afffff1"/>
        <w:ind w:left="422" w:hanging="422"/>
        <w:rPr>
          <w:rFonts w:hint="eastAsia"/>
        </w:rPr>
      </w:pPr>
      <w:r>
        <w:rPr>
          <w:rFonts w:hint="eastAsia"/>
        </w:rPr>
        <w:t>七、政府應建立或完備人工智慧創新實驗環境。（草案第七條）</w:t>
      </w:r>
    </w:p>
    <w:p w14:paraId="3A89E3FA" w14:textId="77777777" w:rsidR="005F09D5" w:rsidRDefault="005F09D5" w:rsidP="005F09D5">
      <w:pPr>
        <w:pStyle w:val="afffff1"/>
        <w:ind w:left="422" w:hanging="422"/>
        <w:rPr>
          <w:rFonts w:hint="eastAsia"/>
        </w:rPr>
      </w:pPr>
      <w:r>
        <w:rPr>
          <w:rFonts w:hint="eastAsia"/>
        </w:rPr>
        <w:t>八、政府應推動人工智慧公私協力與國際合作。（草案第八條）</w:t>
      </w:r>
    </w:p>
    <w:p w14:paraId="56FBC75C" w14:textId="77777777" w:rsidR="005F09D5" w:rsidRDefault="005F09D5" w:rsidP="005F09D5">
      <w:pPr>
        <w:pStyle w:val="afffff1"/>
        <w:ind w:left="422" w:hanging="422"/>
        <w:rPr>
          <w:rFonts w:hint="eastAsia"/>
        </w:rPr>
      </w:pPr>
      <w:r>
        <w:rPr>
          <w:rFonts w:hint="eastAsia"/>
        </w:rPr>
        <w:t>九、政府應推動人工智慧人才培育與素養教育。（草案第九條）</w:t>
      </w:r>
    </w:p>
    <w:p w14:paraId="141BF096" w14:textId="77777777" w:rsidR="005F09D5" w:rsidRDefault="005F09D5" w:rsidP="005F09D5">
      <w:pPr>
        <w:pStyle w:val="afffff1"/>
        <w:ind w:left="422" w:hanging="422"/>
        <w:rPr>
          <w:rFonts w:hint="eastAsia"/>
        </w:rPr>
      </w:pPr>
      <w:r>
        <w:rPr>
          <w:rFonts w:hint="eastAsia"/>
        </w:rPr>
        <w:t>十、政府應評估驗證人工智慧防止違法應用。（草案第十條）</w:t>
      </w:r>
    </w:p>
    <w:p w14:paraId="0EE96E02" w14:textId="77777777" w:rsidR="005F09D5" w:rsidRDefault="005F09D5" w:rsidP="005F09D5">
      <w:pPr>
        <w:pStyle w:val="afffff1"/>
        <w:ind w:left="422" w:hanging="422"/>
        <w:rPr>
          <w:rFonts w:hint="eastAsia"/>
        </w:rPr>
      </w:pPr>
      <w:r>
        <w:rPr>
          <w:rFonts w:hint="eastAsia"/>
        </w:rPr>
        <w:t>十一、政府應推動人工智慧風險分級規範。（草案第十一條）</w:t>
      </w:r>
    </w:p>
    <w:p w14:paraId="2C2DE917" w14:textId="77777777" w:rsidR="005F09D5" w:rsidRDefault="005F09D5" w:rsidP="005F09D5">
      <w:pPr>
        <w:pStyle w:val="afffff1"/>
        <w:ind w:left="422" w:hanging="422"/>
        <w:rPr>
          <w:rFonts w:hint="eastAsia"/>
        </w:rPr>
      </w:pPr>
      <w:r>
        <w:rPr>
          <w:rFonts w:hint="eastAsia"/>
        </w:rPr>
        <w:t>十二、政府應強化人工智慧人為可控性。（草案第十二條）</w:t>
      </w:r>
    </w:p>
    <w:p w14:paraId="7853F131" w14:textId="77777777" w:rsidR="005F09D5" w:rsidRDefault="005F09D5" w:rsidP="005F09D5">
      <w:pPr>
        <w:pStyle w:val="afffff1"/>
        <w:ind w:left="422" w:hanging="422"/>
        <w:rPr>
          <w:rFonts w:hint="eastAsia"/>
        </w:rPr>
      </w:pPr>
      <w:r>
        <w:rPr>
          <w:rFonts w:hint="eastAsia"/>
        </w:rPr>
        <w:t>十三、政府應建立人工智慧應用負責機制。（草案第十三條）</w:t>
      </w:r>
    </w:p>
    <w:p w14:paraId="4758DCD6" w14:textId="77777777" w:rsidR="005F09D5" w:rsidRDefault="005F09D5" w:rsidP="005F09D5">
      <w:pPr>
        <w:pStyle w:val="afffff1"/>
        <w:ind w:left="422" w:hanging="422"/>
        <w:rPr>
          <w:rFonts w:hint="eastAsia"/>
        </w:rPr>
      </w:pPr>
      <w:r>
        <w:rPr>
          <w:rFonts w:hint="eastAsia"/>
        </w:rPr>
        <w:t>十四、政府應保障勞工權益。（草案第十四條）</w:t>
      </w:r>
    </w:p>
    <w:p w14:paraId="371CD748" w14:textId="77777777" w:rsidR="005F09D5" w:rsidRDefault="005F09D5" w:rsidP="005F09D5">
      <w:pPr>
        <w:pStyle w:val="afffff1"/>
        <w:ind w:left="422" w:hanging="422"/>
        <w:rPr>
          <w:rFonts w:hint="eastAsia"/>
        </w:rPr>
      </w:pPr>
      <w:r>
        <w:rPr>
          <w:rFonts w:hint="eastAsia"/>
        </w:rPr>
        <w:t>十五、政府應保障個資隱私。（草案第十五條）</w:t>
      </w:r>
    </w:p>
    <w:p w14:paraId="687BC151" w14:textId="77777777" w:rsidR="005F09D5" w:rsidRDefault="005F09D5" w:rsidP="005F09D5">
      <w:pPr>
        <w:pStyle w:val="afffff1"/>
        <w:ind w:left="422" w:hanging="422"/>
        <w:rPr>
          <w:rFonts w:hint="eastAsia"/>
        </w:rPr>
      </w:pPr>
      <w:r>
        <w:rPr>
          <w:rFonts w:hint="eastAsia"/>
        </w:rPr>
        <w:t>十六、政府應提升資料利用性與國家文化價值。（草案第十六條）</w:t>
      </w:r>
    </w:p>
    <w:p w14:paraId="6EB42A4C" w14:textId="77777777" w:rsidR="005F09D5" w:rsidRDefault="005F09D5" w:rsidP="005F09D5">
      <w:pPr>
        <w:pStyle w:val="afffff1"/>
        <w:ind w:left="422" w:hanging="422"/>
        <w:rPr>
          <w:rFonts w:hint="eastAsia"/>
        </w:rPr>
      </w:pPr>
      <w:r>
        <w:rPr>
          <w:rFonts w:hint="eastAsia"/>
        </w:rPr>
        <w:t>十七、政府公務使用人工智慧之原則。（草案第十七條）</w:t>
      </w:r>
    </w:p>
    <w:p w14:paraId="10C798B4" w14:textId="77777777" w:rsidR="005F09D5" w:rsidRDefault="005F09D5" w:rsidP="005F09D5">
      <w:pPr>
        <w:pStyle w:val="afffff1"/>
        <w:ind w:left="422" w:hanging="422"/>
        <w:rPr>
          <w:rFonts w:hint="eastAsia"/>
        </w:rPr>
      </w:pPr>
      <w:r>
        <w:rPr>
          <w:rFonts w:hint="eastAsia"/>
        </w:rPr>
        <w:t>十八、政府應檢討主管法規。（草案第十八條）</w:t>
      </w:r>
    </w:p>
    <w:p w14:paraId="5439E4DE" w14:textId="77777777" w:rsidR="005F09D5" w:rsidRDefault="005F09D5" w:rsidP="005F09D5">
      <w:pPr>
        <w:pStyle w:val="afffff1"/>
        <w:ind w:left="422" w:hanging="422"/>
        <w:rPr>
          <w:rFonts w:hint="eastAsia"/>
        </w:rPr>
      </w:pPr>
      <w:r>
        <w:rPr>
          <w:rFonts w:hint="eastAsia"/>
        </w:rPr>
        <w:t>十九、本法施行日。（草案第十九條）</w:t>
      </w:r>
    </w:p>
    <w:p w14:paraId="4C0DEA52" w14:textId="77777777" w:rsidR="005F09D5" w:rsidRDefault="005F09D5" w:rsidP="005F09D5"/>
    <w:p w14:paraId="4CE3252E" w14:textId="77777777" w:rsidR="005F09D5" w:rsidRDefault="005F09D5" w:rsidP="005F09D5">
      <w:pPr>
        <w:pStyle w:val="afffff3"/>
        <w:ind w:firstLine="422"/>
        <w:sectPr w:rsidR="005F09D5" w:rsidSect="005F09D5">
          <w:pgSz w:w="11906" w:h="16838" w:code="9"/>
          <w:pgMar w:top="1984" w:right="1417" w:bottom="1417" w:left="1417" w:header="1417" w:footer="850" w:gutter="0"/>
          <w:cols w:space="720"/>
          <w:docGrid w:type="linesAndChars" w:linePitch="335" w:charSpace="200"/>
        </w:sectPr>
      </w:pPr>
    </w:p>
    <w:p w14:paraId="411623F0" w14:textId="77777777" w:rsidR="005F09D5" w:rsidRDefault="005F09D5" w:rsidP="00B76D01">
      <w:pPr>
        <w:spacing w:line="14" w:lineRule="exact"/>
        <w:sectPr w:rsidR="005F09D5" w:rsidSect="005F09D5">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5F09D5" w14:paraId="47EBDE87" w14:textId="77777777" w:rsidTr="004630EC">
        <w:tc>
          <w:tcPr>
            <w:tcW w:w="9128" w:type="dxa"/>
            <w:gridSpan w:val="2"/>
            <w:tcBorders>
              <w:top w:val="nil"/>
              <w:left w:val="nil"/>
              <w:bottom w:val="nil"/>
              <w:right w:val="nil"/>
            </w:tcBorders>
          </w:tcPr>
          <w:p w14:paraId="096D79F2" w14:textId="77777777" w:rsidR="005F09D5" w:rsidRPr="004630EC" w:rsidRDefault="005F09D5" w:rsidP="004630EC">
            <w:pPr>
              <w:spacing w:before="105" w:after="105" w:line="480" w:lineRule="exact"/>
              <w:ind w:leftChars="500" w:left="1055"/>
              <w:rPr>
                <w:rFonts w:ascii="標楷體" w:eastAsia="標楷體" w:hAnsi="標楷體" w:hint="eastAsia"/>
                <w:sz w:val="28"/>
              </w:rPr>
            </w:pPr>
            <w:r w:rsidRPr="004630EC">
              <w:rPr>
                <w:rFonts w:ascii="標楷體" w:eastAsia="標楷體" w:hAnsi="標楷體"/>
                <w:sz w:val="28"/>
              </w:rPr>
              <w:br w:type="page"/>
              <w:t>人工智慧基本法草案</w:t>
            </w:r>
            <w:bookmarkStart w:id="0" w:name="TA4525851"/>
            <w:bookmarkEnd w:id="0"/>
          </w:p>
        </w:tc>
      </w:tr>
      <w:tr w:rsidR="005F09D5" w14:paraId="32BD040B" w14:textId="77777777" w:rsidTr="004630EC">
        <w:tc>
          <w:tcPr>
            <w:tcW w:w="4564" w:type="dxa"/>
            <w:tcBorders>
              <w:top w:val="nil"/>
            </w:tcBorders>
          </w:tcPr>
          <w:p w14:paraId="3EC4C1ED" w14:textId="77777777" w:rsidR="005F09D5" w:rsidRDefault="005F09D5" w:rsidP="004630EC">
            <w:pPr>
              <w:pStyle w:val="aff8"/>
              <w:ind w:left="105" w:right="105"/>
              <w:rPr>
                <w:rFonts w:hint="eastAsia"/>
              </w:rPr>
            </w:pPr>
            <w:r>
              <w:rPr>
                <w:rFonts w:hint="eastAsia"/>
              </w:rPr>
              <w:pict w14:anchorId="56DC9B87">
                <v:line id="DW1101542" o:spid="_x0000_s1036" style="position:absolute;left:0;text-align:left;z-index:251657216;mso-position-horizontal-relative:text;mso-position-vertical-relative:text" from="-2pt,-.7pt" to="455.8pt,-.7pt" strokeweight="1.5pt"/>
              </w:pict>
            </w:r>
            <w:r>
              <w:rPr>
                <w:rFonts w:hint="eastAsia"/>
              </w:rPr>
              <w:t>條文</w:t>
            </w:r>
          </w:p>
        </w:tc>
        <w:tc>
          <w:tcPr>
            <w:tcW w:w="4564" w:type="dxa"/>
            <w:tcBorders>
              <w:top w:val="nil"/>
            </w:tcBorders>
          </w:tcPr>
          <w:p w14:paraId="1D50759F" w14:textId="77777777" w:rsidR="005F09D5" w:rsidRDefault="005F09D5" w:rsidP="004630EC">
            <w:pPr>
              <w:pStyle w:val="aff8"/>
              <w:ind w:left="105" w:right="105"/>
              <w:rPr>
                <w:rFonts w:hint="eastAsia"/>
              </w:rPr>
            </w:pPr>
            <w:r>
              <w:rPr>
                <w:rFonts w:hint="eastAsia"/>
              </w:rPr>
              <w:t>說明</w:t>
            </w:r>
          </w:p>
        </w:tc>
      </w:tr>
      <w:tr w:rsidR="005F09D5" w14:paraId="6880BECA" w14:textId="77777777" w:rsidTr="004630EC">
        <w:tc>
          <w:tcPr>
            <w:tcW w:w="4564" w:type="dxa"/>
          </w:tcPr>
          <w:p w14:paraId="1850E514" w14:textId="77777777" w:rsidR="005F09D5" w:rsidRDefault="005F09D5" w:rsidP="004630EC">
            <w:pPr>
              <w:spacing w:line="315" w:lineRule="exact"/>
              <w:ind w:leftChars="50" w:left="316" w:rightChars="50" w:right="105" w:hangingChars="100" w:hanging="211"/>
              <w:rPr>
                <w:rFonts w:hint="eastAsia"/>
              </w:rPr>
            </w:pPr>
            <w:r>
              <w:rPr>
                <w:rFonts w:hint="eastAsia"/>
              </w:rPr>
              <w:t>第一條　為促進以人為本之人工智慧研發與應用，維護國民生命、身體、健康、安全及權利，提升國民生活福祉、維護國家文化價值及國家競爭力，增進社會國家之永續發展，特制定本法。</w:t>
            </w:r>
          </w:p>
        </w:tc>
        <w:tc>
          <w:tcPr>
            <w:tcW w:w="4564" w:type="dxa"/>
          </w:tcPr>
          <w:p w14:paraId="7270E3E3" w14:textId="77777777" w:rsidR="005F09D5" w:rsidRDefault="005F09D5" w:rsidP="004630EC">
            <w:pPr>
              <w:spacing w:line="315" w:lineRule="exact"/>
              <w:ind w:leftChars="50" w:left="527" w:rightChars="50" w:right="105" w:hangingChars="200" w:hanging="422"/>
              <w:rPr>
                <w:rFonts w:hint="eastAsia"/>
              </w:rPr>
            </w:pPr>
            <w:r>
              <w:rPr>
                <w:rFonts w:hint="eastAsia"/>
              </w:rPr>
              <w:t>一、本法之立法目的。</w:t>
            </w:r>
          </w:p>
          <w:p w14:paraId="6FE3816F" w14:textId="77777777" w:rsidR="005F09D5" w:rsidRDefault="005F09D5" w:rsidP="004630EC">
            <w:pPr>
              <w:spacing w:line="315" w:lineRule="exact"/>
              <w:ind w:leftChars="50" w:left="527" w:rightChars="50" w:right="105" w:hangingChars="200" w:hanging="422"/>
              <w:rPr>
                <w:rFonts w:hint="eastAsia"/>
              </w:rPr>
            </w:pPr>
            <w:r>
              <w:rPr>
                <w:rFonts w:hint="eastAsia"/>
              </w:rPr>
              <w:t>二、人工智慧為攸關國家發展之戰略性科技，亦為國際主要發展趨勢，為積極發展與應用人工智慧，強化與深耕以人為本之人工智慧技術，促進技術應用與產業發展，同時維護人民安全、國家安全及保障人民權利，邁向社會永續發展，以期回應社會及人文需求，並儘速達到智慧國家之目標，且人工智慧為新興領域，涉及面相極廣，實有修法之必要。</w:t>
            </w:r>
          </w:p>
          <w:p w14:paraId="05E976D7" w14:textId="77777777" w:rsidR="005F09D5" w:rsidRDefault="005F09D5" w:rsidP="004630EC">
            <w:pPr>
              <w:spacing w:line="315" w:lineRule="exact"/>
              <w:ind w:leftChars="50" w:left="527" w:rightChars="50" w:right="105" w:hangingChars="200" w:hanging="422"/>
              <w:rPr>
                <w:rFonts w:hint="eastAsia"/>
              </w:rPr>
            </w:pPr>
            <w:r>
              <w:rPr>
                <w:rFonts w:hint="eastAsia"/>
              </w:rPr>
              <w:t>三、此外，發展與應用人工智慧之同時，應制定具有指標與引導性原則之立法，作為發展人工智慧之規範與促進應用之法源基礎。</w:t>
            </w:r>
          </w:p>
        </w:tc>
      </w:tr>
      <w:tr w:rsidR="005F09D5" w14:paraId="3EECB1B4" w14:textId="77777777" w:rsidTr="004630EC">
        <w:tc>
          <w:tcPr>
            <w:tcW w:w="4564" w:type="dxa"/>
          </w:tcPr>
          <w:p w14:paraId="2E243D6D" w14:textId="77777777" w:rsidR="005F09D5" w:rsidRDefault="005F09D5" w:rsidP="004630EC">
            <w:pPr>
              <w:spacing w:line="315" w:lineRule="exact"/>
              <w:ind w:leftChars="50" w:left="316" w:rightChars="50" w:right="105" w:hangingChars="100" w:hanging="211"/>
              <w:rPr>
                <w:rFonts w:hint="eastAsia"/>
              </w:rPr>
            </w:pPr>
            <w:r>
              <w:rPr>
                <w:rFonts w:hint="eastAsia"/>
              </w:rPr>
              <w:t>第二條　本法所稱之主管機關，在中央為國家科</w:t>
            </w:r>
            <w:r w:rsidRPr="001E06EA">
              <w:rPr>
                <w:rFonts w:hint="eastAsia"/>
                <w:spacing w:val="4"/>
              </w:rPr>
              <w:t>學及技術委員會；在地方為直轄市、縣</w:t>
            </w:r>
            <w:r>
              <w:rPr>
                <w:rFonts w:hint="eastAsia"/>
              </w:rPr>
              <w:t>（市）政府。</w:t>
            </w:r>
          </w:p>
          <w:p w14:paraId="3F55439B" w14:textId="77777777" w:rsidR="005F09D5" w:rsidRDefault="005F09D5" w:rsidP="004630EC">
            <w:pPr>
              <w:spacing w:line="315" w:lineRule="exact"/>
              <w:ind w:leftChars="150" w:left="316" w:rightChars="50" w:right="105" w:firstLineChars="200" w:firstLine="422"/>
              <w:rPr>
                <w:rFonts w:hint="eastAsia"/>
              </w:rPr>
            </w:pPr>
            <w:r>
              <w:rPr>
                <w:rFonts w:hint="eastAsia"/>
              </w:rPr>
              <w:t>本法所定事項，涉及各目的事業主管機關職掌者，由各目的事業主管機關辦理。</w:t>
            </w:r>
          </w:p>
        </w:tc>
        <w:tc>
          <w:tcPr>
            <w:tcW w:w="4564" w:type="dxa"/>
          </w:tcPr>
          <w:p w14:paraId="450F7650" w14:textId="77777777" w:rsidR="005F09D5" w:rsidRDefault="005F09D5" w:rsidP="004630EC">
            <w:pPr>
              <w:spacing w:line="315" w:lineRule="exact"/>
              <w:ind w:leftChars="50" w:left="527" w:rightChars="50" w:right="105" w:hangingChars="200" w:hanging="422"/>
              <w:rPr>
                <w:rFonts w:hint="eastAsia"/>
              </w:rPr>
            </w:pPr>
            <w:r>
              <w:rPr>
                <w:rFonts w:hint="eastAsia"/>
              </w:rPr>
              <w:t>一、界定本法之主管機關。</w:t>
            </w:r>
          </w:p>
          <w:p w14:paraId="7D3AAF34" w14:textId="77777777" w:rsidR="005F09D5" w:rsidRDefault="005F09D5" w:rsidP="004630EC">
            <w:pPr>
              <w:spacing w:line="315" w:lineRule="exact"/>
              <w:ind w:leftChars="50" w:left="527" w:rightChars="50" w:right="105" w:hangingChars="200" w:hanging="422"/>
              <w:rPr>
                <w:rFonts w:hint="eastAsia"/>
              </w:rPr>
            </w:pPr>
            <w:r>
              <w:rPr>
                <w:rFonts w:hint="eastAsia"/>
              </w:rPr>
              <w:t>二、查，國科會為我國科技發展最高主管機關，並負責國家科技政策規劃與資源分配。且國科會與產官學研界連結緊密，對各界相當熟捻，亦能因應當前狀況，即時修正科技政策。</w:t>
            </w:r>
          </w:p>
          <w:p w14:paraId="4F605D6B" w14:textId="77777777" w:rsidR="005F09D5" w:rsidRDefault="005F09D5" w:rsidP="004630EC">
            <w:pPr>
              <w:spacing w:line="315" w:lineRule="exact"/>
              <w:ind w:leftChars="50" w:left="527" w:rightChars="50" w:right="105" w:hangingChars="200" w:hanging="422"/>
              <w:rPr>
                <w:rFonts w:hint="eastAsia"/>
              </w:rPr>
            </w:pPr>
            <w:r>
              <w:rPr>
                <w:rFonts w:hint="eastAsia"/>
              </w:rPr>
              <w:t>三、此外，本法為國科會擬定，若主管機關由其他部會主管，恐產生管轄重疊、協調困難、科技資源分配不均等問題，導致人工智慧發展進度緩慢，為確保人工智慧技術發展及其法規規範與產業應用三者並進，爰於本條文規定主管機關為國科會。</w:t>
            </w:r>
          </w:p>
        </w:tc>
      </w:tr>
      <w:tr w:rsidR="005F09D5" w14:paraId="0DCDD661" w14:textId="77777777" w:rsidTr="004630EC">
        <w:tc>
          <w:tcPr>
            <w:tcW w:w="4564" w:type="dxa"/>
          </w:tcPr>
          <w:p w14:paraId="196A2C72" w14:textId="77777777" w:rsidR="005F09D5" w:rsidRDefault="005F09D5" w:rsidP="004630EC">
            <w:pPr>
              <w:spacing w:line="315" w:lineRule="exact"/>
              <w:ind w:leftChars="50" w:left="316" w:rightChars="50" w:right="105" w:hangingChars="100" w:hanging="211"/>
              <w:rPr>
                <w:rFonts w:hint="eastAsia"/>
              </w:rPr>
            </w:pPr>
            <w:r>
              <w:rPr>
                <w:rFonts w:hint="eastAsia"/>
              </w:rPr>
              <w:t>第三條　本法所稱人工智慧，係指以機器為基礎之系統，該系統具自主運行能力，透過輸入或感測，經由機器學習與演算法，可為明確或隱含之目標實現預測、內容、建議或決策等影響實體或虛擬環境之產出。</w:t>
            </w:r>
          </w:p>
        </w:tc>
        <w:tc>
          <w:tcPr>
            <w:tcW w:w="4564" w:type="dxa"/>
          </w:tcPr>
          <w:p w14:paraId="1937D407" w14:textId="77777777" w:rsidR="005F09D5" w:rsidRDefault="005F09D5" w:rsidP="004630EC">
            <w:pPr>
              <w:spacing w:line="315" w:lineRule="exact"/>
              <w:ind w:leftChars="50" w:left="105" w:rightChars="50" w:right="105"/>
              <w:rPr>
                <w:rFonts w:hint="eastAsia"/>
              </w:rPr>
            </w:pPr>
            <w:r>
              <w:rPr>
                <w:rFonts w:hint="eastAsia"/>
              </w:rPr>
              <w:t>參考美國國家人工智慧創新法案，美國法典第九四○一章、國際標準化組織（</w:t>
            </w:r>
            <w:r>
              <w:rPr>
                <w:rFonts w:hint="eastAsia"/>
              </w:rPr>
              <w:t>ISO</w:t>
            </w:r>
            <w:r>
              <w:rPr>
                <w:rFonts w:hint="eastAsia"/>
              </w:rPr>
              <w:t>）及國際電工委員會（</w:t>
            </w:r>
            <w:r>
              <w:rPr>
                <w:rFonts w:hint="eastAsia"/>
              </w:rPr>
              <w:t>IEC</w:t>
            </w:r>
            <w:r>
              <w:rPr>
                <w:rFonts w:hint="eastAsia"/>
              </w:rPr>
              <w:t>）聯合制定技術規範（</w:t>
            </w:r>
            <w:r>
              <w:rPr>
                <w:rFonts w:hint="eastAsia"/>
              </w:rPr>
              <w:t>ISO/IEC</w:t>
            </w:r>
            <w:r>
              <w:rPr>
                <w:rFonts w:hint="eastAsia"/>
              </w:rPr>
              <w:t>）</w:t>
            </w:r>
            <w:r>
              <w:rPr>
                <w:rFonts w:hint="eastAsia"/>
              </w:rPr>
              <w:t>42001</w:t>
            </w:r>
            <w:r>
              <w:rPr>
                <w:rFonts w:hint="eastAsia"/>
              </w:rPr>
              <w:t>：</w:t>
            </w:r>
            <w:r>
              <w:rPr>
                <w:rFonts w:hint="eastAsia"/>
              </w:rPr>
              <w:t>2023</w:t>
            </w:r>
            <w:r>
              <w:rPr>
                <w:rFonts w:hint="eastAsia"/>
              </w:rPr>
              <w:t>人工智慧管理系統、美國國家標準暨技術研究院</w:t>
            </w:r>
            <w:r>
              <w:rPr>
                <w:rFonts w:hint="eastAsia"/>
              </w:rPr>
              <w:t>AI</w:t>
            </w:r>
            <w:r>
              <w:rPr>
                <w:rFonts w:hint="eastAsia"/>
              </w:rPr>
              <w:t>風險管理框架，以及歐盟人工智慧法對於人工智慧系統之定義，說明人工智慧必須被設計為具備一定程度之自主運行能力，透過資料訓練，實現預測、內容、建議或決策等影響實體或虛擬環境之產出，與其他軟體系統有別。</w:t>
            </w:r>
          </w:p>
        </w:tc>
      </w:tr>
      <w:tr w:rsidR="005F09D5" w14:paraId="69A3E4DC" w14:textId="77777777" w:rsidTr="004630EC">
        <w:tc>
          <w:tcPr>
            <w:tcW w:w="4564" w:type="dxa"/>
          </w:tcPr>
          <w:p w14:paraId="2CA605CE" w14:textId="77777777" w:rsidR="005F09D5" w:rsidRDefault="005F09D5" w:rsidP="004630EC">
            <w:pPr>
              <w:spacing w:line="315" w:lineRule="exact"/>
              <w:ind w:leftChars="50" w:left="316" w:rightChars="50" w:right="105" w:hangingChars="100" w:hanging="211"/>
              <w:rPr>
                <w:rFonts w:hint="eastAsia"/>
              </w:rPr>
            </w:pPr>
            <w:r>
              <w:rPr>
                <w:rFonts w:hint="eastAsia"/>
              </w:rPr>
              <w:t>第四條　政府推動人工智慧之研發與應用，應在兼顧社會公益與數位平權之前提下，發展</w:t>
            </w:r>
            <w:r>
              <w:rPr>
                <w:rFonts w:hint="eastAsia"/>
              </w:rPr>
              <w:lastRenderedPageBreak/>
              <w:t>良善治理與基礎建設，並遵循下列原則：</w:t>
            </w:r>
          </w:p>
          <w:p w14:paraId="78397D02" w14:textId="77777777" w:rsidR="00426CB4" w:rsidRDefault="005F09D5" w:rsidP="00426CB4">
            <w:pPr>
              <w:spacing w:line="315" w:lineRule="exact"/>
              <w:ind w:leftChars="150" w:left="527" w:rightChars="50" w:right="105" w:hangingChars="100" w:hanging="211"/>
              <w:rPr>
                <w:rFonts w:hint="eastAsia"/>
              </w:rPr>
            </w:pPr>
            <w:r>
              <w:rPr>
                <w:rFonts w:hint="eastAsia"/>
              </w:rPr>
              <w:t>一、永續發展與福祉：應兼顧社會公平及環境永續。提供適當之教育及培訓，降低可能之數位落差，使國民適應人工智慧帶來之</w:t>
            </w:r>
            <w:r w:rsidR="00426CB4">
              <w:rPr>
                <w:rFonts w:hint="eastAsia"/>
              </w:rPr>
              <w:t>變革。</w:t>
            </w:r>
          </w:p>
          <w:p w14:paraId="507DB960" w14:textId="77777777" w:rsidR="00426CB4" w:rsidRDefault="00426CB4" w:rsidP="00426CB4">
            <w:pPr>
              <w:spacing w:line="315" w:lineRule="exact"/>
              <w:ind w:leftChars="150" w:left="527" w:rightChars="50" w:right="105" w:hangingChars="100" w:hanging="211"/>
              <w:rPr>
                <w:rFonts w:hint="eastAsia"/>
              </w:rPr>
            </w:pPr>
            <w:r>
              <w:rPr>
                <w:rFonts w:hint="eastAsia"/>
              </w:rPr>
              <w:t>二、人類自主：應以支持人類自主權、尊重人格權等人類基本權利與文化價值，並允許人類監督，落實以人為本並尊重法治及民主價值觀。</w:t>
            </w:r>
          </w:p>
          <w:p w14:paraId="023D7743" w14:textId="77777777" w:rsidR="00426CB4" w:rsidRDefault="00426CB4" w:rsidP="00426CB4">
            <w:pPr>
              <w:spacing w:line="315" w:lineRule="exact"/>
              <w:ind w:leftChars="150" w:left="527" w:rightChars="50" w:right="105" w:hangingChars="100" w:hanging="211"/>
              <w:rPr>
                <w:rFonts w:hint="eastAsia"/>
              </w:rPr>
            </w:pPr>
            <w:r>
              <w:rPr>
                <w:rFonts w:hint="eastAsia"/>
              </w:rPr>
              <w:t>三、隱私保護與資料治理：應妥善保護個人資料隱私，避免資料外洩風險，並採用資料最小化原則；同時促進非敏感資料之開放及再利用。</w:t>
            </w:r>
          </w:p>
          <w:p w14:paraId="0B150196" w14:textId="77777777" w:rsidR="00426CB4" w:rsidRDefault="00426CB4" w:rsidP="00426CB4">
            <w:pPr>
              <w:spacing w:line="315" w:lineRule="exact"/>
              <w:ind w:leftChars="150" w:left="527" w:rightChars="50" w:right="105" w:hangingChars="100" w:hanging="211"/>
              <w:rPr>
                <w:rFonts w:hint="eastAsia"/>
              </w:rPr>
            </w:pPr>
            <w:r>
              <w:rPr>
                <w:rFonts w:hint="eastAsia"/>
              </w:rPr>
              <w:t>四、智慧財產權之保護：人工智慧之發展及應用，應遵守智慧財產權相關條文，使其不受侵害。</w:t>
            </w:r>
          </w:p>
          <w:p w14:paraId="3FEA8C78" w14:textId="77777777" w:rsidR="00426CB4" w:rsidRDefault="00426CB4" w:rsidP="00426CB4">
            <w:pPr>
              <w:spacing w:line="315" w:lineRule="exact"/>
              <w:ind w:leftChars="150" w:left="527" w:rightChars="50" w:right="105" w:hangingChars="100" w:hanging="211"/>
              <w:rPr>
                <w:rFonts w:hint="eastAsia"/>
              </w:rPr>
            </w:pPr>
            <w:r>
              <w:rPr>
                <w:rFonts w:hint="eastAsia"/>
              </w:rPr>
              <w:t>五、資安與安全：人工智慧研發與應用過程，應建立資安防護措施，防範安全威脅及攻擊，確保其系統之穩健性與安全性。</w:t>
            </w:r>
          </w:p>
          <w:p w14:paraId="241BB22D" w14:textId="77777777" w:rsidR="00426CB4" w:rsidRDefault="00426CB4" w:rsidP="00426CB4">
            <w:pPr>
              <w:spacing w:line="315" w:lineRule="exact"/>
              <w:ind w:leftChars="150" w:left="527" w:rightChars="50" w:right="105" w:hangingChars="100" w:hanging="211"/>
              <w:rPr>
                <w:rFonts w:hint="eastAsia"/>
              </w:rPr>
            </w:pPr>
            <w:r>
              <w:rPr>
                <w:rFonts w:hint="eastAsia"/>
              </w:rPr>
              <w:t>六、透明與可解釋：人工智慧之產出應做適當資訊揭露或標記，以利評估可能風險，並瞭解對相關權益之影響，進而提升人工智慧可信任度。</w:t>
            </w:r>
          </w:p>
          <w:p w14:paraId="558F23B1" w14:textId="77777777" w:rsidR="00426CB4" w:rsidRDefault="00426CB4" w:rsidP="00426CB4">
            <w:pPr>
              <w:spacing w:line="315" w:lineRule="exact"/>
              <w:ind w:leftChars="150" w:left="527" w:rightChars="50" w:right="105" w:hangingChars="100" w:hanging="211"/>
              <w:rPr>
                <w:rFonts w:hint="eastAsia"/>
              </w:rPr>
            </w:pPr>
            <w:r>
              <w:rPr>
                <w:rFonts w:hint="eastAsia"/>
              </w:rPr>
              <w:t>七、公平與不歧視：人工智慧研發與應用過程中，應盡可能避免演算法產生偏差及歧視等風險，不應對特定群體造成歧視之結果。</w:t>
            </w:r>
          </w:p>
          <w:p w14:paraId="6F5911BE" w14:textId="77777777" w:rsidR="005F09D5" w:rsidRDefault="00426CB4" w:rsidP="00426CB4">
            <w:pPr>
              <w:spacing w:line="315" w:lineRule="exact"/>
              <w:ind w:leftChars="150" w:left="527" w:rightChars="50" w:right="105" w:hangingChars="100" w:hanging="211"/>
              <w:rPr>
                <w:rFonts w:hint="eastAsia"/>
              </w:rPr>
            </w:pPr>
            <w:r>
              <w:rPr>
                <w:rFonts w:hint="eastAsia"/>
              </w:rPr>
              <w:t>八、問責：應確保承擔相應之責任，包含內部治理責任及外部社會責任。</w:t>
            </w:r>
          </w:p>
        </w:tc>
        <w:tc>
          <w:tcPr>
            <w:tcW w:w="4564" w:type="dxa"/>
          </w:tcPr>
          <w:p w14:paraId="470A9B10" w14:textId="77777777" w:rsidR="005F09D5" w:rsidRDefault="005F09D5" w:rsidP="004630EC">
            <w:pPr>
              <w:spacing w:line="315" w:lineRule="exact"/>
              <w:ind w:leftChars="50" w:left="527" w:rightChars="50" w:right="105" w:hangingChars="200" w:hanging="422"/>
              <w:rPr>
                <w:rFonts w:hint="eastAsia"/>
              </w:rPr>
            </w:pPr>
            <w:r>
              <w:rPr>
                <w:rFonts w:hint="eastAsia"/>
              </w:rPr>
              <w:lastRenderedPageBreak/>
              <w:t>一、我國發展人工智慧應考量創新發展與可能風險，並參酌各國相關政策方針、法規，</w:t>
            </w:r>
            <w:r>
              <w:rPr>
                <w:rFonts w:hint="eastAsia"/>
              </w:rPr>
              <w:lastRenderedPageBreak/>
              <w:t>訂定具指標與引導功能之基本原則，做為各部會推動之基準。</w:t>
            </w:r>
          </w:p>
          <w:p w14:paraId="7CEB8428" w14:textId="77777777" w:rsidR="00426CB4" w:rsidRDefault="005F09D5" w:rsidP="00426CB4">
            <w:pPr>
              <w:spacing w:line="315" w:lineRule="exact"/>
              <w:ind w:leftChars="50" w:left="527" w:rightChars="50" w:right="105" w:hangingChars="200" w:hanging="422"/>
              <w:rPr>
                <w:rFonts w:hint="eastAsia"/>
              </w:rPr>
            </w:pPr>
            <w:r>
              <w:rPr>
                <w:rFonts w:hint="eastAsia"/>
              </w:rPr>
              <w:t>二、人工智慧利益相關者應以追求對人類和地球有益結果，促進永續發展與福祉，爰參考</w:t>
            </w:r>
            <w:r>
              <w:rPr>
                <w:rFonts w:hint="eastAsia"/>
              </w:rPr>
              <w:t>G7</w:t>
            </w:r>
            <w:r w:rsidR="00426CB4">
              <w:rPr>
                <w:rFonts w:hint="eastAsia"/>
              </w:rPr>
              <w:t>廣島</w:t>
            </w:r>
            <w:r w:rsidR="00426CB4">
              <w:rPr>
                <w:rFonts w:hint="eastAsia"/>
              </w:rPr>
              <w:t>AI</w:t>
            </w:r>
            <w:r w:rsidR="00426CB4">
              <w:rPr>
                <w:rFonts w:hint="eastAsia"/>
              </w:rPr>
              <w:t>國際行動規範，於第一款明定。</w:t>
            </w:r>
          </w:p>
          <w:p w14:paraId="723A0071" w14:textId="77777777" w:rsidR="00426CB4" w:rsidRDefault="00426CB4" w:rsidP="00426CB4">
            <w:pPr>
              <w:spacing w:line="315" w:lineRule="exact"/>
              <w:ind w:leftChars="50" w:left="527" w:rightChars="50" w:right="105" w:hangingChars="200" w:hanging="422"/>
              <w:rPr>
                <w:rFonts w:hint="eastAsia"/>
              </w:rPr>
            </w:pPr>
            <w:r>
              <w:rPr>
                <w:rFonts w:hint="eastAsia"/>
              </w:rPr>
              <w:t>三、參酌經濟合作暨發展組織（</w:t>
            </w:r>
            <w:r>
              <w:rPr>
                <w:rFonts w:hint="eastAsia"/>
              </w:rPr>
              <w:t>OECD</w:t>
            </w:r>
            <w:r>
              <w:rPr>
                <w:rFonts w:hint="eastAsia"/>
              </w:rPr>
              <w:t>）</w:t>
            </w:r>
            <w:r>
              <w:rPr>
                <w:rFonts w:hint="eastAsia"/>
              </w:rPr>
              <w:t>2019</w:t>
            </w:r>
            <w:r>
              <w:rPr>
                <w:rFonts w:hint="eastAsia"/>
              </w:rPr>
              <w:t>年公布之人工智慧建議書，於第二款明定人工智慧應支持人類自主，並尊重人權、人格權（含姓名、肖像、聲音）與文化價值等，以確保以人為本之基本價值。</w:t>
            </w:r>
          </w:p>
          <w:p w14:paraId="362FF074" w14:textId="77777777" w:rsidR="00426CB4" w:rsidRDefault="00426CB4" w:rsidP="00426CB4">
            <w:pPr>
              <w:spacing w:line="315" w:lineRule="exact"/>
              <w:ind w:leftChars="50" w:left="527" w:rightChars="50" w:right="105" w:hangingChars="200" w:hanging="422"/>
              <w:rPr>
                <w:rFonts w:hint="eastAsia"/>
              </w:rPr>
            </w:pPr>
            <w:r>
              <w:rPr>
                <w:rFonts w:hint="eastAsia"/>
              </w:rPr>
              <w:t>四、人工智慧發展仰賴大量的資料，惟資料之蒐集、處理以及利用，能否確保資料安全與個人資訊隱私，是目前人工智慧發展最多討論與疑慮之議題，亦於義大利曾發生</w:t>
            </w:r>
            <w:r>
              <w:rPr>
                <w:rFonts w:hint="eastAsia"/>
              </w:rPr>
              <w:t>OpenAI</w:t>
            </w:r>
            <w:r>
              <w:rPr>
                <w:rFonts w:hint="eastAsia"/>
              </w:rPr>
              <w:t>在未具適當法律依據時，將用戶個資用來訓練</w:t>
            </w:r>
            <w:r>
              <w:rPr>
                <w:rFonts w:hint="eastAsia"/>
              </w:rPr>
              <w:t>ChatGTP</w:t>
            </w:r>
            <w:r>
              <w:rPr>
                <w:rFonts w:hint="eastAsia"/>
              </w:rPr>
              <w:t>之情事，未避免我國發展人工智慧技術時侵害個人資料。爰參考美國</w:t>
            </w:r>
            <w:r>
              <w:rPr>
                <w:rFonts w:hint="eastAsia"/>
              </w:rPr>
              <w:t>2022</w:t>
            </w:r>
            <w:r>
              <w:rPr>
                <w:rFonts w:hint="eastAsia"/>
              </w:rPr>
              <w:t>年</w:t>
            </w:r>
            <w:r>
              <w:rPr>
                <w:rFonts w:hint="eastAsia"/>
              </w:rPr>
              <w:t>AI</w:t>
            </w:r>
            <w:r>
              <w:rPr>
                <w:rFonts w:hint="eastAsia"/>
              </w:rPr>
              <w:t>權利法案藍圖於第三款定明人工智慧研發與應用應注意隱私與資料治理。</w:t>
            </w:r>
          </w:p>
          <w:p w14:paraId="6828604A" w14:textId="77777777" w:rsidR="00426CB4" w:rsidRDefault="00426CB4" w:rsidP="00426CB4">
            <w:pPr>
              <w:spacing w:line="315" w:lineRule="exact"/>
              <w:ind w:leftChars="50" w:left="527" w:rightChars="50" w:right="105" w:hangingChars="200" w:hanging="422"/>
              <w:rPr>
                <w:rFonts w:hint="eastAsia"/>
              </w:rPr>
            </w:pPr>
            <w:r>
              <w:rPr>
                <w:rFonts w:hint="eastAsia"/>
              </w:rPr>
              <w:t>五、鑒於經濟部智慧財產局於</w:t>
            </w:r>
            <w:r>
              <w:rPr>
                <w:rFonts w:hint="eastAsia"/>
              </w:rPr>
              <w:t>2022</w:t>
            </w:r>
            <w:r>
              <w:rPr>
                <w:rFonts w:hint="eastAsia"/>
              </w:rPr>
              <w:t>、</w:t>
            </w:r>
            <w:r>
              <w:rPr>
                <w:rFonts w:hint="eastAsia"/>
              </w:rPr>
              <w:t>2023</w:t>
            </w:r>
            <w:r>
              <w:rPr>
                <w:rFonts w:hint="eastAsia"/>
              </w:rPr>
              <w:t>年陸續闡明對生成式</w:t>
            </w:r>
            <w:r>
              <w:rPr>
                <w:rFonts w:hint="eastAsia"/>
              </w:rPr>
              <w:t>AI</w:t>
            </w:r>
            <w:r>
              <w:rPr>
                <w:rFonts w:hint="eastAsia"/>
              </w:rPr>
              <w:t>模型（如生成文字之</w:t>
            </w:r>
            <w:r>
              <w:rPr>
                <w:rFonts w:hint="eastAsia"/>
              </w:rPr>
              <w:t>ChatGPT</w:t>
            </w:r>
            <w:r>
              <w:rPr>
                <w:rFonts w:hint="eastAsia"/>
              </w:rPr>
              <w:t>、生成圖像之</w:t>
            </w:r>
            <w:r>
              <w:rPr>
                <w:rFonts w:hint="eastAsia"/>
              </w:rPr>
              <w:t>Midjourney</w:t>
            </w:r>
            <w:r>
              <w:rPr>
                <w:rFonts w:hint="eastAsia"/>
              </w:rPr>
              <w:t>及生成影片之</w:t>
            </w:r>
            <w:r>
              <w:rPr>
                <w:rFonts w:hint="eastAsia"/>
              </w:rPr>
              <w:t>Pictory</w:t>
            </w:r>
            <w:r>
              <w:rPr>
                <w:rFonts w:hint="eastAsia"/>
              </w:rPr>
              <w:t>）的開發者蒐集提供大量資料給</w:t>
            </w:r>
            <w:r>
              <w:rPr>
                <w:rFonts w:hint="eastAsia"/>
              </w:rPr>
              <w:t>AI</w:t>
            </w:r>
            <w:r>
              <w:rPr>
                <w:rFonts w:hint="eastAsia"/>
              </w:rPr>
              <w:t>模型訓練學習的行為，涉及「重製」原始著作之行為，亦於</w:t>
            </w:r>
            <w:r>
              <w:rPr>
                <w:rFonts w:hint="eastAsia"/>
              </w:rPr>
              <w:t>2023</w:t>
            </w:r>
            <w:r>
              <w:rPr>
                <w:rFonts w:hint="eastAsia"/>
              </w:rPr>
              <w:t>年</w:t>
            </w:r>
            <w:r>
              <w:rPr>
                <w:rFonts w:hint="eastAsia"/>
              </w:rPr>
              <w:t>6</w:t>
            </w:r>
            <w:r>
              <w:rPr>
                <w:rFonts w:hint="eastAsia"/>
              </w:rPr>
              <w:t>月</w:t>
            </w:r>
            <w:r>
              <w:rPr>
                <w:rFonts w:hint="eastAsia"/>
              </w:rPr>
              <w:t>16</w:t>
            </w:r>
            <w:r>
              <w:rPr>
                <w:rFonts w:hint="eastAsia"/>
              </w:rPr>
              <w:t>日經授智字第</w:t>
            </w:r>
            <w:r>
              <w:rPr>
                <w:rFonts w:hint="eastAsia"/>
              </w:rPr>
              <w:t>11252800520</w:t>
            </w:r>
            <w:r>
              <w:rPr>
                <w:rFonts w:hint="eastAsia"/>
              </w:rPr>
              <w:t>號函，針對</w:t>
            </w:r>
            <w:r>
              <w:rPr>
                <w:rFonts w:hint="eastAsia"/>
              </w:rPr>
              <w:t>AI</w:t>
            </w:r>
            <w:r>
              <w:rPr>
                <w:rFonts w:hint="eastAsia"/>
              </w:rPr>
              <w:t>侵害著作權部分提出見解，指出除有著作權法第四十四條至第六十五條合理使用之情形外，應取得著作財產權人之同意或授權，始得為之。智慧財產局亦表示，生成式</w:t>
            </w:r>
            <w:r>
              <w:rPr>
                <w:rFonts w:hint="eastAsia"/>
              </w:rPr>
              <w:t>AI</w:t>
            </w:r>
            <w:r>
              <w:rPr>
                <w:rFonts w:hint="eastAsia"/>
              </w:rPr>
              <w:t>模型以演算法利用網路上之該等著作進行學習不屬於著作權法第四十四條至第六十三條規定之適用情形，需參酌著作權法第六十五條第二項所定的合理使用四個判斷因素依個案綜合判斷，且美國近期已有多起著作權人對</w:t>
            </w:r>
            <w:r>
              <w:rPr>
                <w:rFonts w:hint="eastAsia"/>
              </w:rPr>
              <w:t>AI</w:t>
            </w:r>
            <w:r>
              <w:rPr>
                <w:rFonts w:hint="eastAsia"/>
              </w:rPr>
              <w:t>工具開發商提起的侵權訴訟，為避免人工智慧之發展侵害他人智慧財產權，爰訂定第四款。</w:t>
            </w:r>
          </w:p>
          <w:p w14:paraId="7002E207" w14:textId="77777777" w:rsidR="00426CB4" w:rsidRDefault="00426CB4" w:rsidP="00426CB4">
            <w:pPr>
              <w:spacing w:line="315" w:lineRule="exact"/>
              <w:ind w:leftChars="50" w:left="527" w:rightChars="50" w:right="105" w:hangingChars="200" w:hanging="422"/>
              <w:rPr>
                <w:rFonts w:hint="eastAsia"/>
              </w:rPr>
            </w:pPr>
            <w:r>
              <w:rPr>
                <w:rFonts w:hint="eastAsia"/>
              </w:rPr>
              <w:t>六、人工智慧研發與應用應確保系統穩健性與</w:t>
            </w:r>
            <w:r>
              <w:rPr>
                <w:rFonts w:hint="eastAsia"/>
              </w:rPr>
              <w:lastRenderedPageBreak/>
              <w:t>安全性，爰參考美國</w:t>
            </w:r>
            <w:r>
              <w:rPr>
                <w:rFonts w:hint="eastAsia"/>
              </w:rPr>
              <w:t>2022</w:t>
            </w:r>
            <w:r>
              <w:rPr>
                <w:rFonts w:hint="eastAsia"/>
              </w:rPr>
              <w:t>年</w:t>
            </w:r>
            <w:r>
              <w:rPr>
                <w:rFonts w:hint="eastAsia"/>
              </w:rPr>
              <w:t>AI</w:t>
            </w:r>
            <w:r>
              <w:rPr>
                <w:rFonts w:hint="eastAsia"/>
              </w:rPr>
              <w:t>權利法案藍圖及新加坡</w:t>
            </w:r>
            <w:r>
              <w:rPr>
                <w:rFonts w:hint="eastAsia"/>
              </w:rPr>
              <w:t>2023</w:t>
            </w:r>
            <w:r>
              <w:rPr>
                <w:rFonts w:hint="eastAsia"/>
              </w:rPr>
              <w:t>年生成式</w:t>
            </w:r>
            <w:r>
              <w:rPr>
                <w:rFonts w:hint="eastAsia"/>
              </w:rPr>
              <w:t>AI</w:t>
            </w:r>
            <w:r>
              <w:rPr>
                <w:rFonts w:hint="eastAsia"/>
              </w:rPr>
              <w:t>治理架構草案，且為避免於人工智慧發展過程中出現資安漏洞或被攻擊，導致他人權益受損，於第四款定明資安與安全，以防範人工智慧有關安全威脅與攻擊。</w:t>
            </w:r>
          </w:p>
          <w:p w14:paraId="39A61D01" w14:textId="77777777" w:rsidR="00426CB4" w:rsidRDefault="00426CB4" w:rsidP="00426CB4">
            <w:pPr>
              <w:spacing w:line="315" w:lineRule="exact"/>
              <w:ind w:leftChars="50" w:left="527" w:rightChars="50" w:right="105" w:hangingChars="200" w:hanging="422"/>
              <w:rPr>
                <w:rFonts w:hint="eastAsia"/>
              </w:rPr>
            </w:pPr>
            <w:r>
              <w:rPr>
                <w:rFonts w:hint="eastAsia"/>
              </w:rPr>
              <w:t>七、人工智慧所生成之決策對於利害關係人有重大影響，除須保障決策之公正性，致力權衡決策生成之準確性與可解釋性外，亦應使受人工智慧決策影響之民眾，充分了解其結果，以兼顧使用者及受影響者權益。爰參考歐盟</w:t>
            </w:r>
            <w:r>
              <w:rPr>
                <w:rFonts w:hint="eastAsia"/>
              </w:rPr>
              <w:t>2019</w:t>
            </w:r>
            <w:r>
              <w:rPr>
                <w:rFonts w:hint="eastAsia"/>
              </w:rPr>
              <w:t>年可信賴人工智慧倫理準則於第五款明定透明與可解釋之原則。</w:t>
            </w:r>
          </w:p>
          <w:p w14:paraId="34B38FF2" w14:textId="77777777" w:rsidR="00426CB4" w:rsidRDefault="00426CB4" w:rsidP="00426CB4">
            <w:pPr>
              <w:spacing w:line="315" w:lineRule="exact"/>
              <w:ind w:leftChars="50" w:left="527" w:rightChars="50" w:right="105" w:hangingChars="200" w:hanging="422"/>
              <w:rPr>
                <w:rFonts w:hint="eastAsia"/>
              </w:rPr>
            </w:pPr>
            <w:r>
              <w:rPr>
                <w:rFonts w:hint="eastAsia"/>
              </w:rPr>
              <w:t>八、人工智慧研發與應用之過程中，應重視社會多元及包容，避免其演算過程，產生偏差或歧視之結果，爰參考美國</w:t>
            </w:r>
            <w:r>
              <w:rPr>
                <w:rFonts w:hint="eastAsia"/>
              </w:rPr>
              <w:t>2022</w:t>
            </w:r>
            <w:r>
              <w:rPr>
                <w:rFonts w:hint="eastAsia"/>
              </w:rPr>
              <w:t>年</w:t>
            </w:r>
            <w:r>
              <w:rPr>
                <w:rFonts w:hint="eastAsia"/>
              </w:rPr>
              <w:t>AI</w:t>
            </w:r>
            <w:r>
              <w:rPr>
                <w:rFonts w:hint="eastAsia"/>
              </w:rPr>
              <w:t>權利法案藍圖，於第六款明定公平與不歧視原則，強調</w:t>
            </w:r>
            <w:r>
              <w:rPr>
                <w:rFonts w:hint="eastAsia"/>
              </w:rPr>
              <w:t>AI</w:t>
            </w:r>
            <w:r>
              <w:rPr>
                <w:rFonts w:hint="eastAsia"/>
              </w:rPr>
              <w:t>研發與應用過程中，應重視社會多元包容，避免產生偏差與歧視等風險。</w:t>
            </w:r>
          </w:p>
          <w:p w14:paraId="67A615EC" w14:textId="77777777" w:rsidR="005F09D5" w:rsidRDefault="00426CB4" w:rsidP="00426CB4">
            <w:pPr>
              <w:spacing w:line="315" w:lineRule="exact"/>
              <w:ind w:leftChars="50" w:left="527" w:rightChars="50" w:right="105" w:hangingChars="200" w:hanging="422"/>
              <w:rPr>
                <w:rFonts w:hint="eastAsia"/>
              </w:rPr>
            </w:pPr>
            <w:r>
              <w:rPr>
                <w:rFonts w:hint="eastAsia"/>
              </w:rPr>
              <w:t>九、研發或利用人工智慧之組織或個人，應建立相對應技術應用之完善問責機制，用以維護社會公益及人民權益。爰參考新加坡</w:t>
            </w:r>
            <w:r>
              <w:rPr>
                <w:rFonts w:hint="eastAsia"/>
              </w:rPr>
              <w:t>2023</w:t>
            </w:r>
            <w:r>
              <w:rPr>
                <w:rFonts w:hint="eastAsia"/>
              </w:rPr>
              <w:t>年生成式</w:t>
            </w:r>
            <w:r>
              <w:rPr>
                <w:rFonts w:hint="eastAsia"/>
              </w:rPr>
              <w:t>AI</w:t>
            </w:r>
            <w:r>
              <w:rPr>
                <w:rFonts w:hint="eastAsia"/>
              </w:rPr>
              <w:t>治理架構草案於第七款訂定問責原則。</w:t>
            </w:r>
          </w:p>
        </w:tc>
      </w:tr>
      <w:tr w:rsidR="00426CB4" w14:paraId="699FAFB9" w14:textId="77777777" w:rsidTr="00147066">
        <w:tc>
          <w:tcPr>
            <w:tcW w:w="4564" w:type="dxa"/>
          </w:tcPr>
          <w:p w14:paraId="4F8FBBDD" w14:textId="77777777" w:rsidR="00426CB4" w:rsidRDefault="00426CB4" w:rsidP="00147066">
            <w:pPr>
              <w:spacing w:line="315" w:lineRule="exact"/>
              <w:ind w:leftChars="50" w:left="316" w:rightChars="50" w:right="105" w:hangingChars="100" w:hanging="211"/>
              <w:rPr>
                <w:rFonts w:hint="eastAsia"/>
              </w:rPr>
            </w:pPr>
            <w:r>
              <w:rPr>
                <w:rFonts w:hint="eastAsia"/>
              </w:rPr>
              <w:lastRenderedPageBreak/>
              <w:t>第五條　政府應積極推動人工智慧研發、應用及基礎建設，妥善規劃資源整體配置，並辦理人工智慧相關產業之補助、委託、出資、獎勵、輔導，或提供租稅、金融等財政優惠措施。</w:t>
            </w:r>
          </w:p>
        </w:tc>
        <w:tc>
          <w:tcPr>
            <w:tcW w:w="4564" w:type="dxa"/>
          </w:tcPr>
          <w:p w14:paraId="5826F55C" w14:textId="77777777" w:rsidR="00426CB4" w:rsidRDefault="00426CB4" w:rsidP="00147066">
            <w:pPr>
              <w:spacing w:line="315" w:lineRule="exact"/>
              <w:ind w:leftChars="50" w:left="105" w:rightChars="50" w:right="105"/>
              <w:rPr>
                <w:rFonts w:hint="eastAsia"/>
              </w:rPr>
            </w:pPr>
            <w:r>
              <w:rPr>
                <w:rFonts w:hint="eastAsia"/>
              </w:rPr>
              <w:t>人工智慧發展與應用所涉領域甚廣，政府各機關應依其業務職掌推動相關人工智慧技術及配套法規，以加速人工智慧技術發展及應用，爰參酌「產業創新條例」第九條及「科學技術基本法」第六條，明定政府機關應積極推動人工智慧發展運用及相關配套措施。</w:t>
            </w:r>
          </w:p>
        </w:tc>
      </w:tr>
      <w:tr w:rsidR="00426CB4" w14:paraId="1E74B7EF" w14:textId="77777777" w:rsidTr="005717D8">
        <w:tc>
          <w:tcPr>
            <w:tcW w:w="4564" w:type="dxa"/>
            <w:tcBorders>
              <w:bottom w:val="single" w:sz="4" w:space="0" w:color="auto"/>
            </w:tcBorders>
          </w:tcPr>
          <w:p w14:paraId="2E253C3A" w14:textId="77777777" w:rsidR="00426CB4" w:rsidRDefault="00426CB4" w:rsidP="00147066">
            <w:pPr>
              <w:spacing w:line="315" w:lineRule="exact"/>
              <w:ind w:leftChars="50" w:left="316" w:rightChars="50" w:right="105" w:hangingChars="100" w:hanging="211"/>
              <w:rPr>
                <w:rFonts w:hint="eastAsia"/>
              </w:rPr>
            </w:pPr>
            <w:r>
              <w:rPr>
                <w:rFonts w:hint="eastAsia"/>
              </w:rPr>
              <w:t>第六條　政府應致力完善人工智慧研發與應用之法規調適，相關法規之解釋與適用，在符合第三條基本原則之前提下，以不妨礙新技術與服務之提供為原則。</w:t>
            </w:r>
          </w:p>
        </w:tc>
        <w:tc>
          <w:tcPr>
            <w:tcW w:w="4564" w:type="dxa"/>
            <w:tcBorders>
              <w:bottom w:val="single" w:sz="4" w:space="0" w:color="auto"/>
            </w:tcBorders>
          </w:tcPr>
          <w:p w14:paraId="658445C0" w14:textId="77777777" w:rsidR="00426CB4" w:rsidRDefault="00426CB4" w:rsidP="00147066">
            <w:pPr>
              <w:spacing w:line="315" w:lineRule="exact"/>
              <w:ind w:leftChars="50" w:left="105" w:rightChars="50" w:right="105"/>
              <w:rPr>
                <w:rFonts w:hint="eastAsia"/>
              </w:rPr>
            </w:pPr>
            <w:r>
              <w:rPr>
                <w:rFonts w:hint="eastAsia"/>
              </w:rPr>
              <w:t>鑒於人工智慧愈發普及，然我國於人工智慧相關法規尚未完善，恐造成法規漏洞，使人民權益受損，且法規之不完善，亦將造成人工智慧之發展與應用進程緩慢，爰參考「通訊傳播基本法」第六條、韓國國家資訊化架構法第十七條、澳洲</w:t>
            </w:r>
            <w:r>
              <w:rPr>
                <w:rFonts w:hint="eastAsia"/>
              </w:rPr>
              <w:t>2023</w:t>
            </w:r>
            <w:r>
              <w:rPr>
                <w:rFonts w:hint="eastAsia"/>
              </w:rPr>
              <w:t>年安全且負責任之</w:t>
            </w:r>
            <w:r>
              <w:rPr>
                <w:rFonts w:hint="eastAsia"/>
              </w:rPr>
              <w:t>AI</w:t>
            </w:r>
            <w:r>
              <w:rPr>
                <w:rFonts w:hint="eastAsia"/>
              </w:rPr>
              <w:t>政策討論書，明定政府各機關應完善人工智慧發展與轉型相關法規之解釋及適用，俾利於</w:t>
            </w:r>
            <w:r>
              <w:rPr>
                <w:rFonts w:hint="eastAsia"/>
              </w:rPr>
              <w:t>AI</w:t>
            </w:r>
            <w:r>
              <w:rPr>
                <w:rFonts w:hint="eastAsia"/>
              </w:rPr>
              <w:t>技術發展及應用，避免影響技術發展。</w:t>
            </w:r>
          </w:p>
        </w:tc>
      </w:tr>
      <w:tr w:rsidR="00426CB4" w14:paraId="7C165A7E" w14:textId="77777777" w:rsidTr="005717D8">
        <w:tc>
          <w:tcPr>
            <w:tcW w:w="4564" w:type="dxa"/>
            <w:tcBorders>
              <w:top w:val="single" w:sz="4" w:space="0" w:color="auto"/>
              <w:bottom w:val="single" w:sz="4" w:space="0" w:color="auto"/>
            </w:tcBorders>
          </w:tcPr>
          <w:p w14:paraId="7EC115DA" w14:textId="77777777" w:rsidR="00426CB4" w:rsidRDefault="00426CB4" w:rsidP="00147066">
            <w:pPr>
              <w:spacing w:line="315" w:lineRule="exact"/>
              <w:ind w:leftChars="50" w:left="316" w:rightChars="50" w:right="105" w:hangingChars="100" w:hanging="211"/>
              <w:rPr>
                <w:rFonts w:hint="eastAsia"/>
              </w:rPr>
            </w:pPr>
            <w:r>
              <w:rPr>
                <w:rFonts w:hint="eastAsia"/>
              </w:rPr>
              <w:lastRenderedPageBreak/>
              <w:t>第七條　為促進人工智慧技術創新與永續發展，各目的事業主管機關得針對人工智慧創新產品或服務，建立或完備既有人工智慧研發與應用服務之創新實驗環境。</w:t>
            </w:r>
          </w:p>
        </w:tc>
        <w:tc>
          <w:tcPr>
            <w:tcW w:w="4564" w:type="dxa"/>
            <w:tcBorders>
              <w:top w:val="single" w:sz="4" w:space="0" w:color="auto"/>
              <w:bottom w:val="single" w:sz="4" w:space="0" w:color="auto"/>
            </w:tcBorders>
          </w:tcPr>
          <w:p w14:paraId="507037B7" w14:textId="77777777" w:rsidR="00426CB4" w:rsidRDefault="00426CB4" w:rsidP="00147066">
            <w:pPr>
              <w:spacing w:line="315" w:lineRule="exact"/>
              <w:ind w:leftChars="50" w:left="105" w:rightChars="50" w:right="105"/>
              <w:rPr>
                <w:rFonts w:hint="eastAsia"/>
              </w:rPr>
            </w:pPr>
            <w:r>
              <w:rPr>
                <w:rFonts w:hint="eastAsia"/>
              </w:rPr>
              <w:t>參酌歐盟人工智慧法，鼓勵其會員國政府建立人工智慧實驗沙盒制度，提供一個受控環境，以促進人工智慧之創新，使其於投放市場或投入使用前，有時間開發、測試和驗證。爰定明各目的事業主管機關應建立或完備有關人工智慧研發與應用之創新實驗環境，進一步使國民受益於人工智慧創新科技。</w:t>
            </w:r>
          </w:p>
        </w:tc>
      </w:tr>
      <w:tr w:rsidR="00426CB4" w14:paraId="5C32E31A" w14:textId="77777777" w:rsidTr="005717D8">
        <w:tc>
          <w:tcPr>
            <w:tcW w:w="4564" w:type="dxa"/>
            <w:tcBorders>
              <w:top w:val="single" w:sz="4" w:space="0" w:color="auto"/>
            </w:tcBorders>
          </w:tcPr>
          <w:p w14:paraId="009A8D03" w14:textId="77777777" w:rsidR="00426CB4" w:rsidRDefault="00426CB4" w:rsidP="00147066">
            <w:pPr>
              <w:spacing w:line="315" w:lineRule="exact"/>
              <w:ind w:leftChars="50" w:left="316" w:rightChars="50" w:right="105" w:hangingChars="100" w:hanging="211"/>
              <w:rPr>
                <w:rFonts w:hint="eastAsia"/>
              </w:rPr>
            </w:pPr>
            <w:r>
              <w:rPr>
                <w:rFonts w:hint="eastAsia"/>
              </w:rPr>
              <w:t>第八條　政府宜以公私協力方式，與民間合作，推動人工智慧創新運用。</w:t>
            </w:r>
          </w:p>
          <w:p w14:paraId="44205BAB" w14:textId="77777777" w:rsidR="00426CB4" w:rsidRDefault="00426CB4" w:rsidP="00147066">
            <w:pPr>
              <w:spacing w:line="315" w:lineRule="exact"/>
              <w:ind w:leftChars="150" w:left="316" w:rightChars="50" w:right="105" w:firstLineChars="200" w:firstLine="422"/>
              <w:rPr>
                <w:rFonts w:hint="eastAsia"/>
              </w:rPr>
            </w:pPr>
            <w:r>
              <w:rPr>
                <w:rFonts w:hint="eastAsia"/>
              </w:rPr>
              <w:t>政府應致力推動人工智慧相關之國際合作，促進人才、技術及設施之國際交流與利用，並參與國際共同開發與研究。</w:t>
            </w:r>
          </w:p>
        </w:tc>
        <w:tc>
          <w:tcPr>
            <w:tcW w:w="4564" w:type="dxa"/>
            <w:tcBorders>
              <w:top w:val="single" w:sz="4" w:space="0" w:color="auto"/>
            </w:tcBorders>
          </w:tcPr>
          <w:p w14:paraId="28699613" w14:textId="77777777" w:rsidR="00426CB4" w:rsidRDefault="00426CB4" w:rsidP="00147066">
            <w:pPr>
              <w:spacing w:line="315" w:lineRule="exact"/>
              <w:ind w:leftChars="50" w:left="527" w:rightChars="50" w:right="105" w:hangingChars="200" w:hanging="422"/>
              <w:rPr>
                <w:rFonts w:hint="eastAsia"/>
              </w:rPr>
            </w:pPr>
            <w:r>
              <w:rPr>
                <w:rFonts w:hint="eastAsia"/>
              </w:rPr>
              <w:t>一、鑒於人工智慧應用及發展涉及範圍廣泛，政府應與民間合作，提升我國人工智慧相關產業之發展進程，為避免政府自行研發，未能與民間接軌，爰明定第一項，要求政府應以公私協力方式，推動人工智慧創新應用。</w:t>
            </w:r>
          </w:p>
          <w:p w14:paraId="75AF2BDE" w14:textId="77777777" w:rsidR="00426CB4" w:rsidRDefault="00426CB4" w:rsidP="00147066">
            <w:pPr>
              <w:spacing w:line="315" w:lineRule="exact"/>
              <w:ind w:leftChars="50" w:left="527" w:rightChars="50" w:right="105" w:hangingChars="200" w:hanging="422"/>
              <w:rPr>
                <w:rFonts w:hint="eastAsia"/>
              </w:rPr>
            </w:pPr>
            <w:r>
              <w:rPr>
                <w:rFonts w:hint="eastAsia"/>
              </w:rPr>
              <w:t>二、政府於發展人工智慧技術時，應積極與國際交流相關技術、人才與設施，爰參酌「科技基本法」第二十一條，明定政府各機關應積極發展人工智慧國際合作、接軌國際，並參與國際共同開發與研究。</w:t>
            </w:r>
          </w:p>
        </w:tc>
      </w:tr>
      <w:tr w:rsidR="00426CB4" w14:paraId="372746B9" w14:textId="77777777" w:rsidTr="00147066">
        <w:tc>
          <w:tcPr>
            <w:tcW w:w="4564" w:type="dxa"/>
          </w:tcPr>
          <w:p w14:paraId="273F353D" w14:textId="77777777" w:rsidR="00426CB4" w:rsidRDefault="00426CB4" w:rsidP="00147066">
            <w:pPr>
              <w:spacing w:line="315" w:lineRule="exact"/>
              <w:ind w:leftChars="50" w:left="316" w:rightChars="50" w:right="105" w:hangingChars="100" w:hanging="211"/>
              <w:rPr>
                <w:rFonts w:hint="eastAsia"/>
              </w:rPr>
            </w:pPr>
            <w:r>
              <w:rPr>
                <w:rFonts w:hint="eastAsia"/>
              </w:rPr>
              <w:t>第九條　為加強國民對人工智慧知識之關心與認識，政府應持續推動各級學校、產業、社會及公務機關（構）之人工智慧教育，以提升國民人工智慧之素養。</w:t>
            </w:r>
          </w:p>
        </w:tc>
        <w:tc>
          <w:tcPr>
            <w:tcW w:w="4564" w:type="dxa"/>
          </w:tcPr>
          <w:p w14:paraId="3EEA2201" w14:textId="77777777" w:rsidR="00426CB4" w:rsidRDefault="00426CB4" w:rsidP="00147066">
            <w:pPr>
              <w:spacing w:line="315" w:lineRule="exact"/>
              <w:ind w:leftChars="50" w:left="105" w:rightChars="50" w:right="105"/>
              <w:rPr>
                <w:rFonts w:hint="eastAsia"/>
              </w:rPr>
            </w:pPr>
            <w:r>
              <w:rPr>
                <w:rFonts w:hint="eastAsia"/>
              </w:rPr>
              <w:t>為落實</w:t>
            </w:r>
            <w:r>
              <w:rPr>
                <w:rFonts w:hint="eastAsia"/>
              </w:rPr>
              <w:t>2023</w:t>
            </w:r>
            <w:r>
              <w:rPr>
                <w:rFonts w:hint="eastAsia"/>
              </w:rPr>
              <w:t>年行政院科技顧問會議結論全面推動人工智慧素養教育，且人工智慧應用為未來趨勢，應讓我國人民有基礎人工智慧應用之素養，爰參酌「科技基本法」第二十二條，明定政府應推動各級學校、產業、社會及公務機關（構）之人工智慧教育，以提升國民人工智慧之素養。</w:t>
            </w:r>
          </w:p>
        </w:tc>
      </w:tr>
      <w:tr w:rsidR="00426CB4" w14:paraId="3CCB345D" w14:textId="77777777" w:rsidTr="00147066">
        <w:tc>
          <w:tcPr>
            <w:tcW w:w="4564" w:type="dxa"/>
          </w:tcPr>
          <w:p w14:paraId="78D0F02F" w14:textId="77777777" w:rsidR="00426CB4" w:rsidRDefault="00426CB4" w:rsidP="00147066">
            <w:pPr>
              <w:spacing w:line="315" w:lineRule="exact"/>
              <w:ind w:leftChars="50" w:left="316" w:rightChars="50" w:right="105" w:hangingChars="100" w:hanging="211"/>
              <w:rPr>
                <w:rFonts w:hint="eastAsia"/>
              </w:rPr>
            </w:pPr>
            <w:r>
              <w:rPr>
                <w:rFonts w:hint="eastAsia"/>
              </w:rPr>
              <w:t>第十條　政府應避免人工智慧之應用，造成國民生命、身體、自由或財產安全、社會秩序、生態環境之損害，或出現利益衝突、偏差、歧視、廣告不實、資訊誤導或造假等問題而違反相關法規之情事。</w:t>
            </w:r>
          </w:p>
          <w:p w14:paraId="029B3822" w14:textId="77777777" w:rsidR="00426CB4" w:rsidRDefault="00426CB4" w:rsidP="00147066">
            <w:pPr>
              <w:spacing w:line="315" w:lineRule="exact"/>
              <w:ind w:leftChars="150" w:left="316" w:rightChars="50" w:right="105" w:firstLineChars="200" w:firstLine="422"/>
              <w:rPr>
                <w:rFonts w:hint="eastAsia"/>
              </w:rPr>
            </w:pPr>
            <w:r>
              <w:rPr>
                <w:rFonts w:hint="eastAsia"/>
              </w:rPr>
              <w:t>數位發展部及其他相關機關應提供或建議評估驗證之工具或方法，以利各目的事業主管機關辦理前項事項。</w:t>
            </w:r>
          </w:p>
        </w:tc>
        <w:tc>
          <w:tcPr>
            <w:tcW w:w="4564" w:type="dxa"/>
          </w:tcPr>
          <w:p w14:paraId="17C529F9" w14:textId="77777777" w:rsidR="00426CB4" w:rsidRDefault="00426CB4" w:rsidP="00147066">
            <w:pPr>
              <w:spacing w:line="315" w:lineRule="exact"/>
              <w:ind w:leftChars="50" w:left="527" w:rightChars="50" w:right="105" w:hangingChars="200" w:hanging="422"/>
              <w:rPr>
                <w:rFonts w:hint="eastAsia"/>
              </w:rPr>
            </w:pPr>
            <w:r>
              <w:rPr>
                <w:rFonts w:hint="eastAsia"/>
              </w:rPr>
              <w:t>一、為避免人工智慧技術發展及應用時，造成我國人民權益受損，或影響社會秩序、生態環境之損害等違反法規之情事，爰參酌美國總統</w:t>
            </w:r>
            <w:r>
              <w:rPr>
                <w:rFonts w:hint="eastAsia"/>
              </w:rPr>
              <w:t>2023</w:t>
            </w:r>
            <w:r>
              <w:rPr>
                <w:rFonts w:hint="eastAsia"/>
              </w:rPr>
              <w:t>年發布之</w:t>
            </w:r>
            <w:r>
              <w:rPr>
                <w:rFonts w:hint="eastAsia"/>
              </w:rPr>
              <w:t>AI</w:t>
            </w:r>
            <w:r>
              <w:rPr>
                <w:rFonts w:hint="eastAsia"/>
              </w:rPr>
              <w:t>行政命令明定政府應避免人工智慧之應用造成國民生命安全或生態環境損害，或出現利益衝突、偏差、歧視、廣告不實、資訊誤導或造假等問題，違反如「兒童及少年福利與權益保障法」、「公平交易法」、「消費者保護法及個人資料保護法」等相關法規之情事。</w:t>
            </w:r>
          </w:p>
          <w:p w14:paraId="01E80317" w14:textId="77777777" w:rsidR="00426CB4" w:rsidRDefault="00426CB4" w:rsidP="00147066">
            <w:pPr>
              <w:spacing w:line="315" w:lineRule="exact"/>
              <w:ind w:leftChars="50" w:left="527" w:rightChars="50" w:right="105" w:hangingChars="200" w:hanging="422"/>
              <w:rPr>
                <w:rFonts w:hint="eastAsia"/>
              </w:rPr>
            </w:pPr>
            <w:r>
              <w:rPr>
                <w:rFonts w:hint="eastAsia"/>
              </w:rPr>
              <w:t>二、俾利各該主管機關辦理前項業務，數位發展部及其他機關應提供或建議國內外評估驗證之工具或方法。</w:t>
            </w:r>
          </w:p>
        </w:tc>
      </w:tr>
      <w:tr w:rsidR="00426CB4" w14:paraId="535C17D5" w14:textId="77777777" w:rsidTr="00147066">
        <w:tc>
          <w:tcPr>
            <w:tcW w:w="4564" w:type="dxa"/>
          </w:tcPr>
          <w:p w14:paraId="5AA4B7AA" w14:textId="77777777" w:rsidR="00426CB4" w:rsidRDefault="00426CB4" w:rsidP="00147066">
            <w:pPr>
              <w:spacing w:line="315" w:lineRule="exact"/>
              <w:ind w:leftChars="50" w:left="316" w:rightChars="50" w:right="105" w:hangingChars="100" w:hanging="211"/>
              <w:rPr>
                <w:rFonts w:hint="eastAsia"/>
              </w:rPr>
            </w:pPr>
            <w:r>
              <w:rPr>
                <w:rFonts w:hint="eastAsia"/>
              </w:rPr>
              <w:t>第十一條　數位發展部應參考國際標準或規範發展之人工智慧資訊安全保護、風險分級與管理，推動與國際介接之人工智慧風險分級框架。</w:t>
            </w:r>
          </w:p>
          <w:p w14:paraId="7C26EA78" w14:textId="77777777" w:rsidR="00426CB4" w:rsidRDefault="00426CB4" w:rsidP="00147066">
            <w:pPr>
              <w:spacing w:line="315" w:lineRule="exact"/>
              <w:ind w:leftChars="150" w:left="316" w:rightChars="50" w:right="105" w:firstLineChars="200" w:firstLine="422"/>
              <w:rPr>
                <w:rFonts w:hint="eastAsia"/>
              </w:rPr>
            </w:pPr>
            <w:r>
              <w:rPr>
                <w:rFonts w:hint="eastAsia"/>
              </w:rPr>
              <w:t>各目的事業主管機關得循前項風險分級框架，訂定其主管業務之風險分級規範。</w:t>
            </w:r>
          </w:p>
        </w:tc>
        <w:tc>
          <w:tcPr>
            <w:tcW w:w="4564" w:type="dxa"/>
          </w:tcPr>
          <w:p w14:paraId="7BFDE524" w14:textId="77777777" w:rsidR="00426CB4" w:rsidRDefault="00426CB4" w:rsidP="00147066">
            <w:pPr>
              <w:spacing w:line="315" w:lineRule="exact"/>
              <w:ind w:leftChars="50" w:left="527" w:rightChars="50" w:right="105" w:hangingChars="200" w:hanging="422"/>
              <w:rPr>
                <w:rFonts w:hint="eastAsia"/>
              </w:rPr>
            </w:pPr>
            <w:r>
              <w:rPr>
                <w:rFonts w:hint="eastAsia"/>
              </w:rPr>
              <w:t>一、為使人工智慧風險分級規範與配套驗證確保機制與國際接軌，應由數位發展部參考國際標準或規範，推動人工智慧風險分級框架，例如歐盟人工智慧法訂定四級風險，包含被禁止</w:t>
            </w:r>
            <w:r>
              <w:rPr>
                <w:rFonts w:hint="eastAsia"/>
              </w:rPr>
              <w:t>AI</w:t>
            </w:r>
            <w:r>
              <w:rPr>
                <w:rFonts w:hint="eastAsia"/>
              </w:rPr>
              <w:t>行為等。</w:t>
            </w:r>
          </w:p>
          <w:p w14:paraId="564C977A" w14:textId="77777777" w:rsidR="00426CB4" w:rsidRDefault="00426CB4" w:rsidP="00147066">
            <w:pPr>
              <w:spacing w:line="315" w:lineRule="exact"/>
              <w:ind w:leftChars="50" w:left="527" w:rightChars="50" w:right="105" w:hangingChars="200" w:hanging="422"/>
              <w:rPr>
                <w:rFonts w:hint="eastAsia"/>
              </w:rPr>
            </w:pPr>
            <w:r>
              <w:rPr>
                <w:rFonts w:hint="eastAsia"/>
              </w:rPr>
              <w:t>二、各目的事業主管機關因所涉領域不同，得循前項風險分級框架訂定風險分級及相關管理規範。</w:t>
            </w:r>
          </w:p>
        </w:tc>
      </w:tr>
      <w:tr w:rsidR="00426CB4" w14:paraId="7FABBD95" w14:textId="77777777" w:rsidTr="00147066">
        <w:tc>
          <w:tcPr>
            <w:tcW w:w="4564" w:type="dxa"/>
          </w:tcPr>
          <w:p w14:paraId="0F0B3188" w14:textId="77777777" w:rsidR="00426CB4" w:rsidRDefault="00426CB4" w:rsidP="00147066">
            <w:pPr>
              <w:spacing w:line="315" w:lineRule="exact"/>
              <w:ind w:leftChars="50" w:left="316" w:rightChars="50" w:right="105" w:hangingChars="100" w:hanging="211"/>
              <w:rPr>
                <w:rFonts w:hint="eastAsia"/>
              </w:rPr>
            </w:pPr>
            <w:r>
              <w:rPr>
                <w:rFonts w:hint="eastAsia"/>
              </w:rPr>
              <w:t>第十二條　政府應識別、評估及降低人工智慧之使用風險，透過標準、規範或指引，於促進人工智慧研發與應用之同時，根據風險分級，評估潛在弱點及濫用情形，提升人工智慧決策之可驗證性及人為可控性。</w:t>
            </w:r>
          </w:p>
        </w:tc>
        <w:tc>
          <w:tcPr>
            <w:tcW w:w="4564" w:type="dxa"/>
          </w:tcPr>
          <w:p w14:paraId="3B77D824" w14:textId="77777777" w:rsidR="00426CB4" w:rsidRDefault="00426CB4" w:rsidP="00147066">
            <w:pPr>
              <w:spacing w:line="315" w:lineRule="exact"/>
              <w:ind w:leftChars="50" w:left="105" w:rightChars="50" w:right="105"/>
              <w:rPr>
                <w:rFonts w:hint="eastAsia"/>
              </w:rPr>
            </w:pPr>
            <w:r>
              <w:rPr>
                <w:rFonts w:hint="eastAsia"/>
              </w:rPr>
              <w:t>為讓各機關落實分級評估及管理，透過標準、規範或指引等方式，協助各界採取因應風險之措施，爰參酌美國</w:t>
            </w:r>
            <w:r>
              <w:rPr>
                <w:rFonts w:hint="eastAsia"/>
              </w:rPr>
              <w:t>2023</w:t>
            </w:r>
            <w:r>
              <w:rPr>
                <w:rFonts w:hint="eastAsia"/>
              </w:rPr>
              <w:t>年發展與使用安全且可信任的</w:t>
            </w:r>
            <w:r>
              <w:rPr>
                <w:rFonts w:hint="eastAsia"/>
              </w:rPr>
              <w:t>AI</w:t>
            </w:r>
            <w:r>
              <w:rPr>
                <w:rFonts w:hint="eastAsia"/>
              </w:rPr>
              <w:t>行政命令，要求政府各機關應提出相關規範或指引，以提升人工智慧決策之可驗證性及可控性。</w:t>
            </w:r>
          </w:p>
        </w:tc>
      </w:tr>
      <w:tr w:rsidR="00426CB4" w14:paraId="4582DD54" w14:textId="77777777" w:rsidTr="00147066">
        <w:tc>
          <w:tcPr>
            <w:tcW w:w="4564" w:type="dxa"/>
          </w:tcPr>
          <w:p w14:paraId="7A94FB88" w14:textId="77777777" w:rsidR="00426CB4" w:rsidRDefault="00426CB4" w:rsidP="00147066">
            <w:pPr>
              <w:spacing w:line="315" w:lineRule="exact"/>
              <w:ind w:leftChars="50" w:left="316" w:rightChars="50" w:right="105" w:hangingChars="100" w:hanging="211"/>
              <w:rPr>
                <w:rFonts w:hint="eastAsia"/>
              </w:rPr>
            </w:pPr>
            <w:r>
              <w:rPr>
                <w:rFonts w:hint="eastAsia"/>
              </w:rPr>
              <w:t>第十三條　政府應依人工智慧風險分級，透過標準、驗證、檢測、標記、揭露、溯源或問責等機制，提升人工智慧應用可信任度，建立人工智慧應用條件、責任、救濟、補償或保險等相關規範，明確責任歸屬與歸責條件。</w:t>
            </w:r>
          </w:p>
          <w:p w14:paraId="40827ABB" w14:textId="77777777" w:rsidR="00426CB4" w:rsidRDefault="00426CB4" w:rsidP="00147066">
            <w:pPr>
              <w:spacing w:line="315" w:lineRule="exact"/>
              <w:ind w:leftChars="150" w:left="316" w:rightChars="50" w:right="105" w:firstLineChars="200" w:firstLine="422"/>
              <w:rPr>
                <w:rFonts w:hint="eastAsia"/>
              </w:rPr>
            </w:pPr>
            <w:r>
              <w:rPr>
                <w:rFonts w:hint="eastAsia"/>
              </w:rPr>
              <w:t>人工智慧技術開發與研究，於應用前之任何活動，除應遵守第三條之基本原則外，不適用前項應用責任相關規範，以利技術創新發展。</w:t>
            </w:r>
          </w:p>
        </w:tc>
        <w:tc>
          <w:tcPr>
            <w:tcW w:w="4564" w:type="dxa"/>
          </w:tcPr>
          <w:p w14:paraId="68AB282E" w14:textId="77777777" w:rsidR="00426CB4" w:rsidRDefault="00426CB4" w:rsidP="00147066">
            <w:pPr>
              <w:spacing w:line="315" w:lineRule="exact"/>
              <w:ind w:leftChars="50" w:left="527" w:rightChars="50" w:right="105" w:hangingChars="200" w:hanging="422"/>
              <w:rPr>
                <w:rFonts w:hint="eastAsia"/>
              </w:rPr>
            </w:pPr>
            <w:r>
              <w:rPr>
                <w:rFonts w:hint="eastAsia"/>
              </w:rPr>
              <w:t>一、人工智慧應用同時，應有完整且明確方式降低風險，各機關應訂定完整人工智慧應用之責任、救濟、補償、資訊揭露及問責機制等相關規範，避免國民權益受損。</w:t>
            </w:r>
          </w:p>
          <w:p w14:paraId="09315B29" w14:textId="77777777" w:rsidR="00426CB4" w:rsidRDefault="00426CB4" w:rsidP="00147066">
            <w:pPr>
              <w:spacing w:line="315" w:lineRule="exact"/>
              <w:ind w:leftChars="50" w:left="527" w:rightChars="50" w:right="105" w:hangingChars="200" w:hanging="422"/>
              <w:rPr>
                <w:rFonts w:hint="eastAsia"/>
              </w:rPr>
            </w:pPr>
            <w:r>
              <w:rPr>
                <w:rFonts w:hint="eastAsia"/>
              </w:rPr>
              <w:t>二、另參酌歐盟人工智慧法第二條第八項規定，為避免人工智慧之研究及研發過程中遭受阻礙，除應遵守第三條之基本原則外，不適用應用責任相關規範。</w:t>
            </w:r>
          </w:p>
        </w:tc>
      </w:tr>
      <w:tr w:rsidR="00426CB4" w14:paraId="5580E67D" w14:textId="77777777" w:rsidTr="00147066">
        <w:tc>
          <w:tcPr>
            <w:tcW w:w="4564" w:type="dxa"/>
          </w:tcPr>
          <w:p w14:paraId="4871CA83" w14:textId="77777777" w:rsidR="00426CB4" w:rsidRDefault="00426CB4" w:rsidP="00147066">
            <w:pPr>
              <w:spacing w:line="315" w:lineRule="exact"/>
              <w:ind w:leftChars="50" w:left="316" w:rightChars="50" w:right="105" w:hangingChars="100" w:hanging="211"/>
              <w:rPr>
                <w:rFonts w:hint="eastAsia"/>
              </w:rPr>
            </w:pPr>
            <w:r>
              <w:rPr>
                <w:rFonts w:hint="eastAsia"/>
              </w:rPr>
              <w:t>第十四條　政府為因應人工智慧發展，應避免技能落差，並確保勞動者之安全衛生、勞資關係、職場友善環境及相關勞動權益。</w:t>
            </w:r>
          </w:p>
          <w:p w14:paraId="5072EC1D" w14:textId="77777777" w:rsidR="00426CB4" w:rsidRDefault="00426CB4" w:rsidP="00147066">
            <w:pPr>
              <w:spacing w:line="315" w:lineRule="exact"/>
              <w:ind w:leftChars="150" w:left="316" w:rightChars="50" w:right="105" w:firstLineChars="200" w:firstLine="422"/>
              <w:rPr>
                <w:rFonts w:hint="eastAsia"/>
              </w:rPr>
            </w:pPr>
            <w:r>
              <w:rPr>
                <w:rFonts w:hint="eastAsia"/>
              </w:rPr>
              <w:t>政府應就人工智慧利用所致之失業者，依其工作能力予以輔導就業。</w:t>
            </w:r>
          </w:p>
        </w:tc>
        <w:tc>
          <w:tcPr>
            <w:tcW w:w="4564" w:type="dxa"/>
          </w:tcPr>
          <w:p w14:paraId="63D8FD48" w14:textId="77777777" w:rsidR="00426CB4" w:rsidRDefault="00426CB4" w:rsidP="00147066">
            <w:pPr>
              <w:spacing w:line="315" w:lineRule="exact"/>
              <w:ind w:leftChars="50" w:left="527" w:rightChars="50" w:right="105" w:hangingChars="200" w:hanging="422"/>
              <w:rPr>
                <w:rFonts w:hint="eastAsia"/>
              </w:rPr>
            </w:pPr>
            <w:r>
              <w:rPr>
                <w:rFonts w:hint="eastAsia"/>
              </w:rPr>
              <w:t>一、為避免勞動者執行相關業務時，因缺乏人工智慧相關技能，使其權益受損，爰增訂第一項，明定政府應保障勞動者之勞動權益，並維護職場友善環境。</w:t>
            </w:r>
          </w:p>
          <w:p w14:paraId="1679B0D0" w14:textId="77777777" w:rsidR="00426CB4" w:rsidRDefault="00426CB4" w:rsidP="00147066">
            <w:pPr>
              <w:spacing w:line="315" w:lineRule="exact"/>
              <w:ind w:leftChars="50" w:left="527" w:rightChars="50" w:right="105" w:hangingChars="200" w:hanging="422"/>
              <w:rPr>
                <w:rFonts w:hint="eastAsia"/>
              </w:rPr>
            </w:pPr>
            <w:r>
              <w:rPr>
                <w:rFonts w:hint="eastAsia"/>
              </w:rPr>
              <w:t>二、另為避免人工智慧之應用造成之失業情事，爰明定政府應提供輔導就業措施。</w:t>
            </w:r>
          </w:p>
        </w:tc>
      </w:tr>
      <w:tr w:rsidR="00426CB4" w14:paraId="48FD2643" w14:textId="77777777" w:rsidTr="00147066">
        <w:tc>
          <w:tcPr>
            <w:tcW w:w="4564" w:type="dxa"/>
          </w:tcPr>
          <w:p w14:paraId="4D173BD3" w14:textId="77777777" w:rsidR="00426CB4" w:rsidRDefault="00426CB4" w:rsidP="00147066">
            <w:pPr>
              <w:spacing w:line="315" w:lineRule="exact"/>
              <w:ind w:leftChars="50" w:left="316" w:rightChars="50" w:right="105" w:hangingChars="100" w:hanging="211"/>
              <w:rPr>
                <w:rFonts w:hint="eastAsia"/>
              </w:rPr>
            </w:pPr>
            <w:r>
              <w:rPr>
                <w:rFonts w:hint="eastAsia"/>
              </w:rPr>
              <w:t>第十五條　個人資料保護主管機關應協助各目的事業主管機關，在人工智慧研發及應用過程，避免不必要之個人資料蒐集、處理或利用，並應促進個人資料保護納入預設及設計之相關措施或機制，以維護當事人權益。</w:t>
            </w:r>
          </w:p>
        </w:tc>
        <w:tc>
          <w:tcPr>
            <w:tcW w:w="4564" w:type="dxa"/>
          </w:tcPr>
          <w:p w14:paraId="0F5EF582" w14:textId="77777777" w:rsidR="00426CB4" w:rsidRDefault="00426CB4" w:rsidP="00147066">
            <w:pPr>
              <w:spacing w:line="315" w:lineRule="exact"/>
              <w:ind w:leftChars="50" w:left="105" w:rightChars="50" w:right="105"/>
              <w:rPr>
                <w:rFonts w:hint="eastAsia"/>
              </w:rPr>
            </w:pPr>
            <w:r>
              <w:rPr>
                <w:rFonts w:hint="eastAsia"/>
              </w:rPr>
              <w:t>為避免於人工智慧研究、研發及應用過程中，過度蒐集或利用不必要之個人資料，爰參酌美國</w:t>
            </w:r>
            <w:r>
              <w:rPr>
                <w:rFonts w:hint="eastAsia"/>
              </w:rPr>
              <w:t>2022</w:t>
            </w:r>
            <w:r>
              <w:rPr>
                <w:rFonts w:hint="eastAsia"/>
              </w:rPr>
              <w:t>年</w:t>
            </w:r>
            <w:r>
              <w:rPr>
                <w:rFonts w:hint="eastAsia"/>
              </w:rPr>
              <w:t>AI</w:t>
            </w:r>
            <w:r>
              <w:rPr>
                <w:rFonts w:hint="eastAsia"/>
              </w:rPr>
              <w:t>權利法案藍圖及</w:t>
            </w:r>
            <w:r>
              <w:rPr>
                <w:rFonts w:hint="eastAsia"/>
              </w:rPr>
              <w:t>2023</w:t>
            </w:r>
            <w:r>
              <w:rPr>
                <w:rFonts w:hint="eastAsia"/>
              </w:rPr>
              <w:t>年發展與使用安全且可信任的</w:t>
            </w:r>
            <w:r>
              <w:rPr>
                <w:rFonts w:hint="eastAsia"/>
              </w:rPr>
              <w:t>AI</w:t>
            </w:r>
            <w:r>
              <w:rPr>
                <w:rFonts w:hint="eastAsia"/>
              </w:rPr>
              <w:t>行政命令，由個人資料保護法主管機關協助各目的事業主管機關，配合相關法規建立個資保護相關措施或機制，例如數發部發布之隱私強化技術應用指引等。</w:t>
            </w:r>
          </w:p>
        </w:tc>
      </w:tr>
      <w:tr w:rsidR="00426CB4" w14:paraId="5CCC606F" w14:textId="77777777" w:rsidTr="00147066">
        <w:tc>
          <w:tcPr>
            <w:tcW w:w="4564" w:type="dxa"/>
          </w:tcPr>
          <w:p w14:paraId="32B1AE5C" w14:textId="77777777" w:rsidR="00426CB4" w:rsidRDefault="00426CB4" w:rsidP="00147066">
            <w:pPr>
              <w:spacing w:line="315" w:lineRule="exact"/>
              <w:ind w:leftChars="50" w:left="316" w:rightChars="50" w:right="105" w:hangingChars="100" w:hanging="211"/>
              <w:rPr>
                <w:rFonts w:hint="eastAsia"/>
              </w:rPr>
            </w:pPr>
            <w:r>
              <w:rPr>
                <w:rFonts w:hint="eastAsia"/>
              </w:rPr>
              <w:t>第十六條　政府應建立資料開放、共享與再利用機制，提升人工智慧使用資料之可利用性，並定期檢視與調整相關法令及規範。</w:t>
            </w:r>
          </w:p>
          <w:p w14:paraId="657AC6FA" w14:textId="77777777" w:rsidR="00426CB4" w:rsidRDefault="00426CB4" w:rsidP="00147066">
            <w:pPr>
              <w:spacing w:line="315" w:lineRule="exact"/>
              <w:ind w:leftChars="150" w:left="316" w:rightChars="50" w:right="105" w:firstLineChars="200" w:firstLine="422"/>
              <w:rPr>
                <w:rFonts w:hint="eastAsia"/>
              </w:rPr>
            </w:pPr>
            <w:r>
              <w:rPr>
                <w:rFonts w:hint="eastAsia"/>
              </w:rPr>
              <w:t>政府應致力提升我國人工智慧使用資料之品質與數量，確保訓練結果維繫國家多元文化價值與維護智慧財產權。</w:t>
            </w:r>
          </w:p>
        </w:tc>
        <w:tc>
          <w:tcPr>
            <w:tcW w:w="4564" w:type="dxa"/>
          </w:tcPr>
          <w:p w14:paraId="32305092" w14:textId="77777777" w:rsidR="00426CB4" w:rsidRDefault="00426CB4" w:rsidP="00147066">
            <w:pPr>
              <w:spacing w:line="315" w:lineRule="exact"/>
              <w:ind w:leftChars="50" w:left="527" w:rightChars="50" w:right="105" w:hangingChars="200" w:hanging="422"/>
              <w:rPr>
                <w:rFonts w:hint="eastAsia"/>
              </w:rPr>
            </w:pPr>
            <w:r>
              <w:rPr>
                <w:rFonts w:hint="eastAsia"/>
              </w:rPr>
              <w:t>一、資料為發展人工智慧不可或缺的元素之一，為確保人工智慧之發展可取得相關資料，爰於第一項明定政府需就相關規範定期檢視並為必要調整，俾利人工智慧發展所需。</w:t>
            </w:r>
          </w:p>
          <w:p w14:paraId="028FAC29" w14:textId="77777777" w:rsidR="00426CB4" w:rsidRDefault="00426CB4" w:rsidP="00147066">
            <w:pPr>
              <w:spacing w:line="315" w:lineRule="exact"/>
              <w:ind w:leftChars="50" w:left="527" w:rightChars="50" w:right="105" w:hangingChars="200" w:hanging="422"/>
              <w:rPr>
                <w:rFonts w:hint="eastAsia"/>
              </w:rPr>
            </w:pPr>
            <w:r>
              <w:rPr>
                <w:rFonts w:hint="eastAsia"/>
              </w:rPr>
              <w:t>二、另為確保人工智慧訓練結果符合國家多元文化價值及智慧財產權，爰於第二項明定各機關應致力提升人工智慧使用資料之品質與數量。</w:t>
            </w:r>
          </w:p>
        </w:tc>
      </w:tr>
      <w:tr w:rsidR="00426CB4" w14:paraId="5CD30266" w14:textId="77777777" w:rsidTr="00147066">
        <w:tc>
          <w:tcPr>
            <w:tcW w:w="4564" w:type="dxa"/>
          </w:tcPr>
          <w:p w14:paraId="279C5D5E" w14:textId="77777777" w:rsidR="00426CB4" w:rsidRDefault="00426CB4" w:rsidP="00147066">
            <w:pPr>
              <w:spacing w:line="315" w:lineRule="exact"/>
              <w:ind w:leftChars="50" w:left="316" w:rightChars="50" w:right="105" w:hangingChars="100" w:hanging="211"/>
              <w:rPr>
                <w:rFonts w:hint="eastAsia"/>
              </w:rPr>
            </w:pPr>
            <w:r>
              <w:rPr>
                <w:rFonts w:hint="eastAsia"/>
              </w:rPr>
              <w:t>第十七條　政府使用人工智慧執行業務或提供服務，應進行風險評估，規劃風險因應措施，以符第三條基本原則。機關（構）應依使用人工智慧之業務性質，訂定使用規範或內控管理機制。</w:t>
            </w:r>
          </w:p>
        </w:tc>
        <w:tc>
          <w:tcPr>
            <w:tcW w:w="4564" w:type="dxa"/>
          </w:tcPr>
          <w:p w14:paraId="34B69DDD" w14:textId="77777777" w:rsidR="00426CB4" w:rsidRDefault="00426CB4" w:rsidP="00147066">
            <w:pPr>
              <w:spacing w:line="315" w:lineRule="exact"/>
              <w:ind w:leftChars="50" w:left="105" w:rightChars="50" w:right="105"/>
              <w:rPr>
                <w:rFonts w:hint="eastAsia"/>
              </w:rPr>
            </w:pPr>
            <w:r>
              <w:rPr>
                <w:rFonts w:hint="eastAsia"/>
              </w:rPr>
              <w:t>鑒於人工智慧有助於行政效率之提升，然政府執行業務機密度高，政府應進行風險評估，訂定使用規範或內控管理機制，避免各機關應用人工智慧提升行政效率時，產生相關爭議。</w:t>
            </w:r>
          </w:p>
        </w:tc>
      </w:tr>
      <w:tr w:rsidR="00426CB4" w14:paraId="7411F109" w14:textId="77777777" w:rsidTr="00147066">
        <w:tc>
          <w:tcPr>
            <w:tcW w:w="4564" w:type="dxa"/>
          </w:tcPr>
          <w:p w14:paraId="260FD81A" w14:textId="77777777" w:rsidR="00426CB4" w:rsidRDefault="00426CB4" w:rsidP="00147066">
            <w:pPr>
              <w:spacing w:line="315" w:lineRule="exact"/>
              <w:ind w:leftChars="50" w:left="316" w:rightChars="50" w:right="105" w:hangingChars="100" w:hanging="211"/>
              <w:rPr>
                <w:rFonts w:hint="eastAsia"/>
              </w:rPr>
            </w:pPr>
            <w:r>
              <w:rPr>
                <w:rFonts w:hint="eastAsia"/>
              </w:rPr>
              <w:t>第十八條　政府應於本法施行後依本法規定檢討及調整所主管之職掌、業務及法規，以落實本法之目的。</w:t>
            </w:r>
          </w:p>
          <w:p w14:paraId="48E21724" w14:textId="77777777" w:rsidR="00426CB4" w:rsidRDefault="00426CB4" w:rsidP="00147066">
            <w:pPr>
              <w:spacing w:line="315" w:lineRule="exact"/>
              <w:ind w:leftChars="150" w:left="316" w:rightChars="50" w:right="105" w:firstLineChars="200" w:firstLine="422"/>
              <w:rPr>
                <w:rFonts w:hint="eastAsia"/>
              </w:rPr>
            </w:pPr>
            <w:r>
              <w:rPr>
                <w:rFonts w:hint="eastAsia"/>
              </w:rPr>
              <w:t>前項法規制（訂）定或修正前，既有法規未有規定者，由中央目的事業主管機關協同中央科技主管機關，依本法規定解釋、適用之。</w:t>
            </w:r>
          </w:p>
        </w:tc>
        <w:tc>
          <w:tcPr>
            <w:tcW w:w="4564" w:type="dxa"/>
          </w:tcPr>
          <w:p w14:paraId="249E94AD" w14:textId="77777777" w:rsidR="00426CB4" w:rsidRDefault="00426CB4" w:rsidP="00147066">
            <w:pPr>
              <w:spacing w:line="315" w:lineRule="exact"/>
              <w:ind w:leftChars="50" w:left="527" w:rightChars="50" w:right="105" w:hangingChars="200" w:hanging="422"/>
              <w:rPr>
                <w:rFonts w:hint="eastAsia"/>
              </w:rPr>
            </w:pPr>
            <w:r>
              <w:rPr>
                <w:rFonts w:hint="eastAsia"/>
              </w:rPr>
              <w:t>一、為落實本法，確保人工智慧技術得到有效推動發展，爰參酌「教育基本法」第十六條、「通訊傳播基本法」第十六條、「原住民族基本法」第三十四條、「海洋基本法」第十六條，於第一項訂定檢討法規機制，俾利行政院統籌各部會檢討現行法規，以符合本法目的。</w:t>
            </w:r>
          </w:p>
          <w:p w14:paraId="72BA6718" w14:textId="77777777" w:rsidR="00426CB4" w:rsidRDefault="00426CB4" w:rsidP="00147066">
            <w:pPr>
              <w:spacing w:line="315" w:lineRule="exact"/>
              <w:ind w:leftChars="50" w:left="527" w:rightChars="50" w:right="105" w:hangingChars="200" w:hanging="422"/>
              <w:rPr>
                <w:rFonts w:hint="eastAsia"/>
              </w:rPr>
            </w:pPr>
            <w:r>
              <w:rPr>
                <w:rFonts w:hint="eastAsia"/>
              </w:rPr>
              <w:t>二、為免本法及相關法規於訂定或修訂前，未有規定者，得由中央目的主管機關協同本法主管機關，依本法解釋、適用之。</w:t>
            </w:r>
          </w:p>
        </w:tc>
      </w:tr>
      <w:tr w:rsidR="00426CB4" w14:paraId="284605F3" w14:textId="77777777" w:rsidTr="00147066">
        <w:tc>
          <w:tcPr>
            <w:tcW w:w="4564" w:type="dxa"/>
          </w:tcPr>
          <w:p w14:paraId="6F58E712" w14:textId="77777777" w:rsidR="00426CB4" w:rsidRDefault="00426CB4" w:rsidP="00147066">
            <w:pPr>
              <w:spacing w:line="315" w:lineRule="exact"/>
              <w:ind w:leftChars="50" w:left="316" w:rightChars="50" w:right="105" w:hangingChars="100" w:hanging="211"/>
              <w:rPr>
                <w:rFonts w:hint="eastAsia"/>
              </w:rPr>
            </w:pPr>
            <w:r>
              <w:rPr>
                <w:rFonts w:hint="eastAsia"/>
              </w:rPr>
              <w:pict w14:anchorId="68476DD8">
                <v:line id="DW5163503" o:spid="_x0000_s1037" style="position:absolute;left:0;text-align:left;z-index:251658240;mso-position-horizontal-relative:text;mso-position-vertical-relative:text" from="-2.2pt,17.15pt" to="455.6pt,17.15pt" strokeweight="1.5pt"/>
              </w:pict>
            </w:r>
            <w:r>
              <w:rPr>
                <w:rFonts w:hint="eastAsia"/>
              </w:rPr>
              <w:t>第十九條　本法施行日期，由行政院定之。</w:t>
            </w:r>
          </w:p>
        </w:tc>
        <w:tc>
          <w:tcPr>
            <w:tcW w:w="4564" w:type="dxa"/>
          </w:tcPr>
          <w:p w14:paraId="40A580AB" w14:textId="77777777" w:rsidR="00426CB4" w:rsidRDefault="00426CB4" w:rsidP="00147066">
            <w:pPr>
              <w:spacing w:line="315" w:lineRule="exact"/>
              <w:ind w:leftChars="50" w:left="105" w:rightChars="50" w:right="105"/>
              <w:rPr>
                <w:rFonts w:hint="eastAsia"/>
              </w:rPr>
            </w:pPr>
            <w:r>
              <w:rPr>
                <w:rFonts w:hint="eastAsia"/>
              </w:rPr>
              <w:t>本法施行日。</w:t>
            </w:r>
          </w:p>
        </w:tc>
      </w:tr>
    </w:tbl>
    <w:p w14:paraId="215F0F59" w14:textId="77777777" w:rsidR="00426CB4" w:rsidRPr="00A80E3A" w:rsidRDefault="00426CB4" w:rsidP="00147066">
      <w:pPr>
        <w:rPr>
          <w:rFonts w:hint="eastAsia"/>
        </w:rPr>
      </w:pPr>
    </w:p>
    <w:sectPr w:rsidR="00426CB4" w:rsidRPr="00A80E3A" w:rsidSect="005F09D5">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53DDC" w14:textId="77777777" w:rsidR="00731D4A" w:rsidRDefault="00731D4A">
      <w:r>
        <w:separator/>
      </w:r>
    </w:p>
  </w:endnote>
  <w:endnote w:type="continuationSeparator" w:id="0">
    <w:p w14:paraId="7F0CA8AA" w14:textId="77777777" w:rsidR="00731D4A" w:rsidRDefault="00731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04501" w14:textId="77777777" w:rsidR="00591008" w:rsidRPr="003108F2" w:rsidRDefault="003108F2" w:rsidP="003108F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395C" w14:textId="77777777" w:rsidR="00591008" w:rsidRPr="003108F2" w:rsidRDefault="003108F2" w:rsidP="003108F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2D6C8" w14:textId="77777777" w:rsidR="00731D4A" w:rsidRDefault="00731D4A">
      <w:r>
        <w:separator/>
      </w:r>
    </w:p>
  </w:footnote>
  <w:footnote w:type="continuationSeparator" w:id="0">
    <w:p w14:paraId="0A9CAC49" w14:textId="77777777" w:rsidR="00731D4A" w:rsidRDefault="00731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8066D" w14:textId="77777777" w:rsidR="00591008" w:rsidRPr="003108F2" w:rsidRDefault="003108F2" w:rsidP="003108F2">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92838" w14:textId="77777777" w:rsidR="00591008" w:rsidRPr="003108F2" w:rsidRDefault="003108F2" w:rsidP="003108F2">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39833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1886"/>
    <w:rsid w:val="00021974"/>
    <w:rsid w:val="000322E4"/>
    <w:rsid w:val="00033084"/>
    <w:rsid w:val="00034179"/>
    <w:rsid w:val="00037E71"/>
    <w:rsid w:val="00043026"/>
    <w:rsid w:val="0006260D"/>
    <w:rsid w:val="0007483B"/>
    <w:rsid w:val="00092EFA"/>
    <w:rsid w:val="000B190B"/>
    <w:rsid w:val="000C6344"/>
    <w:rsid w:val="000D2076"/>
    <w:rsid w:val="000E3372"/>
    <w:rsid w:val="000F48AA"/>
    <w:rsid w:val="001132D3"/>
    <w:rsid w:val="001166AB"/>
    <w:rsid w:val="00123301"/>
    <w:rsid w:val="00130626"/>
    <w:rsid w:val="001346DF"/>
    <w:rsid w:val="00147066"/>
    <w:rsid w:val="00152E55"/>
    <w:rsid w:val="00153AD0"/>
    <w:rsid w:val="00174DC3"/>
    <w:rsid w:val="001776A7"/>
    <w:rsid w:val="00192966"/>
    <w:rsid w:val="001A0A32"/>
    <w:rsid w:val="001A5138"/>
    <w:rsid w:val="001A7C69"/>
    <w:rsid w:val="001C1360"/>
    <w:rsid w:val="001E06EA"/>
    <w:rsid w:val="001E1A19"/>
    <w:rsid w:val="001E385A"/>
    <w:rsid w:val="00235073"/>
    <w:rsid w:val="00235BD9"/>
    <w:rsid w:val="00240FA3"/>
    <w:rsid w:val="0024333A"/>
    <w:rsid w:val="00243679"/>
    <w:rsid w:val="00252A12"/>
    <w:rsid w:val="002773A4"/>
    <w:rsid w:val="00293B0A"/>
    <w:rsid w:val="002A04DC"/>
    <w:rsid w:val="002A1355"/>
    <w:rsid w:val="002A509E"/>
    <w:rsid w:val="002C335B"/>
    <w:rsid w:val="003108F2"/>
    <w:rsid w:val="0033581F"/>
    <w:rsid w:val="003516B8"/>
    <w:rsid w:val="00355CB3"/>
    <w:rsid w:val="00360394"/>
    <w:rsid w:val="00362E94"/>
    <w:rsid w:val="00372E8D"/>
    <w:rsid w:val="00387860"/>
    <w:rsid w:val="00395E18"/>
    <w:rsid w:val="003A00D7"/>
    <w:rsid w:val="003A6947"/>
    <w:rsid w:val="003B341B"/>
    <w:rsid w:val="003C32F5"/>
    <w:rsid w:val="004034F0"/>
    <w:rsid w:val="004047CB"/>
    <w:rsid w:val="00405CC1"/>
    <w:rsid w:val="004126B4"/>
    <w:rsid w:val="00426CB4"/>
    <w:rsid w:val="0042704C"/>
    <w:rsid w:val="0044045C"/>
    <w:rsid w:val="00441B24"/>
    <w:rsid w:val="00443AB2"/>
    <w:rsid w:val="00453F8A"/>
    <w:rsid w:val="00461D8A"/>
    <w:rsid w:val="004630EC"/>
    <w:rsid w:val="00473B4E"/>
    <w:rsid w:val="00485C17"/>
    <w:rsid w:val="004B51F9"/>
    <w:rsid w:val="004C459D"/>
    <w:rsid w:val="004D78BA"/>
    <w:rsid w:val="004E74DF"/>
    <w:rsid w:val="004F17A8"/>
    <w:rsid w:val="00535CAF"/>
    <w:rsid w:val="00542984"/>
    <w:rsid w:val="00552448"/>
    <w:rsid w:val="005717D8"/>
    <w:rsid w:val="00572D70"/>
    <w:rsid w:val="00576D55"/>
    <w:rsid w:val="00591008"/>
    <w:rsid w:val="005B1DB0"/>
    <w:rsid w:val="005F09D5"/>
    <w:rsid w:val="00632430"/>
    <w:rsid w:val="00655703"/>
    <w:rsid w:val="006873C4"/>
    <w:rsid w:val="006B2CB0"/>
    <w:rsid w:val="006C7F9F"/>
    <w:rsid w:val="006D7D23"/>
    <w:rsid w:val="006E2402"/>
    <w:rsid w:val="006E3C20"/>
    <w:rsid w:val="006F10CF"/>
    <w:rsid w:val="006F5861"/>
    <w:rsid w:val="00705DFF"/>
    <w:rsid w:val="00722A05"/>
    <w:rsid w:val="007241B8"/>
    <w:rsid w:val="00731D4A"/>
    <w:rsid w:val="00732BD2"/>
    <w:rsid w:val="00735FD8"/>
    <w:rsid w:val="007776A4"/>
    <w:rsid w:val="00781901"/>
    <w:rsid w:val="00782F7F"/>
    <w:rsid w:val="007908D5"/>
    <w:rsid w:val="00794FA3"/>
    <w:rsid w:val="007A1C27"/>
    <w:rsid w:val="007A4599"/>
    <w:rsid w:val="007C4084"/>
    <w:rsid w:val="007C717C"/>
    <w:rsid w:val="007D04A0"/>
    <w:rsid w:val="007D2563"/>
    <w:rsid w:val="007E74DC"/>
    <w:rsid w:val="007F7A16"/>
    <w:rsid w:val="00843D24"/>
    <w:rsid w:val="008529D0"/>
    <w:rsid w:val="00861B21"/>
    <w:rsid w:val="00863C32"/>
    <w:rsid w:val="00864C67"/>
    <w:rsid w:val="00883D74"/>
    <w:rsid w:val="00894D68"/>
    <w:rsid w:val="008A0C5D"/>
    <w:rsid w:val="008B4209"/>
    <w:rsid w:val="008E326C"/>
    <w:rsid w:val="008E5D88"/>
    <w:rsid w:val="0090241A"/>
    <w:rsid w:val="009105E6"/>
    <w:rsid w:val="00921FA0"/>
    <w:rsid w:val="00926F56"/>
    <w:rsid w:val="00963798"/>
    <w:rsid w:val="00987D8A"/>
    <w:rsid w:val="00992003"/>
    <w:rsid w:val="009C16B2"/>
    <w:rsid w:val="009C3904"/>
    <w:rsid w:val="009D3F34"/>
    <w:rsid w:val="009E10F6"/>
    <w:rsid w:val="00A03CEB"/>
    <w:rsid w:val="00A05B7F"/>
    <w:rsid w:val="00A0600A"/>
    <w:rsid w:val="00A11FF3"/>
    <w:rsid w:val="00A13259"/>
    <w:rsid w:val="00A3191C"/>
    <w:rsid w:val="00A32A9C"/>
    <w:rsid w:val="00A678DC"/>
    <w:rsid w:val="00A80A44"/>
    <w:rsid w:val="00A86BD4"/>
    <w:rsid w:val="00A876DC"/>
    <w:rsid w:val="00AA2ADF"/>
    <w:rsid w:val="00AB6BDB"/>
    <w:rsid w:val="00AC692A"/>
    <w:rsid w:val="00AC6A09"/>
    <w:rsid w:val="00AD5E9F"/>
    <w:rsid w:val="00AD6810"/>
    <w:rsid w:val="00AF1CCC"/>
    <w:rsid w:val="00B14A68"/>
    <w:rsid w:val="00B15BB5"/>
    <w:rsid w:val="00B278AB"/>
    <w:rsid w:val="00B40364"/>
    <w:rsid w:val="00B76D01"/>
    <w:rsid w:val="00BA195F"/>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1886"/>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348B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4B2D0DF"/>
  <w15:chartTrackingRefBased/>
  <w15:docId w15:val="{B80CA404-0FF1-469D-9016-A6B3565B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1107</Words>
  <Characters>6310</Characters>
  <Application>Microsoft Office Word</Application>
  <DocSecurity>0</DocSecurity>
  <Lines>52</Lines>
  <Paragraphs>14</Paragraphs>
  <ScaleCrop>false</ScaleCrop>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dc:creator>
  <cp:keywords>11;3;8</cp:keywords>
  <dc:description>委561;委568;8;議案202110105660000;</dc:description>
  <cp:lastModifiedBy>景濰 李</cp:lastModifiedBy>
  <cp:revision>2</cp:revision>
  <cp:lastPrinted>2025-03-31T04:14:00Z</cp:lastPrinted>
  <dcterms:created xsi:type="dcterms:W3CDTF">2025-08-05T06:11:00Z</dcterms:created>
  <dcterms:modified xsi:type="dcterms:W3CDTF">2025-08-05T06:11:00Z</dcterms:modified>
</cp:coreProperties>
</file>